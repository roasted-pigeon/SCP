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D638" w14:textId="3CE4BB08" w:rsidR="00322545" w:rsidRPr="00322545" w:rsidRDefault="00B57862" w:rsidP="00322545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367182596"/>
          <w:placeholder>
            <w:docPart w:val="8AFE240C50974E40AFA3435B0B8D069C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Секретно</w:t>
          </w:r>
        </w:sdtContent>
      </w:sdt>
    </w:p>
    <w:p w14:paraId="488ADAEB" w14:textId="501543EB" w:rsidR="00A7771B" w:rsidRPr="00CD5709" w:rsidRDefault="00A7771B" w:rsidP="00A7771B">
      <w:pPr>
        <w:pStyle w:val="Title"/>
        <w:rPr>
          <w:lang w:val="en-US"/>
        </w:rPr>
      </w:pPr>
      <w:r>
        <w:t>Личное</w:t>
      </w:r>
      <w:r w:rsidRPr="00CD5709">
        <w:rPr>
          <w:lang w:val="en-US"/>
        </w:rPr>
        <w:t xml:space="preserve"> </w:t>
      </w:r>
      <w:r>
        <w:t>дело</w:t>
      </w:r>
      <w:r w:rsidRPr="00CD5709">
        <w:rPr>
          <w:lang w:val="en-US"/>
        </w:rPr>
        <w:t xml:space="preserve"> №</w:t>
      </w:r>
      <w:bookmarkStart w:id="0" w:name="Personal_file_number"/>
      <w:sdt>
        <w:sdtPr>
          <w:rPr>
            <w:rStyle w:val="TitleChar"/>
            <w:lang w:val="en-US"/>
          </w:rPr>
          <w:alias w:val="Personal file number"/>
          <w:tag w:val="Personal file number"/>
          <w:id w:val="1994750968"/>
          <w:placeholder>
            <w:docPart w:val="8DC0E6DCF4414A62BF5F119EEAAAC7BF"/>
          </w:placeholder>
          <w:text/>
        </w:sdtPr>
        <w:sdtContent>
          <w:r w:rsidR="00185E52" w:rsidRPr="00185E52">
            <w:rPr>
              <w:rStyle w:val="TitleChar"/>
              <w:lang w:val="en-US"/>
            </w:rPr>
            <w:t>479755</w:t>
          </w:r>
        </w:sdtContent>
      </w:sdt>
      <w:bookmarkEnd w:id="0"/>
    </w:p>
    <w:p w14:paraId="11FD392C" w14:textId="6858E8A0" w:rsidR="00A7771B" w:rsidRDefault="00B57862" w:rsidP="00B57862">
      <w:pPr>
        <w:rPr>
          <w:rStyle w:val="InlineHeading"/>
          <w:lang w:val="en-US"/>
        </w:rPr>
      </w:pPr>
      <w:r>
        <w:rPr>
          <w:rStyle w:val="InlineHeading"/>
        </w:rPr>
        <w:t>Персональный</w:t>
      </w:r>
      <w:r w:rsidRPr="00FF1D0D">
        <w:rPr>
          <w:rStyle w:val="InlineHeading"/>
          <w:lang w:val="en-US"/>
        </w:rPr>
        <w:t xml:space="preserve"> </w:t>
      </w:r>
      <w:r>
        <w:rPr>
          <w:rStyle w:val="InlineHeading"/>
        </w:rPr>
        <w:t>номер</w:t>
      </w:r>
      <w:r w:rsidRPr="00FF1D0D">
        <w:rPr>
          <w:rStyle w:val="InlineHeading"/>
          <w:lang w:val="en-US"/>
        </w:rPr>
        <w:t xml:space="preserve">: </w:t>
      </w:r>
      <w:sdt>
        <w:sdtPr>
          <w:alias w:val="Employee ID"/>
          <w:tag w:val="Employee ID"/>
          <w:id w:val="1394926133"/>
          <w:placeholder>
            <w:docPart w:val="F1C36225B1FA47C0872BB586430959AF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>
            <w:rPr>
              <w:lang w:val="en-US"/>
            </w:rPr>
            <w:t>C-1853</w:t>
          </w:r>
        </w:sdtContent>
      </w:sdt>
    </w:p>
    <w:p w14:paraId="3A87119F" w14:textId="77777777" w:rsidR="004836E2" w:rsidRPr="00CD5709" w:rsidRDefault="004836E2" w:rsidP="00B57862">
      <w:pPr>
        <w:rPr>
          <w:rStyle w:val="InlineHeading"/>
          <w:lang w:val="en-US"/>
        </w:rPr>
      </w:pPr>
      <w:r>
        <w:rPr>
          <w:rStyle w:val="InlineHeading"/>
        </w:rPr>
        <w:t>Фото</w:t>
      </w:r>
      <w:r w:rsidRPr="00CD5709">
        <w:rPr>
          <w:rStyle w:val="InlineHeading"/>
          <w:lang w:val="en-US"/>
        </w:rPr>
        <w:t xml:space="preserve">: </w:t>
      </w:r>
      <w:sdt>
        <w:sdtPr>
          <w:rPr>
            <w:rStyle w:val="InlineHeading"/>
          </w:rPr>
          <w:alias w:val="Photo"/>
          <w:tag w:val="Photo"/>
          <w:id w:val="-843858764"/>
          <w:picture/>
        </w:sdtPr>
        <w:sdtEndPr>
          <w:rPr>
            <w:rStyle w:val="InlineHeading"/>
          </w:rPr>
        </w:sdtEndPr>
        <w:sdtContent>
          <w:r>
            <w:rPr>
              <w:rStyle w:val="InlineHeading"/>
              <w:noProof/>
            </w:rPr>
            <w:drawing>
              <wp:inline distT="0" distB="0" distL="0" distR="0" wp14:anchorId="35A2F883" wp14:editId="74F1C877">
                <wp:extent cx="1620000" cy="1620000"/>
                <wp:effectExtent l="19050" t="19050" r="18415" b="18415"/>
                <wp:docPr id="4" name="Pictu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ABBC2EC" w14:textId="273A7BF3" w:rsidR="00B57862" w:rsidRPr="00185E52" w:rsidRDefault="00B57862" w:rsidP="00B57862">
      <w:pPr>
        <w:rPr>
          <w:rStyle w:val="InlineHeading"/>
        </w:rPr>
      </w:pPr>
      <w:r>
        <w:rPr>
          <w:rStyle w:val="InlineHeading"/>
        </w:rPr>
        <w:t>ИМЯ</w:t>
      </w:r>
      <w:r w:rsidRPr="00185E52">
        <w:rPr>
          <w:rStyle w:val="InlineHeading"/>
        </w:rPr>
        <w:t xml:space="preserve">: </w:t>
      </w:r>
      <w:sdt>
        <w:sdtPr>
          <w:alias w:val="First Name"/>
          <w:tag w:val="First Name"/>
          <w:id w:val="-2059230547"/>
          <w:placeholder>
            <w:docPart w:val="F5422C067D4A47809B1C86A3571C67E9"/>
          </w:placeholder>
          <w:text/>
        </w:sdtPr>
        <w:sdtContent>
          <w:r w:rsidR="00185E52" w:rsidRPr="00185E52">
            <w:t>Кёнхе</w:t>
          </w:r>
        </w:sdtContent>
      </w:sdt>
    </w:p>
    <w:p w14:paraId="4031C07C" w14:textId="2A3E01AE" w:rsidR="00B57862" w:rsidRPr="00185E52" w:rsidRDefault="00B57862" w:rsidP="00B57862">
      <w:r>
        <w:rPr>
          <w:rStyle w:val="InlineHeading"/>
        </w:rPr>
        <w:t>Отчество</w:t>
      </w:r>
      <w:r w:rsidRPr="00185E52">
        <w:rPr>
          <w:rStyle w:val="InlineHeading"/>
        </w:rPr>
        <w:t xml:space="preserve">: </w:t>
      </w:r>
      <w:sdt>
        <w:sdtPr>
          <w:alias w:val="Middle Name"/>
          <w:tag w:val="Middle Name"/>
          <w:id w:val="5576540"/>
          <w:placeholder>
            <w:docPart w:val="434A1C02F64A4ABDB6A345A4F7038785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 w:rsidRPr="00185E52">
            <w:t>-</w:t>
          </w:r>
        </w:sdtContent>
      </w:sdt>
    </w:p>
    <w:p w14:paraId="4FB22C56" w14:textId="056358C9" w:rsidR="00B57862" w:rsidRPr="00185E52" w:rsidRDefault="00B57862" w:rsidP="00B57862">
      <w:pPr>
        <w:rPr>
          <w:rStyle w:val="InlineHeading"/>
        </w:rPr>
      </w:pPr>
      <w:r>
        <w:rPr>
          <w:rStyle w:val="InlineHeading"/>
        </w:rPr>
        <w:t>Фамилия</w:t>
      </w:r>
      <w:r w:rsidRPr="00185E52">
        <w:rPr>
          <w:rStyle w:val="InlineHeading"/>
        </w:rPr>
        <w:t xml:space="preserve">: </w:t>
      </w:r>
      <w:sdt>
        <w:sdtPr>
          <w:alias w:val="Last Name"/>
          <w:tag w:val="Last Name"/>
          <w:id w:val="2009557251"/>
          <w:placeholder>
            <w:docPart w:val="4C912FB2FA474F41A9604D8FB4BA4D06"/>
          </w:placeholder>
          <w:text/>
        </w:sdtPr>
        <w:sdtContent>
          <w:r w:rsidR="00185E52" w:rsidRPr="00185E52">
            <w:t>Юн</w:t>
          </w:r>
        </w:sdtContent>
      </w:sdt>
    </w:p>
    <w:p w14:paraId="015BD08A" w14:textId="6DCFDD48" w:rsidR="00FF1D0D" w:rsidRPr="00185E52" w:rsidRDefault="00FF1D0D" w:rsidP="00B57862">
      <w:r>
        <w:rPr>
          <w:rStyle w:val="InlineHeading"/>
        </w:rPr>
        <w:t>Дата</w:t>
      </w:r>
      <w:r w:rsidRPr="00185E52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185E52">
        <w:rPr>
          <w:rStyle w:val="InlineHeading"/>
        </w:rPr>
        <w:t xml:space="preserve">: </w:t>
      </w:r>
      <w:sdt>
        <w:sdtPr>
          <w:alias w:val="Date of birth"/>
          <w:tag w:val="Date of birth"/>
          <w:id w:val="-761758163"/>
          <w:placeholder>
            <w:docPart w:val="3F5E0E2B8A244F1E92DD82665D2E1304"/>
          </w:placeholder>
          <w:date w:fullDate="1996-08-17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>
            <w:t>17.08.1996</w:t>
          </w:r>
        </w:sdtContent>
      </w:sdt>
    </w:p>
    <w:p w14:paraId="3A5BE3D3" w14:textId="1A4DCCE1" w:rsidR="00FF1D0D" w:rsidRPr="00D62FE7" w:rsidRDefault="00FF1D0D" w:rsidP="00B57862">
      <w:pPr>
        <w:rPr>
          <w:rStyle w:val="InlineHeading"/>
        </w:rPr>
      </w:pPr>
      <w:r>
        <w:rPr>
          <w:rStyle w:val="InlineHeading"/>
        </w:rPr>
        <w:t>Место</w:t>
      </w:r>
      <w:r w:rsidRPr="00D62FE7">
        <w:rPr>
          <w:rStyle w:val="InlineHeading"/>
        </w:rPr>
        <w:t xml:space="preserve"> </w:t>
      </w:r>
      <w:r>
        <w:rPr>
          <w:rStyle w:val="InlineHeading"/>
        </w:rPr>
        <w:t>рождения</w:t>
      </w:r>
      <w:r w:rsidRPr="00D62FE7">
        <w:rPr>
          <w:rStyle w:val="InlineHeading"/>
        </w:rPr>
        <w:t xml:space="preserve">: </w:t>
      </w:r>
      <w:sdt>
        <w:sdtPr>
          <w:alias w:val="Place of birth"/>
          <w:tag w:val="Place of birth"/>
          <w:id w:val="-95101846"/>
          <w:placeholder>
            <w:docPart w:val="7BA4DFE4B27C4B519E02085E4B37FB41"/>
          </w:placeholder>
          <w:text/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185E52">
            <w:t xml:space="preserve">КНДР, </w:t>
          </w:r>
          <w:r w:rsidR="00D62FE7">
            <w:t>рабочий посёло</w:t>
          </w:r>
          <w:r w:rsidR="00142365">
            <w:t>к</w:t>
          </w:r>
          <w:r w:rsidR="00D62FE7">
            <w:t xml:space="preserve"> </w:t>
          </w:r>
          <w:r w:rsidR="00185E52">
            <w:t>Унсан</w:t>
          </w:r>
        </w:sdtContent>
      </w:sdt>
    </w:p>
    <w:p w14:paraId="723FD723" w14:textId="5D31623A" w:rsidR="00FF1D0D" w:rsidRPr="004836E2" w:rsidRDefault="00FF1D0D" w:rsidP="00B57862">
      <w:pPr>
        <w:rPr>
          <w:lang w:val="en-US"/>
        </w:rPr>
      </w:pPr>
      <w:r>
        <w:rPr>
          <w:rStyle w:val="InlineHeading"/>
        </w:rPr>
        <w:t>Дата</w:t>
      </w:r>
      <w:r w:rsidRPr="00FF1D0D">
        <w:rPr>
          <w:rStyle w:val="InlineHeading"/>
          <w:lang w:val="en-US"/>
        </w:rPr>
        <w:t xml:space="preserve"> </w:t>
      </w:r>
      <w:r>
        <w:rPr>
          <w:rStyle w:val="InlineHeading"/>
        </w:rPr>
        <w:t>заведения</w:t>
      </w:r>
      <w:r w:rsidR="004836E2">
        <w:rPr>
          <w:rStyle w:val="InlineHeading"/>
          <w:lang w:val="en-US"/>
        </w:rPr>
        <w:t xml:space="preserve"> </w:t>
      </w:r>
      <w:r w:rsidR="004836E2">
        <w:rPr>
          <w:rStyle w:val="InlineHeading"/>
        </w:rPr>
        <w:t>ЛД</w:t>
      </w:r>
      <w:r w:rsidRPr="00FF1D0D">
        <w:rPr>
          <w:rStyle w:val="InlineHeading"/>
          <w:lang w:val="en-US"/>
        </w:rPr>
        <w:t xml:space="preserve">: </w:t>
      </w:r>
      <w:sdt>
        <w:sdtPr>
          <w:alias w:val="Date of opening"/>
          <w:tag w:val="Date of opening"/>
          <w:id w:val="648023121"/>
          <w:placeholder>
            <w:docPart w:val="D5CA8BA6836048DB91ADA38A207849EA"/>
          </w:placeholder>
          <w:date w:fullDate="2020-01-18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  <w:lang w:val="en-US"/>
          </w:rPr>
        </w:sdtEndPr>
        <w:sdtContent>
          <w:r w:rsidR="00F2341E">
            <w:t>18.01.2020</w:t>
          </w:r>
        </w:sdtContent>
      </w:sdt>
    </w:p>
    <w:p w14:paraId="162D5BF1" w14:textId="77777777" w:rsidR="00E66105" w:rsidRDefault="00FF1D0D" w:rsidP="00B57862">
      <w:pPr>
        <w:rPr>
          <w:rStyle w:val="InlineHeading"/>
        </w:rPr>
      </w:pPr>
      <w:r>
        <w:rPr>
          <w:rStyle w:val="InlineHeading"/>
        </w:rPr>
        <w:t>сведения о гражданстве: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6105" w14:paraId="6EF79BEB" w14:textId="77777777" w:rsidTr="00E66105">
        <w:tc>
          <w:tcPr>
            <w:tcW w:w="3485" w:type="dxa"/>
          </w:tcPr>
          <w:p w14:paraId="652CFAB3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Гражданство</w:t>
            </w:r>
          </w:p>
        </w:tc>
        <w:tc>
          <w:tcPr>
            <w:tcW w:w="3485" w:type="dxa"/>
          </w:tcPr>
          <w:p w14:paraId="099A902E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получения</w:t>
            </w:r>
          </w:p>
        </w:tc>
        <w:tc>
          <w:tcPr>
            <w:tcW w:w="3486" w:type="dxa"/>
          </w:tcPr>
          <w:p w14:paraId="0999DE73" w14:textId="77777777" w:rsidR="00E66105" w:rsidRPr="00E66105" w:rsidRDefault="00E66105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Citizenship Table"/>
          <w:tag w:val="Citizenship Table"/>
          <w:id w:val="-2000500873"/>
          <w15:repeatingSection/>
        </w:sdtPr>
        <w:sdtEndPr/>
        <w:sdtContent>
          <w:sdt>
            <w:sdtPr>
              <w:id w:val="-1592772580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E66105" w:rsidRPr="00185E52" w14:paraId="7253997E" w14:textId="77777777" w:rsidTr="00E66105">
                <w:sdt>
                  <w:sdtPr>
                    <w:alias w:val="Citizenship"/>
                    <w:tag w:val="Citizenship"/>
                    <w:id w:val="-1611281199"/>
                    <w:placeholder>
                      <w:docPart w:val="6C95A776C8D9468E87F1626A8EDB7843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2C2584C7" w14:textId="3C1C84A1" w:rsidR="00E66105" w:rsidRPr="00E66105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КНДР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ate of citizenship"/>
                    <w:tag w:val="Date of citizenship"/>
                    <w:id w:val="-9532655"/>
                    <w:placeholder>
                      <w:docPart w:val="1FE992B0266A44CAB86AF1C339196764"/>
                    </w:placeholder>
                    <w:date w:fullDate="1996-08-1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36638A41" w14:textId="2842FF44" w:rsidR="00E66105" w:rsidRPr="00E66105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17.08.1996</w:t>
                        </w:r>
                      </w:p>
                    </w:tc>
                  </w:sdtContent>
                </w:sdt>
                <w:sdt>
                  <w:sdtPr>
                    <w:alias w:val="Note on citizenship"/>
                    <w:tag w:val="Note on citizenship"/>
                    <w:id w:val="-1387565199"/>
                    <w:placeholder>
                      <w:docPart w:val="0DC1D6CD255D4E8BBC6AB030CDF868A3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23BBAFCA" w14:textId="2E89D4A7" w:rsidR="00E66105" w:rsidRDefault="00D62FE7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Получено при рождении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C34710F" w14:textId="77777777" w:rsidR="004836E2" w:rsidRPr="00CD5709" w:rsidRDefault="004836E2">
      <w:pPr>
        <w:jc w:val="left"/>
        <w:rPr>
          <w:lang w:val="en-US"/>
        </w:rPr>
      </w:pPr>
      <w:r w:rsidRPr="00CD5709">
        <w:rPr>
          <w:lang w:val="en-US"/>
        </w:rPr>
        <w:br w:type="page"/>
      </w:r>
    </w:p>
    <w:p w14:paraId="52E210B5" w14:textId="77777777" w:rsidR="0010335E" w:rsidRDefault="0010335E" w:rsidP="0010335E">
      <w:pPr>
        <w:rPr>
          <w:rStyle w:val="InlineHeading"/>
        </w:rPr>
      </w:pPr>
      <w:r>
        <w:rPr>
          <w:rStyle w:val="InlineHeading"/>
        </w:rPr>
        <w:lastRenderedPageBreak/>
        <w:t>сведения об образовании: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932"/>
        <w:gridCol w:w="1680"/>
        <w:gridCol w:w="1708"/>
        <w:gridCol w:w="1735"/>
        <w:gridCol w:w="1721"/>
      </w:tblGrid>
      <w:tr w:rsidR="0010335E" w14:paraId="6BF20783" w14:textId="77777777" w:rsidTr="0010335E">
        <w:tc>
          <w:tcPr>
            <w:tcW w:w="1742" w:type="dxa"/>
          </w:tcPr>
          <w:p w14:paraId="45A7DBCD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 xml:space="preserve">Степень (по </w:t>
            </w:r>
            <w:r w:rsidRPr="0010335E">
              <w:rPr>
                <w:rStyle w:val="InlineHeading"/>
              </w:rPr>
              <w:t>ISCED</w:t>
            </w:r>
            <w:r>
              <w:rPr>
                <w:rStyle w:val="InlineHeading"/>
              </w:rPr>
              <w:t>)</w:t>
            </w:r>
          </w:p>
        </w:tc>
        <w:tc>
          <w:tcPr>
            <w:tcW w:w="1742" w:type="dxa"/>
          </w:tcPr>
          <w:p w14:paraId="53A81E77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Специальность</w:t>
            </w:r>
          </w:p>
        </w:tc>
        <w:tc>
          <w:tcPr>
            <w:tcW w:w="1743" w:type="dxa"/>
          </w:tcPr>
          <w:p w14:paraId="73A590A5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Средний балл</w:t>
            </w:r>
          </w:p>
        </w:tc>
        <w:tc>
          <w:tcPr>
            <w:tcW w:w="1743" w:type="dxa"/>
          </w:tcPr>
          <w:p w14:paraId="31AB0CD8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Год окончания</w:t>
            </w:r>
          </w:p>
        </w:tc>
        <w:tc>
          <w:tcPr>
            <w:tcW w:w="1743" w:type="dxa"/>
          </w:tcPr>
          <w:p w14:paraId="0A187A89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Учебное заведение</w:t>
            </w:r>
          </w:p>
        </w:tc>
        <w:tc>
          <w:tcPr>
            <w:tcW w:w="1743" w:type="dxa"/>
          </w:tcPr>
          <w:p w14:paraId="682198DB" w14:textId="77777777" w:rsidR="0010335E" w:rsidRPr="0010335E" w:rsidRDefault="0010335E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Примечение</w:t>
            </w:r>
          </w:p>
        </w:tc>
      </w:tr>
      <w:sdt>
        <w:sdtPr>
          <w:alias w:val="Education Table"/>
          <w:tag w:val="Education Table"/>
          <w:id w:val="-2055989082"/>
          <w15:repeatingSection/>
        </w:sdtPr>
        <w:sdtEndPr/>
        <w:sdtContent>
          <w:sdt>
            <w:sdtPr>
              <w:id w:val="-623464875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10335E" w:rsidRPr="00185E52" w14:paraId="3D10841D" w14:textId="77777777" w:rsidTr="0010335E">
                <w:sdt>
                  <w:sdtPr>
                    <w:alias w:val="Degree"/>
                    <w:tag w:val="Degree"/>
                    <w:id w:val="1360478134"/>
                    <w:placeholder>
                      <w:docPart w:val="02052251D8424ED684D8E889BCFDDBB2"/>
                    </w:placeholder>
                    <w:comboBox>
                      <w:listItem w:displayText="Уровень 0" w:value="Уровень 0"/>
                      <w:listItem w:displayText="Уровень 1" w:value="Уровень 1"/>
                      <w:listItem w:displayText="Уровень 2" w:value="Уровень 2"/>
                      <w:listItem w:displayText="Уровень 3" w:value="Уровень 3"/>
                      <w:listItem w:displayText="Уровень 4" w:value="Уровень 4"/>
                      <w:listItem w:displayText="Уровень 5" w:value="Уровень 5"/>
                      <w:listItem w:displayText="Уровень 6" w:value="Уровень 6"/>
                      <w:listItem w:displayText="Уровень 7" w:value="Уровень 7"/>
                      <w:listItem w:displayText="Уровень 8" w:value="Уровень 8"/>
                    </w:comboBox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3F171364" w14:textId="79CA3700" w:rsidR="0010335E" w:rsidRPr="0010335E" w:rsidRDefault="00D62FE7" w:rsidP="00B57862">
                        <w:r>
                          <w:t>Уровень 6</w:t>
                        </w:r>
                      </w:p>
                    </w:tc>
                  </w:sdtContent>
                </w:sdt>
                <w:sdt>
                  <w:sdtPr>
                    <w:alias w:val="Specialization"/>
                    <w:tag w:val="Specialization"/>
                    <w:id w:val="787089594"/>
                    <w:placeholder>
                      <w:docPart w:val="190CD85A1B6A4E31ADC3DEF138351D6E"/>
                    </w:placeholder>
                    <w:text/>
                  </w:sdtPr>
                  <w:sdtEndPr/>
                  <w:sdtContent>
                    <w:tc>
                      <w:tcPr>
                        <w:tcW w:w="1742" w:type="dxa"/>
                      </w:tcPr>
                      <w:p w14:paraId="734FC542" w14:textId="36C5F171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Русский язык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Average score"/>
                    <w:tag w:val="Average score"/>
                    <w:id w:val="1700283518"/>
                    <w:placeholder>
                      <w:docPart w:val="AB97690D3583454D901BD533BE123A7D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564F5E53" w14:textId="01768D2B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4.8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Graduation Year"/>
                    <w:tag w:val="Graduation Year"/>
                    <w:id w:val="2042617575"/>
                    <w:placeholder>
                      <w:docPart w:val="F9EFEB21A56D406BBF1B3B3D6AEA9A0B"/>
                    </w:placeholder>
                    <w:text/>
                  </w:sdtPr>
                  <w:sdtEndPr/>
                  <w:sdtContent>
                    <w:tc>
                      <w:tcPr>
                        <w:tcW w:w="1743" w:type="dxa"/>
                      </w:tcPr>
                      <w:p w14:paraId="3DE27EFA" w14:textId="2D41A995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>
                          <w:t>2015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Educational Institution"/>
                    <w:tag w:val="Educational Institution"/>
                    <w:id w:val="-350189764"/>
                    <w:placeholder>
                      <w:docPart w:val="0C62A2CE87A34F27889B10E8D86314AE"/>
                    </w:placeholder>
                    <w:text/>
                  </w:sdtPr>
                  <w:sdtContent>
                    <w:tc>
                      <w:tcPr>
                        <w:tcW w:w="1743" w:type="dxa"/>
                      </w:tcPr>
                      <w:p w14:paraId="352E1B15" w14:textId="3EE986F8" w:rsidR="0010335E" w:rsidRPr="0010335E" w:rsidRDefault="00D62FE7" w:rsidP="00B57862">
                        <w:pPr>
                          <w:rPr>
                            <w:lang w:val="en-US"/>
                          </w:rPr>
                        </w:pPr>
                        <w:r w:rsidRPr="00D62FE7">
                          <w:rPr>
                            <w:lang w:val="en-US"/>
                          </w:rPr>
                          <w:t>Университет иностранных языков (Пхеньян)</w:t>
                        </w:r>
                      </w:p>
                    </w:tc>
                  </w:sdtContent>
                </w:sdt>
                <w:sdt>
                  <w:sdtPr>
                    <w:alias w:val="Note on education"/>
                    <w:tag w:val="Note on education"/>
                    <w:id w:val="-1274557680"/>
                    <w:placeholder>
                      <w:docPart w:val="214A7EC8DEF04A14A9A9ED561E9676AC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743" w:type="dxa"/>
                      </w:tcPr>
                      <w:p w14:paraId="44D1BB70" w14:textId="002ED57E" w:rsidR="0010335E" w:rsidRDefault="00D62FE7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3DA930DD" w14:textId="77777777" w:rsidR="0010335E" w:rsidRPr="0010335E" w:rsidRDefault="0010335E" w:rsidP="00B57862">
      <w:pPr>
        <w:rPr>
          <w:rStyle w:val="InlineHeading"/>
          <w:lang w:val="en-US"/>
        </w:rPr>
      </w:pPr>
    </w:p>
    <w:p w14:paraId="1EC47072" w14:textId="77777777" w:rsidR="00E66105" w:rsidRDefault="00E66105" w:rsidP="00B57862">
      <w:pPr>
        <w:rPr>
          <w:rStyle w:val="InlineHeading"/>
        </w:rPr>
      </w:pPr>
      <w:r>
        <w:rPr>
          <w:rStyle w:val="InlineHeading"/>
        </w:rPr>
        <w:t xml:space="preserve">Сведения </w:t>
      </w:r>
      <w:r w:rsidR="0010335E">
        <w:rPr>
          <w:rStyle w:val="InlineHeading"/>
        </w:rPr>
        <w:t>о владении языками: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0335E" w14:paraId="384F92C8" w14:textId="77777777" w:rsidTr="00D0164A">
        <w:tc>
          <w:tcPr>
            <w:tcW w:w="3485" w:type="dxa"/>
          </w:tcPr>
          <w:p w14:paraId="711A76F0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язык</w:t>
            </w:r>
          </w:p>
        </w:tc>
        <w:tc>
          <w:tcPr>
            <w:tcW w:w="3485" w:type="dxa"/>
          </w:tcPr>
          <w:p w14:paraId="1F51D7DD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владения</w:t>
            </w:r>
          </w:p>
        </w:tc>
        <w:tc>
          <w:tcPr>
            <w:tcW w:w="3486" w:type="dxa"/>
          </w:tcPr>
          <w:p w14:paraId="21D30ABC" w14:textId="77777777" w:rsidR="0010335E" w:rsidRPr="00E66105" w:rsidRDefault="0010335E" w:rsidP="00D0164A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Languages Table"/>
          <w:tag w:val="Languages Table"/>
          <w:id w:val="1339348555"/>
          <w15:repeatingSection/>
        </w:sdtPr>
        <w:sdtContent>
          <w:sdt>
            <w:sdtPr>
              <w:id w:val="1935322951"/>
              <w:placeholder>
                <w:docPart w:val="E7BA9731B0EC48EBAB7DCEEB8DC38F7D"/>
              </w:placeholder>
              <w15:repeatingSectionItem/>
            </w:sdtPr>
            <w:sdtEndPr/>
            <w:sdtContent>
              <w:tr w:rsidR="0010335E" w:rsidRPr="00185E52" w14:paraId="22D2E41C" w14:textId="77777777" w:rsidTr="00D0164A">
                <w:sdt>
                  <w:sdtPr>
                    <w:alias w:val="Language"/>
                    <w:tag w:val="Language"/>
                    <w:id w:val="-1870904737"/>
                    <w:placeholder>
                      <w:docPart w:val="159F530A6E9F4FD9AEB75D8EC1A96A8F"/>
                    </w:placeholder>
                    <w:text/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5FBEDD3E" w14:textId="629C98FA" w:rsidR="0010335E" w:rsidRPr="00E66105" w:rsidRDefault="00D62FE7" w:rsidP="00D0164A">
                        <w:pPr>
                          <w:rPr>
                            <w:lang w:val="en-US"/>
                          </w:rPr>
                        </w:pPr>
                        <w:r>
                          <w:t>Корейский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974145203"/>
                    <w:placeholder>
                      <w:docPart w:val="79EF077F1C8D4931B98763077B62E61B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EndPr/>
                  <w:sdtContent>
                    <w:tc>
                      <w:tcPr>
                        <w:tcW w:w="3485" w:type="dxa"/>
                      </w:tcPr>
                      <w:p w14:paraId="383A8484" w14:textId="1CFF9419" w:rsidR="0010335E" w:rsidRPr="00E66105" w:rsidRDefault="00D62FE7" w:rsidP="00D0164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Родной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78265730"/>
                    <w:placeholder>
                      <w:docPart w:val="159F530A6E9F4FD9AEB75D8EC1A96A8F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37FA927F" w14:textId="5438B4FB" w:rsidR="0010335E" w:rsidRDefault="00D62FE7" w:rsidP="00D0164A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739405804"/>
              <w:placeholder>
                <w:docPart w:val="CA15AE19D0E7427AB24F732EC3710419"/>
              </w:placeholder>
              <w15:repeatingSectionItem/>
            </w:sdtPr>
            <w:sdtContent>
              <w:tr w:rsidR="00D62FE7" w:rsidRPr="00580237" w14:paraId="359E2B9A" w14:textId="77777777" w:rsidTr="00D0164A">
                <w:sdt>
                  <w:sdtPr>
                    <w:alias w:val="Language"/>
                    <w:tag w:val="Language"/>
                    <w:id w:val="-1543440570"/>
                    <w:placeholder>
                      <w:docPart w:val="5F0A73E485994A9C8AE55777A637C646"/>
                    </w:placeholder>
                    <w:text/>
                  </w:sdtPr>
                  <w:sdtContent>
                    <w:tc>
                      <w:tcPr>
                        <w:tcW w:w="3485" w:type="dxa"/>
                      </w:tcPr>
                      <w:p w14:paraId="55D84256" w14:textId="6EAB4E73" w:rsidR="00D62FE7" w:rsidRPr="00E66105" w:rsidRDefault="00D62FE7" w:rsidP="002F1106">
                        <w:pPr>
                          <w:rPr>
                            <w:lang w:val="en-US"/>
                          </w:rPr>
                        </w:pPr>
                        <w:r>
                          <w:t>Русский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Degree"/>
                    <w:tag w:val="Degree"/>
                    <w:id w:val="-1675954153"/>
                    <w:placeholder>
                      <w:docPart w:val="3C344F51BC7E4206AEF10CB1AD1327DA"/>
                    </w:placeholder>
                    <w:dropDownList>
                      <w:listItem w:displayText="Уровень выживания" w:value="A1"/>
                      <w:listItem w:displayText="Предпороговый уровень" w:value="A2"/>
                      <w:listItem w:displayText="Пороговый уровень" w:value="B1"/>
                      <w:listItem w:displayText="Пороговый продвинутый уровень" w:value="B2"/>
                      <w:listItem w:displayText="Уровень профессионального владения" w:value="C1"/>
                      <w:listItem w:displayText="Уровень владения в совершенстве" w:value="C2"/>
                      <w:listItem w:displayText="Родной" w:value="Родной"/>
                    </w:dropDownList>
                  </w:sdtPr>
                  <w:sdtContent>
                    <w:tc>
                      <w:tcPr>
                        <w:tcW w:w="3485" w:type="dxa"/>
                      </w:tcPr>
                      <w:p w14:paraId="6475BC66" w14:textId="7E069E62" w:rsidR="00D62FE7" w:rsidRPr="00E66105" w:rsidRDefault="00D62FE7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Уровень владения в совершенстве</w:t>
                        </w:r>
                      </w:p>
                    </w:tc>
                  </w:sdtContent>
                </w:sdt>
                <w:sdt>
                  <w:sdtPr>
                    <w:alias w:val="Note on language"/>
                    <w:tag w:val="Note on language"/>
                    <w:id w:val="-209963015"/>
                    <w:placeholder>
                      <w:docPart w:val="5F0A73E485994A9C8AE55777A637C646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3486" w:type="dxa"/>
                      </w:tcPr>
                      <w:p w14:paraId="13C9891F" w14:textId="5BCBFA85" w:rsidR="00D62FE7" w:rsidRPr="00580237" w:rsidRDefault="00580237" w:rsidP="002F1106">
                        <w:pPr>
                          <w:rPr>
                            <w:rStyle w:val="InlineHeading"/>
                          </w:rPr>
                        </w:pPr>
                        <w:r>
                          <w:t>Подтверждено дипломом о высшем образовании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F85D513" w14:textId="77777777" w:rsidR="0010335E" w:rsidRPr="00580237" w:rsidRDefault="0010335E" w:rsidP="00B57862">
      <w:pPr>
        <w:rPr>
          <w:rStyle w:val="InlineHeading"/>
        </w:rPr>
      </w:pPr>
    </w:p>
    <w:p w14:paraId="1C4BF7A5" w14:textId="77777777" w:rsidR="004836E2" w:rsidRDefault="004836E2" w:rsidP="00B57862">
      <w:pPr>
        <w:rPr>
          <w:rStyle w:val="InlineHeading"/>
        </w:rPr>
      </w:pPr>
      <w:r>
        <w:rPr>
          <w:rStyle w:val="InlineHeading"/>
        </w:rPr>
        <w:t>Сведения о местах работы: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064"/>
        <w:gridCol w:w="2065"/>
        <w:gridCol w:w="2065"/>
        <w:gridCol w:w="2066"/>
      </w:tblGrid>
      <w:tr w:rsidR="00A618A9" w14:paraId="1D9BDBE2" w14:textId="77777777" w:rsidTr="00A618A9">
        <w:tc>
          <w:tcPr>
            <w:tcW w:w="2091" w:type="dxa"/>
          </w:tcPr>
          <w:p w14:paraId="29684232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Организация</w:t>
            </w:r>
          </w:p>
        </w:tc>
        <w:tc>
          <w:tcPr>
            <w:tcW w:w="2091" w:type="dxa"/>
          </w:tcPr>
          <w:p w14:paraId="1FC0360F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91" w:type="dxa"/>
          </w:tcPr>
          <w:p w14:paraId="2BE69246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начала</w:t>
            </w:r>
          </w:p>
        </w:tc>
        <w:tc>
          <w:tcPr>
            <w:tcW w:w="2091" w:type="dxa"/>
          </w:tcPr>
          <w:p w14:paraId="47866371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окончания</w:t>
            </w:r>
          </w:p>
        </w:tc>
        <w:tc>
          <w:tcPr>
            <w:tcW w:w="2092" w:type="dxa"/>
          </w:tcPr>
          <w:p w14:paraId="09A1C1FE" w14:textId="77777777" w:rsidR="00A618A9" w:rsidRP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s Table"/>
          <w:tag w:val="Jobs Table"/>
          <w:id w:val="-933815208"/>
          <w15:repeatingSection/>
        </w:sdtPr>
        <w:sdtEndPr/>
        <w:sdtContent>
          <w:sdt>
            <w:sdtPr>
              <w:id w:val="1999298972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A618A9" w:rsidRPr="00185E52" w14:paraId="3A2330F5" w14:textId="77777777" w:rsidTr="00A618A9">
                <w:sdt>
                  <w:sdtPr>
                    <w:alias w:val="Organization"/>
                    <w:tag w:val="Organization"/>
                    <w:id w:val="-859278465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7F4F1FD3" w14:textId="3CBB3B31" w:rsidR="00A618A9" w:rsidRPr="00580237" w:rsidRDefault="00580237" w:rsidP="00B57862">
                        <w:r w:rsidRPr="00580237">
                          <w:t>Государственный комитет по ревизии</w:t>
                        </w:r>
                        <w:r>
                          <w:t xml:space="preserve"> КНДР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-447312854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984E0BC" w14:textId="79A88A50" w:rsidR="00A618A9" w:rsidRPr="003D1D71" w:rsidRDefault="00580237" w:rsidP="00B57862">
                        <w:pPr>
                          <w:rPr>
                            <w:lang w:val="en-US"/>
                          </w:rPr>
                        </w:pPr>
                        <w:r>
                          <w:t xml:space="preserve">Переводчик с </w:t>
                        </w:r>
                        <w:r w:rsidR="00955868">
                          <w:t>русского</w:t>
                        </w:r>
                        <w:r>
                          <w:t xml:space="preserve"> языка</w:t>
                        </w:r>
                      </w:p>
                    </w:tc>
                  </w:sdtContent>
                </w:sdt>
                <w:sdt>
                  <w:sdtPr>
                    <w:alias w:val="Start Date"/>
                    <w:tag w:val="Start Date"/>
                    <w:id w:val="304054012"/>
                    <w:placeholder>
                      <w:docPart w:val="BBF37A0B5765471ABD7711D2F3350515"/>
                    </w:placeholder>
                    <w:date w:fullDate="2015-07-10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19AE422C" w14:textId="40FB42D2" w:rsidR="00A618A9" w:rsidRPr="003D1D71" w:rsidRDefault="00580237" w:rsidP="00B57862">
                        <w:pPr>
                          <w:rPr>
                            <w:lang w:val="en-US"/>
                          </w:rPr>
                        </w:pPr>
                        <w:r>
                          <w:t>10.07.2015</w:t>
                        </w:r>
                      </w:p>
                    </w:tc>
                  </w:sdtContent>
                </w:sdt>
                <w:sdt>
                  <w:sdtPr>
                    <w:alias w:val="End Date"/>
                    <w:tag w:val="End Date"/>
                    <w:id w:val="1544859487"/>
                    <w:placeholder>
                      <w:docPart w:val="BBF37A0B5765471ABD7711D2F3350515"/>
                    </w:placeholder>
                    <w:date w:fullDate="2018-11-17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D2D5C76" w14:textId="1BFED67A" w:rsidR="00A618A9" w:rsidRPr="003D1D71" w:rsidRDefault="00580237" w:rsidP="00B57862">
                        <w:pPr>
                          <w:rPr>
                            <w:lang w:val="en-US"/>
                          </w:rPr>
                        </w:pPr>
                        <w:r>
                          <w:t>17.11.2018</w:t>
                        </w:r>
                      </w:p>
                    </w:tc>
                  </w:sdtContent>
                </w:sdt>
                <w:sdt>
                  <w:sdtPr>
                    <w:alias w:val="Note on job"/>
                    <w:tag w:val="Note on job"/>
                    <w:id w:val="1912961102"/>
                    <w:placeholder>
                      <w:docPart w:val="214A7EC8DEF04A14A9A9ED561E9676AC"/>
                    </w:placeholder>
                  </w:sdtPr>
                  <w:sdtEndPr/>
                  <w:sdtContent>
                    <w:tc>
                      <w:tcPr>
                        <w:tcW w:w="2092" w:type="dxa"/>
                      </w:tcPr>
                      <w:p w14:paraId="604109D6" w14:textId="7625F82A" w:rsidR="00A618A9" w:rsidRDefault="00401DCE" w:rsidP="00B57862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Сбежала из страны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7319F527" w14:textId="77777777" w:rsidR="0010335E" w:rsidRDefault="0010335E" w:rsidP="00B57862">
      <w:pPr>
        <w:rPr>
          <w:rStyle w:val="InlineHeading"/>
          <w:lang w:val="en-US"/>
        </w:rPr>
      </w:pPr>
    </w:p>
    <w:p w14:paraId="45DEC451" w14:textId="77777777" w:rsidR="00A618A9" w:rsidRDefault="00A618A9" w:rsidP="00B57862">
      <w:pPr>
        <w:rPr>
          <w:rStyle w:val="InlineHeading"/>
        </w:rPr>
      </w:pPr>
      <w:r>
        <w:rPr>
          <w:rStyle w:val="InlineHeading"/>
        </w:rPr>
        <w:t>Сведения о семье: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618A9" w14:paraId="28940CEF" w14:textId="77777777" w:rsidTr="00A618A9">
        <w:tc>
          <w:tcPr>
            <w:tcW w:w="2091" w:type="dxa"/>
          </w:tcPr>
          <w:p w14:paraId="0E1E27AD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Степень родства</w:t>
            </w:r>
          </w:p>
        </w:tc>
        <w:tc>
          <w:tcPr>
            <w:tcW w:w="2091" w:type="dxa"/>
          </w:tcPr>
          <w:p w14:paraId="35E4DFEE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ФИО</w:t>
            </w:r>
          </w:p>
        </w:tc>
        <w:tc>
          <w:tcPr>
            <w:tcW w:w="2091" w:type="dxa"/>
          </w:tcPr>
          <w:p w14:paraId="286F7D43" w14:textId="77777777" w:rsidR="00A618A9" w:rsidRDefault="00A618A9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Дата рождения</w:t>
            </w:r>
          </w:p>
        </w:tc>
        <w:tc>
          <w:tcPr>
            <w:tcW w:w="2091" w:type="dxa"/>
          </w:tcPr>
          <w:p w14:paraId="582537F9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Статус</w:t>
            </w:r>
          </w:p>
        </w:tc>
        <w:tc>
          <w:tcPr>
            <w:tcW w:w="2092" w:type="dxa"/>
          </w:tcPr>
          <w:p w14:paraId="26E133FC" w14:textId="77777777" w:rsidR="00A618A9" w:rsidRDefault="00207E20" w:rsidP="00B57862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Family Table"/>
          <w:tag w:val="Family Table"/>
          <w:id w:val="466319060"/>
          <w15:repeatingSection/>
        </w:sdtPr>
        <w:sdtContent>
          <w:sdt>
            <w:sdtPr>
              <w:id w:val="-685438286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A618A9" w:rsidRPr="00142365" w14:paraId="4EF0D54F" w14:textId="77777777" w:rsidTr="00A618A9">
                <w:sdt>
                  <w:sdtPr>
                    <w:alias w:val="Degree of kinship"/>
                    <w:tag w:val="Degree of kinship"/>
                    <w:id w:val="-308866024"/>
                    <w:placeholder>
                      <w:docPart w:val="8AFE240C50974E40AFA3435B0B8D069C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52C1041D" w14:textId="3EA86F1C" w:rsidR="00A618A9" w:rsidRPr="00207E20" w:rsidRDefault="00401DCE" w:rsidP="00B57862">
                        <w:r>
                          <w:t>Мать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826165649"/>
                    <w:placeholder>
                      <w:docPart w:val="214A7EC8DEF04A14A9A9ED561E9676AC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51C7BDD3" w14:textId="25F5B7F0" w:rsidR="00A618A9" w:rsidRPr="00207E20" w:rsidRDefault="00401DCE" w:rsidP="00B57862">
                        <w:pPr>
                          <w:rPr>
                            <w:lang w:val="en-US"/>
                          </w:rPr>
                        </w:pPr>
                        <w:r w:rsidRPr="00401DCE">
                          <w:t>Инхён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76CA3A11" w14:textId="362A13A2" w:rsidR="00A618A9" w:rsidRPr="00207E20" w:rsidRDefault="001D7AFF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45426455"/>
                        <w:placeholder>
                          <w:docPart w:val="F4691E9E302D4155A9FD36BF45BC890F"/>
                        </w:placeholder>
                        <w:date w:fullDate="1963-01-15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401DCE">
                          <w:t>15.01.1963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19097762"/>
                    <w:placeholder>
                      <w:docPart w:val="8AFE240C50974E40AFA3435B0B8D069C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EndPr/>
                  <w:sdtContent>
                    <w:tc>
                      <w:tcPr>
                        <w:tcW w:w="2091" w:type="dxa"/>
                      </w:tcPr>
                      <w:p w14:paraId="47228607" w14:textId="6323F05D" w:rsidR="00A618A9" w:rsidRPr="00207E20" w:rsidRDefault="00401DCE" w:rsidP="00B5786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</w:t>
                        </w:r>
                        <w:r>
                          <w:t>е</w:t>
                        </w:r>
                        <w:r>
                          <w:rPr>
                            <w:lang w:val="en-US"/>
                          </w:rPr>
                          <w:t>ртв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2028928974"/>
                    <w:placeholder>
                      <w:docPart w:val="BC55584F36D749BBB63E39CDFAE2F26D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27C8B18" w14:textId="18D3C83D" w:rsidR="00A618A9" w:rsidRPr="00142365" w:rsidRDefault="00142365" w:rsidP="00B57862">
                        <w:pPr>
                          <w:rPr>
                            <w:rStyle w:val="InlineHeading"/>
                          </w:rPr>
                        </w:pPr>
                        <w:r>
                          <w:t>Казнена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571411129"/>
              <w:placeholder>
                <w:docPart w:val="ACA90ED46CF24633941EA730D4D4183F"/>
              </w:placeholder>
              <w15:repeatingSectionItem/>
            </w:sdtPr>
            <w:sdtContent>
              <w:tr w:rsidR="00401DCE" w:rsidRPr="00142365" w14:paraId="423E89D0" w14:textId="77777777" w:rsidTr="00A618A9">
                <w:sdt>
                  <w:sdtPr>
                    <w:alias w:val="Degree of kinship"/>
                    <w:tag w:val="Degree of kinship"/>
                    <w:id w:val="-2133931918"/>
                    <w:placeholder>
                      <w:docPart w:val="8B95EBE0CE9F41BBBC305BEDF945215A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47E1CF23" w14:textId="239161BB" w:rsidR="00401DCE" w:rsidRPr="00207E20" w:rsidRDefault="00401DCE" w:rsidP="002F1106">
                        <w:r>
                          <w:t>Отец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445519323"/>
                    <w:placeholder>
                      <w:docPart w:val="6BE81AD1687449A592C4E8C01D9CDDF8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3CD455BF" w14:textId="5E08CAE3" w:rsidR="00401DCE" w:rsidRPr="00207E20" w:rsidRDefault="00401DCE" w:rsidP="002F1106">
                        <w:pPr>
                          <w:rPr>
                            <w:lang w:val="en-US"/>
                          </w:rPr>
                        </w:pPr>
                        <w:r w:rsidRPr="00401DCE">
                          <w:t>Пилбом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38EA46AC" w14:textId="61D77142" w:rsidR="00401DCE" w:rsidRPr="00207E20" w:rsidRDefault="00401DCE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1039742111"/>
                        <w:placeholder>
                          <w:docPart w:val="15D8340617F041FA9BA89A4F992536BA"/>
                        </w:placeholder>
                        <w:date w:fullDate="1955-04-30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>
                          <w:t>30.04.1955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1403600014"/>
                    <w:placeholder>
                      <w:docPart w:val="8B95EBE0CE9F41BBBC305BEDF945215A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0EA5F680" w14:textId="0555FFF8" w:rsidR="00401DCE" w:rsidRPr="00207E20" w:rsidRDefault="00401DCE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1419986177"/>
                    <w:placeholder>
                      <w:docPart w:val="AE2E0374C04C49F899D429AC819CE921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0FEE40F4" w14:textId="717E53B5" w:rsidR="00401DCE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Казнён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853570033"/>
              <w:placeholder>
                <w:docPart w:val="441E58AA608B4D88A448A364C4863867"/>
              </w:placeholder>
              <w15:repeatingSectionItem/>
            </w:sdtPr>
            <w:sdtContent>
              <w:tr w:rsidR="00401DCE" w:rsidRPr="00142365" w14:paraId="0827E72E" w14:textId="77777777" w:rsidTr="00A618A9">
                <w:sdt>
                  <w:sdtPr>
                    <w:alias w:val="Degree of kinship"/>
                    <w:tag w:val="Degree of kinship"/>
                    <w:id w:val="983125742"/>
                    <w:placeholder>
                      <w:docPart w:val="8DD1D4B533FE44199FD937F47396B15B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50284768" w14:textId="6553B550" w:rsidR="00401DCE" w:rsidRPr="00207E20" w:rsidRDefault="00401DCE" w:rsidP="002F1106">
                        <w:r>
                          <w:t>Сестра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1528285609"/>
                    <w:placeholder>
                      <w:docPart w:val="2D95832809EB49299C1C2CEB86E207D0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34484689" w14:textId="51F2F16C" w:rsidR="00401DCE" w:rsidRPr="00207E20" w:rsidRDefault="00401DCE" w:rsidP="002F1106">
                        <w:pPr>
                          <w:rPr>
                            <w:lang w:val="en-US"/>
                          </w:rPr>
                        </w:pPr>
                        <w:r w:rsidRPr="00401DCE">
                          <w:t>Кёнгим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53C6C2DF" w14:textId="257277A5" w:rsidR="00401DCE" w:rsidRPr="00207E20" w:rsidRDefault="00401DCE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1341468903"/>
                        <w:placeholder>
                          <w:docPart w:val="1B0B270F0B764B6393695E1229816380"/>
                        </w:placeholder>
                        <w:date w:fullDate="1990-06-09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 w:rsidR="00142365">
                          <w:t>09.06.1990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1313146758"/>
                    <w:placeholder>
                      <w:docPart w:val="8DD1D4B533FE44199FD937F47396B15B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0B2EBB55" w14:textId="006A7174" w:rsidR="00401DCE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</w:t>
                        </w:r>
                        <w:r>
                          <w:t>е</w:t>
                        </w:r>
                        <w:r>
                          <w:rPr>
                            <w:lang w:val="en-US"/>
                          </w:rPr>
                          <w:t>ртв</w:t>
                        </w:r>
                        <w:r>
                          <w:t>а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460111778"/>
                    <w:placeholder>
                      <w:docPart w:val="72C6A8B30D5C4032959BDDCB252C9BD9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AD568F3" w14:textId="6EB4ED76" w:rsidR="00401DCE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</w:t>
                        </w:r>
                        <w:r>
                          <w:t>е</w:t>
                        </w:r>
                        <w:r w:rsidRPr="00142365">
                          <w:t>н</w:t>
                        </w:r>
                        <w:r>
                          <w:t>а</w:t>
                        </w:r>
                        <w:r w:rsidRPr="00142365">
                          <w:t xml:space="preserve">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8406260"/>
              <w:placeholder>
                <w:docPart w:val="0BEEE459ACB24B7EBDDFF83B4E04720F"/>
              </w:placeholder>
              <w15:repeatingSectionItem/>
            </w:sdtPr>
            <w:sdtContent>
              <w:tr w:rsidR="00142365" w:rsidRPr="00142365" w14:paraId="724F898B" w14:textId="77777777" w:rsidTr="00A618A9">
                <w:sdt>
                  <w:sdtPr>
                    <w:alias w:val="Degree of kinship"/>
                    <w:tag w:val="Degree of kinship"/>
                    <w:id w:val="-1940827983"/>
                    <w:placeholder>
                      <w:docPart w:val="A5F3EACA2FDB4887944C0EAD2D7FC57A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3EF93DD0" w14:textId="621B5A28" w:rsidR="00142365" w:rsidRPr="00207E20" w:rsidRDefault="00142365" w:rsidP="002F1106">
                        <w:r>
                          <w:t>Брат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855924499"/>
                    <w:placeholder>
                      <w:docPart w:val="6F410102928F43379A5F382082C36DA4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7AC5209D" w14:textId="2570B257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t>Сангёль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77810EE2" w14:textId="746057FF" w:rsidR="00142365" w:rsidRPr="00207E20" w:rsidRDefault="00142365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-1904277307"/>
                        <w:placeholder>
                          <w:docPart w:val="CBE09C94014F4D85BED93814244BB2E7"/>
                        </w:placeholder>
                        <w:date w:fullDate="1993-01-22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>
                          <w:t>22.01.1993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-937289477"/>
                    <w:placeholder>
                      <w:docPart w:val="A5F3EACA2FDB4887944C0EAD2D7FC57A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2D24EB04" w14:textId="7C8EBABF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-1793360335"/>
                    <w:placeholder>
                      <w:docPart w:val="9D5998A4E6214A2BA414986D353C1507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7C58B61E" w14:textId="324A1DCB" w:rsidR="00142365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Казнён за побег Кёнхе Юн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477070677"/>
              <w:placeholder>
                <w:docPart w:val="5373072BC58543B29923BF6011BCCF5D"/>
              </w:placeholder>
              <w15:repeatingSectionItem/>
            </w:sdtPr>
            <w:sdtContent>
              <w:tr w:rsidR="00142365" w:rsidRPr="00142365" w14:paraId="19470EA4" w14:textId="77777777" w:rsidTr="00A618A9">
                <w:sdt>
                  <w:sdtPr>
                    <w:alias w:val="Degree of kinship"/>
                    <w:tag w:val="Degree of kinship"/>
                    <w:id w:val="1262887409"/>
                    <w:placeholder>
                      <w:docPart w:val="B783133E61934ED689A7C301D3635C4C"/>
                    </w:placeholder>
                    <w:comboBox>
                      <w:listItem w:displayText="Жена" w:value="Жена"/>
                      <w:listItem w:displayText="Муж" w:value="Муж"/>
                      <w:listItem w:displayText="Мать" w:value="Мать"/>
                      <w:listItem w:displayText="Отец" w:value="Отец"/>
                      <w:listItem w:displayText="Дочь" w:value="Дочь"/>
                      <w:listItem w:displayText="Сын" w:value="Сын"/>
                      <w:listItem w:displayText="Сестра" w:value="Сестра"/>
                      <w:listItem w:displayText="Брат" w:value="Брат"/>
                      <w:listItem w:displayText="Бабушка" w:value="Бабушка"/>
                      <w:listItem w:displayText="Дедушка" w:value="Дедушка"/>
                      <w:listItem w:displayText="Тётя" w:value="Тётя"/>
                      <w:listItem w:displayText="Дядя" w:value="Дядя"/>
                      <w:listItem w:displayText="Племянница" w:value="Племянница"/>
                      <w:listItem w:displayText="Племянник" w:value="Племянник"/>
                      <w:listItem w:displayText="Внучка" w:value="Внучка"/>
                      <w:listItem w:displayText="Внук" w:value="Внук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4F4C2645" w14:textId="6B64ADB6" w:rsidR="00142365" w:rsidRPr="00207E20" w:rsidRDefault="00142365" w:rsidP="002F1106">
                        <w:r>
                          <w:t>Брат</w:t>
                        </w:r>
                      </w:p>
                    </w:tc>
                  </w:sdtContent>
                </w:sdt>
                <w:sdt>
                  <w:sdtPr>
                    <w:alias w:val="Name"/>
                    <w:tag w:val="Name"/>
                    <w:id w:val="-909538998"/>
                    <w:placeholder>
                      <w:docPart w:val="79CEDC7EF9AB441882A7CC8D54D82372"/>
                    </w:placeholder>
                    <w:text/>
                  </w:sdtPr>
                  <w:sdtContent>
                    <w:tc>
                      <w:tcPr>
                        <w:tcW w:w="2091" w:type="dxa"/>
                      </w:tcPr>
                      <w:p w14:paraId="3764F205" w14:textId="370C07DF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t>Чонмин</w:t>
                        </w:r>
                        <w:r>
                          <w:t xml:space="preserve"> Юн</w:t>
                        </w:r>
                      </w:p>
                    </w:tc>
                  </w:sdtContent>
                </w:sdt>
                <w:tc>
                  <w:tcPr>
                    <w:tcW w:w="2091" w:type="dxa"/>
                  </w:tcPr>
                  <w:p w14:paraId="36A57233" w14:textId="0241BA5D" w:rsidR="00142365" w:rsidRPr="00207E20" w:rsidRDefault="00142365" w:rsidP="00B57862">
                    <w:pPr>
                      <w:rPr>
                        <w:lang w:val="en-US"/>
                      </w:rPr>
                    </w:pPr>
                    <w:sdt>
                      <w:sdtPr>
                        <w:alias w:val="Date of birth"/>
                        <w:tag w:val="Date of birth"/>
                        <w:id w:val="1718151531"/>
                        <w:placeholder>
                          <w:docPart w:val="53FA9F82392C429DAAB68AC2091A5940"/>
                        </w:placeholder>
                        <w:date w:fullDate="2003-06-15T00:00:00Z">
                          <w:dateFormat w:val="dd.MM.yyyy"/>
                          <w:lid w:val="ru-RU"/>
                          <w:storeMappedDataAs w:val="date"/>
                          <w:calendar w:val="gregorian"/>
                        </w:date>
                      </w:sdtPr>
                      <w:sdtEndPr>
                        <w:rPr>
                          <w:rStyle w:val="InlineHeading"/>
                          <w:rFonts w:asciiTheme="majorHAnsi" w:hAnsiTheme="majorHAnsi"/>
                          <w:b/>
                          <w:caps/>
                        </w:rPr>
                      </w:sdtEndPr>
                      <w:sdtContent>
                        <w:r>
                          <w:t>15.06.2003</w:t>
                        </w:r>
                      </w:sdtContent>
                    </w:sdt>
                  </w:p>
                </w:tc>
                <w:sdt>
                  <w:sdtPr>
                    <w:rPr>
                      <w:lang w:val="en-US"/>
                    </w:rPr>
                    <w:alias w:val="Status"/>
                    <w:tag w:val="Status"/>
                    <w:id w:val="130294643"/>
                    <w:placeholder>
                      <w:docPart w:val="B783133E61934ED689A7C301D3635C4C"/>
                    </w:placeholder>
                    <w:comboBox>
                      <w:listItem w:displayText="Жив" w:value="Жив"/>
                      <w:listItem w:displayText="Мёртв" w:value="Мёртв"/>
                      <w:listItem w:displayText="Пропавший без вести" w:value="Пропавший без вести"/>
                      <w:listItem w:displayText="Содержится Фондом" w:value="Содержится Фондом"/>
                    </w:comboBox>
                  </w:sdtPr>
                  <w:sdtContent>
                    <w:tc>
                      <w:tcPr>
                        <w:tcW w:w="2091" w:type="dxa"/>
                      </w:tcPr>
                      <w:p w14:paraId="041AD3D7" w14:textId="7B95297C" w:rsidR="00142365" w:rsidRPr="00207E20" w:rsidRDefault="00142365" w:rsidP="002F11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Мёртв</w:t>
                        </w:r>
                      </w:p>
                    </w:tc>
                  </w:sdtContent>
                </w:sdt>
                <w:sdt>
                  <w:sdtPr>
                    <w:alias w:val="Note on relative"/>
                    <w:tag w:val="Note on relative"/>
                    <w:id w:val="1194109396"/>
                    <w:placeholder>
                      <w:docPart w:val="90C949A6B2124DD39E74198607910322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2092" w:type="dxa"/>
                      </w:tcPr>
                      <w:p w14:paraId="143D9342" w14:textId="47C07517" w:rsidR="00142365" w:rsidRPr="00142365" w:rsidRDefault="00142365" w:rsidP="002F1106">
                        <w:pPr>
                          <w:rPr>
                            <w:rStyle w:val="InlineHeading"/>
                          </w:rPr>
                        </w:pPr>
                        <w:r w:rsidRPr="00142365">
                          <w:t>Казнён за побег Кёнхе Юн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8341D61" w14:textId="77777777" w:rsidR="00207E20" w:rsidRPr="00142365" w:rsidRDefault="00207E20" w:rsidP="00B57862">
      <w:pPr>
        <w:rPr>
          <w:rStyle w:val="InlineHeading"/>
        </w:rPr>
      </w:pPr>
    </w:p>
    <w:p w14:paraId="5257D85F" w14:textId="77777777" w:rsidR="00E43820" w:rsidRPr="00CD5709" w:rsidRDefault="00A6472B" w:rsidP="00B57862">
      <w:pPr>
        <w:rPr>
          <w:rStyle w:val="InlineHeading"/>
          <w:lang w:val="en-US"/>
        </w:rPr>
      </w:pPr>
      <w:r>
        <w:rPr>
          <w:rStyle w:val="InlineHeading"/>
        </w:rPr>
        <w:t>Общая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х</w:t>
      </w:r>
      <w:r w:rsidR="00E43820">
        <w:rPr>
          <w:rStyle w:val="InlineHeading"/>
        </w:rPr>
        <w:t>арактеристика</w:t>
      </w:r>
      <w:r w:rsidR="00E43820" w:rsidRPr="00CD5709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Characteristics"/>
        <w:tag w:val="Characteristics"/>
        <w:id w:val="1058753378"/>
        <w:placeholder>
          <w:docPart w:val="214A7EC8DEF04A14A9A9ED561E9676AC"/>
        </w:placeholder>
        <w:showingPlcHdr/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0F148EF4" w14:textId="77777777" w:rsidR="00E43820" w:rsidRPr="00E43820" w:rsidRDefault="00E43820" w:rsidP="00B57862">
          <w:pPr>
            <w:rPr>
              <w:rStyle w:val="InlineHeading"/>
              <w:lang w:val="en-US"/>
            </w:rPr>
          </w:pPr>
          <w:r w:rsidRPr="00E43820">
            <w:rPr>
              <w:rStyle w:val="PlaceholderText"/>
              <w:lang w:val="en-US"/>
            </w:rPr>
            <w:t>Click or tap here to enter text.</w:t>
          </w:r>
        </w:p>
      </w:sdtContent>
    </w:sdt>
    <w:p w14:paraId="22BCE356" w14:textId="77777777" w:rsidR="00207E20" w:rsidRPr="00E43820" w:rsidRDefault="00207E20">
      <w:pPr>
        <w:jc w:val="left"/>
        <w:rPr>
          <w:rStyle w:val="InlineHeading"/>
          <w:lang w:val="en-US"/>
        </w:rPr>
      </w:pPr>
      <w:r w:rsidRPr="00E43820">
        <w:rPr>
          <w:rStyle w:val="InlineHeading"/>
          <w:lang w:val="en-US"/>
        </w:rPr>
        <w:br w:type="page"/>
      </w:r>
    </w:p>
    <w:p w14:paraId="436A12AA" w14:textId="77777777" w:rsidR="00A618A9" w:rsidRPr="00E11FFC" w:rsidRDefault="00207E20" w:rsidP="00E11FFC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№</w:t>
      </w:r>
      <w:fldSimple w:instr=" SEQ Annex \* MERGEFORMAT ">
        <w:r w:rsidR="00185E52">
          <w:rPr>
            <w:noProof/>
          </w:rPr>
          <w:t>1</w:t>
        </w:r>
      </w:fldSimple>
      <w:r w:rsidR="00E43820" w:rsidRPr="00E11FFC">
        <w:t xml:space="preserve"> к личному</w:t>
      </w:r>
      <w:r w:rsidR="00E43820" w:rsidRPr="00E11FFC">
        <w:rPr>
          <w:rStyle w:val="InlineHeading"/>
          <w:rFonts w:ascii="Consolas" w:hAnsi="Consolas"/>
          <w:b/>
          <w:caps/>
        </w:rPr>
        <w:t xml:space="preserve"> </w:t>
      </w:r>
      <w:r w:rsidR="00E43820" w:rsidRPr="00E11FFC">
        <w:t>делу</w:t>
      </w:r>
      <w:r w:rsidR="00E75179" w:rsidRPr="00E11FFC">
        <w:t xml:space="preserve"> №</w:t>
      </w:r>
      <w:r w:rsidR="00A8187B" w:rsidRPr="00E11FFC">
        <w:fldChar w:fldCharType="begin"/>
      </w:r>
      <w:r w:rsidR="00A8187B" w:rsidRPr="00E11FFC">
        <w:instrText>REF Personal_file_number</w:instrText>
      </w:r>
      <w:r w:rsidR="00E11FFC">
        <w:instrText xml:space="preserve"> \* MERGEFORMAT </w:instrText>
      </w:r>
      <w:r w:rsidR="00A8187B"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2438736"/>
          <w:placeholder>
            <w:docPart w:val="51BFA1C6FE1944ABB223CACFA708832E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="00A8187B" w:rsidRPr="00E11FFC">
        <w:fldChar w:fldCharType="end"/>
      </w:r>
    </w:p>
    <w:p w14:paraId="575AD4FB" w14:textId="03D6F861" w:rsidR="00E43820" w:rsidRPr="00322545" w:rsidRDefault="00E43820" w:rsidP="00E43820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090492"/>
          <w:placeholder>
            <w:docPart w:val="66825D1ED5504839B26A920147AA3398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Секретно</w:t>
          </w:r>
        </w:sdtContent>
      </w:sdt>
    </w:p>
    <w:p w14:paraId="52A97720" w14:textId="77777777" w:rsidR="00BE05F1" w:rsidRPr="00BE05F1" w:rsidRDefault="00BE05F1" w:rsidP="00BE05F1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t>Сведения о работе на Фонд</w:t>
      </w:r>
    </w:p>
    <w:p w14:paraId="4A4BED93" w14:textId="4288983D" w:rsidR="00BE05F1" w:rsidRPr="0020673C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начала</w:t>
      </w:r>
      <w:r w:rsidRPr="0020673C">
        <w:rPr>
          <w:rStyle w:val="InlineHeading"/>
        </w:rPr>
        <w:t xml:space="preserve"> </w:t>
      </w:r>
      <w:r>
        <w:rPr>
          <w:rStyle w:val="InlineHeading"/>
        </w:rPr>
        <w:t>наблюдения</w:t>
      </w:r>
      <w:r w:rsidRPr="0020673C">
        <w:rPr>
          <w:rStyle w:val="InlineHeading"/>
        </w:rPr>
        <w:t>:</w:t>
      </w:r>
      <w:r w:rsidR="006D5B02" w:rsidRPr="0020673C">
        <w:rPr>
          <w:rStyle w:val="InlineHeading"/>
        </w:rPr>
        <w:t xml:space="preserve"> </w:t>
      </w:r>
      <w:sdt>
        <w:sdtPr>
          <w:alias w:val="Observation Date"/>
          <w:tag w:val="Observation Date"/>
          <w:id w:val="352391890"/>
          <w:placeholder>
            <w:docPart w:val="BBF37A0B5765471ABD7711D2F3350515"/>
          </w:placeholder>
          <w:date w:fullDate="2019-10-1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B079F">
            <w:t>11.10.2019</w:t>
          </w:r>
        </w:sdtContent>
      </w:sdt>
    </w:p>
    <w:p w14:paraId="5DE61045" w14:textId="5028D5DA" w:rsidR="00BE05F1" w:rsidRPr="00FB079F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предложения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о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работе</w:t>
      </w:r>
      <w:r w:rsidRPr="00FB079F">
        <w:rPr>
          <w:rStyle w:val="InlineHeading"/>
        </w:rPr>
        <w:t>:</w:t>
      </w:r>
      <w:r w:rsidR="006D5B02" w:rsidRPr="00FB079F">
        <w:rPr>
          <w:rStyle w:val="InlineHeading"/>
        </w:rPr>
        <w:t xml:space="preserve"> </w:t>
      </w:r>
      <w:sdt>
        <w:sdtPr>
          <w:alias w:val="Offer Date"/>
          <w:tag w:val="Offer Date"/>
          <w:id w:val="-954865631"/>
          <w:placeholder>
            <w:docPart w:val="B8239985DB974A82AE1F16329832AE9A"/>
          </w:placeholder>
          <w:date w:fullDate="2020-01-11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B079F">
            <w:t>11.01.2020</w:t>
          </w:r>
        </w:sdtContent>
      </w:sdt>
    </w:p>
    <w:p w14:paraId="5E0B082C" w14:textId="710EAC4F" w:rsidR="00BE05F1" w:rsidRPr="00FB079F" w:rsidRDefault="00BE05F1" w:rsidP="00BE05F1">
      <w:pPr>
        <w:rPr>
          <w:rStyle w:val="InlineHeading"/>
        </w:rPr>
      </w:pPr>
      <w:r>
        <w:rPr>
          <w:rStyle w:val="InlineHeading"/>
        </w:rPr>
        <w:t>Дата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принятия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в</w:t>
      </w:r>
      <w:r w:rsidRPr="00FB079F">
        <w:rPr>
          <w:rStyle w:val="InlineHeading"/>
        </w:rPr>
        <w:t xml:space="preserve"> </w:t>
      </w:r>
      <w:r>
        <w:rPr>
          <w:rStyle w:val="InlineHeading"/>
        </w:rPr>
        <w:t>штат</w:t>
      </w:r>
      <w:r w:rsidRPr="00FB079F">
        <w:rPr>
          <w:rStyle w:val="InlineHeading"/>
        </w:rPr>
        <w:t>:</w:t>
      </w:r>
      <w:r w:rsidR="006D5B02" w:rsidRPr="00FB079F">
        <w:rPr>
          <w:rStyle w:val="InlineHeading"/>
        </w:rPr>
        <w:t xml:space="preserve"> </w:t>
      </w:r>
      <w:sdt>
        <w:sdtPr>
          <w:alias w:val="Employment Date"/>
          <w:tag w:val="Employment Date"/>
          <w:id w:val="-682901464"/>
          <w:placeholder>
            <w:docPart w:val="EF8FF6BF1B2E4EA2941F85DE3192E570"/>
          </w:placeholder>
          <w:date w:fullDate="2020-01-18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B079F">
            <w:t>18.01.2020</w:t>
          </w:r>
        </w:sdtContent>
      </w:sdt>
    </w:p>
    <w:p w14:paraId="68456968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текущей должности:</w:t>
      </w:r>
      <w:r w:rsidR="006D5B02">
        <w:rPr>
          <w:rStyle w:val="InlineHeadi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255"/>
        <w:gridCol w:w="2700"/>
        <w:gridCol w:w="2900"/>
      </w:tblGrid>
      <w:tr w:rsidR="00702D21" w14:paraId="47076DE2" w14:textId="77777777" w:rsidTr="00702D21">
        <w:tc>
          <w:tcPr>
            <w:tcW w:w="2601" w:type="dxa"/>
          </w:tcPr>
          <w:p w14:paraId="49E9AA6D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2255" w:type="dxa"/>
          </w:tcPr>
          <w:p w14:paraId="243BE3CD" w14:textId="77777777" w:rsidR="00702D21" w:rsidRP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2700" w:type="dxa"/>
          </w:tcPr>
          <w:p w14:paraId="289EFEE6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900" w:type="dxa"/>
          </w:tcPr>
          <w:p w14:paraId="76A585B5" w14:textId="77777777" w:rsidR="00702D21" w:rsidRDefault="00702D21" w:rsidP="00BE05F1">
            <w:pPr>
              <w:rPr>
                <w:rStyle w:val="InlineHeading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</w:tr>
      <w:tr w:rsidR="00702D21" w:rsidRPr="00F2341E" w14:paraId="0A0CE3C5" w14:textId="77777777" w:rsidTr="00702D21">
        <w:sdt>
          <w:sdtPr>
            <w:alias w:val="Clearence"/>
            <w:tag w:val="Clearence"/>
            <w:id w:val="-997655644"/>
            <w:placeholder>
              <w:docPart w:val="8C5EA7DC3BC94AA0AEA7FF991DA68D57"/>
            </w:placeholder>
            <w:comboBox>
              <w:listItem w:displayText="Допуск 0" w:value="Допуск 0"/>
              <w:listItem w:displayText="Допуск 1" w:value="Допуск 1"/>
              <w:listItem w:displayText="Допуск 2" w:value="Допуск 2"/>
              <w:listItem w:displayText="Допуск 3" w:value="Допуск 3"/>
              <w:listItem w:displayText="Допуск 4" w:value="Допуск 4"/>
              <w:listItem w:displayText="Допуск 5" w:value="Допуск 5"/>
              <w:listItem w:displayText="Допуск 6" w:value="Допуск 6"/>
            </w:comboBox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601" w:type="dxa"/>
              </w:tcPr>
              <w:p w14:paraId="030F5E22" w14:textId="0F7A6541" w:rsidR="00702D21" w:rsidRPr="00CC1CBB" w:rsidRDefault="00FB079F" w:rsidP="00CC1CBB">
                <w:pPr>
                  <w:rPr>
                    <w:rStyle w:val="InlineHeading"/>
                    <w:lang w:val="en-US"/>
                  </w:rPr>
                </w:pPr>
                <w:r>
                  <w:t>Допуск 2</w:t>
                </w:r>
              </w:p>
            </w:tc>
          </w:sdtContent>
        </w:sdt>
        <w:sdt>
          <w:sdtPr>
            <w:alias w:val="Class"/>
            <w:tag w:val="Class"/>
            <w:id w:val="661980044"/>
            <w:placeholder>
              <w:docPart w:val="8AFE240C50974E40AFA3435B0B8D069C"/>
            </w:placeholder>
            <w:dropDownList>
              <w:listItem w:displayText="Класс A" w:value="Класс A"/>
              <w:listItem w:displayText="Класс B" w:value="Класс B"/>
              <w:listItem w:displayText="Класс C" w:value="Класс C"/>
              <w:listItem w:displayText="Класс D" w:value="Класс D"/>
              <w:listItem w:displayText="Класс E" w:value="Класс E"/>
            </w:dropDownList>
          </w:sdtPr>
          <w:sdtEndPr/>
          <w:sdtContent>
            <w:tc>
              <w:tcPr>
                <w:tcW w:w="2255" w:type="dxa"/>
              </w:tcPr>
              <w:p w14:paraId="7F9AE875" w14:textId="252643D9" w:rsidR="00702D21" w:rsidRPr="00CC1CBB" w:rsidRDefault="00FB079F" w:rsidP="00BE05F1">
                <w:r>
                  <w:t>Класс C</w:t>
                </w:r>
              </w:p>
            </w:tc>
          </w:sdtContent>
        </w:sdt>
        <w:sdt>
          <w:sdtPr>
            <w:alias w:val="Position"/>
            <w:tag w:val="Position"/>
            <w:id w:val="1800404052"/>
            <w:placeholder>
              <w:docPart w:val="5ADCB1F67B3A47299B0EC52B583D6801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700" w:type="dxa"/>
              </w:tcPr>
              <w:p w14:paraId="74D4D3DA" w14:textId="2B7A8E3D" w:rsidR="00702D21" w:rsidRPr="00CC1CBB" w:rsidRDefault="00F2341E" w:rsidP="00BE05F1">
                <w:pPr>
                  <w:rPr>
                    <w:rStyle w:val="InlineHeading"/>
                    <w:lang w:val="en-US"/>
                  </w:rPr>
                </w:pPr>
                <w:r>
                  <w:t>Охранник</w:t>
                </w:r>
              </w:p>
            </w:tc>
          </w:sdtContent>
        </w:sdt>
        <w:sdt>
          <w:sdtPr>
            <w:alias w:val="Department"/>
            <w:tag w:val="Department"/>
            <w:id w:val="300583429"/>
            <w:placeholder>
              <w:docPart w:val="5ADCB1F67B3A47299B0EC52B583D6801"/>
            </w:placeholder>
            <w:text/>
          </w:sdtPr>
          <w:sdtEndPr>
            <w:rPr>
              <w:rStyle w:val="InlineHeading"/>
              <w:rFonts w:asciiTheme="majorHAnsi" w:hAnsiTheme="majorHAnsi"/>
              <w:b/>
              <w:caps/>
              <w:lang w:val="en-US"/>
            </w:rPr>
          </w:sdtEndPr>
          <w:sdtContent>
            <w:tc>
              <w:tcPr>
                <w:tcW w:w="2900" w:type="dxa"/>
              </w:tcPr>
              <w:p w14:paraId="23D05300" w14:textId="3BBE9532" w:rsidR="00702D21" w:rsidRPr="00F2341E" w:rsidRDefault="00F2341E" w:rsidP="00BE05F1">
                <w:pPr>
                  <w:rPr>
                    <w:rStyle w:val="InlineHeading"/>
                  </w:rPr>
                </w:pPr>
                <w:r>
                  <w:t>Служба безопасности/Отдел охраны внутренних помещений</w:t>
                </w:r>
              </w:p>
            </w:tc>
          </w:sdtContent>
        </w:sdt>
      </w:tr>
    </w:tbl>
    <w:p w14:paraId="2B8ABBF5" w14:textId="43E450F2" w:rsidR="00CC1CBB" w:rsidRPr="00F2341E" w:rsidRDefault="00AE5D8E" w:rsidP="00BE05F1">
      <w:pPr>
        <w:rPr>
          <w:rStyle w:val="InlineHeading"/>
        </w:rPr>
      </w:pPr>
      <w:r>
        <w:rPr>
          <w:rStyle w:val="InlineHeading"/>
        </w:rPr>
        <w:t>Линейный</w:t>
      </w:r>
      <w:r w:rsidRPr="00F2341E">
        <w:rPr>
          <w:rStyle w:val="InlineHeading"/>
        </w:rPr>
        <w:t xml:space="preserve"> </w:t>
      </w:r>
      <w:r>
        <w:rPr>
          <w:rStyle w:val="InlineHeading"/>
        </w:rPr>
        <w:t>руководитель</w:t>
      </w:r>
      <w:r w:rsidRPr="00F2341E">
        <w:rPr>
          <w:rStyle w:val="InlineHeading"/>
        </w:rPr>
        <w:t xml:space="preserve">: </w:t>
      </w:r>
      <w:sdt>
        <w:sdtPr>
          <w:alias w:val="Line Manager"/>
          <w:tag w:val="Line Manager"/>
          <w:id w:val="-511300909"/>
          <w:placeholder>
            <w:docPart w:val="214A7EC8DEF04A14A9A9ED561E9676AC"/>
          </w:placeholder>
          <w:text/>
        </w:sdtPr>
        <w:sdtContent>
          <w:r w:rsidR="00F2341E" w:rsidRPr="00F2341E">
            <w:t>Москвин</w:t>
          </w:r>
          <w:r w:rsidR="00F2341E">
            <w:t xml:space="preserve"> Семён Константинович</w:t>
          </w:r>
        </w:sdtContent>
      </w:sdt>
    </w:p>
    <w:p w14:paraId="0459731C" w14:textId="77777777" w:rsidR="00AE5D8E" w:rsidRPr="00F2341E" w:rsidRDefault="00AE5D8E" w:rsidP="00BE05F1">
      <w:pPr>
        <w:rPr>
          <w:rStyle w:val="InlineHeading"/>
        </w:rPr>
      </w:pPr>
    </w:p>
    <w:p w14:paraId="76A1A91F" w14:textId="77777777" w:rsidR="00CC1CBB" w:rsidRDefault="00CC1CBB" w:rsidP="00BE05F1">
      <w:pPr>
        <w:rPr>
          <w:rStyle w:val="InlineHeading"/>
        </w:rPr>
      </w:pPr>
      <w:r>
        <w:rPr>
          <w:rStyle w:val="InlineHeading"/>
        </w:rPr>
        <w:t>Сведения о переводах: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528"/>
        <w:gridCol w:w="1205"/>
        <w:gridCol w:w="1685"/>
        <w:gridCol w:w="2592"/>
        <w:gridCol w:w="1852"/>
      </w:tblGrid>
      <w:tr w:rsidR="00702D21" w14:paraId="51467E6F" w14:textId="77777777" w:rsidTr="00702D21">
        <w:tc>
          <w:tcPr>
            <w:tcW w:w="1624" w:type="dxa"/>
          </w:tcPr>
          <w:p w14:paraId="32E2140E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Дата</w:t>
            </w:r>
          </w:p>
        </w:tc>
        <w:tc>
          <w:tcPr>
            <w:tcW w:w="1725" w:type="dxa"/>
          </w:tcPr>
          <w:p w14:paraId="2628386D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Уровень допуска</w:t>
            </w:r>
          </w:p>
        </w:tc>
        <w:tc>
          <w:tcPr>
            <w:tcW w:w="1372" w:type="dxa"/>
          </w:tcPr>
          <w:p w14:paraId="7009712E" w14:textId="77777777" w:rsidR="00702D21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Класс</w:t>
            </w:r>
          </w:p>
        </w:tc>
        <w:tc>
          <w:tcPr>
            <w:tcW w:w="1827" w:type="dxa"/>
          </w:tcPr>
          <w:p w14:paraId="3547EBC5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Должность</w:t>
            </w:r>
          </w:p>
        </w:tc>
        <w:tc>
          <w:tcPr>
            <w:tcW w:w="2030" w:type="dxa"/>
          </w:tcPr>
          <w:p w14:paraId="232CBA5D" w14:textId="77777777" w:rsidR="00702D21" w:rsidRDefault="00702D21" w:rsidP="00702D21">
            <w:pPr>
              <w:rPr>
                <w:rStyle w:val="InlineHeading"/>
                <w:lang w:val="en-US"/>
              </w:rPr>
            </w:pPr>
            <w:r>
              <w:rPr>
                <w:rStyle w:val="InlineHeading"/>
              </w:rPr>
              <w:t>Структурное подразделение</w:t>
            </w:r>
          </w:p>
        </w:tc>
        <w:tc>
          <w:tcPr>
            <w:tcW w:w="1878" w:type="dxa"/>
          </w:tcPr>
          <w:p w14:paraId="05F63471" w14:textId="77777777" w:rsidR="00702D21" w:rsidRPr="00CC1CBB" w:rsidRDefault="00702D21" w:rsidP="00702D21">
            <w:pPr>
              <w:rPr>
                <w:rStyle w:val="InlineHeading"/>
              </w:rPr>
            </w:pPr>
            <w:r>
              <w:rPr>
                <w:rStyle w:val="InlineHeading"/>
              </w:rPr>
              <w:t>Примечание</w:t>
            </w:r>
          </w:p>
        </w:tc>
      </w:tr>
      <w:sdt>
        <w:sdtPr>
          <w:alias w:val="Job Transfers Table"/>
          <w:tag w:val="Job Transfers Table"/>
          <w:id w:val="-1079287175"/>
          <w15:repeatingSection/>
        </w:sdtPr>
        <w:sdtEndPr/>
        <w:sdtContent>
          <w:sdt>
            <w:sdtPr>
              <w:id w:val="-1339458583"/>
              <w:placeholder>
                <w:docPart w:val="A53F07A49F5A4490AFECDBCF2BFE1264"/>
              </w:placeholder>
              <w15:repeatingSectionItem/>
            </w:sdtPr>
            <w:sdtEndPr/>
            <w:sdtContent>
              <w:tr w:rsidR="00702D21" w:rsidRPr="00185E52" w14:paraId="001FEBCA" w14:textId="77777777" w:rsidTr="00702D21">
                <w:sdt>
                  <w:sdtPr>
                    <w:alias w:val="Transfer Date"/>
                    <w:tag w:val="Transfer Date"/>
                    <w:id w:val="-238792612"/>
                    <w:placeholder>
                      <w:docPart w:val="B80E25986CBD4070AAD97337D0D7E57D"/>
                    </w:placeholder>
                    <w:date w:fullDate="2021-06-03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1624" w:type="dxa"/>
                      </w:tcPr>
                      <w:p w14:paraId="186D48AF" w14:textId="6582FC2C" w:rsidR="00702D21" w:rsidRPr="00CC1CBB" w:rsidRDefault="00F2341E" w:rsidP="00702D21">
                        <w:pPr>
                          <w:rPr>
                            <w:lang w:val="en-US"/>
                          </w:rPr>
                        </w:pPr>
                        <w:r>
                          <w:t>03.06.2021</w:t>
                        </w:r>
                      </w:p>
                    </w:tc>
                  </w:sdtContent>
                </w:sdt>
                <w:sdt>
                  <w:sdtPr>
                    <w:alias w:val="Clearence"/>
                    <w:tag w:val="Clearence"/>
                    <w:id w:val="1064063995"/>
                    <w:placeholder>
                      <w:docPart w:val="231FD88E48FB477A84D49DB8C8693DBC"/>
                    </w:placeholder>
                    <w:comboBox>
                      <w:listItem w:displayText="Допуск 0" w:value="Допуск 0"/>
                      <w:listItem w:displayText="Допуск 1" w:value="Допуск 1"/>
                      <w:listItem w:displayText="Допуск 2" w:value="Допуск 2"/>
                      <w:listItem w:displayText="Допуск 3" w:value="Допуск 3"/>
                      <w:listItem w:displayText="Допуск 4" w:value="Допуск 4"/>
                      <w:listItem w:displayText="Допуск 5" w:value="Допуск 5"/>
                      <w:listItem w:displayText="Допуск 6" w:value="Допуск 6"/>
                    </w:comboBox>
                  </w:sdtPr>
                  <w:sdtEndPr/>
                  <w:sdtContent>
                    <w:tc>
                      <w:tcPr>
                        <w:tcW w:w="1725" w:type="dxa"/>
                      </w:tcPr>
                      <w:p w14:paraId="338A2BAE" w14:textId="443067EC" w:rsidR="00702D21" w:rsidRPr="00CC1CBB" w:rsidRDefault="00F2341E" w:rsidP="00702D21">
                        <w:r>
                          <w:t>Допуск 1</w:t>
                        </w:r>
                      </w:p>
                    </w:tc>
                  </w:sdtContent>
                </w:sdt>
                <w:sdt>
                  <w:sdtPr>
                    <w:alias w:val="Class"/>
                    <w:tag w:val="Class"/>
                    <w:id w:val="-235630169"/>
                    <w:placeholder>
                      <w:docPart w:val="793CDCE26A2C4C7BBA855EB0EA0A9E74"/>
                    </w:placeholder>
                    <w:dropDownList>
                      <w:listItem w:displayText="Класс A" w:value="Класс A"/>
                      <w:listItem w:displayText="Класс B" w:value="Класс B"/>
                      <w:listItem w:displayText="Класс C" w:value="Класс C"/>
                      <w:listItem w:displayText="Класс D" w:value="Класс D"/>
                      <w:listItem w:displayText="Класс E" w:value="Класс E"/>
                    </w:dropDownList>
                  </w:sdtPr>
                  <w:sdtEndPr/>
                  <w:sdtContent>
                    <w:tc>
                      <w:tcPr>
                        <w:tcW w:w="1372" w:type="dxa"/>
                      </w:tcPr>
                      <w:p w14:paraId="56BA7E56" w14:textId="4297B62E" w:rsidR="00702D21" w:rsidRPr="00CC1CBB" w:rsidRDefault="00F2341E" w:rsidP="00702D21">
                        <w:r>
                          <w:t>Класс C</w:t>
                        </w:r>
                      </w:p>
                    </w:tc>
                  </w:sdtContent>
                </w:sdt>
                <w:sdt>
                  <w:sdtPr>
                    <w:alias w:val="Position"/>
                    <w:tag w:val="Position"/>
                    <w:id w:val="337351725"/>
                    <w:placeholder>
                      <w:docPart w:val="C609791EB0C243BAB659390CCD3A2F3C"/>
                    </w:placeholder>
                    <w:text/>
                  </w:sdtPr>
                  <w:sdtEndPr/>
                  <w:sdtContent>
                    <w:tc>
                      <w:tcPr>
                        <w:tcW w:w="1827" w:type="dxa"/>
                      </w:tcPr>
                      <w:p w14:paraId="4B8D9810" w14:textId="65D98260" w:rsidR="00702D21" w:rsidRPr="00CC1CBB" w:rsidRDefault="00F2341E" w:rsidP="00702D21">
                        <w:pPr>
                          <w:rPr>
                            <w:lang w:val="en-US"/>
                          </w:rPr>
                        </w:pPr>
                        <w:r>
                          <w:t>Охранник</w:t>
                        </w:r>
                      </w:p>
                    </w:tc>
                  </w:sdtContent>
                </w:sdt>
                <w:sdt>
                  <w:sdtPr>
                    <w:alias w:val="Department"/>
                    <w:tag w:val="Department"/>
                    <w:id w:val="-232012965"/>
                    <w:placeholder>
                      <w:docPart w:val="83292F487E7146BE86E837113AB3D39B"/>
                    </w:placeholder>
                    <w:text/>
                  </w:sdtPr>
                  <w:sdtEndPr/>
                  <w:sdtContent>
                    <w:tc>
                      <w:tcPr>
                        <w:tcW w:w="2030" w:type="dxa"/>
                      </w:tcPr>
                      <w:p w14:paraId="120F6A18" w14:textId="7E4B34ED" w:rsidR="00702D21" w:rsidRPr="00F2341E" w:rsidRDefault="00F2341E" w:rsidP="00702D21">
                        <w:r>
                          <w:t>Служба безопасности/Отдел охраны внешнего периметра</w:t>
                        </w:r>
                      </w:p>
                    </w:tc>
                  </w:sdtContent>
                </w:sdt>
                <w:sdt>
                  <w:sdtPr>
                    <w:alias w:val="Note on transfer"/>
                    <w:tag w:val="Note on transfer"/>
                    <w:id w:val="-423654877"/>
                    <w:placeholder>
                      <w:docPart w:val="EE2AAEE9D6BC4209B8CE54D6744DE8CC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  <w:lang w:val="en-US"/>
                    </w:rPr>
                  </w:sdtEndPr>
                  <w:sdtContent>
                    <w:tc>
                      <w:tcPr>
                        <w:tcW w:w="1878" w:type="dxa"/>
                      </w:tcPr>
                      <w:p w14:paraId="7465CABF" w14:textId="04FF00A9" w:rsidR="00702D21" w:rsidRDefault="00F2341E" w:rsidP="00702D21">
                        <w:pPr>
                          <w:rPr>
                            <w:rStyle w:val="InlineHeading"/>
                            <w:lang w:val="en-US"/>
                          </w:rPr>
                        </w:pPr>
                        <w:r>
                          <w:t>Переведена по собственному желанию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3A55529" w14:textId="77777777" w:rsidR="006D5B02" w:rsidRDefault="006D5B02">
      <w:pPr>
        <w:jc w:val="left"/>
        <w:rPr>
          <w:rStyle w:val="InlineHeading"/>
          <w:lang w:val="en-US"/>
        </w:rPr>
      </w:pPr>
      <w:r>
        <w:rPr>
          <w:rStyle w:val="InlineHeading"/>
          <w:lang w:val="en-US"/>
        </w:rPr>
        <w:br w:type="page"/>
      </w:r>
    </w:p>
    <w:p w14:paraId="58C0E940" w14:textId="77777777" w:rsidR="006D5B02" w:rsidRPr="00E11FFC" w:rsidRDefault="006D5B02" w:rsidP="006D5B0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1D7AFF">
        <w:fldChar w:fldCharType="begin"/>
      </w:r>
      <w:r w:rsidR="001D7AFF">
        <w:instrText xml:space="preserve"> SEQ Annex \* MERGEFORMAT </w:instrText>
      </w:r>
      <w:r w:rsidR="001D7AFF">
        <w:fldChar w:fldCharType="separate"/>
      </w:r>
      <w:r w:rsidR="00185E52">
        <w:rPr>
          <w:noProof/>
        </w:rPr>
        <w:t>2</w:t>
      </w:r>
      <w:r w:rsidR="001D7AFF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835188060"/>
          <w:placeholder>
            <w:docPart w:val="DE4C33B02CD341CC8C775DB78E2E15E3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7BC11EED" w14:textId="33A2AF15" w:rsidR="006D5B02" w:rsidRPr="00322545" w:rsidRDefault="006D5B02" w:rsidP="006D5B0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710843840"/>
          <w:placeholder>
            <w:docPart w:val="7627EF9E182849EDA9F6B3823076884E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3ACC72C4" w14:textId="77777777" w:rsidR="006D5B02" w:rsidRPr="00BE05F1" w:rsidRDefault="006D5B02" w:rsidP="006D5B0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Результаты вступительного психологического тестирования</w:t>
      </w:r>
    </w:p>
    <w:p w14:paraId="505BAF08" w14:textId="7FFA0E47" w:rsidR="00CC1CBB" w:rsidRDefault="006D5B02" w:rsidP="00BE05F1">
      <w:pPr>
        <w:rPr>
          <w:rStyle w:val="InlineHeading"/>
        </w:rPr>
      </w:pPr>
      <w:r>
        <w:rPr>
          <w:rStyle w:val="InlineHeading"/>
        </w:rPr>
        <w:t xml:space="preserve">Психолог: </w:t>
      </w:r>
      <w:sdt>
        <w:sdtPr>
          <w:alias w:val="Name"/>
          <w:tag w:val="Name"/>
          <w:id w:val="2093353694"/>
          <w:placeholder>
            <w:docPart w:val="48FF2B3CBD07413FB6EAA42EFCC3340E"/>
          </w:placeholder>
          <w:text/>
        </w:sdtPr>
        <w:sdtEndPr/>
        <w:sdtContent>
          <w:r w:rsidR="00F2341E">
            <w:t>Дмитрий Игоревич Ахромеев</w:t>
          </w:r>
        </w:sdtContent>
      </w:sdt>
    </w:p>
    <w:p w14:paraId="685699F9" w14:textId="2C4FEB17" w:rsidR="006D5B02" w:rsidRPr="006D5B02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Дата</w:t>
      </w:r>
      <w:r w:rsidRPr="006D5B02">
        <w:rPr>
          <w:rStyle w:val="InlineHeading"/>
          <w:lang w:val="en-US"/>
        </w:rPr>
        <w:t xml:space="preserve"> </w:t>
      </w:r>
      <w:r>
        <w:rPr>
          <w:rStyle w:val="InlineHeading"/>
        </w:rPr>
        <w:t>проведения</w:t>
      </w:r>
      <w:r w:rsidRPr="006D5B02">
        <w:rPr>
          <w:rStyle w:val="InlineHeading"/>
          <w:lang w:val="en-US"/>
        </w:rPr>
        <w:t xml:space="preserve">: </w:t>
      </w:r>
      <w:sdt>
        <w:sdtPr>
          <w:alias w:val="Testing Date"/>
          <w:tag w:val="Testing Date"/>
          <w:id w:val="745543768"/>
          <w:placeholder>
            <w:docPart w:val="3E6B84C7E47B4322B181E071B5A2B3DE"/>
          </w:placeholder>
          <w:date w:fullDate="2020-01-15T00:00:00Z">
            <w:dateFormat w:val="dd.MM.yyyy"/>
            <w:lid w:val="ru-RU"/>
            <w:storeMappedDataAs w:val="date"/>
            <w:calendar w:val="gregorian"/>
          </w:date>
        </w:sdtPr>
        <w:sdtEndPr>
          <w:rPr>
            <w:rStyle w:val="InlineHeading"/>
            <w:rFonts w:asciiTheme="majorHAnsi" w:hAnsiTheme="majorHAnsi"/>
            <w:b/>
            <w:caps/>
          </w:rPr>
        </w:sdtEndPr>
        <w:sdtContent>
          <w:r w:rsidR="00F2341E">
            <w:t>15.01.2020</w:t>
          </w:r>
        </w:sdtContent>
      </w:sdt>
    </w:p>
    <w:p w14:paraId="5D5DDE04" w14:textId="77777777" w:rsidR="006D5B02" w:rsidRPr="0020673C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Краткое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заключение</w:t>
      </w:r>
      <w:r w:rsidRPr="0020673C">
        <w:rPr>
          <w:rStyle w:val="InlineHeading"/>
          <w:lang w:val="en-US"/>
        </w:rPr>
        <w:t>:</w:t>
      </w:r>
    </w:p>
    <w:sdt>
      <w:sdtPr>
        <w:alias w:val="Brief Conclusion"/>
        <w:tag w:val="Brief Conclusion"/>
        <w:id w:val="-319971997"/>
        <w:placeholder>
          <w:docPart w:val="214A7EC8DEF04A14A9A9ED561E9676AC"/>
        </w:placeholder>
      </w:sdtPr>
      <w:sdtEndPr>
        <w:rPr>
          <w:rStyle w:val="InlineHeading"/>
          <w:rFonts w:asciiTheme="majorHAnsi" w:hAnsiTheme="majorHAnsi"/>
          <w:b/>
          <w:caps/>
        </w:rPr>
      </w:sdtEndPr>
      <w:sdtContent>
        <w:p w14:paraId="751B2341" w14:textId="5CF04F50" w:rsidR="006D5B02" w:rsidRPr="00844D73" w:rsidRDefault="00844D73" w:rsidP="00BE05F1">
          <w:pPr>
            <w:rPr>
              <w:rStyle w:val="InlineHeading"/>
            </w:rPr>
          </w:pPr>
          <w:r>
            <w:t>Противопоказаний к работе на Фонд не имеется</w:t>
          </w:r>
        </w:p>
      </w:sdtContent>
    </w:sdt>
    <w:p w14:paraId="2D2472B8" w14:textId="77777777" w:rsidR="006D5B02" w:rsidRPr="0020673C" w:rsidRDefault="006D5B02" w:rsidP="00BE05F1">
      <w:pPr>
        <w:rPr>
          <w:rStyle w:val="InlineHeading"/>
          <w:lang w:val="en-US"/>
        </w:rPr>
      </w:pPr>
      <w:r>
        <w:rPr>
          <w:rStyle w:val="InlineHeading"/>
        </w:rPr>
        <w:t>Полное</w:t>
      </w:r>
      <w:r w:rsidRPr="0020673C">
        <w:rPr>
          <w:rStyle w:val="InlineHeading"/>
          <w:lang w:val="en-US"/>
        </w:rPr>
        <w:t xml:space="preserve"> </w:t>
      </w:r>
      <w:r>
        <w:rPr>
          <w:rStyle w:val="InlineHeading"/>
        </w:rPr>
        <w:t>заключение</w:t>
      </w:r>
      <w:r w:rsidRPr="0020673C">
        <w:rPr>
          <w:rStyle w:val="InlineHeading"/>
          <w:lang w:val="en-US"/>
        </w:rPr>
        <w:t>:</w:t>
      </w:r>
    </w:p>
    <w:sdt>
      <w:sdtPr>
        <w:rPr>
          <w:rStyle w:val="Emphasis"/>
        </w:rPr>
        <w:alias w:val="Full Conclusion"/>
        <w:tag w:val="Full Conclusion"/>
        <w:id w:val="35244217"/>
        <w:placeholder>
          <w:docPart w:val="920856868F0D4C8BA193C89438C9402D"/>
        </w:placeholder>
        <w:showingPlcHdr/>
      </w:sdtPr>
      <w:sdtEndPr>
        <w:rPr>
          <w:rStyle w:val="InlineHeading"/>
          <w:rFonts w:asciiTheme="majorHAnsi" w:hAnsiTheme="majorHAnsi"/>
          <w:b/>
          <w:i w:val="0"/>
          <w:iCs w:val="0"/>
          <w:caps/>
        </w:rPr>
      </w:sdtEndPr>
      <w:sdtContent>
        <w:p w14:paraId="6A51CB4B" w14:textId="77777777" w:rsidR="006D5B02" w:rsidRPr="0020673C" w:rsidRDefault="006D5B02" w:rsidP="00BE05F1">
          <w:pPr>
            <w:rPr>
              <w:lang w:val="en-US"/>
            </w:rPr>
          </w:pPr>
          <w:r w:rsidRPr="006D5B02">
            <w:rPr>
              <w:rStyle w:val="PlaceholderText"/>
              <w:lang w:val="en-US"/>
            </w:rPr>
            <w:t>Click or tap here to enter text.</w:t>
          </w:r>
        </w:p>
      </w:sdtContent>
    </w:sdt>
    <w:p w14:paraId="5EF0DCE7" w14:textId="77777777" w:rsidR="00A6472B" w:rsidRPr="0020673C" w:rsidRDefault="00A6472B">
      <w:pPr>
        <w:jc w:val="left"/>
        <w:rPr>
          <w:lang w:val="en-US"/>
        </w:rPr>
      </w:pPr>
      <w:r w:rsidRPr="0020673C">
        <w:rPr>
          <w:lang w:val="en-US"/>
        </w:rPr>
        <w:br w:type="page"/>
      </w:r>
    </w:p>
    <w:p w14:paraId="59576FE5" w14:textId="77777777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1D7AFF">
        <w:fldChar w:fldCharType="begin"/>
      </w:r>
      <w:r w:rsidR="001D7AFF">
        <w:instrText xml:space="preserve"> SEQ Annex \* MERGEFORMAT </w:instrText>
      </w:r>
      <w:r w:rsidR="001D7AFF">
        <w:fldChar w:fldCharType="separate"/>
      </w:r>
      <w:r w:rsidR="00185E52">
        <w:rPr>
          <w:noProof/>
        </w:rPr>
        <w:t>3</w:t>
      </w:r>
      <w:r w:rsidR="001D7AFF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940531138"/>
          <w:placeholder>
            <w:docPart w:val="7E3C7DE83A274CA29829273C1B123789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0A6C8634" w14:textId="3A4B1C7B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278613004"/>
          <w:placeholder>
            <w:docPart w:val="20E992ADE30A4EF5A0221514883B02A3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00651C7C" w14:textId="77777777" w:rsidR="00A6472B" w:rsidRPr="0020673C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Характеристики</w:t>
      </w:r>
    </w:p>
    <w:sdt>
      <w:sdtPr>
        <w:alias w:val="Characteristics Table"/>
        <w:tag w:val="Characteristics Table"/>
        <w:id w:val="-2133389234"/>
        <w15:repeatingSection/>
      </w:sdtPr>
      <w:sdtEndPr/>
      <w:sdtContent>
        <w:sdt>
          <w:sdtPr>
            <w:id w:val="1100758770"/>
            <w:placeholder>
              <w:docPart w:val="3AED4C5C8440461F847A615CCEA396F7"/>
            </w:placeholder>
            <w15:repeatingSectionItem/>
          </w:sdtPr>
          <w:sdtEndPr/>
          <w:sdtContent>
            <w:p w14:paraId="42027F3D" w14:textId="77777777" w:rsidR="00A6472B" w:rsidRPr="0020673C" w:rsidRDefault="00A6472B" w:rsidP="00BE05F1">
              <w:pPr>
                <w:rPr>
                  <w:rStyle w:val="InlineHeading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20673C">
                <w:rPr>
                  <w:rStyle w:val="InlineHeading"/>
                </w:rPr>
                <w:t xml:space="preserve"> №</w:t>
              </w:r>
              <w:r w:rsidRPr="00A6472B">
                <w:rPr>
                  <w:rStyle w:val="InlineHeading"/>
                </w:rPr>
                <w:fldChar w:fldCharType="begin"/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SEQ</w:instrText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  <w:lang w:val="en-US"/>
                </w:rPr>
                <w:instrText>CharacteristicsNum</w:instrText>
              </w:r>
              <w:r w:rsidRPr="0020673C">
                <w:rPr>
                  <w:rStyle w:val="InlineHeading"/>
                </w:rPr>
                <w:instrText xml:space="preserve"> \* </w:instrText>
              </w:r>
              <w:r w:rsidRPr="00A6472B">
                <w:rPr>
                  <w:rStyle w:val="InlineHeading"/>
                  <w:lang w:val="en-US"/>
                </w:rPr>
                <w:instrText>MERGEFORMAT</w:instrText>
              </w:r>
              <w:r w:rsidRPr="0020673C">
                <w:rPr>
                  <w:rStyle w:val="InlineHeading"/>
                </w:rPr>
                <w:instrText xml:space="preserve"> </w:instrText>
              </w:r>
              <w:r w:rsidRPr="00A6472B">
                <w:rPr>
                  <w:rStyle w:val="InlineHeading"/>
                </w:rPr>
                <w:fldChar w:fldCharType="separate"/>
              </w:r>
              <w:r w:rsidR="00185E52" w:rsidRPr="00185E52">
                <w:rPr>
                  <w:rStyle w:val="InlineHeading"/>
                  <w:noProof/>
                </w:rPr>
                <w:t>1</w:t>
              </w:r>
              <w:r w:rsidRPr="00A6472B">
                <w:rPr>
                  <w:rStyle w:val="InlineHeading"/>
                </w:rPr>
                <w:fldChar w:fldCharType="end"/>
              </w:r>
              <w:r w:rsidRPr="00A6472B">
                <w:rPr>
                  <w:rStyle w:val="InlineHeading"/>
                </w:rPr>
                <w:t>.</w:t>
              </w:r>
            </w:p>
            <w:p w14:paraId="74D817DB" w14:textId="759DB9CA" w:rsidR="00A6472B" w:rsidRPr="0020673C" w:rsidRDefault="00A6472B" w:rsidP="00BE05F1">
              <w:r w:rsidRPr="00A6472B">
                <w:rPr>
                  <w:rStyle w:val="InlineHeading"/>
                </w:rPr>
                <w:t>Дата</w:t>
              </w:r>
              <w:r w:rsidRPr="0020673C">
                <w:rPr>
                  <w:rStyle w:val="InlineHeading"/>
                </w:rPr>
                <w:t xml:space="preserve"> </w:t>
              </w:r>
              <w:r w:rsidRPr="00A6472B">
                <w:rPr>
                  <w:rStyle w:val="InlineHeading"/>
                </w:rPr>
                <w:t>составления</w:t>
              </w:r>
              <w:r w:rsidRPr="0020673C">
                <w:rPr>
                  <w:rStyle w:val="InlineHeading"/>
                </w:rPr>
                <w:t>:</w:t>
              </w:r>
              <w:r w:rsidRPr="0020673C">
                <w:t xml:space="preserve"> </w:t>
              </w:r>
              <w:sdt>
                <w:sdtPr>
                  <w:alias w:val="Compilation Date"/>
                  <w:tag w:val="Compilation Date"/>
                  <w:id w:val="-1818478774"/>
                  <w:placeholder>
                    <w:docPart w:val="BBF37A0B5765471ABD7711D2F3350515"/>
                  </w:placeholder>
                  <w:date w:fullDate="2020-08-13T00:00:00Z">
                    <w:dateFormat w:val="dd.MM.yyyy"/>
                    <w:lid w:val="ru-RU"/>
                    <w:storeMappedDataAs w:val="date"/>
                    <w:calendar w:val="gregorian"/>
                  </w:date>
                </w:sdtPr>
                <w:sdtEndPr/>
                <w:sdtContent>
                  <w:r w:rsidR="00844D73">
                    <w:t>13.08.2020</w:t>
                  </w:r>
                </w:sdtContent>
              </w:sdt>
            </w:p>
            <w:p w14:paraId="21182CD7" w14:textId="4DD55144" w:rsidR="00A6472B" w:rsidRPr="00844D73" w:rsidRDefault="00A6472B" w:rsidP="00BE05F1">
              <w:r w:rsidRPr="00A6472B">
                <w:rPr>
                  <w:rStyle w:val="InlineHeading"/>
                </w:rPr>
                <w:t>Составитель</w:t>
              </w:r>
              <w:r w:rsidRPr="00844D73">
                <w:rPr>
                  <w:rStyle w:val="InlineHeading"/>
                </w:rPr>
                <w:t>:</w:t>
              </w:r>
              <w:r w:rsidRPr="00844D73">
                <w:t xml:space="preserve"> </w:t>
              </w:r>
              <w:sdt>
                <w:sdtPr>
                  <w:alias w:val="Compiler"/>
                  <w:tag w:val="Compiler"/>
                  <w:id w:val="1747907390"/>
                  <w:placeholder>
                    <w:docPart w:val="214A7EC8DEF04A14A9A9ED561E9676AC"/>
                  </w:placeholder>
                  <w:text/>
                </w:sdtPr>
                <w:sdtContent>
                  <w:r w:rsidR="00844D73" w:rsidRPr="00844D73">
                    <w:t>Москвин Семён Константинович</w:t>
                  </w:r>
                </w:sdtContent>
              </w:sdt>
            </w:p>
            <w:p w14:paraId="377CE662" w14:textId="77777777" w:rsidR="00A6472B" w:rsidRPr="0020673C" w:rsidRDefault="00A6472B" w:rsidP="00BE05F1">
              <w:pPr>
                <w:rPr>
                  <w:rStyle w:val="InlineHeading"/>
                  <w:lang w:val="en-US"/>
                </w:rPr>
              </w:pPr>
              <w:r w:rsidRPr="00A6472B">
                <w:rPr>
                  <w:rStyle w:val="InlineHeading"/>
                </w:rPr>
                <w:t>Характеристика</w:t>
              </w:r>
              <w:r w:rsidRPr="0020673C">
                <w:rPr>
                  <w:rStyle w:val="InlineHeading"/>
                  <w:lang w:val="en-US"/>
                </w:rPr>
                <w:t>:</w:t>
              </w:r>
            </w:p>
            <w:sdt>
              <w:sdtPr>
                <w:rPr>
                  <w:rStyle w:val="Emphasis"/>
                </w:rPr>
                <w:alias w:val="Characteristics"/>
                <w:tag w:val="Characteristics"/>
                <w:id w:val="1858766581"/>
                <w:placeholder>
                  <w:docPart w:val="214A7EC8DEF04A14A9A9ED561E9676AC"/>
                </w:placeholder>
                <w:showingPlcHdr/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p w14:paraId="4D9F12DF" w14:textId="77777777" w:rsidR="00A6472B" w:rsidRPr="00496165" w:rsidRDefault="00496165" w:rsidP="00A6472B">
                  <w:pPr>
                    <w:pBdr>
                      <w:bottom w:val="single" w:sz="4" w:space="1" w:color="auto"/>
                    </w:pBdr>
                    <w:rPr>
                      <w:lang w:val="en-US"/>
                    </w:rPr>
                  </w:pPr>
                  <w:r w:rsidRPr="00496165">
                    <w:rPr>
                      <w:rStyle w:val="PlaceholderText"/>
                      <w:lang w:val="en-US"/>
                    </w:rPr>
                    <w:t>Click or tap here to enter text.</w:t>
                  </w:r>
                </w:p>
              </w:sdtContent>
            </w:sdt>
          </w:sdtContent>
        </w:sdt>
      </w:sdtContent>
    </w:sdt>
    <w:p w14:paraId="6AA3C39C" w14:textId="77777777" w:rsidR="00A6472B" w:rsidRPr="00496165" w:rsidRDefault="00A6472B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 w:rsidRPr="00496165"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27942645" w14:textId="77777777" w:rsidR="00A6472B" w:rsidRPr="00E11FFC" w:rsidRDefault="00A6472B" w:rsidP="00A6472B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1D7AFF">
        <w:fldChar w:fldCharType="begin"/>
      </w:r>
      <w:r w:rsidR="001D7AFF">
        <w:instrText xml:space="preserve"> SEQ Annex \* MERGEFORMAT </w:instrText>
      </w:r>
      <w:r w:rsidR="001D7AFF">
        <w:fldChar w:fldCharType="separate"/>
      </w:r>
      <w:r w:rsidR="00185E52">
        <w:rPr>
          <w:noProof/>
        </w:rPr>
        <w:t>4</w:t>
      </w:r>
      <w:r w:rsidR="001D7AFF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1789193237"/>
          <w:placeholder>
            <w:docPart w:val="DC8F19A0D70F46C7A36D191B30BB74C3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798CDC6F" w14:textId="11007BAF" w:rsidR="00A6472B" w:rsidRPr="00322545" w:rsidRDefault="00A6472B" w:rsidP="00A6472B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370575058"/>
          <w:placeholder>
            <w:docPart w:val="1D333AE16F85439EB8C798B658F96A97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2BF19772" w14:textId="77777777" w:rsidR="00A6472B" w:rsidRPr="00A6472B" w:rsidRDefault="00A6472B" w:rsidP="00A6472B">
      <w:pPr>
        <w:pStyle w:val="Title"/>
        <w:rPr>
          <w:rStyle w:val="InlineHeading"/>
          <w:rFonts w:ascii="Consolas" w:hAnsi="Consolas"/>
          <w:b w:val="0"/>
          <w:caps w:val="0"/>
          <w:sz w:val="56"/>
          <w:lang w:val="en-US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Выговоры</w:t>
      </w:r>
    </w:p>
    <w:p w14:paraId="75CD6D12" w14:textId="77777777" w:rsidR="005B1E52" w:rsidRDefault="005B1E52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64DE37BC" w14:textId="77777777" w:rsidR="005B1E52" w:rsidRPr="00E11FFC" w:rsidRDefault="005B1E52" w:rsidP="005B1E52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r w:rsidR="001D7AFF">
        <w:fldChar w:fldCharType="begin"/>
      </w:r>
      <w:r w:rsidR="001D7AFF">
        <w:instrText xml:space="preserve"> SEQ Annex \* MERGEFORMAT </w:instrText>
      </w:r>
      <w:r w:rsidR="001D7AFF">
        <w:fldChar w:fldCharType="separate"/>
      </w:r>
      <w:r w:rsidR="00185E52">
        <w:rPr>
          <w:noProof/>
        </w:rPr>
        <w:t>5</w:t>
      </w:r>
      <w:r w:rsidR="001D7AFF">
        <w:rPr>
          <w:noProof/>
        </w:rPr>
        <w:fldChar w:fldCharType="end"/>
      </w:r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247313906"/>
          <w:placeholder>
            <w:docPart w:val="FF1129F154AF475CBD866EB624768F95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3C0D0C3A" w14:textId="77777777" w:rsidR="005B1E52" w:rsidRPr="00322545" w:rsidRDefault="005B1E52" w:rsidP="005B1E52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-432199412"/>
          <w:placeholder>
            <w:docPart w:val="0A9D329DD6F64DA9B552F89E04E482FA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E41053">
            <w:t>Совершенно секретно</w:t>
          </w:r>
        </w:sdtContent>
      </w:sdt>
    </w:p>
    <w:p w14:paraId="5B9ADA3F" w14:textId="77777777" w:rsidR="005B1E52" w:rsidRPr="005B1E52" w:rsidRDefault="005B1E52" w:rsidP="005B1E52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назначениях персональных номеров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B1E52" w14:paraId="3D32AB86" w14:textId="77777777" w:rsidTr="005B1E52">
        <w:tc>
          <w:tcPr>
            <w:tcW w:w="2614" w:type="dxa"/>
          </w:tcPr>
          <w:p w14:paraId="5EB3802C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Дата назначения</w:t>
            </w:r>
          </w:p>
        </w:tc>
        <w:tc>
          <w:tcPr>
            <w:tcW w:w="2614" w:type="dxa"/>
          </w:tcPr>
          <w:p w14:paraId="2748F74C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Персональный номер</w:t>
            </w:r>
          </w:p>
        </w:tc>
        <w:tc>
          <w:tcPr>
            <w:tcW w:w="2614" w:type="dxa"/>
          </w:tcPr>
          <w:p w14:paraId="3543D3E2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Обоснование</w:t>
            </w:r>
          </w:p>
        </w:tc>
        <w:tc>
          <w:tcPr>
            <w:tcW w:w="2614" w:type="dxa"/>
          </w:tcPr>
          <w:p w14:paraId="06246490" w14:textId="77777777" w:rsidR="005B1E52" w:rsidRPr="005B1E52" w:rsidRDefault="005B1E52" w:rsidP="00BE05F1">
            <w:pPr>
              <w:rPr>
                <w:rStyle w:val="InlineHeading"/>
              </w:rPr>
            </w:pPr>
            <w:r w:rsidRPr="005B1E52">
              <w:rPr>
                <w:rStyle w:val="InlineHeading"/>
              </w:rPr>
              <w:t>Примечание</w:t>
            </w:r>
          </w:p>
        </w:tc>
      </w:tr>
      <w:sdt>
        <w:sdtPr>
          <w:alias w:val="PN Table"/>
          <w:tag w:val="PN Table"/>
          <w:id w:val="1053425109"/>
          <w15:repeatingSection/>
        </w:sdtPr>
        <w:sdtEndPr/>
        <w:sdtContent>
          <w:sdt>
            <w:sdtPr>
              <w:id w:val="619962110"/>
              <w:placeholder>
                <w:docPart w:val="3AED4C5C8440461F847A615CCEA396F7"/>
              </w:placeholder>
              <w15:repeatingSectionItem/>
            </w:sdtPr>
            <w:sdtEndPr/>
            <w:sdtContent>
              <w:tr w:rsidR="005B1E52" w:rsidRPr="00185E52" w14:paraId="40CD695E" w14:textId="77777777" w:rsidTr="005B1E52">
                <w:sdt>
                  <w:sdtPr>
                    <w:alias w:val="Appointment Date"/>
                    <w:tag w:val="Appointment Date"/>
                    <w:id w:val="2028900427"/>
                    <w:placeholder>
                      <w:docPart w:val="BBF37A0B5765471ABD7711D2F3350515"/>
                    </w:placeholder>
                    <w:date w:fullDate="2020-01-18T00:00:00Z">
                      <w:dateFormat w:val="dd.MM.yyyy"/>
                      <w:lid w:val="ru-RU"/>
                      <w:storeMappedDataAs w:val="date"/>
                      <w:calendar w:val="gregorian"/>
                    </w:date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5BEB0AE5" w14:textId="0CC40932" w:rsidR="005B1E52" w:rsidRPr="005B1E52" w:rsidRDefault="00F2341E" w:rsidP="00BE05F1">
                        <w:pPr>
                          <w:rPr>
                            <w:lang w:val="en-US"/>
                          </w:rPr>
                        </w:pPr>
                        <w:r>
                          <w:t>18.01.2020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Personal Number"/>
                    <w:tag w:val="Personal Number"/>
                    <w:id w:val="1906406920"/>
                    <w:placeholder>
                      <w:docPart w:val="214A7EC8DEF04A14A9A9ED561E9676AC"/>
                    </w:placeholder>
                    <w:text/>
                  </w:sdtPr>
                  <w:sdtContent>
                    <w:tc>
                      <w:tcPr>
                        <w:tcW w:w="2614" w:type="dxa"/>
                      </w:tcPr>
                      <w:p w14:paraId="630DDD83" w14:textId="3B95F3B7" w:rsidR="005B1E52" w:rsidRPr="005B1E52" w:rsidRDefault="00F2341E" w:rsidP="00BE05F1">
                        <w:pPr>
                          <w:rPr>
                            <w:lang w:val="en-US"/>
                          </w:rPr>
                        </w:pPr>
                        <w:r w:rsidRPr="00F2341E">
                          <w:rPr>
                            <w:lang w:val="en-US"/>
                          </w:rPr>
                          <w:t>C-1853</w:t>
                        </w:r>
                      </w:p>
                    </w:tc>
                  </w:sdtContent>
                </w:sdt>
                <w:sdt>
                  <w:sdtPr>
                    <w:alias w:val="Justification"/>
                    <w:tag w:val="Justification"/>
                    <w:id w:val="-86780793"/>
                    <w:placeholder>
                      <w:docPart w:val="214A7EC8DEF04A14A9A9ED561E9676AC"/>
                    </w:placeholder>
                    <w:text/>
                  </w:sdtPr>
                  <w:sdtEndPr/>
                  <w:sdtContent>
                    <w:tc>
                      <w:tcPr>
                        <w:tcW w:w="2614" w:type="dxa"/>
                      </w:tcPr>
                      <w:p w14:paraId="25F7E121" w14:textId="4891670F" w:rsidR="005B1E52" w:rsidRPr="005B1E52" w:rsidRDefault="00F2341E" w:rsidP="00BE05F1">
                        <w:pPr>
                          <w:rPr>
                            <w:lang w:val="en-US"/>
                          </w:rPr>
                        </w:pPr>
                        <w:r>
                          <w:t>Принятие в штат</w:t>
                        </w:r>
                      </w:p>
                    </w:tc>
                  </w:sdtContent>
                </w:sdt>
                <w:sdt>
                  <w:sdtPr>
                    <w:alias w:val="Note on PN appointment"/>
                    <w:tag w:val="Note on PN appointment"/>
                    <w:id w:val="-133411392"/>
                    <w:placeholder>
                      <w:docPart w:val="214A7EC8DEF04A14A9A9ED561E9676AC"/>
                    </w:placeholder>
                  </w:sdtPr>
                  <w:sdtEndPr>
                    <w:rPr>
                      <w:rStyle w:val="InlineHeading"/>
                      <w:rFonts w:asciiTheme="majorHAnsi" w:hAnsiTheme="majorHAnsi"/>
                      <w:b/>
                      <w:caps/>
                    </w:rPr>
                  </w:sdtEndPr>
                  <w:sdtContent>
                    <w:tc>
                      <w:tcPr>
                        <w:tcW w:w="2614" w:type="dxa"/>
                      </w:tcPr>
                      <w:p w14:paraId="3184701A" w14:textId="08ACEF6F" w:rsidR="005B1E52" w:rsidRPr="005B1E52" w:rsidRDefault="00F2341E" w:rsidP="00BE05F1">
                        <w:pPr>
                          <w:rPr>
                            <w:rStyle w:val="InlineHeading"/>
                            <w:rFonts w:ascii="Consolas" w:hAnsi="Consolas"/>
                            <w:b w:val="0"/>
                            <w:caps w:val="0"/>
                            <w:lang w:val="en-US"/>
                          </w:rPr>
                        </w:pPr>
                        <w:r>
                          <w:t>-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234FFF69" w14:textId="77777777" w:rsidR="002D22DA" w:rsidRDefault="002D22DA" w:rsidP="002D22DA">
      <w:pPr>
        <w:jc w:val="left"/>
        <w:rPr>
          <w:rStyle w:val="InlineHeading"/>
          <w:rFonts w:ascii="Consolas" w:hAnsi="Consolas"/>
          <w:b w:val="0"/>
          <w:caps w:val="0"/>
          <w:lang w:val="en-US"/>
        </w:rPr>
      </w:pPr>
      <w:r>
        <w:rPr>
          <w:rStyle w:val="InlineHeading"/>
          <w:rFonts w:ascii="Consolas" w:hAnsi="Consolas"/>
          <w:b w:val="0"/>
          <w:caps w:val="0"/>
          <w:lang w:val="en-US"/>
        </w:rPr>
        <w:br w:type="page"/>
      </w:r>
    </w:p>
    <w:p w14:paraId="4F0624D4" w14:textId="77777777" w:rsidR="002D22DA" w:rsidRPr="00E11FFC" w:rsidRDefault="002D22DA" w:rsidP="002D22DA">
      <w:pPr>
        <w:pStyle w:val="Subtitle"/>
      </w:pPr>
      <w:r w:rsidRPr="00E11FFC">
        <w:lastRenderedPageBreak/>
        <w:t>Приложение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№</w:t>
      </w:r>
      <w:fldSimple w:instr=" SEQ Annex \* MERGEFORMAT ">
        <w:r w:rsidR="00185E52">
          <w:rPr>
            <w:noProof/>
          </w:rPr>
          <w:t>6</w:t>
        </w:r>
      </w:fldSimple>
      <w:r w:rsidRPr="00E11FFC">
        <w:t xml:space="preserve"> к личному</w:t>
      </w:r>
      <w:r w:rsidRPr="00E11FFC">
        <w:rPr>
          <w:rStyle w:val="InlineHeading"/>
          <w:rFonts w:ascii="Consolas" w:hAnsi="Consolas"/>
          <w:b/>
          <w:caps/>
        </w:rPr>
        <w:t xml:space="preserve"> </w:t>
      </w:r>
      <w:r w:rsidRPr="00E11FFC">
        <w:t>делу №</w:t>
      </w:r>
      <w:r w:rsidRPr="00E11FFC">
        <w:fldChar w:fldCharType="begin"/>
      </w:r>
      <w:r w:rsidRPr="00E11FFC">
        <w:instrText>REF Personal_file_number</w:instrText>
      </w:r>
      <w:r>
        <w:instrText xml:space="preserve"> \* MERGEFORMAT </w:instrText>
      </w:r>
      <w:r w:rsidRPr="00E11FFC">
        <w:fldChar w:fldCharType="separate"/>
      </w:r>
      <w:sdt>
        <w:sdtPr>
          <w:rPr>
            <w:rStyle w:val="TitleChar"/>
            <w:color w:val="404040" w:themeColor="text1" w:themeTint="BF"/>
            <w:spacing w:val="0"/>
            <w:sz w:val="24"/>
            <w:szCs w:val="30"/>
          </w:rPr>
          <w:alias w:val="Personal file number"/>
          <w:tag w:val="Personal file number"/>
          <w:id w:val="-280414150"/>
          <w:placeholder>
            <w:docPart w:val="F14ADC7B6937464DB1C5DAD62E6C417B"/>
          </w:placeholder>
          <w:text/>
        </w:sdtPr>
        <w:sdtContent>
          <w:r w:rsidR="00185E52" w:rsidRPr="00185E52">
            <w:rPr>
              <w:rStyle w:val="TitleChar"/>
              <w:color w:val="404040" w:themeColor="text1" w:themeTint="BF"/>
              <w:spacing w:val="0"/>
              <w:sz w:val="24"/>
              <w:szCs w:val="30"/>
            </w:rPr>
            <w:t>000000</w:t>
          </w:r>
        </w:sdtContent>
      </w:sdt>
      <w:r w:rsidRPr="00E11FFC">
        <w:fldChar w:fldCharType="end"/>
      </w:r>
    </w:p>
    <w:p w14:paraId="39BFB002" w14:textId="4AFF8715" w:rsidR="002D22DA" w:rsidRPr="00322545" w:rsidRDefault="002D22DA" w:rsidP="002D22DA">
      <w:pPr>
        <w:pStyle w:val="Subtitle"/>
      </w:pPr>
      <w:r>
        <w:t>гРИФ СЕКРЕТНОСТИ:</w:t>
      </w:r>
      <w:r>
        <w:br/>
      </w:r>
      <w:sdt>
        <w:sdtPr>
          <w:alias w:val="Clearence"/>
          <w:tag w:val="Clearence"/>
          <w:id w:val="1103842241"/>
          <w:placeholder>
            <w:docPart w:val="DB93FA5674E84F959C575FE619F7D76D"/>
          </w:placeholder>
          <w:dropDownList>
            <w:listItem w:displayText="Для общего пользования" w:value="0"/>
            <w:listItem w:displayText="Для служебного пользования" w:value="1"/>
            <w:listItem w:displayText="Для ограниченного пользования" w:value="2"/>
            <w:listItem w:displayText="Секретно" w:value="3"/>
            <w:listItem w:displayText="Совершенно секретно" w:value="4"/>
            <w:listItem w:displayText="Таумиэль" w:value="5"/>
            <w:listItem w:displayText="Континуум" w:value="6"/>
          </w:dropDownList>
        </w:sdtPr>
        <w:sdtEndPr/>
        <w:sdtContent>
          <w:r w:rsidR="00F2341E">
            <w:t>Совершенно секретно</w:t>
          </w:r>
        </w:sdtContent>
      </w:sdt>
    </w:p>
    <w:p w14:paraId="09D01226" w14:textId="77777777" w:rsidR="002D22DA" w:rsidRDefault="002D22DA" w:rsidP="002D22DA">
      <w:pPr>
        <w:pStyle w:val="Title"/>
        <w:rPr>
          <w:rStyle w:val="InlineHeading"/>
          <w:rFonts w:ascii="Consolas" w:hAnsi="Consolas"/>
          <w:b w:val="0"/>
          <w:caps w:val="0"/>
          <w:sz w:val="56"/>
        </w:rPr>
      </w:pPr>
      <w:r>
        <w:rPr>
          <w:rStyle w:val="InlineHeading"/>
          <w:rFonts w:ascii="Consolas" w:hAnsi="Consolas"/>
          <w:b w:val="0"/>
          <w:caps w:val="0"/>
          <w:sz w:val="56"/>
        </w:rPr>
        <w:t>Сведения о судимостях</w:t>
      </w:r>
    </w:p>
    <w:p w14:paraId="67BF6C19" w14:textId="3B4CB94D" w:rsidR="00A6472B" w:rsidRPr="0020673C" w:rsidRDefault="00A6472B" w:rsidP="00BE05F1">
      <w:pPr>
        <w:rPr>
          <w:rStyle w:val="InlineHeading"/>
          <w:rFonts w:ascii="Consolas" w:hAnsi="Consolas"/>
          <w:b w:val="0"/>
          <w:caps w:val="0"/>
          <w:lang w:val="en-US"/>
        </w:rPr>
      </w:pPr>
    </w:p>
    <w:sectPr w:rsidR="00A6472B" w:rsidRPr="0020673C" w:rsidSect="00A61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24080" w14:textId="77777777" w:rsidR="001D7AFF" w:rsidRDefault="001D7AFF" w:rsidP="004836E2">
      <w:pPr>
        <w:spacing w:after="0" w:line="240" w:lineRule="auto"/>
      </w:pPr>
      <w:r>
        <w:separator/>
      </w:r>
    </w:p>
  </w:endnote>
  <w:endnote w:type="continuationSeparator" w:id="0">
    <w:p w14:paraId="3B8065CB" w14:textId="77777777" w:rsidR="001D7AFF" w:rsidRDefault="001D7AFF" w:rsidP="00483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B7F7" w14:textId="77777777" w:rsidR="00DB3AEB" w:rsidRDefault="00DB3A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F7B" w14:textId="77777777" w:rsidR="004836E2" w:rsidRPr="00A618A9" w:rsidRDefault="00A618A9" w:rsidP="004836E2">
    <w:pPr>
      <w:pStyle w:val="Footer"/>
      <w:tabs>
        <w:tab w:val="clear" w:pos="4677"/>
        <w:tab w:val="clear" w:pos="9355"/>
        <w:tab w:val="left" w:pos="4755"/>
        <w:tab w:val="left" w:pos="9120"/>
      </w:tabs>
      <w:jc w:val="left"/>
      <w:rPr>
        <w:rStyle w:val="InlineHeading"/>
        <w:lang w:val="cs-CZ"/>
      </w:rPr>
    </w:pPr>
    <w:r>
      <w:rPr>
        <w:rStyle w:val="InlineHeading"/>
        <w:lang w:val="en-US"/>
      </w:rPr>
      <w:t>SCP FOUNDATION</w:t>
    </w:r>
    <w:r w:rsidRPr="00A618A9">
      <w:rPr>
        <w:rStyle w:val="InlineHeading"/>
      </w:rPr>
      <w:ptab w:relativeTo="margin" w:alignment="center" w:leader="none"/>
    </w:r>
    <w:r>
      <w:rPr>
        <w:rStyle w:val="InlineHeading"/>
      </w:rPr>
      <w:t>ЛИЧНОЕ ДЕЛО</w:t>
    </w:r>
    <w:r w:rsidRPr="00A618A9">
      <w:rPr>
        <w:rStyle w:val="InlineHeading"/>
      </w:rPr>
      <w:ptab w:relativeTo="margin" w:alignment="right" w:leader="none"/>
    </w:r>
    <w:r w:rsidR="00AE5D8E">
      <w:rPr>
        <w:rStyle w:val="InlineHeading"/>
      </w:rPr>
      <w:t>Лист</w:t>
    </w:r>
    <w:r>
      <w:rPr>
        <w:rStyle w:val="InlineHeading"/>
      </w:rPr>
      <w:t xml:space="preserve"> </w:t>
    </w:r>
    <w:r w:rsidRPr="00A618A9">
      <w:rPr>
        <w:rStyle w:val="InlineHeading"/>
      </w:rPr>
      <w:fldChar w:fldCharType="begin"/>
    </w:r>
    <w:r w:rsidRPr="00A618A9">
      <w:rPr>
        <w:rStyle w:val="InlineHeading"/>
      </w:rPr>
      <w:instrText xml:space="preserve"> PAGE   \* MERGEFORMAT </w:instrText>
    </w:r>
    <w:r w:rsidRPr="00A618A9">
      <w:rPr>
        <w:rStyle w:val="InlineHeading"/>
      </w:rPr>
      <w:fldChar w:fldCharType="separate"/>
    </w:r>
    <w:r w:rsidRPr="00A618A9">
      <w:rPr>
        <w:rStyle w:val="InlineHeading"/>
        <w:noProof/>
      </w:rPr>
      <w:t>1</w:t>
    </w:r>
    <w:r w:rsidRPr="00A618A9">
      <w:rPr>
        <w:rStyle w:val="InlineHeading"/>
        <w:noProof/>
      </w:rPr>
      <w:fldChar w:fldCharType="end"/>
    </w:r>
    <w:r>
      <w:rPr>
        <w:rStyle w:val="InlineHeading"/>
        <w:noProof/>
      </w:rPr>
      <w:t>/</w:t>
    </w:r>
    <w:r>
      <w:rPr>
        <w:rStyle w:val="InlineHeading"/>
        <w:noProof/>
        <w:lang w:val="cs-CZ"/>
      </w:rPr>
      <w:fldChar w:fldCharType="begin"/>
    </w:r>
    <w:r>
      <w:rPr>
        <w:rStyle w:val="InlineHeading"/>
        <w:noProof/>
        <w:lang w:val="cs-CZ"/>
      </w:rPr>
      <w:instrText xml:space="preserve"> NUMPAGES   \* MERGEFORMAT </w:instrText>
    </w:r>
    <w:r>
      <w:rPr>
        <w:rStyle w:val="InlineHeading"/>
        <w:noProof/>
        <w:lang w:val="cs-CZ"/>
      </w:rPr>
      <w:fldChar w:fldCharType="separate"/>
    </w:r>
    <w:r>
      <w:rPr>
        <w:rStyle w:val="InlineHeading"/>
        <w:noProof/>
        <w:lang w:val="cs-CZ"/>
      </w:rPr>
      <w:t>2</w:t>
    </w:r>
    <w:r>
      <w:rPr>
        <w:rStyle w:val="InlineHeading"/>
        <w:noProof/>
        <w:lang w:val="cs-CZ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D587" w14:textId="793C51A1" w:rsidR="00AE5D8E" w:rsidRPr="00AE5D8E" w:rsidRDefault="00AE5D8E" w:rsidP="00AE5D8E">
    <w:pPr>
      <w:pStyle w:val="Subtitle"/>
    </w:pPr>
    <w:r>
      <w:rPr>
        <w:lang w:val="en-US"/>
      </w:rPr>
      <w:tab/>
    </w:r>
    <w:r w:rsidRPr="00AE5D8E">
      <w:t>Хранить</w:t>
    </w:r>
    <w:r w:rsidRPr="00AE5D8E">
      <w:rPr>
        <w:rStyle w:val="InlineHeading"/>
        <w:rFonts w:ascii="Consolas" w:hAnsi="Consolas"/>
        <w:b/>
        <w:caps/>
      </w:rPr>
      <w:t xml:space="preserve"> </w:t>
    </w:r>
    <w:sdt>
      <w:sdtPr>
        <w:alias w:val="Storage time"/>
        <w:tag w:val="Storage time"/>
        <w:id w:val="-1575504652"/>
        <w:placeholder>
          <w:docPart w:val="8DC0E6DCF4414A62BF5F119EEAAAC7BF"/>
        </w:placeholder>
        <w:comboBox>
          <w:listItem w:displayText="Вечно" w:value="Вечно"/>
          <w:listItem w:displayText="1000 лет" w:value="1000 лет"/>
          <w:listItem w:displayText="500 лет" w:value="500 лет"/>
          <w:listItem w:displayText="300 лет" w:value="300 лет"/>
          <w:listItem w:displayText="100 лет" w:value="100 лет"/>
          <w:listItem w:displayText="50 лет" w:value="50 лет"/>
        </w:comboBox>
      </w:sdtPr>
      <w:sdtEndPr/>
      <w:sdtContent>
        <w:r w:rsidR="00DB3AEB">
          <w:t>100 лет</w:t>
        </w:r>
      </w:sdtContent>
    </w:sdt>
  </w:p>
  <w:p w14:paraId="58CC7116" w14:textId="77777777" w:rsidR="00AE5D8E" w:rsidRPr="00AE5D8E" w:rsidRDefault="00AE5D8E" w:rsidP="00AE5D8E">
    <w:pPr>
      <w:pStyle w:val="Subtitle"/>
    </w:pPr>
    <w:r w:rsidRPr="00AE5D8E">
      <w:tab/>
      <w:t xml:space="preserve">На </w:t>
    </w:r>
    <w:r w:rsidRPr="00AE5D8E">
      <w:rPr>
        <w:rStyle w:val="InlineHeading"/>
        <w:rFonts w:ascii="Consolas" w:hAnsi="Consolas"/>
        <w:b/>
        <w:caps/>
      </w:rPr>
      <w:fldChar w:fldCharType="begin"/>
    </w:r>
    <w:r w:rsidRPr="00AE5D8E">
      <w:rPr>
        <w:rStyle w:val="InlineHeading"/>
        <w:rFonts w:ascii="Consolas" w:hAnsi="Consolas"/>
        <w:b/>
        <w:caps/>
      </w:rPr>
      <w:instrText xml:space="preserve"> NUMPAGES   \* MERGEFORMAT </w:instrText>
    </w:r>
    <w:r w:rsidRPr="00AE5D8E">
      <w:rPr>
        <w:rStyle w:val="InlineHeading"/>
        <w:rFonts w:ascii="Consolas" w:hAnsi="Consolas"/>
        <w:b/>
        <w:caps/>
      </w:rPr>
      <w:fldChar w:fldCharType="separate"/>
    </w:r>
    <w:r w:rsidRPr="00AE5D8E">
      <w:rPr>
        <w:rStyle w:val="InlineHeading"/>
        <w:rFonts w:ascii="Consolas" w:hAnsi="Consolas"/>
        <w:b/>
        <w:caps/>
      </w:rPr>
      <w:t>3</w:t>
    </w:r>
    <w:r w:rsidRPr="00AE5D8E">
      <w:rPr>
        <w:rStyle w:val="InlineHeading"/>
        <w:rFonts w:ascii="Consolas" w:hAnsi="Consolas"/>
        <w:b/>
        <w:caps/>
      </w:rPr>
      <w:fldChar w:fldCharType="end"/>
    </w:r>
    <w:r w:rsidRPr="00AE5D8E">
      <w:rPr>
        <w:rStyle w:val="InlineHeading"/>
        <w:rFonts w:ascii="Consolas" w:hAnsi="Consolas"/>
        <w:b/>
        <w:caps/>
      </w:rPr>
      <w:t xml:space="preserve"> листах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4EE9" w14:textId="77777777" w:rsidR="001D7AFF" w:rsidRDefault="001D7AFF" w:rsidP="004836E2">
      <w:pPr>
        <w:spacing w:after="0" w:line="240" w:lineRule="auto"/>
      </w:pPr>
      <w:r>
        <w:separator/>
      </w:r>
    </w:p>
  </w:footnote>
  <w:footnote w:type="continuationSeparator" w:id="0">
    <w:p w14:paraId="629AEF97" w14:textId="77777777" w:rsidR="001D7AFF" w:rsidRDefault="001D7AFF" w:rsidP="00483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A0EB" w14:textId="77777777" w:rsidR="00AE5D8E" w:rsidRDefault="001D7AFF">
    <w:pPr>
      <w:pStyle w:val="Header"/>
    </w:pPr>
    <w:r>
      <w:rPr>
        <w:noProof/>
      </w:rPr>
      <w:pict w14:anchorId="3C760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5911" w14:textId="77777777" w:rsidR="00AE5D8E" w:rsidRDefault="001D7AFF">
    <w:pPr>
      <w:pStyle w:val="Header"/>
    </w:pPr>
    <w:r>
      <w:rPr>
        <w:noProof/>
      </w:rPr>
      <w:pict w14:anchorId="17B8A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790A" w14:textId="77777777" w:rsidR="00AE5D8E" w:rsidRDefault="001D7AFF">
    <w:pPr>
      <w:pStyle w:val="Header"/>
    </w:pPr>
    <w:r>
      <w:rPr>
        <w:noProof/>
      </w:rPr>
      <w:pict w14:anchorId="21425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19992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ADA764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52"/>
    <w:rsid w:val="0001311B"/>
    <w:rsid w:val="0004584B"/>
    <w:rsid w:val="00075DF0"/>
    <w:rsid w:val="0010335E"/>
    <w:rsid w:val="00142365"/>
    <w:rsid w:val="00142FA4"/>
    <w:rsid w:val="001617E6"/>
    <w:rsid w:val="00185E52"/>
    <w:rsid w:val="001D7AFF"/>
    <w:rsid w:val="0020673C"/>
    <w:rsid w:val="00207E20"/>
    <w:rsid w:val="002D22DA"/>
    <w:rsid w:val="00307FCD"/>
    <w:rsid w:val="00322545"/>
    <w:rsid w:val="00385C3C"/>
    <w:rsid w:val="003B6787"/>
    <w:rsid w:val="003D1D71"/>
    <w:rsid w:val="00401264"/>
    <w:rsid w:val="00401DCE"/>
    <w:rsid w:val="004836E2"/>
    <w:rsid w:val="00496165"/>
    <w:rsid w:val="0052158F"/>
    <w:rsid w:val="00552D81"/>
    <w:rsid w:val="005636D6"/>
    <w:rsid w:val="00580237"/>
    <w:rsid w:val="005B1E52"/>
    <w:rsid w:val="00631EB8"/>
    <w:rsid w:val="00676105"/>
    <w:rsid w:val="006A1C90"/>
    <w:rsid w:val="006D5B02"/>
    <w:rsid w:val="00702D21"/>
    <w:rsid w:val="007A2C38"/>
    <w:rsid w:val="007E2A5B"/>
    <w:rsid w:val="00844D73"/>
    <w:rsid w:val="00864C4E"/>
    <w:rsid w:val="00866AC2"/>
    <w:rsid w:val="00895AE7"/>
    <w:rsid w:val="008C247A"/>
    <w:rsid w:val="00947373"/>
    <w:rsid w:val="00955868"/>
    <w:rsid w:val="00A618A9"/>
    <w:rsid w:val="00A6472B"/>
    <w:rsid w:val="00A7771B"/>
    <w:rsid w:val="00A8187B"/>
    <w:rsid w:val="00A87A82"/>
    <w:rsid w:val="00AE5D8E"/>
    <w:rsid w:val="00AF198D"/>
    <w:rsid w:val="00AF6262"/>
    <w:rsid w:val="00B12A3D"/>
    <w:rsid w:val="00B15A5F"/>
    <w:rsid w:val="00B57862"/>
    <w:rsid w:val="00B66981"/>
    <w:rsid w:val="00BA2677"/>
    <w:rsid w:val="00BE05F1"/>
    <w:rsid w:val="00C66130"/>
    <w:rsid w:val="00CC1CBB"/>
    <w:rsid w:val="00CD5709"/>
    <w:rsid w:val="00D45650"/>
    <w:rsid w:val="00D62FE7"/>
    <w:rsid w:val="00DB3AEB"/>
    <w:rsid w:val="00E11FFC"/>
    <w:rsid w:val="00E41053"/>
    <w:rsid w:val="00E43820"/>
    <w:rsid w:val="00E613B3"/>
    <w:rsid w:val="00E66105"/>
    <w:rsid w:val="00E75179"/>
    <w:rsid w:val="00F2341E"/>
    <w:rsid w:val="00F442A3"/>
    <w:rsid w:val="00FA2DDA"/>
    <w:rsid w:val="00FB079F"/>
    <w:rsid w:val="00FC110A"/>
    <w:rsid w:val="00FF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A2B5BDE"/>
  <w15:chartTrackingRefBased/>
  <w15:docId w15:val="{F4434F34-4233-4A9A-9032-792FE374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8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71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1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1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1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1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1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1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1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1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1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1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1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1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1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1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1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771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771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1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862"/>
    <w:pPr>
      <w:keepNext/>
      <w:keepLines/>
      <w:numPr>
        <w:ilvl w:val="1"/>
      </w:numPr>
      <w:spacing w:line="240" w:lineRule="auto"/>
      <w:ind w:left="7655"/>
      <w:jc w:val="left"/>
    </w:pPr>
    <w:rPr>
      <w:rFonts w:eastAsiaTheme="majorEastAsia" w:cstheme="majorBidi"/>
      <w:b/>
      <w:caps/>
      <w:color w:val="404040" w:themeColor="text1" w:themeTint="BF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7862"/>
    <w:rPr>
      <w:rFonts w:ascii="Consolas" w:eastAsiaTheme="majorEastAsia" w:hAnsi="Consolas" w:cstheme="majorBidi"/>
      <w:b/>
      <w:caps/>
      <w:color w:val="404040" w:themeColor="text1" w:themeTint="BF"/>
      <w:sz w:val="24"/>
      <w:szCs w:val="30"/>
    </w:rPr>
  </w:style>
  <w:style w:type="character" w:styleId="Strong">
    <w:name w:val="Strong"/>
    <w:basedOn w:val="DefaultParagraphFont"/>
    <w:uiPriority w:val="22"/>
    <w:qFormat/>
    <w:rsid w:val="00A7771B"/>
    <w:rPr>
      <w:b/>
      <w:bCs/>
    </w:rPr>
  </w:style>
  <w:style w:type="character" w:styleId="Emphasis">
    <w:name w:val="Emphasis"/>
    <w:basedOn w:val="DefaultParagraphFont"/>
    <w:uiPriority w:val="20"/>
    <w:qFormat/>
    <w:rsid w:val="00A7771B"/>
    <w:rPr>
      <w:i/>
      <w:iCs/>
    </w:rPr>
  </w:style>
  <w:style w:type="paragraph" w:styleId="NoSpacing">
    <w:name w:val="No Spacing"/>
    <w:link w:val="NoSpacingChar"/>
    <w:uiPriority w:val="1"/>
    <w:qFormat/>
    <w:rsid w:val="00A777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771B"/>
  </w:style>
  <w:style w:type="paragraph" w:styleId="ListParagraph">
    <w:name w:val="List Paragraph"/>
    <w:basedOn w:val="Normal"/>
    <w:uiPriority w:val="34"/>
    <w:qFormat/>
    <w:rsid w:val="00A7771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771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771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1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1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777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777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771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A7771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7771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771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A7771B"/>
    <w:rPr>
      <w:color w:val="808080"/>
    </w:rPr>
  </w:style>
  <w:style w:type="character" w:customStyle="1" w:styleId="InlineHeading">
    <w:name w:val="Inline Heading"/>
    <w:basedOn w:val="DefaultParagraphFont"/>
    <w:uiPriority w:val="1"/>
    <w:qFormat/>
    <w:rsid w:val="00B57862"/>
    <w:rPr>
      <w:rFonts w:asciiTheme="majorHAnsi" w:hAnsiTheme="majorHAnsi"/>
      <w:b/>
      <w:caps/>
      <w:smallCaps w:val="0"/>
      <w:strike w:val="0"/>
      <w:dstrike w:val="0"/>
      <w:vanish w:val="0"/>
      <w:sz w:val="24"/>
      <w:vertAlign w:val="baseline"/>
    </w:rPr>
  </w:style>
  <w:style w:type="table" w:styleId="TableGrid">
    <w:name w:val="Table Grid"/>
    <w:basedOn w:val="TableNormal"/>
    <w:uiPriority w:val="39"/>
    <w:rsid w:val="00E6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E2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83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E2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e\Documents\SCP\Docs\Templates\Personal%20fi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FE240C50974E40AFA3435B0B8D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96FB0-3500-4539-83CD-FA797B4C9061}"/>
      </w:docPartPr>
      <w:docPartBody>
        <w:p w:rsidR="00000000" w:rsidRDefault="00CD4099">
          <w:pPr>
            <w:pStyle w:val="8AFE240C50974E40AFA3435B0B8D069C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8DC0E6DCF4414A62BF5F119EEAAA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73676-4EF0-40E8-B2FF-53F45B46260A}"/>
      </w:docPartPr>
      <w:docPartBody>
        <w:p w:rsidR="00000000" w:rsidRDefault="00CD4099">
          <w:pPr>
            <w:pStyle w:val="8DC0E6DCF4414A62BF5F119EEAAAC7BF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1C36225B1FA47C0872BB58643095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BF96-CEC2-45B5-B5F2-6513F0DEB5F8}"/>
      </w:docPartPr>
      <w:docPartBody>
        <w:p w:rsidR="00000000" w:rsidRDefault="00CD4099">
          <w:pPr>
            <w:pStyle w:val="F1C36225B1FA47C0872BB586430959AF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5422C067D4A47809B1C86A3571C6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00255-09A0-486B-ACDA-28F28CE55A05}"/>
      </w:docPartPr>
      <w:docPartBody>
        <w:p w:rsidR="00000000" w:rsidRDefault="00CD4099">
          <w:pPr>
            <w:pStyle w:val="F5422C067D4A47809B1C86A3571C67E9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34A1C02F64A4ABDB6A345A4F7038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1E964-670F-44EC-A8BB-CD61982849F2}"/>
      </w:docPartPr>
      <w:docPartBody>
        <w:p w:rsidR="00000000" w:rsidRDefault="00CD4099">
          <w:pPr>
            <w:pStyle w:val="434A1C02F64A4ABDB6A345A4F7038785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4C912FB2FA474F41A9604D8FB4BA4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5BEA8-E3A7-4F80-B625-57F2F27C08CB}"/>
      </w:docPartPr>
      <w:docPartBody>
        <w:p w:rsidR="00000000" w:rsidRDefault="00CD4099">
          <w:pPr>
            <w:pStyle w:val="4C912FB2FA474F41A9604D8FB4BA4D06"/>
          </w:pPr>
          <w:r w:rsidRPr="00B5786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F5E0E2B8A244F1E92DD82665D2E1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9967-86BD-4774-9068-28DB30DAEF87}"/>
      </w:docPartPr>
      <w:docPartBody>
        <w:p w:rsidR="00000000" w:rsidRDefault="00CD4099">
          <w:pPr>
            <w:pStyle w:val="3F5E0E2B8A244F1E92DD82665D2E1304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BA4DFE4B27C4B519E02085E4B37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61C11-6FBD-4D2E-862E-D8B585F9DBCA}"/>
      </w:docPartPr>
      <w:docPartBody>
        <w:p w:rsidR="00000000" w:rsidRDefault="00CD4099">
          <w:pPr>
            <w:pStyle w:val="7BA4DFE4B27C4B519E02085E4B37FB41"/>
          </w:pPr>
          <w:r w:rsidRPr="00FF1D0D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D5CA8BA6836048DB91ADA38A20784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87FE-F951-4F12-8B51-841406EFDB91}"/>
      </w:docPartPr>
      <w:docPartBody>
        <w:p w:rsidR="00000000" w:rsidRDefault="00CD4099">
          <w:pPr>
            <w:pStyle w:val="D5CA8BA6836048DB91ADA38A207849EA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3AED4C5C8440461F847A615CCEA39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7B5DD-170C-4097-BCF5-8E0F0F84C4E5}"/>
      </w:docPartPr>
      <w:docPartBody>
        <w:p w:rsidR="00000000" w:rsidRDefault="00CD4099">
          <w:pPr>
            <w:pStyle w:val="3AED4C5C8440461F847A615CCEA396F7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95A776C8D9468E87F1626A8EDB7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5893F-F044-4BBF-8B1B-6C3E267C8E78}"/>
      </w:docPartPr>
      <w:docPartBody>
        <w:p w:rsidR="00000000" w:rsidRDefault="00CD4099">
          <w:pPr>
            <w:pStyle w:val="6C95A776C8D9468E87F1626A8EDB7843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FE992B0266A44CAB86AF1C339196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4316-B350-4F56-B604-7472AF772D05}"/>
      </w:docPartPr>
      <w:docPartBody>
        <w:p w:rsidR="00000000" w:rsidRDefault="00CD4099">
          <w:pPr>
            <w:pStyle w:val="1FE992B0266A44CAB86AF1C339196764"/>
          </w:pPr>
          <w:r w:rsidRPr="00E66105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0DC1D6CD255D4E8BBC6AB030CDF86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1B4D3-FD9A-4265-B624-0426FB961FA6}"/>
      </w:docPartPr>
      <w:docPartBody>
        <w:p w:rsidR="00000000" w:rsidRDefault="00CD4099">
          <w:pPr>
            <w:pStyle w:val="0DC1D6CD255D4E8BBC6AB030CDF868A3"/>
          </w:pPr>
          <w:r w:rsidRPr="00E66105">
            <w:rPr>
              <w:rStyle w:val="PlaceholderText"/>
              <w:lang w:val="en-US"/>
            </w:rPr>
            <w:t>Click or tap here to enter t</w:t>
          </w:r>
          <w:r w:rsidRPr="00E66105">
            <w:rPr>
              <w:rStyle w:val="PlaceholderText"/>
              <w:lang w:val="en-US"/>
            </w:rPr>
            <w:t>ext.</w:t>
          </w:r>
        </w:p>
      </w:docPartBody>
    </w:docPart>
    <w:docPart>
      <w:docPartPr>
        <w:name w:val="02052251D8424ED684D8E889BCFDD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4E686-B50F-4122-84ED-E10EEC93305F}"/>
      </w:docPartPr>
      <w:docPartBody>
        <w:p w:rsidR="00000000" w:rsidRDefault="00CD4099">
          <w:pPr>
            <w:pStyle w:val="02052251D8424ED684D8E889BCFDDBB2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190CD85A1B6A4E31ADC3DEF138351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AB3EB-4F20-4840-A5B6-4D216E187BF1}"/>
      </w:docPartPr>
      <w:docPartBody>
        <w:p w:rsidR="00000000" w:rsidRDefault="00CD4099">
          <w:pPr>
            <w:pStyle w:val="190CD85A1B6A4E31ADC3DEF138351D6E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AB97690D3583454D901BD533BE123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C91FE-E47C-44BB-BE40-20AEEC570D4B}"/>
      </w:docPartPr>
      <w:docPartBody>
        <w:p w:rsidR="00000000" w:rsidRDefault="00CD4099">
          <w:pPr>
            <w:pStyle w:val="AB97690D3583454D901BD533BE123A7D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9EFEB21A56D406BBF1B3B3D6AEA9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1CCA8-9BE9-4A02-BF06-08CE22A56ACF}"/>
      </w:docPartPr>
      <w:docPartBody>
        <w:p w:rsidR="00000000" w:rsidRDefault="00CD4099">
          <w:pPr>
            <w:pStyle w:val="F9EFEB21A56D406BBF1B3B3D6AEA9A0B"/>
          </w:pPr>
          <w:r w:rsidRPr="0010335E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0C62A2CE87A34F27889B10E8D8631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8FCA-59EA-45C5-879D-BFAD1E974C27}"/>
      </w:docPartPr>
      <w:docPartBody>
        <w:p w:rsidR="00000000" w:rsidRDefault="00CD4099">
          <w:pPr>
            <w:pStyle w:val="0C62A2CE87A34F27889B10E8D86314AE"/>
          </w:pPr>
          <w:r w:rsidRPr="004836E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214A7EC8DEF04A14A9A9ED561E967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62AAF-313B-4E8E-89C8-F66FEB0D946C}"/>
      </w:docPartPr>
      <w:docPartBody>
        <w:p w:rsidR="00000000" w:rsidRDefault="00CD4099">
          <w:pPr>
            <w:pStyle w:val="214A7EC8DEF04A14A9A9ED561E9676A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BA9731B0EC48EBAB7DCEEB8DC38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228C2-42ED-49D8-9215-8B0B2FBE49EC}"/>
      </w:docPartPr>
      <w:docPartBody>
        <w:p w:rsidR="00000000" w:rsidRDefault="00CD4099">
          <w:pPr>
            <w:pStyle w:val="E7BA9731B0EC48EBAB7DCEEB8DC38F7D"/>
          </w:pPr>
          <w:r w:rsidRPr="00931CD0">
            <w:rPr>
              <w:rStyle w:val="PlaceholderText"/>
            </w:rPr>
            <w:t>Enter any content that you want to repeat, including other content con</w:t>
          </w:r>
          <w:r w:rsidRPr="00931CD0">
            <w:rPr>
              <w:rStyle w:val="PlaceholderText"/>
            </w:rPr>
            <w:t>trols. You can also insert this control around table rows in order to repeat parts of a table.</w:t>
          </w:r>
        </w:p>
      </w:docPartBody>
    </w:docPart>
    <w:docPart>
      <w:docPartPr>
        <w:name w:val="159F530A6E9F4FD9AEB75D8EC1A96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C8449-BE54-40C9-BC1A-73223FE68879}"/>
      </w:docPartPr>
      <w:docPartBody>
        <w:p w:rsidR="00000000" w:rsidRDefault="00CD4099">
          <w:pPr>
            <w:pStyle w:val="159F530A6E9F4FD9AEB75D8EC1A96A8F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79EF077F1C8D4931B98763077B62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77772-85C4-4B59-AAB8-A299D7BA044A}"/>
      </w:docPartPr>
      <w:docPartBody>
        <w:p w:rsidR="00000000" w:rsidRDefault="00CD4099">
          <w:pPr>
            <w:pStyle w:val="79EF077F1C8D4931B98763077B62E61B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BBF37A0B5765471ABD7711D2F3350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BE7F2-EDF1-4D6D-8D80-42551884FC69}"/>
      </w:docPartPr>
      <w:docPartBody>
        <w:p w:rsidR="00000000" w:rsidRDefault="00CD4099">
          <w:pPr>
            <w:pStyle w:val="BBF37A0B5765471ABD7711D2F3350515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F4691E9E302D4155A9FD36BF45BC8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E390D-4611-4D9E-92D0-66364478E012}"/>
      </w:docPartPr>
      <w:docPartBody>
        <w:p w:rsidR="00000000" w:rsidRDefault="00CD4099">
          <w:pPr>
            <w:pStyle w:val="F4691E9E302D4155A9FD36BF45BC890F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BC55584F36D749BBB63E39CDFAE2F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B5D92-B756-4003-B342-946A1DEFF9AE}"/>
      </w:docPartPr>
      <w:docPartBody>
        <w:p w:rsidR="00000000" w:rsidRDefault="00CD4099">
          <w:pPr>
            <w:pStyle w:val="BC55584F36D749BBB63E39CDFAE2F26D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825D1ED5504839B26A920147AA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D2F12-72AE-41A7-9CF2-0091EF821784}"/>
      </w:docPartPr>
      <w:docPartBody>
        <w:p w:rsidR="00000000" w:rsidRDefault="00CD4099">
          <w:pPr>
            <w:pStyle w:val="66825D1ED5504839B26A920147AA3398"/>
          </w:pPr>
          <w:r w:rsidRPr="00931CD0">
            <w:rPr>
              <w:rStyle w:val="PlaceholderText"/>
            </w:rPr>
            <w:t xml:space="preserve">Choose an </w:t>
          </w:r>
          <w:r w:rsidRPr="00931CD0">
            <w:rPr>
              <w:rStyle w:val="PlaceholderText"/>
            </w:rPr>
            <w:t>item.</w:t>
          </w:r>
        </w:p>
      </w:docPartBody>
    </w:docPart>
    <w:docPart>
      <w:docPartPr>
        <w:name w:val="B8239985DB974A82AE1F16329832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23823-B2BB-47B9-A350-44B37230F3ED}"/>
      </w:docPartPr>
      <w:docPartBody>
        <w:p w:rsidR="00000000" w:rsidRDefault="00CD4099">
          <w:pPr>
            <w:pStyle w:val="B8239985DB974A82AE1F16329832AE9A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EF8FF6BF1B2E4EA2941F85DE3192E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99CD7-101E-4336-93D8-CDE4D17D8764}"/>
      </w:docPartPr>
      <w:docPartBody>
        <w:p w:rsidR="00000000" w:rsidRDefault="00CD4099">
          <w:pPr>
            <w:pStyle w:val="EF8FF6BF1B2E4EA2941F85DE3192E570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8C5EA7DC3BC94AA0AEA7FF991DA68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DC838-FA63-4131-AB01-300D2E24F68B}"/>
      </w:docPartPr>
      <w:docPartBody>
        <w:p w:rsidR="00000000" w:rsidRDefault="00CD4099">
          <w:pPr>
            <w:pStyle w:val="8C5EA7DC3BC94AA0AEA7FF991DA68D57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ADCB1F67B3A47299B0EC52B583D6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DF1D3-FFD0-4528-934F-E5A7F7AD672E}"/>
      </w:docPartPr>
      <w:docPartBody>
        <w:p w:rsidR="00000000" w:rsidRDefault="00CD4099">
          <w:pPr>
            <w:pStyle w:val="5ADCB1F67B3A47299B0EC52B583D6801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F07A49F5A4490AFECDBCF2BFE1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AA14C-6420-430D-B87D-7EAF230AF60C}"/>
      </w:docPartPr>
      <w:docPartBody>
        <w:p w:rsidR="00000000" w:rsidRDefault="00CD4099">
          <w:pPr>
            <w:pStyle w:val="A53F07A49F5A4490AFECDBCF2BFE1264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</w:t>
          </w:r>
          <w:r w:rsidRPr="00931CD0">
            <w:rPr>
              <w:rStyle w:val="PlaceholderText"/>
            </w:rPr>
            <w:t>epeat parts of a table.</w:t>
          </w:r>
        </w:p>
      </w:docPartBody>
    </w:docPart>
    <w:docPart>
      <w:docPartPr>
        <w:name w:val="B80E25986CBD4070AAD97337D0D7E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1671A-AC15-495F-ADB1-9ED77184ED0E}"/>
      </w:docPartPr>
      <w:docPartBody>
        <w:p w:rsidR="00000000" w:rsidRDefault="00CD4099">
          <w:pPr>
            <w:pStyle w:val="B80E25986CBD4070AAD97337D0D7E57D"/>
          </w:pPr>
          <w:r w:rsidRPr="00931CD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31FD88E48FB477A84D49DB8C8693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06EB2-2FAA-434B-AD2E-D33FC3F81A13}"/>
      </w:docPartPr>
      <w:docPartBody>
        <w:p w:rsidR="00000000" w:rsidRDefault="00CD4099">
          <w:pPr>
            <w:pStyle w:val="231FD88E48FB477A84D49DB8C8693DBC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793CDCE26A2C4C7BBA855EB0EA0A9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BBD70-B7D8-4D36-85C9-8BF7A1FA8C42}"/>
      </w:docPartPr>
      <w:docPartBody>
        <w:p w:rsidR="00000000" w:rsidRDefault="00CD4099">
          <w:pPr>
            <w:pStyle w:val="793CDCE26A2C4C7BBA855EB0EA0A9E74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609791EB0C243BAB659390CCD3A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5D9C8-1887-4484-8BE9-C5429F70A804}"/>
      </w:docPartPr>
      <w:docPartBody>
        <w:p w:rsidR="00000000" w:rsidRDefault="00CD4099">
          <w:pPr>
            <w:pStyle w:val="C609791EB0C243BAB659390CCD3A2F3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292F487E7146BE86E837113AB3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6B579-5BD4-4CBE-AB28-3E4F8C5EA24A}"/>
      </w:docPartPr>
      <w:docPartBody>
        <w:p w:rsidR="00000000" w:rsidRDefault="00CD4099">
          <w:pPr>
            <w:pStyle w:val="83292F487E7146BE86E837113AB3D39B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2AAEE9D6BC4209B8CE54D6744DE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B159C-1DA0-4666-AFF5-9EED2DF1B425}"/>
      </w:docPartPr>
      <w:docPartBody>
        <w:p w:rsidR="00000000" w:rsidRDefault="00CD4099">
          <w:pPr>
            <w:pStyle w:val="EE2AAEE9D6BC4209B8CE54D6744DE8CC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27EF9E182849EDA9F6B38230768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D9072-DA12-4018-9C8E-F0411914ECB2}"/>
      </w:docPartPr>
      <w:docPartBody>
        <w:p w:rsidR="00000000" w:rsidRDefault="00CD4099">
          <w:pPr>
            <w:pStyle w:val="7627EF9E182849EDA9F6B3823076884E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48FF2B3CBD07413FB6EAA42EFCC3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ECC25-B876-4770-A78C-873B2BDC50C3}"/>
      </w:docPartPr>
      <w:docPartBody>
        <w:p w:rsidR="00000000" w:rsidRDefault="00CD4099">
          <w:pPr>
            <w:pStyle w:val="48FF2B3CBD07413FB6EAA42EFCC3340E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6B84C7E47B4322B181E071B5A2B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1D14-BF4E-42E1-92D0-0A430E46378D}"/>
      </w:docPartPr>
      <w:docPartBody>
        <w:p w:rsidR="00000000" w:rsidRDefault="00CD4099">
          <w:pPr>
            <w:pStyle w:val="3E6B84C7E47B4322B181E071B5A2B3DE"/>
          </w:pPr>
          <w:r w:rsidRPr="00931CD0">
            <w:rPr>
              <w:rStyle w:val="PlaceholderText"/>
            </w:rPr>
            <w:t xml:space="preserve">Click or tap to </w:t>
          </w:r>
          <w:r w:rsidRPr="00931CD0">
            <w:rPr>
              <w:rStyle w:val="PlaceholderText"/>
            </w:rPr>
            <w:t>enter a date.</w:t>
          </w:r>
        </w:p>
      </w:docPartBody>
    </w:docPart>
    <w:docPart>
      <w:docPartPr>
        <w:name w:val="920856868F0D4C8BA193C89438C94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79347-E328-4B60-98D6-CB651638E927}"/>
      </w:docPartPr>
      <w:docPartBody>
        <w:p w:rsidR="00000000" w:rsidRDefault="00CD4099">
          <w:pPr>
            <w:pStyle w:val="920856868F0D4C8BA193C89438C9402D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E992ADE30A4EF5A0221514883B0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C5A8-FA55-4D28-976C-67775B772FD9}"/>
      </w:docPartPr>
      <w:docPartBody>
        <w:p w:rsidR="00000000" w:rsidRDefault="00CD4099">
          <w:pPr>
            <w:pStyle w:val="20E992ADE30A4EF5A0221514883B02A3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1D333AE16F85439EB8C798B658F9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C3680-645F-4CF8-BF36-0D1DECECFAA3}"/>
      </w:docPartPr>
      <w:docPartBody>
        <w:p w:rsidR="00000000" w:rsidRDefault="00CD4099">
          <w:pPr>
            <w:pStyle w:val="1D333AE16F85439EB8C798B658F96A97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0A9D329DD6F64DA9B552F89E04E48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53F06-B352-449C-A9EE-ADA1EC052BA8}"/>
      </w:docPartPr>
      <w:docPartBody>
        <w:p w:rsidR="00000000" w:rsidRDefault="00CD4099">
          <w:pPr>
            <w:pStyle w:val="0A9D329DD6F64DA9B552F89E04E482F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DB93FA5674E84F959C575FE619F7D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2738-A3E5-4075-9D7F-EE6080188010}"/>
      </w:docPartPr>
      <w:docPartBody>
        <w:p w:rsidR="00000000" w:rsidRDefault="00CD4099">
          <w:pPr>
            <w:pStyle w:val="DB93FA5674E84F959C575FE619F7D76D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1BFA1C6FE1944ABB223CACFA7088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9CEFD-D99B-4E86-957A-16AB55709FE3}"/>
      </w:docPartPr>
      <w:docPartBody>
        <w:p w:rsidR="00000000" w:rsidRDefault="0080244D" w:rsidP="0080244D">
          <w:pPr>
            <w:pStyle w:val="51BFA1C6FE1944ABB223CACFA708832E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DE4C33B02CD341CC8C775DB78E2E1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DE161-FDB8-4D92-A103-050B9D7E4ED0}"/>
      </w:docPartPr>
      <w:docPartBody>
        <w:p w:rsidR="00000000" w:rsidRDefault="0080244D" w:rsidP="0080244D">
          <w:pPr>
            <w:pStyle w:val="DE4C33B02CD341CC8C775DB78E2E15E3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7E3C7DE83A274CA29829273C1B123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46F65-2B56-446E-B363-1546C98F44E4}"/>
      </w:docPartPr>
      <w:docPartBody>
        <w:p w:rsidR="00000000" w:rsidRDefault="0080244D" w:rsidP="0080244D">
          <w:pPr>
            <w:pStyle w:val="7E3C7DE83A274CA29829273C1B123789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DC8F19A0D70F46C7A36D191B30BB7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EFB1E-2D1D-4A96-B00D-BCA47A5FA5F3}"/>
      </w:docPartPr>
      <w:docPartBody>
        <w:p w:rsidR="00000000" w:rsidRDefault="0080244D" w:rsidP="0080244D">
          <w:pPr>
            <w:pStyle w:val="DC8F19A0D70F46C7A36D191B30BB74C3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F1129F154AF475CBD866EB624768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FCF92-9747-4033-890A-AC63EE5ECB52}"/>
      </w:docPartPr>
      <w:docPartBody>
        <w:p w:rsidR="00000000" w:rsidRDefault="0080244D" w:rsidP="0080244D">
          <w:pPr>
            <w:pStyle w:val="FF1129F154AF475CBD866EB624768F95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F14ADC7B6937464DB1C5DAD62E6C4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D25B2-9D88-4539-8062-142BA5841685}"/>
      </w:docPartPr>
      <w:docPartBody>
        <w:p w:rsidR="00000000" w:rsidRDefault="0080244D" w:rsidP="0080244D">
          <w:pPr>
            <w:pStyle w:val="F14ADC7B6937464DB1C5DAD62E6C417B"/>
          </w:pPr>
          <w:r>
            <w:rPr>
              <w:rStyle w:val="TitleChar"/>
            </w:rPr>
            <w:t>000000</w:t>
          </w:r>
        </w:p>
      </w:docPartBody>
    </w:docPart>
    <w:docPart>
      <w:docPartPr>
        <w:name w:val="CA15AE19D0E7427AB24F732EC3710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6B3E8-AA91-4BC3-B7E5-83BF92DE10E3}"/>
      </w:docPartPr>
      <w:docPartBody>
        <w:p w:rsidR="00000000" w:rsidRDefault="0080244D" w:rsidP="0080244D">
          <w:pPr>
            <w:pStyle w:val="CA15AE19D0E7427AB24F732EC3710419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F0A73E485994A9C8AE55777A637C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F53A2-4B15-4359-9682-F42AD827C954}"/>
      </w:docPartPr>
      <w:docPartBody>
        <w:p w:rsidR="00000000" w:rsidRDefault="0080244D" w:rsidP="0080244D">
          <w:pPr>
            <w:pStyle w:val="5F0A73E485994A9C8AE55777A637C646"/>
          </w:pPr>
          <w:r w:rsidRPr="00E66105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3C344F51BC7E4206AEF10CB1AD132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A405C-1AEC-42C4-B3DD-44F0C1DCE177}"/>
      </w:docPartPr>
      <w:docPartBody>
        <w:p w:rsidR="00000000" w:rsidRDefault="0080244D" w:rsidP="0080244D">
          <w:pPr>
            <w:pStyle w:val="3C344F51BC7E4206AEF10CB1AD1327D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ACA90ED46CF24633941EA730D4D41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27463-6952-4746-ABD5-A4898E42FEE0}"/>
      </w:docPartPr>
      <w:docPartBody>
        <w:p w:rsidR="00000000" w:rsidRDefault="0080244D" w:rsidP="0080244D">
          <w:pPr>
            <w:pStyle w:val="ACA90ED46CF24633941EA730D4D4183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B95EBE0CE9F41BBBC305BEDF9452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190EE-6F0F-4554-A5CB-4CA2FE5A5EDA}"/>
      </w:docPartPr>
      <w:docPartBody>
        <w:p w:rsidR="00000000" w:rsidRDefault="0080244D" w:rsidP="0080244D">
          <w:pPr>
            <w:pStyle w:val="8B95EBE0CE9F41BBBC305BEDF945215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6BE81AD1687449A592C4E8C01D9CD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578F9-829F-41A6-87A3-4EC347CAD517}"/>
      </w:docPartPr>
      <w:docPartBody>
        <w:p w:rsidR="00000000" w:rsidRDefault="0080244D" w:rsidP="0080244D">
          <w:pPr>
            <w:pStyle w:val="6BE81AD1687449A592C4E8C01D9CDDF8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8340617F041FA9BA89A4F99253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6CD78-0956-4F2F-8FE7-075239881B50}"/>
      </w:docPartPr>
      <w:docPartBody>
        <w:p w:rsidR="00000000" w:rsidRDefault="0080244D" w:rsidP="0080244D">
          <w:pPr>
            <w:pStyle w:val="15D8340617F041FA9BA89A4F992536BA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AE2E0374C04C49F899D429AC819CE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988CA-0DDC-4424-A1BC-F175DA9C05B6}"/>
      </w:docPartPr>
      <w:docPartBody>
        <w:p w:rsidR="00000000" w:rsidRDefault="0080244D" w:rsidP="0080244D">
          <w:pPr>
            <w:pStyle w:val="AE2E0374C04C49F899D429AC819CE921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1E58AA608B4D88A448A364C486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5EFA9-45D2-4DC5-A696-EC6663CEBB95}"/>
      </w:docPartPr>
      <w:docPartBody>
        <w:p w:rsidR="00000000" w:rsidRDefault="0080244D" w:rsidP="0080244D">
          <w:pPr>
            <w:pStyle w:val="441E58AA608B4D88A448A364C4863867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D1D4B533FE44199FD937F47396B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3EAC4-728C-4D15-8CBA-955665AAB6D0}"/>
      </w:docPartPr>
      <w:docPartBody>
        <w:p w:rsidR="00000000" w:rsidRDefault="0080244D" w:rsidP="0080244D">
          <w:pPr>
            <w:pStyle w:val="8DD1D4B533FE44199FD937F47396B15B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2D95832809EB49299C1C2CEB86E20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E0702-2747-4B96-B8E7-FBB111A4617C}"/>
      </w:docPartPr>
      <w:docPartBody>
        <w:p w:rsidR="00000000" w:rsidRDefault="0080244D" w:rsidP="0080244D">
          <w:pPr>
            <w:pStyle w:val="2D95832809EB49299C1C2CEB86E207D0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0B270F0B764B6393695E122981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47DA0-9890-4767-82AE-67F51CCDBBD9}"/>
      </w:docPartPr>
      <w:docPartBody>
        <w:p w:rsidR="00000000" w:rsidRDefault="0080244D" w:rsidP="0080244D">
          <w:pPr>
            <w:pStyle w:val="1B0B270F0B764B6393695E1229816380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72C6A8B30D5C4032959BDDCB252C9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5B024-35DB-4727-A652-E94D719D4429}"/>
      </w:docPartPr>
      <w:docPartBody>
        <w:p w:rsidR="00000000" w:rsidRDefault="0080244D" w:rsidP="0080244D">
          <w:pPr>
            <w:pStyle w:val="72C6A8B30D5C4032959BDDCB252C9BD9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EEE459ACB24B7EBDDFF83B4E047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DA15C-06B5-4188-89A8-BCB781FF8097}"/>
      </w:docPartPr>
      <w:docPartBody>
        <w:p w:rsidR="00000000" w:rsidRDefault="0080244D" w:rsidP="0080244D">
          <w:pPr>
            <w:pStyle w:val="0BEEE459ACB24B7EBDDFF83B4E04720F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F3EACA2FDB4887944C0EAD2D7FC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B55BD-965E-4B3C-9793-FC1AC636AAB5}"/>
      </w:docPartPr>
      <w:docPartBody>
        <w:p w:rsidR="00000000" w:rsidRDefault="0080244D" w:rsidP="0080244D">
          <w:pPr>
            <w:pStyle w:val="A5F3EACA2FDB4887944C0EAD2D7FC57A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CBE09C94014F4D85BED93814244BB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8842E-D43A-4991-B717-7ECCAA2F522F}"/>
      </w:docPartPr>
      <w:docPartBody>
        <w:p w:rsidR="00000000" w:rsidRDefault="0080244D" w:rsidP="0080244D">
          <w:pPr>
            <w:pStyle w:val="CBE09C94014F4D85BED93814244BB2E7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9D5998A4E6214A2BA414986D353C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2A4B4-301C-4758-8B86-65553568E3C1}"/>
      </w:docPartPr>
      <w:docPartBody>
        <w:p w:rsidR="00000000" w:rsidRDefault="0080244D" w:rsidP="0080244D">
          <w:pPr>
            <w:pStyle w:val="9D5998A4E6214A2BA414986D353C1507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73072BC58543B29923BF6011BCC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EF13A-40B1-4DE6-9C5D-59AE6D6789FD}"/>
      </w:docPartPr>
      <w:docPartBody>
        <w:p w:rsidR="00000000" w:rsidRDefault="0080244D" w:rsidP="0080244D">
          <w:pPr>
            <w:pStyle w:val="5373072BC58543B29923BF6011BCCF5D"/>
          </w:pPr>
          <w:r w:rsidRPr="00931CD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783133E61934ED689A7C301D3635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B0C82-B429-4C3D-A9B8-B977EC78E90F}"/>
      </w:docPartPr>
      <w:docPartBody>
        <w:p w:rsidR="00000000" w:rsidRDefault="0080244D" w:rsidP="0080244D">
          <w:pPr>
            <w:pStyle w:val="B783133E61934ED689A7C301D3635C4C"/>
          </w:pPr>
          <w:r w:rsidRPr="00931CD0">
            <w:rPr>
              <w:rStyle w:val="PlaceholderText"/>
            </w:rPr>
            <w:t>Choose an item.</w:t>
          </w:r>
        </w:p>
      </w:docPartBody>
    </w:docPart>
    <w:docPart>
      <w:docPartPr>
        <w:name w:val="53FA9F82392C429DAAB68AC2091A5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CBB4D-8D60-485E-B863-BCB9C91B3A82}"/>
      </w:docPartPr>
      <w:docPartBody>
        <w:p w:rsidR="00000000" w:rsidRDefault="0080244D" w:rsidP="0080244D">
          <w:pPr>
            <w:pStyle w:val="53FA9F82392C429DAAB68AC2091A5940"/>
          </w:pPr>
          <w:r w:rsidRPr="00FF1D0D">
            <w:rPr>
              <w:rStyle w:val="PlaceholderText"/>
              <w:lang w:val="en-US"/>
            </w:rPr>
            <w:t>Click or tap to enter a date.</w:t>
          </w:r>
        </w:p>
      </w:docPartBody>
    </w:docPart>
    <w:docPart>
      <w:docPartPr>
        <w:name w:val="90C949A6B2124DD39E74198607910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CC833-8504-4047-ADD5-A42C3987A3BE}"/>
      </w:docPartPr>
      <w:docPartBody>
        <w:p w:rsidR="00000000" w:rsidRDefault="0080244D" w:rsidP="0080244D">
          <w:pPr>
            <w:pStyle w:val="90C949A6B2124DD39E7419860791032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410102928F43379A5F382082C36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53E90-4A2A-43DE-8068-D70667FCC0BD}"/>
      </w:docPartPr>
      <w:docPartBody>
        <w:p w:rsidR="00000000" w:rsidRDefault="0080244D" w:rsidP="0080244D">
          <w:pPr>
            <w:pStyle w:val="6F410102928F43379A5F382082C36DA4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EDC7EF9AB441882A7CC8D54D82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6CB7-0BE5-4B6B-AE2A-CF90F13E8542}"/>
      </w:docPartPr>
      <w:docPartBody>
        <w:p w:rsidR="00000000" w:rsidRDefault="0080244D" w:rsidP="0080244D">
          <w:pPr>
            <w:pStyle w:val="79CEDC7EF9AB441882A7CC8D54D82372"/>
          </w:pPr>
          <w:r w:rsidRPr="00931CD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4D"/>
    <w:rsid w:val="0080244D"/>
    <w:rsid w:val="00C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244D"/>
    <w:rPr>
      <w:color w:val="808080"/>
    </w:rPr>
  </w:style>
  <w:style w:type="paragraph" w:customStyle="1" w:styleId="8AFE240C50974E40AFA3435B0B8D069C">
    <w:name w:val="8AFE240C50974E40AFA3435B0B8D069C"/>
  </w:style>
  <w:style w:type="paragraph" w:styleId="Title">
    <w:name w:val="Title"/>
    <w:basedOn w:val="Normal"/>
    <w:next w:val="Normal"/>
    <w:link w:val="TitleChar"/>
    <w:uiPriority w:val="10"/>
    <w:qFormat/>
    <w:rsid w:val="0080244D"/>
    <w:pPr>
      <w:spacing w:after="0" w:line="240" w:lineRule="auto"/>
      <w:contextualSpacing/>
      <w:jc w:val="center"/>
    </w:pPr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0244D"/>
    <w:rPr>
      <w:rFonts w:ascii="Consolas" w:eastAsiaTheme="majorEastAsia" w:hAnsi="Consolas" w:cstheme="majorBidi"/>
      <w:color w:val="2F5496" w:themeColor="accent1" w:themeShade="BF"/>
      <w:spacing w:val="-7"/>
      <w:sz w:val="56"/>
      <w:szCs w:val="56"/>
      <w:lang w:eastAsia="en-US"/>
    </w:rPr>
  </w:style>
  <w:style w:type="paragraph" w:customStyle="1" w:styleId="8DC0E6DCF4414A62BF5F119EEAAAC7BF">
    <w:name w:val="8DC0E6DCF4414A62BF5F119EEAAAC7BF"/>
  </w:style>
  <w:style w:type="paragraph" w:customStyle="1" w:styleId="F1C36225B1FA47C0872BB586430959AF">
    <w:name w:val="F1C36225B1FA47C0872BB586430959AF"/>
  </w:style>
  <w:style w:type="paragraph" w:customStyle="1" w:styleId="F5422C067D4A47809B1C86A3571C67E9">
    <w:name w:val="F5422C067D4A47809B1C86A3571C67E9"/>
  </w:style>
  <w:style w:type="paragraph" w:customStyle="1" w:styleId="434A1C02F64A4ABDB6A345A4F7038785">
    <w:name w:val="434A1C02F64A4ABDB6A345A4F7038785"/>
  </w:style>
  <w:style w:type="paragraph" w:customStyle="1" w:styleId="4C912FB2FA474F41A9604D8FB4BA4D06">
    <w:name w:val="4C912FB2FA474F41A9604D8FB4BA4D06"/>
  </w:style>
  <w:style w:type="paragraph" w:customStyle="1" w:styleId="3F5E0E2B8A244F1E92DD82665D2E1304">
    <w:name w:val="3F5E0E2B8A244F1E92DD82665D2E1304"/>
  </w:style>
  <w:style w:type="paragraph" w:customStyle="1" w:styleId="7BA4DFE4B27C4B519E02085E4B37FB41">
    <w:name w:val="7BA4DFE4B27C4B519E02085E4B37FB41"/>
  </w:style>
  <w:style w:type="paragraph" w:customStyle="1" w:styleId="D5CA8BA6836048DB91ADA38A207849EA">
    <w:name w:val="D5CA8BA6836048DB91ADA38A207849EA"/>
  </w:style>
  <w:style w:type="paragraph" w:customStyle="1" w:styleId="3AED4C5C8440461F847A615CCEA396F7">
    <w:name w:val="3AED4C5C8440461F847A615CCEA396F7"/>
  </w:style>
  <w:style w:type="paragraph" w:customStyle="1" w:styleId="6C95A776C8D9468E87F1626A8EDB7843">
    <w:name w:val="6C95A776C8D9468E87F1626A8EDB7843"/>
  </w:style>
  <w:style w:type="paragraph" w:customStyle="1" w:styleId="1FE992B0266A44CAB86AF1C339196764">
    <w:name w:val="1FE992B0266A44CAB86AF1C339196764"/>
  </w:style>
  <w:style w:type="paragraph" w:customStyle="1" w:styleId="0DC1D6CD255D4E8BBC6AB030CDF868A3">
    <w:name w:val="0DC1D6CD255D4E8BBC6AB030CDF868A3"/>
  </w:style>
  <w:style w:type="paragraph" w:customStyle="1" w:styleId="02052251D8424ED684D8E889BCFDDBB2">
    <w:name w:val="02052251D8424ED684D8E889BCFDDBB2"/>
  </w:style>
  <w:style w:type="paragraph" w:customStyle="1" w:styleId="190CD85A1B6A4E31ADC3DEF138351D6E">
    <w:name w:val="190CD85A1B6A4E31ADC3DEF138351D6E"/>
  </w:style>
  <w:style w:type="paragraph" w:customStyle="1" w:styleId="AB97690D3583454D901BD533BE123A7D">
    <w:name w:val="AB97690D3583454D901BD533BE123A7D"/>
  </w:style>
  <w:style w:type="paragraph" w:customStyle="1" w:styleId="F9EFEB21A56D406BBF1B3B3D6AEA9A0B">
    <w:name w:val="F9EFEB21A56D406BBF1B3B3D6AEA9A0B"/>
  </w:style>
  <w:style w:type="paragraph" w:customStyle="1" w:styleId="0C62A2CE87A34F27889B10E8D86314AE">
    <w:name w:val="0C62A2CE87A34F27889B10E8D86314AE"/>
  </w:style>
  <w:style w:type="paragraph" w:customStyle="1" w:styleId="214A7EC8DEF04A14A9A9ED561E9676AC">
    <w:name w:val="214A7EC8DEF04A14A9A9ED561E9676AC"/>
  </w:style>
  <w:style w:type="paragraph" w:customStyle="1" w:styleId="E7BA9731B0EC48EBAB7DCEEB8DC38F7D">
    <w:name w:val="E7BA9731B0EC48EBAB7DCEEB8DC38F7D"/>
  </w:style>
  <w:style w:type="paragraph" w:customStyle="1" w:styleId="159F530A6E9F4FD9AEB75D8EC1A96A8F">
    <w:name w:val="159F530A6E9F4FD9AEB75D8EC1A96A8F"/>
  </w:style>
  <w:style w:type="paragraph" w:customStyle="1" w:styleId="79EF077F1C8D4931B98763077B62E61B">
    <w:name w:val="79EF077F1C8D4931B98763077B62E61B"/>
  </w:style>
  <w:style w:type="paragraph" w:customStyle="1" w:styleId="BBF37A0B5765471ABD7711D2F3350515">
    <w:name w:val="BBF37A0B5765471ABD7711D2F3350515"/>
  </w:style>
  <w:style w:type="paragraph" w:customStyle="1" w:styleId="F4691E9E302D4155A9FD36BF45BC890F">
    <w:name w:val="F4691E9E302D4155A9FD36BF45BC890F"/>
  </w:style>
  <w:style w:type="paragraph" w:customStyle="1" w:styleId="BC55584F36D749BBB63E39CDFAE2F26D">
    <w:name w:val="BC55584F36D749BBB63E39CDFAE2F26D"/>
  </w:style>
  <w:style w:type="paragraph" w:customStyle="1" w:styleId="97941A524E22454F9D9F6F5893891B56">
    <w:name w:val="97941A524E22454F9D9F6F5893891B56"/>
  </w:style>
  <w:style w:type="paragraph" w:customStyle="1" w:styleId="66825D1ED5504839B26A920147AA3398">
    <w:name w:val="66825D1ED5504839B26A920147AA3398"/>
  </w:style>
  <w:style w:type="paragraph" w:customStyle="1" w:styleId="B8239985DB974A82AE1F16329832AE9A">
    <w:name w:val="B8239985DB974A82AE1F16329832AE9A"/>
  </w:style>
  <w:style w:type="paragraph" w:customStyle="1" w:styleId="EF8FF6BF1B2E4EA2941F85DE3192E570">
    <w:name w:val="EF8FF6BF1B2E4EA2941F85DE3192E570"/>
  </w:style>
  <w:style w:type="paragraph" w:customStyle="1" w:styleId="8C5EA7DC3BC94AA0AEA7FF991DA68D57">
    <w:name w:val="8C5EA7DC3BC94AA0AEA7FF991DA68D57"/>
  </w:style>
  <w:style w:type="paragraph" w:customStyle="1" w:styleId="5ADCB1F67B3A47299B0EC52B583D6801">
    <w:name w:val="5ADCB1F67B3A47299B0EC52B583D6801"/>
  </w:style>
  <w:style w:type="paragraph" w:customStyle="1" w:styleId="A53F07A49F5A4490AFECDBCF2BFE1264">
    <w:name w:val="A53F07A49F5A4490AFECDBCF2BFE1264"/>
  </w:style>
  <w:style w:type="paragraph" w:customStyle="1" w:styleId="B80E25986CBD4070AAD97337D0D7E57D">
    <w:name w:val="B80E25986CBD4070AAD97337D0D7E57D"/>
  </w:style>
  <w:style w:type="paragraph" w:customStyle="1" w:styleId="231FD88E48FB477A84D49DB8C8693DBC">
    <w:name w:val="231FD88E48FB477A84D49DB8C8693DBC"/>
  </w:style>
  <w:style w:type="paragraph" w:customStyle="1" w:styleId="793CDCE26A2C4C7BBA855EB0EA0A9E74">
    <w:name w:val="793CDCE26A2C4C7BBA855EB0EA0A9E74"/>
  </w:style>
  <w:style w:type="paragraph" w:customStyle="1" w:styleId="C609791EB0C243BAB659390CCD3A2F3C">
    <w:name w:val="C609791EB0C243BAB659390CCD3A2F3C"/>
  </w:style>
  <w:style w:type="paragraph" w:customStyle="1" w:styleId="83292F487E7146BE86E837113AB3D39B">
    <w:name w:val="83292F487E7146BE86E837113AB3D39B"/>
  </w:style>
  <w:style w:type="paragraph" w:customStyle="1" w:styleId="EE2AAEE9D6BC4209B8CE54D6744DE8CC">
    <w:name w:val="EE2AAEE9D6BC4209B8CE54D6744DE8CC"/>
  </w:style>
  <w:style w:type="paragraph" w:customStyle="1" w:styleId="7A488D253A46472F959B7E11C1209A4E">
    <w:name w:val="7A488D253A46472F959B7E11C1209A4E"/>
  </w:style>
  <w:style w:type="paragraph" w:customStyle="1" w:styleId="7627EF9E182849EDA9F6B3823076884E">
    <w:name w:val="7627EF9E182849EDA9F6B3823076884E"/>
  </w:style>
  <w:style w:type="paragraph" w:customStyle="1" w:styleId="48FF2B3CBD07413FB6EAA42EFCC3340E">
    <w:name w:val="48FF2B3CBD07413FB6EAA42EFCC3340E"/>
  </w:style>
  <w:style w:type="paragraph" w:customStyle="1" w:styleId="3E6B84C7E47B4322B181E071B5A2B3DE">
    <w:name w:val="3E6B84C7E47B4322B181E071B5A2B3DE"/>
  </w:style>
  <w:style w:type="paragraph" w:customStyle="1" w:styleId="920856868F0D4C8BA193C89438C9402D">
    <w:name w:val="920856868F0D4C8BA193C89438C9402D"/>
  </w:style>
  <w:style w:type="paragraph" w:customStyle="1" w:styleId="EC579ABBA8AB43B8A196F0871D5BD134">
    <w:name w:val="EC579ABBA8AB43B8A196F0871D5BD134"/>
  </w:style>
  <w:style w:type="paragraph" w:customStyle="1" w:styleId="20E992ADE30A4EF5A0221514883B02A3">
    <w:name w:val="20E992ADE30A4EF5A0221514883B02A3"/>
  </w:style>
  <w:style w:type="paragraph" w:customStyle="1" w:styleId="327210885F614FDE84C7CF8286081EB2">
    <w:name w:val="327210885F614FDE84C7CF8286081EB2"/>
  </w:style>
  <w:style w:type="paragraph" w:customStyle="1" w:styleId="1D333AE16F85439EB8C798B658F96A97">
    <w:name w:val="1D333AE16F85439EB8C798B658F96A97"/>
  </w:style>
  <w:style w:type="paragraph" w:customStyle="1" w:styleId="9B5E777F69564239B5F271417DDB3B54">
    <w:name w:val="9B5E777F69564239B5F271417DDB3B54"/>
  </w:style>
  <w:style w:type="paragraph" w:customStyle="1" w:styleId="D02DEF2BDAFE45F585CD2C71F6A269D7">
    <w:name w:val="D02DEF2BDAFE45F585CD2C71F6A269D7"/>
  </w:style>
  <w:style w:type="paragraph" w:customStyle="1" w:styleId="921C5A4EC25B46CB85CF528053050539">
    <w:name w:val="921C5A4EC25B46CB85CF528053050539"/>
  </w:style>
  <w:style w:type="paragraph" w:customStyle="1" w:styleId="BF91EF07C1A54B39A368AFDCB91DC16E">
    <w:name w:val="BF91EF07C1A54B39A368AFDCB91DC16E"/>
  </w:style>
  <w:style w:type="paragraph" w:customStyle="1" w:styleId="CCA9E5D93BEB4D07A42787256E476CA8">
    <w:name w:val="CCA9E5D93BEB4D07A42787256E476CA8"/>
  </w:style>
  <w:style w:type="paragraph" w:customStyle="1" w:styleId="0A9D329DD6F64DA9B552F89E04E482FA">
    <w:name w:val="0A9D329DD6F64DA9B552F89E04E482FA"/>
  </w:style>
  <w:style w:type="paragraph" w:customStyle="1" w:styleId="ACE70529C09F4DD4BCD565F964BA1064">
    <w:name w:val="ACE70529C09F4DD4BCD565F964BA1064"/>
  </w:style>
  <w:style w:type="paragraph" w:customStyle="1" w:styleId="DB93FA5674E84F959C575FE619F7D76D">
    <w:name w:val="DB93FA5674E84F959C575FE619F7D76D"/>
  </w:style>
  <w:style w:type="paragraph" w:customStyle="1" w:styleId="6638DB46CAD4460296078B0B6FD6C7C3">
    <w:name w:val="6638DB46CAD4460296078B0B6FD6C7C3"/>
  </w:style>
  <w:style w:type="paragraph" w:customStyle="1" w:styleId="9C2DECBAC78542819BCD364C5DAB8EF6">
    <w:name w:val="9C2DECBAC78542819BCD364C5DAB8EF6"/>
  </w:style>
  <w:style w:type="paragraph" w:customStyle="1" w:styleId="FFDA0479DD6C4126BE248CFAAA6E51BE">
    <w:name w:val="FFDA0479DD6C4126BE248CFAAA6E51BE"/>
  </w:style>
  <w:style w:type="paragraph" w:customStyle="1" w:styleId="7C6B47F4B84D492BBCEC5D3F31CA8946">
    <w:name w:val="7C6B47F4B84D492BBCEC5D3F31CA8946"/>
  </w:style>
  <w:style w:type="paragraph" w:customStyle="1" w:styleId="47A48097F4454AD286897E02AF56CF4E">
    <w:name w:val="47A48097F4454AD286897E02AF56CF4E"/>
  </w:style>
  <w:style w:type="paragraph" w:customStyle="1" w:styleId="51BFA1C6FE1944ABB223CACFA708832E">
    <w:name w:val="51BFA1C6FE1944ABB223CACFA708832E"/>
    <w:rsid w:val="0080244D"/>
  </w:style>
  <w:style w:type="paragraph" w:customStyle="1" w:styleId="DE4C33B02CD341CC8C775DB78E2E15E3">
    <w:name w:val="DE4C33B02CD341CC8C775DB78E2E15E3"/>
    <w:rsid w:val="0080244D"/>
  </w:style>
  <w:style w:type="paragraph" w:customStyle="1" w:styleId="7E3C7DE83A274CA29829273C1B123789">
    <w:name w:val="7E3C7DE83A274CA29829273C1B123789"/>
    <w:rsid w:val="0080244D"/>
  </w:style>
  <w:style w:type="paragraph" w:customStyle="1" w:styleId="DC8F19A0D70F46C7A36D191B30BB74C3">
    <w:name w:val="DC8F19A0D70F46C7A36D191B30BB74C3"/>
    <w:rsid w:val="0080244D"/>
  </w:style>
  <w:style w:type="paragraph" w:customStyle="1" w:styleId="FF1129F154AF475CBD866EB624768F95">
    <w:name w:val="FF1129F154AF475CBD866EB624768F95"/>
    <w:rsid w:val="0080244D"/>
  </w:style>
  <w:style w:type="paragraph" w:customStyle="1" w:styleId="F14ADC7B6937464DB1C5DAD62E6C417B">
    <w:name w:val="F14ADC7B6937464DB1C5DAD62E6C417B"/>
    <w:rsid w:val="0080244D"/>
  </w:style>
  <w:style w:type="paragraph" w:customStyle="1" w:styleId="CA15AE19D0E7427AB24F732EC3710419">
    <w:name w:val="CA15AE19D0E7427AB24F732EC3710419"/>
    <w:rsid w:val="0080244D"/>
  </w:style>
  <w:style w:type="paragraph" w:customStyle="1" w:styleId="5F0A73E485994A9C8AE55777A637C646">
    <w:name w:val="5F0A73E485994A9C8AE55777A637C646"/>
    <w:rsid w:val="0080244D"/>
  </w:style>
  <w:style w:type="paragraph" w:customStyle="1" w:styleId="3C344F51BC7E4206AEF10CB1AD1327DA">
    <w:name w:val="3C344F51BC7E4206AEF10CB1AD1327DA"/>
    <w:rsid w:val="0080244D"/>
  </w:style>
  <w:style w:type="paragraph" w:customStyle="1" w:styleId="ACA90ED46CF24633941EA730D4D4183F">
    <w:name w:val="ACA90ED46CF24633941EA730D4D4183F"/>
    <w:rsid w:val="0080244D"/>
  </w:style>
  <w:style w:type="paragraph" w:customStyle="1" w:styleId="8B95EBE0CE9F41BBBC305BEDF945215A">
    <w:name w:val="8B95EBE0CE9F41BBBC305BEDF945215A"/>
    <w:rsid w:val="0080244D"/>
  </w:style>
  <w:style w:type="paragraph" w:customStyle="1" w:styleId="6BE81AD1687449A592C4E8C01D9CDDF8">
    <w:name w:val="6BE81AD1687449A592C4E8C01D9CDDF8"/>
    <w:rsid w:val="0080244D"/>
  </w:style>
  <w:style w:type="paragraph" w:customStyle="1" w:styleId="15D8340617F041FA9BA89A4F992536BA">
    <w:name w:val="15D8340617F041FA9BA89A4F992536BA"/>
    <w:rsid w:val="0080244D"/>
  </w:style>
  <w:style w:type="paragraph" w:customStyle="1" w:styleId="AE2E0374C04C49F899D429AC819CE921">
    <w:name w:val="AE2E0374C04C49F899D429AC819CE921"/>
    <w:rsid w:val="0080244D"/>
  </w:style>
  <w:style w:type="paragraph" w:customStyle="1" w:styleId="441E58AA608B4D88A448A364C4863867">
    <w:name w:val="441E58AA608B4D88A448A364C4863867"/>
    <w:rsid w:val="0080244D"/>
  </w:style>
  <w:style w:type="paragraph" w:customStyle="1" w:styleId="8DD1D4B533FE44199FD937F47396B15B">
    <w:name w:val="8DD1D4B533FE44199FD937F47396B15B"/>
    <w:rsid w:val="0080244D"/>
  </w:style>
  <w:style w:type="paragraph" w:customStyle="1" w:styleId="2D95832809EB49299C1C2CEB86E207D0">
    <w:name w:val="2D95832809EB49299C1C2CEB86E207D0"/>
    <w:rsid w:val="0080244D"/>
  </w:style>
  <w:style w:type="paragraph" w:customStyle="1" w:styleId="1B0B270F0B764B6393695E1229816380">
    <w:name w:val="1B0B270F0B764B6393695E1229816380"/>
    <w:rsid w:val="0080244D"/>
  </w:style>
  <w:style w:type="paragraph" w:customStyle="1" w:styleId="72C6A8B30D5C4032959BDDCB252C9BD9">
    <w:name w:val="72C6A8B30D5C4032959BDDCB252C9BD9"/>
    <w:rsid w:val="0080244D"/>
  </w:style>
  <w:style w:type="paragraph" w:customStyle="1" w:styleId="0BEEE459ACB24B7EBDDFF83B4E04720F">
    <w:name w:val="0BEEE459ACB24B7EBDDFF83B4E04720F"/>
    <w:rsid w:val="0080244D"/>
  </w:style>
  <w:style w:type="paragraph" w:customStyle="1" w:styleId="A5F3EACA2FDB4887944C0EAD2D7FC57A">
    <w:name w:val="A5F3EACA2FDB4887944C0EAD2D7FC57A"/>
    <w:rsid w:val="0080244D"/>
  </w:style>
  <w:style w:type="paragraph" w:customStyle="1" w:styleId="F9F076A5CC4E478294DF17A806537737">
    <w:name w:val="F9F076A5CC4E478294DF17A806537737"/>
    <w:rsid w:val="0080244D"/>
  </w:style>
  <w:style w:type="paragraph" w:customStyle="1" w:styleId="CBE09C94014F4D85BED93814244BB2E7">
    <w:name w:val="CBE09C94014F4D85BED93814244BB2E7"/>
    <w:rsid w:val="0080244D"/>
  </w:style>
  <w:style w:type="paragraph" w:customStyle="1" w:styleId="9D5998A4E6214A2BA414986D353C1507">
    <w:name w:val="9D5998A4E6214A2BA414986D353C1507"/>
    <w:rsid w:val="0080244D"/>
  </w:style>
  <w:style w:type="paragraph" w:customStyle="1" w:styleId="5373072BC58543B29923BF6011BCCF5D">
    <w:name w:val="5373072BC58543B29923BF6011BCCF5D"/>
    <w:rsid w:val="0080244D"/>
  </w:style>
  <w:style w:type="paragraph" w:customStyle="1" w:styleId="B783133E61934ED689A7C301D3635C4C">
    <w:name w:val="B783133E61934ED689A7C301D3635C4C"/>
    <w:rsid w:val="0080244D"/>
  </w:style>
  <w:style w:type="paragraph" w:customStyle="1" w:styleId="2F9895C781224E1A98901CC773CFD705">
    <w:name w:val="2F9895C781224E1A98901CC773CFD705"/>
    <w:rsid w:val="0080244D"/>
  </w:style>
  <w:style w:type="paragraph" w:customStyle="1" w:styleId="53FA9F82392C429DAAB68AC2091A5940">
    <w:name w:val="53FA9F82392C429DAAB68AC2091A5940"/>
    <w:rsid w:val="0080244D"/>
  </w:style>
  <w:style w:type="paragraph" w:customStyle="1" w:styleId="90C949A6B2124DD39E74198607910322">
    <w:name w:val="90C949A6B2124DD39E74198607910322"/>
    <w:rsid w:val="0080244D"/>
  </w:style>
  <w:style w:type="paragraph" w:customStyle="1" w:styleId="6F410102928F43379A5F382082C36DA4">
    <w:name w:val="6F410102928F43379A5F382082C36DA4"/>
    <w:rsid w:val="0080244D"/>
  </w:style>
  <w:style w:type="paragraph" w:customStyle="1" w:styleId="79CEDC7EF9AB441882A7CC8D54D82372">
    <w:name w:val="79CEDC7EF9AB441882A7CC8D54D82372"/>
    <w:rsid w:val="00802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BB5-EF6F-40D3-B631-F8CEDC00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Personal files.dotx</Template>
  <TotalTime>113</TotalTime>
  <Pages>8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MrGG ZMR</cp:lastModifiedBy>
  <cp:revision>4</cp:revision>
  <dcterms:created xsi:type="dcterms:W3CDTF">2022-10-03T00:42:00Z</dcterms:created>
  <dcterms:modified xsi:type="dcterms:W3CDTF">2022-10-03T02:36:00Z</dcterms:modified>
</cp:coreProperties>
</file>