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39A46" w14:textId="77777777" w:rsidR="00322545" w:rsidRPr="00322545" w:rsidRDefault="00B57862" w:rsidP="00322545">
      <w:pPr>
        <w:pStyle w:val="Subtitle"/>
      </w:pPr>
      <w:r>
        <w:t>гРИФ СЕКРЕТНОСТИ:</w:t>
      </w:r>
      <w:r>
        <w:br/>
      </w:r>
      <w:sdt>
        <w:sdtPr>
          <w:alias w:val="Clearence"/>
          <w:tag w:val="Clearence"/>
          <w:id w:val="1367182596"/>
          <w:placeholder>
            <w:docPart w:val="BCFB71A825B8411D85DB25A2721C4C98"/>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t>Для ограниченного пользования</w:t>
          </w:r>
        </w:sdtContent>
      </w:sdt>
    </w:p>
    <w:p w14:paraId="58E21A5D" w14:textId="2BB76BA7" w:rsidR="00A7771B" w:rsidRPr="001E5C01" w:rsidRDefault="00A7771B" w:rsidP="00A7771B">
      <w:pPr>
        <w:pStyle w:val="Title"/>
      </w:pPr>
      <w:r>
        <w:t>Личное</w:t>
      </w:r>
      <w:r w:rsidRPr="001E5C01">
        <w:t xml:space="preserve"> </w:t>
      </w:r>
      <w:r>
        <w:t>дело</w:t>
      </w:r>
      <w:r w:rsidRPr="001E5C01">
        <w:t xml:space="preserve"> №</w:t>
      </w:r>
      <w:bookmarkStart w:id="0" w:name="Personal_file_number"/>
      <w:sdt>
        <w:sdtPr>
          <w:rPr>
            <w:rStyle w:val="TitleChar"/>
          </w:rPr>
          <w:alias w:val="Personal file number"/>
          <w:tag w:val="Personal file number"/>
          <w:id w:val="1994750968"/>
          <w:placeholder>
            <w:docPart w:val="474FC2FDE9D048B8A51277FC232D6C79"/>
          </w:placeholder>
          <w:text/>
        </w:sdtPr>
        <w:sdtEndPr>
          <w:rPr>
            <w:rStyle w:val="DefaultParagraphFont"/>
          </w:rPr>
        </w:sdtEndPr>
        <w:sdtContent>
          <w:r w:rsidR="001617E6" w:rsidRPr="003D76D3">
            <w:rPr>
              <w:rStyle w:val="TitleChar"/>
            </w:rPr>
            <w:t>000</w:t>
          </w:r>
          <w:r w:rsidR="001E5C01" w:rsidRPr="003D76D3">
            <w:rPr>
              <w:rStyle w:val="TitleChar"/>
            </w:rPr>
            <w:t>998</w:t>
          </w:r>
        </w:sdtContent>
      </w:sdt>
      <w:bookmarkEnd w:id="0"/>
    </w:p>
    <w:p w14:paraId="751A3EB1" w14:textId="04E154DC" w:rsidR="00A7771B" w:rsidRPr="001E5C01" w:rsidRDefault="00B57862" w:rsidP="00B57862">
      <w:pPr>
        <w:rPr>
          <w:rStyle w:val="InlineHeading"/>
        </w:rPr>
      </w:pPr>
      <w:r>
        <w:rPr>
          <w:rStyle w:val="InlineHeading"/>
        </w:rPr>
        <w:t>Персональный</w:t>
      </w:r>
      <w:r w:rsidRPr="001E5C01">
        <w:rPr>
          <w:rStyle w:val="InlineHeading"/>
        </w:rPr>
        <w:t xml:space="preserve"> </w:t>
      </w:r>
      <w:r>
        <w:rPr>
          <w:rStyle w:val="InlineHeading"/>
        </w:rPr>
        <w:t>номер</w:t>
      </w:r>
      <w:r w:rsidRPr="001E5C01">
        <w:rPr>
          <w:rStyle w:val="InlineHeading"/>
        </w:rPr>
        <w:t xml:space="preserve">: </w:t>
      </w:r>
      <w:sdt>
        <w:sdtPr>
          <w:alias w:val="Employee ID"/>
          <w:tag w:val="Employee ID"/>
          <w:id w:val="1394926133"/>
          <w:placeholder>
            <w:docPart w:val="D67B1E56691C4489B3454C7E53EA9F01"/>
          </w:placeholder>
          <w:text/>
        </w:sdtPr>
        <w:sdtEndPr>
          <w:rPr>
            <w:rStyle w:val="InlineHeading"/>
            <w:rFonts w:asciiTheme="majorHAnsi" w:hAnsiTheme="majorHAnsi"/>
            <w:b/>
            <w:caps/>
          </w:rPr>
        </w:sdtEndPr>
        <w:sdtContent>
          <w:r w:rsidR="003863D2" w:rsidRPr="001E5C01">
            <w:t>C-13223</w:t>
          </w:r>
        </w:sdtContent>
      </w:sdt>
    </w:p>
    <w:p w14:paraId="0AE41580" w14:textId="77777777" w:rsidR="004836E2" w:rsidRPr="003D76D3" w:rsidRDefault="004836E2" w:rsidP="00B57862">
      <w:pPr>
        <w:rPr>
          <w:rStyle w:val="InlineHeading"/>
        </w:rPr>
      </w:pPr>
      <w:r>
        <w:rPr>
          <w:rStyle w:val="InlineHeading"/>
        </w:rPr>
        <w:t>Фото</w:t>
      </w:r>
      <w:r w:rsidRPr="003D76D3">
        <w:rPr>
          <w:rStyle w:val="InlineHeading"/>
        </w:rPr>
        <w:t xml:space="preserve">: </w:t>
      </w:r>
      <w:sdt>
        <w:sdtPr>
          <w:rPr>
            <w:rStyle w:val="InlineHeading"/>
          </w:rPr>
          <w:alias w:val="Photo"/>
          <w:tag w:val="Photo"/>
          <w:id w:val="-843858764"/>
          <w:picture/>
        </w:sdtPr>
        <w:sdtEndPr>
          <w:rPr>
            <w:rStyle w:val="InlineHeading"/>
          </w:rPr>
        </w:sdtEndPr>
        <w:sdtContent>
          <w:r>
            <w:rPr>
              <w:rStyle w:val="InlineHeading"/>
              <w:noProof/>
            </w:rPr>
            <w:drawing>
              <wp:inline distT="0" distB="0" distL="0" distR="0" wp14:anchorId="18BA5952" wp14:editId="25E628E1">
                <wp:extent cx="1620000" cy="1620000"/>
                <wp:effectExtent l="19050" t="19050" r="18415" b="1841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1620000" cy="1620000"/>
                        </a:xfrm>
                        <a:prstGeom prst="rect">
                          <a:avLst/>
                        </a:prstGeom>
                        <a:noFill/>
                        <a:ln w="12700">
                          <a:solidFill>
                            <a:schemeClr val="accent1"/>
                          </a:solidFill>
                          <a:round/>
                        </a:ln>
                      </pic:spPr>
                    </pic:pic>
                  </a:graphicData>
                </a:graphic>
              </wp:inline>
            </w:drawing>
          </w:r>
        </w:sdtContent>
      </w:sdt>
    </w:p>
    <w:p w14:paraId="6B197317" w14:textId="30CC34D5" w:rsidR="00B57862" w:rsidRPr="003D76D3" w:rsidRDefault="00B57862" w:rsidP="00B57862">
      <w:pPr>
        <w:rPr>
          <w:rStyle w:val="InlineHeading"/>
        </w:rPr>
      </w:pPr>
      <w:r>
        <w:rPr>
          <w:rStyle w:val="InlineHeading"/>
        </w:rPr>
        <w:t>ИМЯ</w:t>
      </w:r>
      <w:r w:rsidRPr="003D76D3">
        <w:rPr>
          <w:rStyle w:val="InlineHeading"/>
        </w:rPr>
        <w:t xml:space="preserve">: </w:t>
      </w:r>
      <w:sdt>
        <w:sdtPr>
          <w:alias w:val="First Name"/>
          <w:tag w:val="First Name"/>
          <w:id w:val="-2059230547"/>
          <w:placeholder>
            <w:docPart w:val="ED2FFEF73C8D4B7EB63E3EF7FF1D8762"/>
          </w:placeholder>
          <w:text/>
        </w:sdtPr>
        <w:sdtEndPr>
          <w:rPr>
            <w:rStyle w:val="InlineHeading"/>
            <w:rFonts w:asciiTheme="majorHAnsi" w:hAnsiTheme="majorHAnsi"/>
            <w:b/>
            <w:caps/>
          </w:rPr>
        </w:sdtEndPr>
        <w:sdtContent>
          <w:r w:rsidR="001E5C01">
            <w:t>Саид</w:t>
          </w:r>
        </w:sdtContent>
      </w:sdt>
    </w:p>
    <w:p w14:paraId="4A611DE9" w14:textId="28841C38" w:rsidR="00B57862" w:rsidRPr="001E5C01" w:rsidRDefault="00B57862" w:rsidP="00B57862">
      <w:r>
        <w:rPr>
          <w:rStyle w:val="InlineHeading"/>
        </w:rPr>
        <w:t>Отчество</w:t>
      </w:r>
      <w:r w:rsidRPr="001E5C01">
        <w:rPr>
          <w:rStyle w:val="InlineHeading"/>
        </w:rPr>
        <w:t xml:space="preserve">: </w:t>
      </w:r>
      <w:sdt>
        <w:sdtPr>
          <w:alias w:val="Middle Name"/>
          <w:tag w:val="Middle Name"/>
          <w:id w:val="5576540"/>
          <w:placeholder>
            <w:docPart w:val="0AA3183C42CD4DAF8FEDCFDF69EC9088"/>
          </w:placeholder>
          <w:text/>
        </w:sdtPr>
        <w:sdtEndPr>
          <w:rPr>
            <w:rStyle w:val="InlineHeading"/>
            <w:rFonts w:asciiTheme="majorHAnsi" w:hAnsiTheme="majorHAnsi"/>
            <w:b/>
            <w:caps/>
          </w:rPr>
        </w:sdtEndPr>
        <w:sdtContent>
          <w:r w:rsidR="001E5C01">
            <w:t>-</w:t>
          </w:r>
        </w:sdtContent>
      </w:sdt>
    </w:p>
    <w:p w14:paraId="0AC5447F" w14:textId="217D7FCA" w:rsidR="00B57862" w:rsidRPr="001E5C01" w:rsidRDefault="00B57862" w:rsidP="00B57862">
      <w:pPr>
        <w:rPr>
          <w:rStyle w:val="InlineHeading"/>
        </w:rPr>
      </w:pPr>
      <w:r>
        <w:rPr>
          <w:rStyle w:val="InlineHeading"/>
        </w:rPr>
        <w:t>Фамилия</w:t>
      </w:r>
      <w:r w:rsidRPr="001E5C01">
        <w:rPr>
          <w:rStyle w:val="InlineHeading"/>
        </w:rPr>
        <w:t xml:space="preserve">: </w:t>
      </w:r>
      <w:sdt>
        <w:sdtPr>
          <w:alias w:val="Last Name"/>
          <w:tag w:val="Last Name"/>
          <w:id w:val="2009557251"/>
          <w:placeholder>
            <w:docPart w:val="AEDBDB979EE74B7393963AE6EF20EC30"/>
          </w:placeholder>
          <w:text/>
        </w:sdtPr>
        <w:sdtEndPr>
          <w:rPr>
            <w:rStyle w:val="InlineHeading"/>
            <w:rFonts w:asciiTheme="majorHAnsi" w:hAnsiTheme="majorHAnsi"/>
            <w:b/>
            <w:caps/>
          </w:rPr>
        </w:sdtEndPr>
        <w:sdtContent>
          <w:r w:rsidR="001E5C01">
            <w:t>Набиев</w:t>
          </w:r>
        </w:sdtContent>
      </w:sdt>
    </w:p>
    <w:p w14:paraId="4CE16F3D" w14:textId="48ABB657" w:rsidR="00FF1D0D" w:rsidRPr="001E5C01" w:rsidRDefault="00FF1D0D" w:rsidP="00B57862">
      <w:r>
        <w:rPr>
          <w:rStyle w:val="InlineHeading"/>
        </w:rPr>
        <w:t>Дата</w:t>
      </w:r>
      <w:r w:rsidRPr="001E5C01">
        <w:rPr>
          <w:rStyle w:val="InlineHeading"/>
        </w:rPr>
        <w:t xml:space="preserve"> </w:t>
      </w:r>
      <w:r>
        <w:rPr>
          <w:rStyle w:val="InlineHeading"/>
        </w:rPr>
        <w:t>рождения</w:t>
      </w:r>
      <w:r w:rsidRPr="001E5C01">
        <w:rPr>
          <w:rStyle w:val="InlineHeading"/>
        </w:rPr>
        <w:t xml:space="preserve">: </w:t>
      </w:r>
      <w:sdt>
        <w:sdtPr>
          <w:alias w:val="Date of birth"/>
          <w:tag w:val="Date of birth"/>
          <w:id w:val="-761758163"/>
          <w:placeholder>
            <w:docPart w:val="A3FF5B1CB0B34B1A920AEE48C7179C76"/>
          </w:placeholder>
          <w:date w:fullDate="1994-03-19T00:00:00Z">
            <w:dateFormat w:val="dd.MM.yyyy"/>
            <w:lid w:val="ru-RU"/>
            <w:storeMappedDataAs w:val="date"/>
            <w:calendar w:val="gregorian"/>
          </w:date>
        </w:sdtPr>
        <w:sdtEndPr/>
        <w:sdtContent>
          <w:r w:rsidR="001E5C01" w:rsidRPr="001E5C01">
            <w:t>19.03.1994</w:t>
          </w:r>
        </w:sdtContent>
      </w:sdt>
    </w:p>
    <w:p w14:paraId="7F754C5A" w14:textId="7C0B78D2" w:rsidR="00FF1D0D" w:rsidRPr="001E5C01" w:rsidRDefault="00FF1D0D" w:rsidP="00B57862">
      <w:pPr>
        <w:rPr>
          <w:rStyle w:val="InlineHeading"/>
        </w:rPr>
      </w:pPr>
      <w:r>
        <w:rPr>
          <w:rStyle w:val="InlineHeading"/>
        </w:rPr>
        <w:t>Место</w:t>
      </w:r>
      <w:r w:rsidRPr="001E5C01">
        <w:rPr>
          <w:rStyle w:val="InlineHeading"/>
        </w:rPr>
        <w:t xml:space="preserve"> </w:t>
      </w:r>
      <w:r>
        <w:rPr>
          <w:rStyle w:val="InlineHeading"/>
        </w:rPr>
        <w:t>рождения</w:t>
      </w:r>
      <w:r w:rsidRPr="001E5C01">
        <w:rPr>
          <w:rStyle w:val="InlineHeading"/>
        </w:rPr>
        <w:t xml:space="preserve">: </w:t>
      </w:r>
      <w:sdt>
        <w:sdtPr>
          <w:alias w:val="Place of birth"/>
          <w:tag w:val="Place of birth"/>
          <w:id w:val="-95101846"/>
          <w:placeholder>
            <w:docPart w:val="19CD1901DB97478497F69B30B093E949"/>
          </w:placeholder>
          <w:text/>
        </w:sdtPr>
        <w:sdtEndPr/>
        <w:sdtContent>
          <w:r w:rsidR="001E5C01" w:rsidRPr="001E5C01">
            <w:t>Таджикистан, г. Душанбе</w:t>
          </w:r>
        </w:sdtContent>
      </w:sdt>
    </w:p>
    <w:p w14:paraId="51FF06B0" w14:textId="51D4D059" w:rsidR="00FF1D0D" w:rsidRPr="003D76D3" w:rsidRDefault="00FF1D0D" w:rsidP="00B57862">
      <w:r>
        <w:rPr>
          <w:rStyle w:val="InlineHeading"/>
        </w:rPr>
        <w:t>Дата</w:t>
      </w:r>
      <w:r w:rsidRPr="003D76D3">
        <w:rPr>
          <w:rStyle w:val="InlineHeading"/>
        </w:rPr>
        <w:t xml:space="preserve"> </w:t>
      </w:r>
      <w:r>
        <w:rPr>
          <w:rStyle w:val="InlineHeading"/>
        </w:rPr>
        <w:t>заведения</w:t>
      </w:r>
      <w:r w:rsidR="004836E2" w:rsidRPr="003D76D3">
        <w:rPr>
          <w:rStyle w:val="InlineHeading"/>
        </w:rPr>
        <w:t xml:space="preserve"> </w:t>
      </w:r>
      <w:r w:rsidR="004836E2">
        <w:rPr>
          <w:rStyle w:val="InlineHeading"/>
        </w:rPr>
        <w:t>ЛД</w:t>
      </w:r>
      <w:r w:rsidRPr="003D76D3">
        <w:rPr>
          <w:rStyle w:val="InlineHeading"/>
        </w:rPr>
        <w:t xml:space="preserve">: </w:t>
      </w:r>
      <w:sdt>
        <w:sdtPr>
          <w:alias w:val="Date of opening"/>
          <w:tag w:val="Date of opening"/>
          <w:id w:val="648023121"/>
          <w:placeholder>
            <w:docPart w:val="BA8C268553C14F3283E744A1BE9FB88C"/>
          </w:placeholder>
          <w:date w:fullDate="2021-08-02T00:00:00Z">
            <w:dateFormat w:val="dd.MM.yyyy"/>
            <w:lid w:val="ru-RU"/>
            <w:storeMappedDataAs w:val="date"/>
            <w:calendar w:val="gregorian"/>
          </w:date>
        </w:sdtPr>
        <w:sdtEndPr>
          <w:rPr>
            <w:rStyle w:val="InlineHeading"/>
            <w:rFonts w:asciiTheme="majorHAnsi" w:hAnsiTheme="majorHAnsi"/>
            <w:b/>
            <w:caps/>
            <w:lang w:val="en-US"/>
          </w:rPr>
        </w:sdtEndPr>
        <w:sdtContent>
          <w:r w:rsidR="00C74F37">
            <w:t>02.08.2021</w:t>
          </w:r>
        </w:sdtContent>
      </w:sdt>
    </w:p>
    <w:p w14:paraId="3FB080A7" w14:textId="77777777" w:rsidR="00E66105" w:rsidRDefault="00FF1D0D" w:rsidP="00B57862">
      <w:pPr>
        <w:rPr>
          <w:rStyle w:val="InlineHeading"/>
        </w:rPr>
      </w:pPr>
      <w:r>
        <w:rPr>
          <w:rStyle w:val="InlineHeading"/>
        </w:rPr>
        <w:t>сведения о гражданстве:</w:t>
      </w:r>
    </w:p>
    <w:tbl>
      <w:tblPr>
        <w:tblStyle w:val="TableGrid"/>
        <w:tblW w:w="0" w:type="auto"/>
        <w:tblLook w:val="04A0" w:firstRow="1" w:lastRow="0" w:firstColumn="1" w:lastColumn="0" w:noHBand="0" w:noVBand="1"/>
      </w:tblPr>
      <w:tblGrid>
        <w:gridCol w:w="3485"/>
        <w:gridCol w:w="3485"/>
        <w:gridCol w:w="3486"/>
      </w:tblGrid>
      <w:tr w:rsidR="00E66105" w14:paraId="3614478A" w14:textId="77777777" w:rsidTr="00E66105">
        <w:tc>
          <w:tcPr>
            <w:tcW w:w="3485" w:type="dxa"/>
          </w:tcPr>
          <w:p w14:paraId="71446407" w14:textId="77777777" w:rsidR="00E66105" w:rsidRPr="00E66105" w:rsidRDefault="00E66105" w:rsidP="00B57862">
            <w:pPr>
              <w:rPr>
                <w:rStyle w:val="InlineHeading"/>
              </w:rPr>
            </w:pPr>
            <w:r>
              <w:rPr>
                <w:rStyle w:val="InlineHeading"/>
              </w:rPr>
              <w:t>Гражданство</w:t>
            </w:r>
          </w:p>
        </w:tc>
        <w:tc>
          <w:tcPr>
            <w:tcW w:w="3485" w:type="dxa"/>
          </w:tcPr>
          <w:p w14:paraId="67BE46D1" w14:textId="77777777" w:rsidR="00E66105" w:rsidRPr="00E66105" w:rsidRDefault="00E66105" w:rsidP="00B57862">
            <w:pPr>
              <w:rPr>
                <w:rStyle w:val="InlineHeading"/>
              </w:rPr>
            </w:pPr>
            <w:r>
              <w:rPr>
                <w:rStyle w:val="InlineHeading"/>
              </w:rPr>
              <w:t>Дата получения</w:t>
            </w:r>
          </w:p>
        </w:tc>
        <w:tc>
          <w:tcPr>
            <w:tcW w:w="3486" w:type="dxa"/>
          </w:tcPr>
          <w:p w14:paraId="09AFBDE2" w14:textId="77777777" w:rsidR="00E66105" w:rsidRPr="00E66105" w:rsidRDefault="00E66105" w:rsidP="00B57862">
            <w:pPr>
              <w:rPr>
                <w:rStyle w:val="InlineHeading"/>
              </w:rPr>
            </w:pPr>
            <w:r>
              <w:rPr>
                <w:rStyle w:val="InlineHeading"/>
              </w:rPr>
              <w:t>Примечание</w:t>
            </w:r>
          </w:p>
        </w:tc>
      </w:tr>
      <w:sdt>
        <w:sdtPr>
          <w:alias w:val="Citizenship Table"/>
          <w:tag w:val="Citizenship Table"/>
          <w:id w:val="-2000500873"/>
          <w15:repeatingSection/>
        </w:sdtPr>
        <w:sdtEndPr/>
        <w:sdtContent>
          <w:sdt>
            <w:sdtPr>
              <w:id w:val="-1592772580"/>
              <w:placeholder>
                <w:docPart w:val="49F749CFC8DC42CDA4D0F1D5047B5450"/>
              </w:placeholder>
              <w15:repeatingSectionItem/>
            </w:sdtPr>
            <w:sdtEndPr/>
            <w:sdtContent>
              <w:tr w:rsidR="00E66105" w:rsidRPr="003863D2" w14:paraId="619B385C" w14:textId="77777777" w:rsidTr="00E66105">
                <w:sdt>
                  <w:sdtPr>
                    <w:alias w:val="Citizenship"/>
                    <w:tag w:val="Citizenship"/>
                    <w:id w:val="-1611281199"/>
                    <w:placeholder>
                      <w:docPart w:val="5E00952100F54366A6F32A97B4E05DC1"/>
                    </w:placeholder>
                    <w:text/>
                  </w:sdtPr>
                  <w:sdtEndPr/>
                  <w:sdtContent>
                    <w:tc>
                      <w:tcPr>
                        <w:tcW w:w="3485" w:type="dxa"/>
                      </w:tcPr>
                      <w:p w14:paraId="43095B10" w14:textId="51A38460" w:rsidR="00E66105" w:rsidRPr="00E66105" w:rsidRDefault="001E5C01" w:rsidP="00B57862">
                        <w:pPr>
                          <w:rPr>
                            <w:lang w:val="en-US"/>
                          </w:rPr>
                        </w:pPr>
                        <w:r>
                          <w:t>Таджикиста</w:t>
                        </w:r>
                        <w:r w:rsidR="004D328A">
                          <w:t>н</w:t>
                        </w:r>
                      </w:p>
                    </w:tc>
                  </w:sdtContent>
                </w:sdt>
                <w:sdt>
                  <w:sdtPr>
                    <w:rPr>
                      <w:lang w:val="en-US"/>
                    </w:rPr>
                    <w:alias w:val="Date of citizenship"/>
                    <w:tag w:val="Date of citizenship"/>
                    <w:id w:val="-9532655"/>
                    <w:placeholder>
                      <w:docPart w:val="659F00E15788445D90B0E4185E98B184"/>
                    </w:placeholder>
                    <w:date w:fullDate="1994-03-19T00:00:00Z">
                      <w:dateFormat w:val="dd.MM.yyyy"/>
                      <w:lid w:val="ru-RU"/>
                      <w:storeMappedDataAs w:val="date"/>
                      <w:calendar w:val="gregorian"/>
                    </w:date>
                  </w:sdtPr>
                  <w:sdtEndPr/>
                  <w:sdtContent>
                    <w:tc>
                      <w:tcPr>
                        <w:tcW w:w="3485" w:type="dxa"/>
                      </w:tcPr>
                      <w:p w14:paraId="58F75E29" w14:textId="48117801" w:rsidR="00E66105" w:rsidRPr="00E66105" w:rsidRDefault="001E5C01" w:rsidP="00B57862">
                        <w:pPr>
                          <w:rPr>
                            <w:lang w:val="en-US"/>
                          </w:rPr>
                        </w:pPr>
                        <w:r>
                          <w:t>19.03.1994</w:t>
                        </w:r>
                      </w:p>
                    </w:tc>
                  </w:sdtContent>
                </w:sdt>
                <w:sdt>
                  <w:sdtPr>
                    <w:alias w:val="Note on citizenship"/>
                    <w:tag w:val="Note on citizenship"/>
                    <w:id w:val="-1387565199"/>
                    <w:placeholder>
                      <w:docPart w:val="F23C8149D9BF4260890EC3DA453F655E"/>
                    </w:placeholder>
                  </w:sdtPr>
                  <w:sdtEndPr>
                    <w:rPr>
                      <w:rStyle w:val="InlineHeading"/>
                      <w:rFonts w:asciiTheme="majorHAnsi" w:hAnsiTheme="majorHAnsi"/>
                      <w:b/>
                      <w:caps/>
                      <w:lang w:val="en-US"/>
                    </w:rPr>
                  </w:sdtEndPr>
                  <w:sdtContent>
                    <w:tc>
                      <w:tcPr>
                        <w:tcW w:w="3486" w:type="dxa"/>
                      </w:tcPr>
                      <w:p w14:paraId="24E43392" w14:textId="15BC6161" w:rsidR="00E66105" w:rsidRDefault="001E5C01" w:rsidP="00B57862">
                        <w:pPr>
                          <w:rPr>
                            <w:rStyle w:val="InlineHeading"/>
                            <w:lang w:val="en-US"/>
                          </w:rPr>
                        </w:pPr>
                        <w:r>
                          <w:t>Получено при рождении</w:t>
                        </w:r>
                      </w:p>
                    </w:tc>
                  </w:sdtContent>
                </w:sdt>
              </w:tr>
            </w:sdtContent>
          </w:sdt>
        </w:sdtContent>
      </w:sdt>
    </w:tbl>
    <w:p w14:paraId="1ACE16D6" w14:textId="77777777" w:rsidR="004836E2" w:rsidRPr="00CD5709" w:rsidRDefault="004836E2">
      <w:pPr>
        <w:jc w:val="left"/>
        <w:rPr>
          <w:lang w:val="en-US"/>
        </w:rPr>
      </w:pPr>
      <w:r w:rsidRPr="00CD5709">
        <w:rPr>
          <w:lang w:val="en-US"/>
        </w:rPr>
        <w:br w:type="page"/>
      </w:r>
    </w:p>
    <w:p w14:paraId="6F4EDB6B" w14:textId="77777777" w:rsidR="0010335E" w:rsidRDefault="0010335E" w:rsidP="0010335E">
      <w:pPr>
        <w:rPr>
          <w:rStyle w:val="InlineHeading"/>
        </w:rPr>
      </w:pPr>
      <w:r>
        <w:rPr>
          <w:rStyle w:val="InlineHeading"/>
        </w:rPr>
        <w:lastRenderedPageBreak/>
        <w:t>сведения об образовании:</w:t>
      </w:r>
    </w:p>
    <w:tbl>
      <w:tblPr>
        <w:tblStyle w:val="TableGrid"/>
        <w:tblW w:w="0" w:type="auto"/>
        <w:tblLook w:val="04A0" w:firstRow="1" w:lastRow="0" w:firstColumn="1" w:lastColumn="0" w:noHBand="0" w:noVBand="1"/>
      </w:tblPr>
      <w:tblGrid>
        <w:gridCol w:w="1522"/>
        <w:gridCol w:w="1932"/>
        <w:gridCol w:w="1521"/>
        <w:gridCol w:w="1618"/>
        <w:gridCol w:w="2196"/>
        <w:gridCol w:w="1667"/>
      </w:tblGrid>
      <w:tr w:rsidR="0010335E" w14:paraId="5AD1EA11" w14:textId="77777777" w:rsidTr="00C42B6E">
        <w:tc>
          <w:tcPr>
            <w:tcW w:w="1688" w:type="dxa"/>
          </w:tcPr>
          <w:p w14:paraId="3F44833E" w14:textId="77777777" w:rsidR="0010335E" w:rsidRPr="0010335E" w:rsidRDefault="0010335E" w:rsidP="00B57862">
            <w:pPr>
              <w:rPr>
                <w:rStyle w:val="InlineHeading"/>
              </w:rPr>
            </w:pPr>
            <w:r>
              <w:rPr>
                <w:rStyle w:val="InlineHeading"/>
              </w:rPr>
              <w:t xml:space="preserve">Степень (по </w:t>
            </w:r>
            <w:r w:rsidRPr="0010335E">
              <w:rPr>
                <w:rStyle w:val="InlineHeading"/>
              </w:rPr>
              <w:t>ISCED</w:t>
            </w:r>
            <w:r>
              <w:rPr>
                <w:rStyle w:val="InlineHeading"/>
              </w:rPr>
              <w:t>)</w:t>
            </w:r>
          </w:p>
        </w:tc>
        <w:tc>
          <w:tcPr>
            <w:tcW w:w="1932" w:type="dxa"/>
          </w:tcPr>
          <w:p w14:paraId="426BC69A" w14:textId="77777777" w:rsidR="0010335E" w:rsidRPr="0010335E" w:rsidRDefault="0010335E" w:rsidP="00B57862">
            <w:pPr>
              <w:rPr>
                <w:rStyle w:val="InlineHeading"/>
              </w:rPr>
            </w:pPr>
            <w:r>
              <w:rPr>
                <w:rStyle w:val="InlineHeading"/>
              </w:rPr>
              <w:t>Специальность</w:t>
            </w:r>
          </w:p>
        </w:tc>
        <w:tc>
          <w:tcPr>
            <w:tcW w:w="1688" w:type="dxa"/>
          </w:tcPr>
          <w:p w14:paraId="3BAEDD0F" w14:textId="77777777" w:rsidR="0010335E" w:rsidRPr="0010335E" w:rsidRDefault="0010335E" w:rsidP="00B57862">
            <w:pPr>
              <w:rPr>
                <w:rStyle w:val="InlineHeading"/>
              </w:rPr>
            </w:pPr>
            <w:r>
              <w:rPr>
                <w:rStyle w:val="InlineHeading"/>
              </w:rPr>
              <w:t>Средний балл</w:t>
            </w:r>
          </w:p>
        </w:tc>
        <w:tc>
          <w:tcPr>
            <w:tcW w:w="1712" w:type="dxa"/>
          </w:tcPr>
          <w:p w14:paraId="3E635D7E" w14:textId="77777777" w:rsidR="0010335E" w:rsidRPr="0010335E" w:rsidRDefault="0010335E" w:rsidP="00B57862">
            <w:pPr>
              <w:rPr>
                <w:rStyle w:val="InlineHeading"/>
              </w:rPr>
            </w:pPr>
            <w:r>
              <w:rPr>
                <w:rStyle w:val="InlineHeading"/>
              </w:rPr>
              <w:t>Год окончания</w:t>
            </w:r>
          </w:p>
        </w:tc>
        <w:tc>
          <w:tcPr>
            <w:tcW w:w="1712" w:type="dxa"/>
          </w:tcPr>
          <w:p w14:paraId="05068AD6" w14:textId="77777777" w:rsidR="0010335E" w:rsidRPr="0010335E" w:rsidRDefault="0010335E" w:rsidP="00B57862">
            <w:pPr>
              <w:rPr>
                <w:rStyle w:val="InlineHeading"/>
              </w:rPr>
            </w:pPr>
            <w:r>
              <w:rPr>
                <w:rStyle w:val="InlineHeading"/>
              </w:rPr>
              <w:t>Учебное заведение</w:t>
            </w:r>
          </w:p>
        </w:tc>
        <w:tc>
          <w:tcPr>
            <w:tcW w:w="1724" w:type="dxa"/>
          </w:tcPr>
          <w:p w14:paraId="6708E1F9" w14:textId="77777777" w:rsidR="0010335E" w:rsidRPr="0010335E" w:rsidRDefault="0010335E" w:rsidP="00B57862">
            <w:pPr>
              <w:rPr>
                <w:rStyle w:val="InlineHeading"/>
              </w:rPr>
            </w:pPr>
            <w:r>
              <w:rPr>
                <w:rStyle w:val="InlineHeading"/>
              </w:rPr>
              <w:t>Примечение</w:t>
            </w:r>
          </w:p>
        </w:tc>
      </w:tr>
      <w:sdt>
        <w:sdtPr>
          <w:alias w:val="Education Table"/>
          <w:tag w:val="Education Table"/>
          <w:id w:val="-2055989082"/>
          <w15:repeatingSection/>
        </w:sdtPr>
        <w:sdtEndPr/>
        <w:sdtContent>
          <w:sdt>
            <w:sdtPr>
              <w:id w:val="2121180603"/>
              <w:placeholder>
                <w:docPart w:val="5B0513F84DB3498191E1D6180B63B1C8"/>
              </w:placeholder>
              <w15:repeatingSectionItem/>
            </w:sdtPr>
            <w:sdtEndPr/>
            <w:sdtContent>
              <w:tr w:rsidR="00C42B6E" w:rsidRPr="003863D2" w14:paraId="6723CFA6" w14:textId="77777777" w:rsidTr="00C42B6E">
                <w:sdt>
                  <w:sdtPr>
                    <w:alias w:val="Degree"/>
                    <w:tag w:val="Degree"/>
                    <w:id w:val="1773283769"/>
                    <w:placeholder>
                      <w:docPart w:val="7C6AFD7C6F1842DC9D303797266F00C6"/>
                    </w:placeholder>
                    <w:comboBox>
                      <w:listItem w:displayText="Уровень 0" w:value="Уровень 0"/>
                      <w:listItem w:displayText="Уровень 1" w:value="Уровень 1"/>
                      <w:listItem w:displayText="Уровень 2" w:value="Уровень 2"/>
                      <w:listItem w:displayText="Уровень 3" w:value="Уровень 3"/>
                      <w:listItem w:displayText="Уровень 4" w:value="Уровень 4"/>
                      <w:listItem w:displayText="Уровень 5" w:value="Уровень 5"/>
                      <w:listItem w:displayText="Уровень 6" w:value="Уровень 6"/>
                      <w:listItem w:displayText="Уровень 7" w:value="Уровень 7"/>
                      <w:listItem w:displayText="Уровень 8" w:value="Уровень 8"/>
                    </w:comboBox>
                  </w:sdtPr>
                  <w:sdtEndPr/>
                  <w:sdtContent>
                    <w:tc>
                      <w:tcPr>
                        <w:tcW w:w="1688" w:type="dxa"/>
                      </w:tcPr>
                      <w:p w14:paraId="6AD5B535" w14:textId="1464954C" w:rsidR="00C42B6E" w:rsidRPr="0010335E" w:rsidRDefault="00C42B6E" w:rsidP="00281A84">
                        <w:r>
                          <w:t>Уровень 7</w:t>
                        </w:r>
                      </w:p>
                    </w:tc>
                  </w:sdtContent>
                </w:sdt>
                <w:sdt>
                  <w:sdtPr>
                    <w:alias w:val="Specialization"/>
                    <w:tag w:val="Specialization"/>
                    <w:id w:val="-110909782"/>
                    <w:placeholder>
                      <w:docPart w:val="A629F3CF6842451FA38B3126139649A6"/>
                    </w:placeholder>
                    <w:text/>
                  </w:sdtPr>
                  <w:sdtEndPr/>
                  <w:sdtContent>
                    <w:tc>
                      <w:tcPr>
                        <w:tcW w:w="1932" w:type="dxa"/>
                      </w:tcPr>
                      <w:p w14:paraId="23959490" w14:textId="1100BB32" w:rsidR="00C42B6E" w:rsidRPr="0010335E" w:rsidRDefault="00C42B6E" w:rsidP="00281A84">
                        <w:pPr>
                          <w:rPr>
                            <w:lang w:val="en-US"/>
                          </w:rPr>
                        </w:pPr>
                        <w:r w:rsidRPr="00C42B6E">
                          <w:t>Санитарно-гигиенические лабораторные исследования</w:t>
                        </w:r>
                      </w:p>
                    </w:tc>
                  </w:sdtContent>
                </w:sdt>
                <w:sdt>
                  <w:sdtPr>
                    <w:rPr>
                      <w:lang w:val="en-US"/>
                    </w:rPr>
                    <w:alias w:val="Average score"/>
                    <w:tag w:val="Average score"/>
                    <w:id w:val="695580948"/>
                    <w:placeholder>
                      <w:docPart w:val="193E73E44BFC4653AE578DA3B9653439"/>
                    </w:placeholder>
                    <w:text/>
                  </w:sdtPr>
                  <w:sdtEndPr/>
                  <w:sdtContent>
                    <w:tc>
                      <w:tcPr>
                        <w:tcW w:w="1688" w:type="dxa"/>
                      </w:tcPr>
                      <w:p w14:paraId="3C7117C7" w14:textId="5EBA0662" w:rsidR="00C42B6E" w:rsidRPr="0010335E" w:rsidRDefault="00C42B6E" w:rsidP="00281A84">
                        <w:pPr>
                          <w:rPr>
                            <w:lang w:val="en-US"/>
                          </w:rPr>
                        </w:pPr>
                        <w:r>
                          <w:t>4.9</w:t>
                        </w:r>
                      </w:p>
                    </w:tc>
                  </w:sdtContent>
                </w:sdt>
                <w:sdt>
                  <w:sdtPr>
                    <w:rPr>
                      <w:lang w:val="en-US"/>
                    </w:rPr>
                    <w:alias w:val="Graduation Year"/>
                    <w:tag w:val="Graduation Year"/>
                    <w:id w:val="-1592843955"/>
                    <w:placeholder>
                      <w:docPart w:val="E81EC09BFD5E4985A0CB1F94D243AFEA"/>
                    </w:placeholder>
                    <w:text/>
                  </w:sdtPr>
                  <w:sdtEndPr/>
                  <w:sdtContent>
                    <w:tc>
                      <w:tcPr>
                        <w:tcW w:w="1712" w:type="dxa"/>
                      </w:tcPr>
                      <w:p w14:paraId="59AA015C" w14:textId="3B26B282" w:rsidR="00C42B6E" w:rsidRPr="0010335E" w:rsidRDefault="00C42B6E" w:rsidP="00281A84">
                        <w:pPr>
                          <w:rPr>
                            <w:lang w:val="en-US"/>
                          </w:rPr>
                        </w:pPr>
                        <w:r>
                          <w:t>2018</w:t>
                        </w:r>
                      </w:p>
                    </w:tc>
                  </w:sdtContent>
                </w:sdt>
                <w:sdt>
                  <w:sdtPr>
                    <w:alias w:val="Educational Institution"/>
                    <w:tag w:val="Educational Institution"/>
                    <w:id w:val="-503817545"/>
                    <w:placeholder>
                      <w:docPart w:val="F7AF0B3D23D44F848C957C91FC79DBEF"/>
                    </w:placeholder>
                    <w:text/>
                  </w:sdtPr>
                  <w:sdtEndPr/>
                  <w:sdtContent>
                    <w:tc>
                      <w:tcPr>
                        <w:tcW w:w="1712" w:type="dxa"/>
                      </w:tcPr>
                      <w:p w14:paraId="6A031EFB" w14:textId="04DCF1F3" w:rsidR="00C42B6E" w:rsidRPr="00C42B6E" w:rsidRDefault="00C42B6E" w:rsidP="00281A84">
                        <w:r w:rsidRPr="00C42B6E">
                          <w:t>Таджикский государственный медицинский университет имени Абуали ибни Сино</w:t>
                        </w:r>
                      </w:p>
                    </w:tc>
                  </w:sdtContent>
                </w:sdt>
                <w:sdt>
                  <w:sdtPr>
                    <w:alias w:val="Note on education"/>
                    <w:tag w:val="Note on education"/>
                    <w:id w:val="1697123629"/>
                    <w:placeholder>
                      <w:docPart w:val="2C5D64FD6DEB4549BDA7F89F38ED1C60"/>
                    </w:placeholder>
                  </w:sdtPr>
                  <w:sdtEndPr>
                    <w:rPr>
                      <w:rStyle w:val="InlineHeading"/>
                      <w:rFonts w:asciiTheme="majorHAnsi" w:hAnsiTheme="majorHAnsi"/>
                      <w:b/>
                      <w:caps/>
                      <w:lang w:val="en-US"/>
                    </w:rPr>
                  </w:sdtEndPr>
                  <w:sdtContent>
                    <w:tc>
                      <w:tcPr>
                        <w:tcW w:w="1724" w:type="dxa"/>
                      </w:tcPr>
                      <w:p w14:paraId="14C866FE" w14:textId="5EF568CE" w:rsidR="00C42B6E" w:rsidRDefault="00C42B6E" w:rsidP="00281A84">
                        <w:pPr>
                          <w:rPr>
                            <w:rStyle w:val="InlineHeading"/>
                            <w:lang w:val="en-US"/>
                          </w:rPr>
                        </w:pPr>
                        <w:r>
                          <w:t>-</w:t>
                        </w:r>
                      </w:p>
                    </w:tc>
                  </w:sdtContent>
                </w:sdt>
              </w:tr>
            </w:sdtContent>
          </w:sdt>
          <w:sdt>
            <w:sdtPr>
              <w:id w:val="-1780635093"/>
              <w:placeholder>
                <w:docPart w:val="B99FC100486F43788E6F17A6A044BF59"/>
              </w:placeholder>
              <w15:repeatingSectionItem/>
            </w:sdtPr>
            <w:sdtEndPr/>
            <w:sdtContent>
              <w:tr w:rsidR="00C42B6E" w:rsidRPr="003863D2" w14:paraId="11360CCD" w14:textId="77777777" w:rsidTr="00C42B6E">
                <w:sdt>
                  <w:sdtPr>
                    <w:alias w:val="Degree"/>
                    <w:tag w:val="Degree"/>
                    <w:id w:val="-1913302014"/>
                    <w:placeholder>
                      <w:docPart w:val="360FDAEDCEB743B383534E206465BE2B"/>
                    </w:placeholder>
                    <w:comboBox>
                      <w:listItem w:displayText="Уровень 0" w:value="Уровень 0"/>
                      <w:listItem w:displayText="Уровень 1" w:value="Уровень 1"/>
                      <w:listItem w:displayText="Уровень 2" w:value="Уровень 2"/>
                      <w:listItem w:displayText="Уровень 3" w:value="Уровень 3"/>
                      <w:listItem w:displayText="Уровень 4" w:value="Уровень 4"/>
                      <w:listItem w:displayText="Уровень 5" w:value="Уровень 5"/>
                      <w:listItem w:displayText="Уровень 6" w:value="Уровень 6"/>
                      <w:listItem w:displayText="Уровень 7" w:value="Уровень 7"/>
                      <w:listItem w:displayText="Уровень 8" w:value="Уровень 8"/>
                    </w:comboBox>
                  </w:sdtPr>
                  <w:sdtEndPr/>
                  <w:sdtContent>
                    <w:tc>
                      <w:tcPr>
                        <w:tcW w:w="1688" w:type="dxa"/>
                      </w:tcPr>
                      <w:p w14:paraId="08E902A6" w14:textId="509DBA0C" w:rsidR="00C42B6E" w:rsidRPr="0010335E" w:rsidRDefault="00C42B6E" w:rsidP="00281A84">
                        <w:r>
                          <w:t>Уровень 8</w:t>
                        </w:r>
                      </w:p>
                    </w:tc>
                  </w:sdtContent>
                </w:sdt>
                <w:sdt>
                  <w:sdtPr>
                    <w:alias w:val="Specialization"/>
                    <w:tag w:val="Specialization"/>
                    <w:id w:val="969170427"/>
                    <w:placeholder>
                      <w:docPart w:val="C2B419222A184FEDB65D48A91B76FDBC"/>
                    </w:placeholder>
                    <w:text/>
                  </w:sdtPr>
                  <w:sdtEndPr/>
                  <w:sdtContent>
                    <w:tc>
                      <w:tcPr>
                        <w:tcW w:w="1932" w:type="dxa"/>
                      </w:tcPr>
                      <w:p w14:paraId="6E1758A4" w14:textId="6616ACBC" w:rsidR="00C42B6E" w:rsidRPr="0010335E" w:rsidRDefault="00C42B6E" w:rsidP="00281A84">
                        <w:pPr>
                          <w:rPr>
                            <w:lang w:val="en-US"/>
                          </w:rPr>
                        </w:pPr>
                        <w:r w:rsidRPr="00C42B6E">
                          <w:t>Скорая медицинская помощь</w:t>
                        </w:r>
                      </w:p>
                    </w:tc>
                  </w:sdtContent>
                </w:sdt>
                <w:sdt>
                  <w:sdtPr>
                    <w:rPr>
                      <w:lang w:val="en-US"/>
                    </w:rPr>
                    <w:alias w:val="Average score"/>
                    <w:tag w:val="Average score"/>
                    <w:id w:val="-796757319"/>
                    <w:placeholder>
                      <w:docPart w:val="32598B4FD6D744DFB35D2B21F20F33F8"/>
                    </w:placeholder>
                    <w:text/>
                  </w:sdtPr>
                  <w:sdtEndPr/>
                  <w:sdtContent>
                    <w:tc>
                      <w:tcPr>
                        <w:tcW w:w="1688" w:type="dxa"/>
                      </w:tcPr>
                      <w:p w14:paraId="10B09094" w14:textId="55222C13" w:rsidR="00C42B6E" w:rsidRPr="0010335E" w:rsidRDefault="00C42B6E" w:rsidP="00281A84">
                        <w:pPr>
                          <w:rPr>
                            <w:lang w:val="en-US"/>
                          </w:rPr>
                        </w:pPr>
                        <w:r>
                          <w:t>4.7</w:t>
                        </w:r>
                      </w:p>
                    </w:tc>
                  </w:sdtContent>
                </w:sdt>
                <w:sdt>
                  <w:sdtPr>
                    <w:rPr>
                      <w:lang w:val="en-US"/>
                    </w:rPr>
                    <w:alias w:val="Graduation Year"/>
                    <w:tag w:val="Graduation Year"/>
                    <w:id w:val="1930846286"/>
                    <w:placeholder>
                      <w:docPart w:val="DF493AF752504B32B578FB60E79538C3"/>
                    </w:placeholder>
                    <w:text/>
                  </w:sdtPr>
                  <w:sdtEndPr/>
                  <w:sdtContent>
                    <w:tc>
                      <w:tcPr>
                        <w:tcW w:w="1712" w:type="dxa"/>
                      </w:tcPr>
                      <w:p w14:paraId="60A74120" w14:textId="79802F47" w:rsidR="00C42B6E" w:rsidRPr="0010335E" w:rsidRDefault="00C42B6E" w:rsidP="00281A84">
                        <w:pPr>
                          <w:rPr>
                            <w:lang w:val="en-US"/>
                          </w:rPr>
                        </w:pPr>
                        <w:r>
                          <w:t>2021</w:t>
                        </w:r>
                      </w:p>
                    </w:tc>
                  </w:sdtContent>
                </w:sdt>
                <w:sdt>
                  <w:sdtPr>
                    <w:alias w:val="Educational Institution"/>
                    <w:tag w:val="Educational Institution"/>
                    <w:id w:val="-104504676"/>
                    <w:placeholder>
                      <w:docPart w:val="4C2A1A1F00A64D45BC6B213CAD841D7C"/>
                    </w:placeholder>
                    <w:text/>
                  </w:sdtPr>
                  <w:sdtEndPr/>
                  <w:sdtContent>
                    <w:tc>
                      <w:tcPr>
                        <w:tcW w:w="1712" w:type="dxa"/>
                      </w:tcPr>
                      <w:p w14:paraId="0B7A4DC8" w14:textId="151CDB7F" w:rsidR="00C42B6E" w:rsidRPr="00C42B6E" w:rsidRDefault="00C42B6E" w:rsidP="00281A84">
                        <w:r w:rsidRPr="00C42B6E">
                          <w:t>Центр экстренной медицинской помощи и медицины катастроф города Киева</w:t>
                        </w:r>
                      </w:p>
                    </w:tc>
                  </w:sdtContent>
                </w:sdt>
                <w:sdt>
                  <w:sdtPr>
                    <w:alias w:val="Note on education"/>
                    <w:tag w:val="Note on education"/>
                    <w:id w:val="1574009647"/>
                    <w:placeholder>
                      <w:docPart w:val="0A2C2E69C308452AA38AED0527E200D4"/>
                    </w:placeholder>
                  </w:sdtPr>
                  <w:sdtEndPr>
                    <w:rPr>
                      <w:rStyle w:val="InlineHeading"/>
                      <w:rFonts w:asciiTheme="majorHAnsi" w:hAnsiTheme="majorHAnsi"/>
                      <w:b/>
                      <w:caps/>
                      <w:lang w:val="en-US"/>
                    </w:rPr>
                  </w:sdtEndPr>
                  <w:sdtContent>
                    <w:tc>
                      <w:tcPr>
                        <w:tcW w:w="1724" w:type="dxa"/>
                      </w:tcPr>
                      <w:p w14:paraId="6E06AD5F" w14:textId="6919EB8E" w:rsidR="00C42B6E" w:rsidRDefault="00C42B6E" w:rsidP="00281A84">
                        <w:pPr>
                          <w:rPr>
                            <w:rStyle w:val="InlineHeading"/>
                            <w:lang w:val="en-US"/>
                          </w:rPr>
                        </w:pPr>
                        <w:r>
                          <w:t>-</w:t>
                        </w:r>
                      </w:p>
                    </w:tc>
                  </w:sdtContent>
                </w:sdt>
              </w:tr>
            </w:sdtContent>
          </w:sdt>
        </w:sdtContent>
      </w:sdt>
    </w:tbl>
    <w:p w14:paraId="4A0E91BE" w14:textId="77777777" w:rsidR="0010335E" w:rsidRPr="0010335E" w:rsidRDefault="0010335E" w:rsidP="00B57862">
      <w:pPr>
        <w:rPr>
          <w:rStyle w:val="InlineHeading"/>
          <w:lang w:val="en-US"/>
        </w:rPr>
      </w:pPr>
    </w:p>
    <w:p w14:paraId="2BF9F260" w14:textId="77777777" w:rsidR="00E66105" w:rsidRDefault="00E66105" w:rsidP="00B57862">
      <w:pPr>
        <w:rPr>
          <w:rStyle w:val="InlineHeading"/>
        </w:rPr>
      </w:pPr>
      <w:r>
        <w:rPr>
          <w:rStyle w:val="InlineHeading"/>
        </w:rPr>
        <w:t xml:space="preserve">Сведения </w:t>
      </w:r>
      <w:r w:rsidR="0010335E">
        <w:rPr>
          <w:rStyle w:val="InlineHeading"/>
        </w:rPr>
        <w:t>о владении языками:</w:t>
      </w:r>
    </w:p>
    <w:tbl>
      <w:tblPr>
        <w:tblStyle w:val="TableGrid"/>
        <w:tblW w:w="0" w:type="auto"/>
        <w:tblLook w:val="04A0" w:firstRow="1" w:lastRow="0" w:firstColumn="1" w:lastColumn="0" w:noHBand="0" w:noVBand="1"/>
      </w:tblPr>
      <w:tblGrid>
        <w:gridCol w:w="3485"/>
        <w:gridCol w:w="3485"/>
        <w:gridCol w:w="3486"/>
      </w:tblGrid>
      <w:tr w:rsidR="0010335E" w14:paraId="1668AEB5" w14:textId="77777777" w:rsidTr="00D0164A">
        <w:tc>
          <w:tcPr>
            <w:tcW w:w="3485" w:type="dxa"/>
          </w:tcPr>
          <w:p w14:paraId="2ED42A3D" w14:textId="77777777" w:rsidR="0010335E" w:rsidRPr="00E66105" w:rsidRDefault="0010335E" w:rsidP="00D0164A">
            <w:pPr>
              <w:rPr>
                <w:rStyle w:val="InlineHeading"/>
              </w:rPr>
            </w:pPr>
            <w:r>
              <w:rPr>
                <w:rStyle w:val="InlineHeading"/>
              </w:rPr>
              <w:t>язык</w:t>
            </w:r>
          </w:p>
        </w:tc>
        <w:tc>
          <w:tcPr>
            <w:tcW w:w="3485" w:type="dxa"/>
          </w:tcPr>
          <w:p w14:paraId="1C652614" w14:textId="77777777" w:rsidR="0010335E" w:rsidRPr="00E66105" w:rsidRDefault="0010335E" w:rsidP="00D0164A">
            <w:pPr>
              <w:rPr>
                <w:rStyle w:val="InlineHeading"/>
              </w:rPr>
            </w:pPr>
            <w:r>
              <w:rPr>
                <w:rStyle w:val="InlineHeading"/>
              </w:rPr>
              <w:t>степень владения</w:t>
            </w:r>
          </w:p>
        </w:tc>
        <w:tc>
          <w:tcPr>
            <w:tcW w:w="3486" w:type="dxa"/>
          </w:tcPr>
          <w:p w14:paraId="6F727E6B" w14:textId="77777777" w:rsidR="0010335E" w:rsidRPr="00E66105" w:rsidRDefault="0010335E" w:rsidP="00D0164A">
            <w:pPr>
              <w:rPr>
                <w:rStyle w:val="InlineHeading"/>
              </w:rPr>
            </w:pPr>
            <w:r>
              <w:rPr>
                <w:rStyle w:val="InlineHeading"/>
              </w:rPr>
              <w:t>Примечание</w:t>
            </w:r>
          </w:p>
        </w:tc>
      </w:tr>
      <w:sdt>
        <w:sdtPr>
          <w:alias w:val="Languages Table"/>
          <w:tag w:val="Languages Table"/>
          <w:id w:val="1339348555"/>
          <w15:repeatingSection/>
        </w:sdtPr>
        <w:sdtEndPr/>
        <w:sdtContent>
          <w:sdt>
            <w:sdtPr>
              <w:id w:val="1935322951"/>
              <w:placeholder>
                <w:docPart w:val="2E21BBB14F52468BBF8DDC90A162B391"/>
              </w:placeholder>
              <w15:repeatingSectionItem/>
            </w:sdtPr>
            <w:sdtEndPr/>
            <w:sdtContent>
              <w:tr w:rsidR="0010335E" w:rsidRPr="003863D2" w14:paraId="1EF6E302" w14:textId="77777777" w:rsidTr="00D0164A">
                <w:sdt>
                  <w:sdtPr>
                    <w:alias w:val="Language"/>
                    <w:tag w:val="Language"/>
                    <w:id w:val="-1870904737"/>
                    <w:placeholder>
                      <w:docPart w:val="65B63434C1434B73BEC58B22FF4CF6CD"/>
                    </w:placeholder>
                    <w:text/>
                  </w:sdtPr>
                  <w:sdtEndPr/>
                  <w:sdtContent>
                    <w:tc>
                      <w:tcPr>
                        <w:tcW w:w="3485" w:type="dxa"/>
                      </w:tcPr>
                      <w:p w14:paraId="49031585" w14:textId="1AF18C11" w:rsidR="0010335E" w:rsidRPr="00E66105" w:rsidRDefault="00C42B6E" w:rsidP="00D0164A">
                        <w:pPr>
                          <w:rPr>
                            <w:lang w:val="en-US"/>
                          </w:rPr>
                        </w:pPr>
                        <w:r>
                          <w:t>Таджикский</w:t>
                        </w:r>
                      </w:p>
                    </w:tc>
                  </w:sdtContent>
                </w:sdt>
                <w:sdt>
                  <w:sdtPr>
                    <w:rPr>
                      <w:lang w:val="en-US"/>
                    </w:rPr>
                    <w:alias w:val="Degree"/>
                    <w:tag w:val="Degree"/>
                    <w:id w:val="-974145203"/>
                    <w:placeholder>
                      <w:docPart w:val="62A4D51AF0534F77B6A78F087A6577EB"/>
                    </w:placeholder>
                    <w:dropDownList>
                      <w:listItem w:displayText="Уровень выживания" w:value="A1"/>
                      <w:listItem w:displayText="Предпороговый уровень" w:value="A2"/>
                      <w:listItem w:displayText="Пороговый уровень" w:value="B1"/>
                      <w:listItem w:displayText="Пороговый продвинутый уровень" w:value="B2"/>
                      <w:listItem w:displayText="Уровень профессионального владения" w:value="C1"/>
                      <w:listItem w:displayText="Уровень владения в совершенстве" w:value="C2"/>
                      <w:listItem w:displayText="Родной" w:value="Родной"/>
                    </w:dropDownList>
                  </w:sdtPr>
                  <w:sdtEndPr/>
                  <w:sdtContent>
                    <w:tc>
                      <w:tcPr>
                        <w:tcW w:w="3485" w:type="dxa"/>
                      </w:tcPr>
                      <w:p w14:paraId="165D58E6" w14:textId="4D1DC64F" w:rsidR="0010335E" w:rsidRPr="00E66105" w:rsidRDefault="00C42B6E" w:rsidP="00D0164A">
                        <w:pPr>
                          <w:rPr>
                            <w:lang w:val="en-US"/>
                          </w:rPr>
                        </w:pPr>
                        <w:r>
                          <w:rPr>
                            <w:lang w:val="en-US"/>
                          </w:rPr>
                          <w:t>Родной</w:t>
                        </w:r>
                      </w:p>
                    </w:tc>
                  </w:sdtContent>
                </w:sdt>
                <w:sdt>
                  <w:sdtPr>
                    <w:alias w:val="Note on language"/>
                    <w:tag w:val="Note on language"/>
                    <w:id w:val="-2078265730"/>
                    <w:placeholder>
                      <w:docPart w:val="65B63434C1434B73BEC58B22FF4CF6CD"/>
                    </w:placeholder>
                  </w:sdtPr>
                  <w:sdtEndPr>
                    <w:rPr>
                      <w:rStyle w:val="InlineHeading"/>
                      <w:rFonts w:asciiTheme="majorHAnsi" w:hAnsiTheme="majorHAnsi"/>
                      <w:b/>
                      <w:caps/>
                      <w:lang w:val="en-US"/>
                    </w:rPr>
                  </w:sdtEndPr>
                  <w:sdtContent>
                    <w:tc>
                      <w:tcPr>
                        <w:tcW w:w="3486" w:type="dxa"/>
                      </w:tcPr>
                      <w:p w14:paraId="16283145" w14:textId="66FB71B0" w:rsidR="0010335E" w:rsidRDefault="00C42B6E" w:rsidP="00D0164A">
                        <w:pPr>
                          <w:rPr>
                            <w:rStyle w:val="InlineHeading"/>
                            <w:lang w:val="en-US"/>
                          </w:rPr>
                        </w:pPr>
                        <w:r>
                          <w:t>-</w:t>
                        </w:r>
                      </w:p>
                    </w:tc>
                  </w:sdtContent>
                </w:sdt>
              </w:tr>
            </w:sdtContent>
          </w:sdt>
          <w:sdt>
            <w:sdtPr>
              <w:id w:val="1388073264"/>
              <w:placeholder>
                <w:docPart w:val="B7B858BC3F5C4A368F17DEEFEEC57A2B"/>
              </w:placeholder>
              <w15:repeatingSectionItem/>
            </w:sdtPr>
            <w:sdtEndPr/>
            <w:sdtContent>
              <w:tr w:rsidR="00C42B6E" w:rsidRPr="003863D2" w14:paraId="65F1F581" w14:textId="77777777" w:rsidTr="00D0164A">
                <w:sdt>
                  <w:sdtPr>
                    <w:alias w:val="Language"/>
                    <w:tag w:val="Language"/>
                    <w:id w:val="25376201"/>
                    <w:placeholder>
                      <w:docPart w:val="07B8EB3FE17847B388C818097BC2B69F"/>
                    </w:placeholder>
                    <w:text/>
                  </w:sdtPr>
                  <w:sdtEndPr/>
                  <w:sdtContent>
                    <w:tc>
                      <w:tcPr>
                        <w:tcW w:w="3485" w:type="dxa"/>
                      </w:tcPr>
                      <w:p w14:paraId="26FB282F" w14:textId="5277ADB3" w:rsidR="00C42B6E" w:rsidRPr="00E66105" w:rsidRDefault="00C42B6E" w:rsidP="00281A84">
                        <w:pPr>
                          <w:rPr>
                            <w:lang w:val="en-US"/>
                          </w:rPr>
                        </w:pPr>
                        <w:r>
                          <w:t>Русский</w:t>
                        </w:r>
                      </w:p>
                    </w:tc>
                  </w:sdtContent>
                </w:sdt>
                <w:sdt>
                  <w:sdtPr>
                    <w:rPr>
                      <w:lang w:val="en-US"/>
                    </w:rPr>
                    <w:alias w:val="Degree"/>
                    <w:tag w:val="Degree"/>
                    <w:id w:val="-1588149227"/>
                    <w:placeholder>
                      <w:docPart w:val="E6A9966458F04E16BEB1D070D00505A1"/>
                    </w:placeholder>
                    <w:dropDownList>
                      <w:listItem w:displayText="Уровень выживания" w:value="A1"/>
                      <w:listItem w:displayText="Предпороговый уровень" w:value="A2"/>
                      <w:listItem w:displayText="Пороговый уровень" w:value="B1"/>
                      <w:listItem w:displayText="Пороговый продвинутый уровень" w:value="B2"/>
                      <w:listItem w:displayText="Уровень профессионального владения" w:value="C1"/>
                      <w:listItem w:displayText="Уровень владения в совершенстве" w:value="C2"/>
                      <w:listItem w:displayText="Родной" w:value="Родной"/>
                    </w:dropDownList>
                  </w:sdtPr>
                  <w:sdtEndPr/>
                  <w:sdtContent>
                    <w:tc>
                      <w:tcPr>
                        <w:tcW w:w="3485" w:type="dxa"/>
                      </w:tcPr>
                      <w:p w14:paraId="0C416DAA" w14:textId="76069744" w:rsidR="00C42B6E" w:rsidRPr="00E66105" w:rsidRDefault="007B274A" w:rsidP="00281A84">
                        <w:pPr>
                          <w:rPr>
                            <w:lang w:val="en-US"/>
                          </w:rPr>
                        </w:pPr>
                        <w:r>
                          <w:rPr>
                            <w:lang w:val="en-US"/>
                          </w:rPr>
                          <w:t>Уровень профессионального владения</w:t>
                        </w:r>
                      </w:p>
                    </w:tc>
                  </w:sdtContent>
                </w:sdt>
                <w:sdt>
                  <w:sdtPr>
                    <w:alias w:val="Note on language"/>
                    <w:tag w:val="Note on language"/>
                    <w:id w:val="-1288126189"/>
                    <w:placeholder>
                      <w:docPart w:val="07B8EB3FE17847B388C818097BC2B69F"/>
                    </w:placeholder>
                  </w:sdtPr>
                  <w:sdtEndPr>
                    <w:rPr>
                      <w:rStyle w:val="InlineHeading"/>
                      <w:rFonts w:asciiTheme="majorHAnsi" w:hAnsiTheme="majorHAnsi"/>
                      <w:b/>
                      <w:caps/>
                      <w:lang w:val="en-US"/>
                    </w:rPr>
                  </w:sdtEndPr>
                  <w:sdtContent>
                    <w:tc>
                      <w:tcPr>
                        <w:tcW w:w="3486" w:type="dxa"/>
                      </w:tcPr>
                      <w:p w14:paraId="4518DD63" w14:textId="52AB769C" w:rsidR="00C42B6E" w:rsidRDefault="007B274A" w:rsidP="00281A84">
                        <w:pPr>
                          <w:rPr>
                            <w:rStyle w:val="InlineHeading"/>
                            <w:lang w:val="en-US"/>
                          </w:rPr>
                        </w:pPr>
                        <w:r>
                          <w:t xml:space="preserve">Подтверждается сертификатом </w:t>
                        </w:r>
                        <w:r>
                          <w:rPr>
                            <w:lang w:val="en-US"/>
                          </w:rPr>
                          <w:t>IELTS</w:t>
                        </w:r>
                      </w:p>
                    </w:tc>
                  </w:sdtContent>
                </w:sdt>
              </w:tr>
            </w:sdtContent>
          </w:sdt>
          <w:sdt>
            <w:sdtPr>
              <w:id w:val="256650319"/>
              <w:placeholder>
                <w:docPart w:val="3ECB9E7FE7754FBF85911CB315CC04F3"/>
              </w:placeholder>
              <w15:repeatingSectionItem/>
            </w:sdtPr>
            <w:sdtEndPr/>
            <w:sdtContent>
              <w:tr w:rsidR="007B274A" w:rsidRPr="003863D2" w14:paraId="63C3B1C0" w14:textId="77777777" w:rsidTr="00D0164A">
                <w:sdt>
                  <w:sdtPr>
                    <w:alias w:val="Language"/>
                    <w:tag w:val="Language"/>
                    <w:id w:val="546491748"/>
                    <w:placeholder>
                      <w:docPart w:val="4439FBEFCD224510AFB131F9702EEE06"/>
                    </w:placeholder>
                    <w:text/>
                  </w:sdtPr>
                  <w:sdtEndPr/>
                  <w:sdtContent>
                    <w:tc>
                      <w:tcPr>
                        <w:tcW w:w="3485" w:type="dxa"/>
                      </w:tcPr>
                      <w:p w14:paraId="40EADE60" w14:textId="2D4AA23A" w:rsidR="007B274A" w:rsidRPr="00E66105" w:rsidRDefault="007B274A" w:rsidP="00281A84">
                        <w:pPr>
                          <w:rPr>
                            <w:lang w:val="en-US"/>
                          </w:rPr>
                        </w:pPr>
                        <w:r>
                          <w:t>Английский</w:t>
                        </w:r>
                      </w:p>
                    </w:tc>
                  </w:sdtContent>
                </w:sdt>
                <w:sdt>
                  <w:sdtPr>
                    <w:rPr>
                      <w:lang w:val="en-US"/>
                    </w:rPr>
                    <w:alias w:val="Degree"/>
                    <w:tag w:val="Degree"/>
                    <w:id w:val="-264926311"/>
                    <w:placeholder>
                      <w:docPart w:val="5053E4DFABD34858903761F69FAD22CF"/>
                    </w:placeholder>
                    <w:dropDownList>
                      <w:listItem w:displayText="Уровень выживания" w:value="A1"/>
                      <w:listItem w:displayText="Предпороговый уровень" w:value="A2"/>
                      <w:listItem w:displayText="Пороговый уровень" w:value="B1"/>
                      <w:listItem w:displayText="Пороговый продвинутый уровень" w:value="B2"/>
                      <w:listItem w:displayText="Уровень профессионального владения" w:value="C1"/>
                      <w:listItem w:displayText="Уровень владения в совершенстве" w:value="C2"/>
                      <w:listItem w:displayText="Родной" w:value="Родной"/>
                    </w:dropDownList>
                  </w:sdtPr>
                  <w:sdtEndPr/>
                  <w:sdtContent>
                    <w:tc>
                      <w:tcPr>
                        <w:tcW w:w="3485" w:type="dxa"/>
                      </w:tcPr>
                      <w:p w14:paraId="0D61D382" w14:textId="2C3EE9FB" w:rsidR="007B274A" w:rsidRPr="00E66105" w:rsidRDefault="007B274A" w:rsidP="00281A84">
                        <w:pPr>
                          <w:rPr>
                            <w:lang w:val="en-US"/>
                          </w:rPr>
                        </w:pPr>
                        <w:r>
                          <w:rPr>
                            <w:lang w:val="en-US"/>
                          </w:rPr>
                          <w:t>Пороговый продвинутый уровень</w:t>
                        </w:r>
                      </w:p>
                    </w:tc>
                  </w:sdtContent>
                </w:sdt>
                <w:sdt>
                  <w:sdtPr>
                    <w:alias w:val="Note on language"/>
                    <w:tag w:val="Note on language"/>
                    <w:id w:val="-905458995"/>
                    <w:placeholder>
                      <w:docPart w:val="4439FBEFCD224510AFB131F9702EEE06"/>
                    </w:placeholder>
                  </w:sdtPr>
                  <w:sdtEndPr>
                    <w:rPr>
                      <w:rStyle w:val="InlineHeading"/>
                      <w:rFonts w:asciiTheme="majorHAnsi" w:hAnsiTheme="majorHAnsi"/>
                      <w:b/>
                      <w:caps/>
                      <w:lang w:val="en-US"/>
                    </w:rPr>
                  </w:sdtEndPr>
                  <w:sdtContent>
                    <w:sdt>
                      <w:sdtPr>
                        <w:alias w:val="Note on language"/>
                        <w:tag w:val="Note on language"/>
                        <w:id w:val="499774492"/>
                        <w:placeholder>
                          <w:docPart w:val="D770F717B6514330A1C93E4DE9C7DEDA"/>
                        </w:placeholder>
                      </w:sdtPr>
                      <w:sdtEndPr>
                        <w:rPr>
                          <w:rStyle w:val="InlineHeading"/>
                          <w:rFonts w:asciiTheme="majorHAnsi" w:hAnsiTheme="majorHAnsi"/>
                          <w:b/>
                          <w:caps/>
                          <w:lang w:val="en-US"/>
                        </w:rPr>
                      </w:sdtEndPr>
                      <w:sdtContent>
                        <w:tc>
                          <w:tcPr>
                            <w:tcW w:w="3486" w:type="dxa"/>
                          </w:tcPr>
                          <w:p w14:paraId="7CFBD267" w14:textId="5AB1E55C" w:rsidR="007B274A" w:rsidRDefault="007B274A" w:rsidP="00281A84">
                            <w:pPr>
                              <w:rPr>
                                <w:rStyle w:val="InlineHeading"/>
                                <w:lang w:val="en-US"/>
                              </w:rPr>
                            </w:pPr>
                            <w:r>
                              <w:t xml:space="preserve">Подтверждается сертификатом </w:t>
                            </w:r>
                            <w:r>
                              <w:rPr>
                                <w:lang w:val="en-US"/>
                              </w:rPr>
                              <w:t>IELTS</w:t>
                            </w:r>
                          </w:p>
                        </w:tc>
                      </w:sdtContent>
                    </w:sdt>
                  </w:sdtContent>
                </w:sdt>
              </w:tr>
            </w:sdtContent>
          </w:sdt>
          <w:sdt>
            <w:sdtPr>
              <w:id w:val="-1298058951"/>
              <w:placeholder>
                <w:docPart w:val="26708B360224460C900FEEB5D37E50FF"/>
              </w:placeholder>
              <w15:repeatingSectionItem/>
            </w:sdtPr>
            <w:sdtEndPr/>
            <w:sdtContent>
              <w:tr w:rsidR="007B274A" w:rsidRPr="003863D2" w14:paraId="193D2EF3" w14:textId="77777777" w:rsidTr="00D0164A">
                <w:sdt>
                  <w:sdtPr>
                    <w:alias w:val="Language"/>
                    <w:tag w:val="Language"/>
                    <w:id w:val="-1654527430"/>
                    <w:placeholder>
                      <w:docPart w:val="170FC115F6FB464BB9ED3E1FA1B3D6F0"/>
                    </w:placeholder>
                    <w:text/>
                  </w:sdtPr>
                  <w:sdtEndPr/>
                  <w:sdtContent>
                    <w:tc>
                      <w:tcPr>
                        <w:tcW w:w="3485" w:type="dxa"/>
                      </w:tcPr>
                      <w:p w14:paraId="3C1A3CF7" w14:textId="6C0E53F9" w:rsidR="007B274A" w:rsidRPr="00E66105" w:rsidRDefault="007B274A" w:rsidP="00281A84">
                        <w:pPr>
                          <w:rPr>
                            <w:lang w:val="en-US"/>
                          </w:rPr>
                        </w:pPr>
                        <w:r>
                          <w:t>Украинский</w:t>
                        </w:r>
                      </w:p>
                    </w:tc>
                  </w:sdtContent>
                </w:sdt>
                <w:sdt>
                  <w:sdtPr>
                    <w:rPr>
                      <w:lang w:val="en-US"/>
                    </w:rPr>
                    <w:alias w:val="Degree"/>
                    <w:tag w:val="Degree"/>
                    <w:id w:val="346679971"/>
                    <w:placeholder>
                      <w:docPart w:val="3FD64D814E6E47178181F0FE32835F5C"/>
                    </w:placeholder>
                    <w:dropDownList>
                      <w:listItem w:displayText="Уровень выживания" w:value="A1"/>
                      <w:listItem w:displayText="Предпороговый уровень" w:value="A2"/>
                      <w:listItem w:displayText="Пороговый уровень" w:value="B1"/>
                      <w:listItem w:displayText="Пороговый продвинутый уровень" w:value="B2"/>
                      <w:listItem w:displayText="Уровень профессионального владения" w:value="C1"/>
                      <w:listItem w:displayText="Уровень владения в совершенстве" w:value="C2"/>
                      <w:listItem w:displayText="Родной" w:value="Родной"/>
                    </w:dropDownList>
                  </w:sdtPr>
                  <w:sdtEndPr/>
                  <w:sdtContent>
                    <w:tc>
                      <w:tcPr>
                        <w:tcW w:w="3485" w:type="dxa"/>
                      </w:tcPr>
                      <w:p w14:paraId="55A191F7" w14:textId="48300A0B" w:rsidR="007B274A" w:rsidRPr="00E66105" w:rsidRDefault="007B274A" w:rsidP="00281A84">
                        <w:pPr>
                          <w:rPr>
                            <w:lang w:val="en-US"/>
                          </w:rPr>
                        </w:pPr>
                        <w:r>
                          <w:rPr>
                            <w:lang w:val="en-US"/>
                          </w:rPr>
                          <w:t>Пороговый продвинутый уровень</w:t>
                        </w:r>
                      </w:p>
                    </w:tc>
                  </w:sdtContent>
                </w:sdt>
                <w:sdt>
                  <w:sdtPr>
                    <w:alias w:val="Note on language"/>
                    <w:tag w:val="Note on language"/>
                    <w:id w:val="-775713320"/>
                    <w:placeholder>
                      <w:docPart w:val="170FC115F6FB464BB9ED3E1FA1B3D6F0"/>
                    </w:placeholder>
                  </w:sdtPr>
                  <w:sdtEndPr>
                    <w:rPr>
                      <w:rStyle w:val="InlineHeading"/>
                      <w:rFonts w:asciiTheme="majorHAnsi" w:hAnsiTheme="majorHAnsi"/>
                      <w:b/>
                      <w:caps/>
                      <w:lang w:val="en-US"/>
                    </w:rPr>
                  </w:sdtEndPr>
                  <w:sdtContent>
                    <w:sdt>
                      <w:sdtPr>
                        <w:alias w:val="Note on language"/>
                        <w:tag w:val="Note on language"/>
                        <w:id w:val="-294533244"/>
                        <w:placeholder>
                          <w:docPart w:val="D6B7FB27DB4C4CC4A0E204D39C6A10DE"/>
                        </w:placeholder>
                      </w:sdtPr>
                      <w:sdtEndPr>
                        <w:rPr>
                          <w:rStyle w:val="InlineHeading"/>
                          <w:rFonts w:asciiTheme="majorHAnsi" w:hAnsiTheme="majorHAnsi"/>
                          <w:b/>
                          <w:caps/>
                          <w:lang w:val="en-US"/>
                        </w:rPr>
                      </w:sdtEndPr>
                      <w:sdtContent>
                        <w:sdt>
                          <w:sdtPr>
                            <w:alias w:val="Note on language"/>
                            <w:tag w:val="Note on language"/>
                            <w:id w:val="-1556230926"/>
                            <w:placeholder>
                              <w:docPart w:val="0742CC9B09914065AC61233830E6C589"/>
                            </w:placeholder>
                          </w:sdtPr>
                          <w:sdtEndPr>
                            <w:rPr>
                              <w:rStyle w:val="InlineHeading"/>
                              <w:rFonts w:asciiTheme="majorHAnsi" w:hAnsiTheme="majorHAnsi"/>
                              <w:b/>
                              <w:caps/>
                              <w:lang w:val="en-US"/>
                            </w:rPr>
                          </w:sdtEndPr>
                          <w:sdtContent>
                            <w:tc>
                              <w:tcPr>
                                <w:tcW w:w="3486" w:type="dxa"/>
                              </w:tcPr>
                              <w:p w14:paraId="3269A073" w14:textId="61441ECA" w:rsidR="007B274A" w:rsidRDefault="007B274A" w:rsidP="00281A84">
                                <w:pPr>
                                  <w:rPr>
                                    <w:rStyle w:val="InlineHeading"/>
                                    <w:lang w:val="en-US"/>
                                  </w:rPr>
                                </w:pPr>
                                <w:r>
                                  <w:t xml:space="preserve">Подтверждается сертификатом </w:t>
                                </w:r>
                                <w:r>
                                  <w:rPr>
                                    <w:lang w:val="en-US"/>
                                  </w:rPr>
                                  <w:t>IELTS</w:t>
                                </w:r>
                              </w:p>
                            </w:tc>
                          </w:sdtContent>
                        </w:sdt>
                      </w:sdtContent>
                    </w:sdt>
                  </w:sdtContent>
                </w:sdt>
              </w:tr>
            </w:sdtContent>
          </w:sdt>
        </w:sdtContent>
      </w:sdt>
    </w:tbl>
    <w:p w14:paraId="006F8D63" w14:textId="77777777" w:rsidR="0010335E" w:rsidRDefault="0010335E" w:rsidP="00B57862">
      <w:pPr>
        <w:rPr>
          <w:rStyle w:val="InlineHeading"/>
          <w:lang w:val="en-US"/>
        </w:rPr>
      </w:pPr>
    </w:p>
    <w:p w14:paraId="528FB148" w14:textId="77777777" w:rsidR="004836E2" w:rsidRDefault="004836E2" w:rsidP="00B57862">
      <w:pPr>
        <w:rPr>
          <w:rStyle w:val="InlineHeading"/>
        </w:rPr>
      </w:pPr>
      <w:r>
        <w:rPr>
          <w:rStyle w:val="InlineHeading"/>
        </w:rPr>
        <w:t>Сведения о местах работы:</w:t>
      </w:r>
    </w:p>
    <w:tbl>
      <w:tblPr>
        <w:tblStyle w:val="TableGrid"/>
        <w:tblW w:w="0" w:type="auto"/>
        <w:tblLook w:val="04A0" w:firstRow="1" w:lastRow="0" w:firstColumn="1" w:lastColumn="0" w:noHBand="0" w:noVBand="1"/>
      </w:tblPr>
      <w:tblGrid>
        <w:gridCol w:w="2091"/>
        <w:gridCol w:w="2091"/>
        <w:gridCol w:w="2091"/>
        <w:gridCol w:w="2091"/>
        <w:gridCol w:w="2092"/>
      </w:tblGrid>
      <w:tr w:rsidR="00A618A9" w14:paraId="68B16375" w14:textId="77777777" w:rsidTr="00A618A9">
        <w:tc>
          <w:tcPr>
            <w:tcW w:w="2091" w:type="dxa"/>
          </w:tcPr>
          <w:p w14:paraId="6D90F856" w14:textId="77777777" w:rsidR="00A618A9" w:rsidRPr="00A618A9" w:rsidRDefault="00A618A9" w:rsidP="00B57862">
            <w:pPr>
              <w:rPr>
                <w:rStyle w:val="InlineHeading"/>
              </w:rPr>
            </w:pPr>
            <w:r>
              <w:rPr>
                <w:rStyle w:val="InlineHeading"/>
              </w:rPr>
              <w:t>Организация</w:t>
            </w:r>
          </w:p>
        </w:tc>
        <w:tc>
          <w:tcPr>
            <w:tcW w:w="2091" w:type="dxa"/>
          </w:tcPr>
          <w:p w14:paraId="6D93F719" w14:textId="77777777" w:rsidR="00A618A9" w:rsidRPr="00A618A9" w:rsidRDefault="00A618A9" w:rsidP="00B57862">
            <w:pPr>
              <w:rPr>
                <w:rStyle w:val="InlineHeading"/>
              </w:rPr>
            </w:pPr>
            <w:r>
              <w:rPr>
                <w:rStyle w:val="InlineHeading"/>
              </w:rPr>
              <w:t>Должность</w:t>
            </w:r>
          </w:p>
        </w:tc>
        <w:tc>
          <w:tcPr>
            <w:tcW w:w="2091" w:type="dxa"/>
          </w:tcPr>
          <w:p w14:paraId="607B5DA9" w14:textId="77777777" w:rsidR="00A618A9" w:rsidRPr="00A618A9" w:rsidRDefault="00A618A9" w:rsidP="00B57862">
            <w:pPr>
              <w:rPr>
                <w:rStyle w:val="InlineHeading"/>
              </w:rPr>
            </w:pPr>
            <w:r>
              <w:rPr>
                <w:rStyle w:val="InlineHeading"/>
              </w:rPr>
              <w:t>Дата начала</w:t>
            </w:r>
          </w:p>
        </w:tc>
        <w:tc>
          <w:tcPr>
            <w:tcW w:w="2091" w:type="dxa"/>
          </w:tcPr>
          <w:p w14:paraId="77C505AA" w14:textId="77777777" w:rsidR="00A618A9" w:rsidRPr="00A618A9" w:rsidRDefault="00A618A9" w:rsidP="00B57862">
            <w:pPr>
              <w:rPr>
                <w:rStyle w:val="InlineHeading"/>
              </w:rPr>
            </w:pPr>
            <w:r>
              <w:rPr>
                <w:rStyle w:val="InlineHeading"/>
              </w:rPr>
              <w:t>Дата окончания</w:t>
            </w:r>
          </w:p>
        </w:tc>
        <w:tc>
          <w:tcPr>
            <w:tcW w:w="2092" w:type="dxa"/>
          </w:tcPr>
          <w:p w14:paraId="5C7752D4" w14:textId="77777777" w:rsidR="00A618A9" w:rsidRPr="00A618A9" w:rsidRDefault="00A618A9" w:rsidP="00B57862">
            <w:pPr>
              <w:rPr>
                <w:rStyle w:val="InlineHeading"/>
              </w:rPr>
            </w:pPr>
            <w:r>
              <w:rPr>
                <w:rStyle w:val="InlineHeading"/>
              </w:rPr>
              <w:t>Примечание</w:t>
            </w:r>
          </w:p>
        </w:tc>
      </w:tr>
      <w:sdt>
        <w:sdtPr>
          <w:alias w:val="Jobs Table"/>
          <w:tag w:val="Jobs Table"/>
          <w:id w:val="-933815208"/>
          <w15:repeatingSection/>
        </w:sdtPr>
        <w:sdtEndPr/>
        <w:sdtContent>
          <w:sdt>
            <w:sdtPr>
              <w:id w:val="1999298972"/>
              <w:placeholder>
                <w:docPart w:val="49F749CFC8DC42CDA4D0F1D5047B5450"/>
              </w:placeholder>
              <w15:repeatingSectionItem/>
            </w:sdtPr>
            <w:sdtEndPr/>
            <w:sdtContent>
              <w:tr w:rsidR="00A618A9" w:rsidRPr="003863D2" w14:paraId="7107F302" w14:textId="77777777" w:rsidTr="00A618A9">
                <w:sdt>
                  <w:sdtPr>
                    <w:alias w:val="Organization"/>
                    <w:tag w:val="Organization"/>
                    <w:id w:val="-859278465"/>
                    <w:placeholder>
                      <w:docPart w:val="1B661030B0C54561823A6CD57F84CBF8"/>
                    </w:placeholder>
                    <w:text/>
                  </w:sdtPr>
                  <w:sdtEndPr/>
                  <w:sdtContent>
                    <w:tc>
                      <w:tcPr>
                        <w:tcW w:w="2091" w:type="dxa"/>
                      </w:tcPr>
                      <w:p w14:paraId="7841748A" w14:textId="5272F9A2" w:rsidR="00A618A9" w:rsidRPr="007B274A" w:rsidRDefault="007B274A" w:rsidP="00B57862">
                        <w:r w:rsidRPr="007B274A">
                          <w:t>Центр экстренной медицинской помощи и медицины катастроф города Киева</w:t>
                        </w:r>
                      </w:p>
                    </w:tc>
                  </w:sdtContent>
                </w:sdt>
                <w:sdt>
                  <w:sdtPr>
                    <w:alias w:val="Position"/>
                    <w:tag w:val="Position"/>
                    <w:id w:val="-447312854"/>
                    <w:placeholder>
                      <w:docPart w:val="1B661030B0C54561823A6CD57F84CBF8"/>
                    </w:placeholder>
                    <w:text/>
                  </w:sdtPr>
                  <w:sdtEndPr/>
                  <w:sdtContent>
                    <w:tc>
                      <w:tcPr>
                        <w:tcW w:w="2091" w:type="dxa"/>
                      </w:tcPr>
                      <w:p w14:paraId="0220C7B3" w14:textId="090E3120" w:rsidR="00A618A9" w:rsidRPr="003D1D71" w:rsidRDefault="007B274A" w:rsidP="00B57862">
                        <w:pPr>
                          <w:rPr>
                            <w:lang w:val="en-US"/>
                          </w:rPr>
                        </w:pPr>
                        <w:r>
                          <w:t>Интерн</w:t>
                        </w:r>
                      </w:p>
                    </w:tc>
                  </w:sdtContent>
                </w:sdt>
                <w:sdt>
                  <w:sdtPr>
                    <w:alias w:val="Start Date"/>
                    <w:tag w:val="Start Date"/>
                    <w:id w:val="304054012"/>
                    <w:placeholder>
                      <w:docPart w:val="39623EB6173A4D578889E8EE4B607BFD"/>
                    </w:placeholder>
                    <w:date w:fullDate="2018-09-01T00:00:00Z">
                      <w:dateFormat w:val="dd.MM.yyyy"/>
                      <w:lid w:val="ru-RU"/>
                      <w:storeMappedDataAs w:val="date"/>
                      <w:calendar w:val="gregorian"/>
                    </w:date>
                  </w:sdtPr>
                  <w:sdtEndPr/>
                  <w:sdtContent>
                    <w:tc>
                      <w:tcPr>
                        <w:tcW w:w="2091" w:type="dxa"/>
                      </w:tcPr>
                      <w:p w14:paraId="3E99D15B" w14:textId="79C8CE69" w:rsidR="00A618A9" w:rsidRPr="003D1D71" w:rsidRDefault="007B274A" w:rsidP="00B57862">
                        <w:pPr>
                          <w:rPr>
                            <w:lang w:val="en-US"/>
                          </w:rPr>
                        </w:pPr>
                        <w:r>
                          <w:t>01.09.2018</w:t>
                        </w:r>
                      </w:p>
                    </w:tc>
                  </w:sdtContent>
                </w:sdt>
                <w:sdt>
                  <w:sdtPr>
                    <w:alias w:val="End Date"/>
                    <w:tag w:val="End Date"/>
                    <w:id w:val="1544859487"/>
                    <w:placeholder>
                      <w:docPart w:val="39623EB6173A4D578889E8EE4B607BFD"/>
                    </w:placeholder>
                    <w:date w:fullDate="2021-07-31T00:00:00Z">
                      <w:dateFormat w:val="dd.MM.yyyy"/>
                      <w:lid w:val="ru-RU"/>
                      <w:storeMappedDataAs w:val="date"/>
                      <w:calendar w:val="gregorian"/>
                    </w:date>
                  </w:sdtPr>
                  <w:sdtEndPr/>
                  <w:sdtContent>
                    <w:tc>
                      <w:tcPr>
                        <w:tcW w:w="2091" w:type="dxa"/>
                      </w:tcPr>
                      <w:p w14:paraId="2E0153CC" w14:textId="57964096" w:rsidR="00A618A9" w:rsidRPr="003D1D71" w:rsidRDefault="007B274A" w:rsidP="00B57862">
                        <w:pPr>
                          <w:rPr>
                            <w:lang w:val="en-US"/>
                          </w:rPr>
                        </w:pPr>
                        <w:r>
                          <w:t>31.07.2021</w:t>
                        </w:r>
                      </w:p>
                    </w:tc>
                  </w:sdtContent>
                </w:sdt>
                <w:sdt>
                  <w:sdtPr>
                    <w:alias w:val="Note on job"/>
                    <w:tag w:val="Note on job"/>
                    <w:id w:val="1912961102"/>
                    <w:placeholder>
                      <w:docPart w:val="1B661030B0C54561823A6CD57F84CBF8"/>
                    </w:placeholder>
                  </w:sdtPr>
                  <w:sdtEndPr/>
                  <w:sdtContent>
                    <w:tc>
                      <w:tcPr>
                        <w:tcW w:w="2092" w:type="dxa"/>
                      </w:tcPr>
                      <w:p w14:paraId="03F88B62" w14:textId="624A896D" w:rsidR="00A618A9" w:rsidRDefault="007B274A" w:rsidP="00B57862">
                        <w:pPr>
                          <w:rPr>
                            <w:rStyle w:val="InlineHeading"/>
                            <w:lang w:val="en-US"/>
                          </w:rPr>
                        </w:pPr>
                        <w:r>
                          <w:t>Уволен по собственному желанию</w:t>
                        </w:r>
                      </w:p>
                    </w:tc>
                  </w:sdtContent>
                </w:sdt>
              </w:tr>
            </w:sdtContent>
          </w:sdt>
        </w:sdtContent>
      </w:sdt>
    </w:tbl>
    <w:p w14:paraId="59028DB5" w14:textId="77777777" w:rsidR="0010335E" w:rsidRDefault="0010335E" w:rsidP="00B57862">
      <w:pPr>
        <w:rPr>
          <w:rStyle w:val="InlineHeading"/>
          <w:lang w:val="en-US"/>
        </w:rPr>
      </w:pPr>
    </w:p>
    <w:p w14:paraId="52034DDE" w14:textId="77777777" w:rsidR="00A618A9" w:rsidRDefault="00A618A9" w:rsidP="00B57862">
      <w:pPr>
        <w:rPr>
          <w:rStyle w:val="InlineHeading"/>
        </w:rPr>
      </w:pPr>
      <w:r>
        <w:rPr>
          <w:rStyle w:val="InlineHeading"/>
        </w:rPr>
        <w:t>Сведения о семье:</w:t>
      </w:r>
    </w:p>
    <w:tbl>
      <w:tblPr>
        <w:tblStyle w:val="TableGrid"/>
        <w:tblW w:w="0" w:type="auto"/>
        <w:tblLook w:val="04A0" w:firstRow="1" w:lastRow="0" w:firstColumn="1" w:lastColumn="0" w:noHBand="0" w:noVBand="1"/>
      </w:tblPr>
      <w:tblGrid>
        <w:gridCol w:w="2091"/>
        <w:gridCol w:w="2091"/>
        <w:gridCol w:w="2091"/>
        <w:gridCol w:w="2091"/>
        <w:gridCol w:w="2092"/>
      </w:tblGrid>
      <w:tr w:rsidR="00A618A9" w14:paraId="31BA912F" w14:textId="77777777" w:rsidTr="00A618A9">
        <w:tc>
          <w:tcPr>
            <w:tcW w:w="2091" w:type="dxa"/>
          </w:tcPr>
          <w:p w14:paraId="63CF13D0" w14:textId="77777777" w:rsidR="00A618A9" w:rsidRDefault="00A618A9" w:rsidP="00B57862">
            <w:pPr>
              <w:rPr>
                <w:rStyle w:val="InlineHeading"/>
              </w:rPr>
            </w:pPr>
            <w:r>
              <w:rPr>
                <w:rStyle w:val="InlineHeading"/>
              </w:rPr>
              <w:t>Степень родства</w:t>
            </w:r>
          </w:p>
        </w:tc>
        <w:tc>
          <w:tcPr>
            <w:tcW w:w="2091" w:type="dxa"/>
          </w:tcPr>
          <w:p w14:paraId="1A380E6C" w14:textId="77777777" w:rsidR="00A618A9" w:rsidRDefault="00A618A9" w:rsidP="00B57862">
            <w:pPr>
              <w:rPr>
                <w:rStyle w:val="InlineHeading"/>
              </w:rPr>
            </w:pPr>
            <w:r>
              <w:rPr>
                <w:rStyle w:val="InlineHeading"/>
              </w:rPr>
              <w:t>ФИО</w:t>
            </w:r>
          </w:p>
        </w:tc>
        <w:tc>
          <w:tcPr>
            <w:tcW w:w="2091" w:type="dxa"/>
          </w:tcPr>
          <w:p w14:paraId="738E025F" w14:textId="77777777" w:rsidR="00A618A9" w:rsidRDefault="00A618A9" w:rsidP="00B57862">
            <w:pPr>
              <w:rPr>
                <w:rStyle w:val="InlineHeading"/>
              </w:rPr>
            </w:pPr>
            <w:r>
              <w:rPr>
                <w:rStyle w:val="InlineHeading"/>
              </w:rPr>
              <w:t>Дата рождения</w:t>
            </w:r>
          </w:p>
        </w:tc>
        <w:tc>
          <w:tcPr>
            <w:tcW w:w="2091" w:type="dxa"/>
          </w:tcPr>
          <w:p w14:paraId="29FDFF1C" w14:textId="77777777" w:rsidR="00A618A9" w:rsidRDefault="00207E20" w:rsidP="00B57862">
            <w:pPr>
              <w:rPr>
                <w:rStyle w:val="InlineHeading"/>
              </w:rPr>
            </w:pPr>
            <w:r>
              <w:rPr>
                <w:rStyle w:val="InlineHeading"/>
              </w:rPr>
              <w:t>Статус</w:t>
            </w:r>
          </w:p>
        </w:tc>
        <w:tc>
          <w:tcPr>
            <w:tcW w:w="2092" w:type="dxa"/>
          </w:tcPr>
          <w:p w14:paraId="10308DBF" w14:textId="77777777" w:rsidR="00A618A9" w:rsidRDefault="00207E20" w:rsidP="00B57862">
            <w:pPr>
              <w:rPr>
                <w:rStyle w:val="InlineHeading"/>
              </w:rPr>
            </w:pPr>
            <w:r>
              <w:rPr>
                <w:rStyle w:val="InlineHeading"/>
              </w:rPr>
              <w:t>Примечание</w:t>
            </w:r>
          </w:p>
        </w:tc>
      </w:tr>
      <w:sdt>
        <w:sdtPr>
          <w:alias w:val="Family Table"/>
          <w:tag w:val="Family Table"/>
          <w:id w:val="466319060"/>
          <w15:repeatingSection/>
        </w:sdtPr>
        <w:sdtEndPr/>
        <w:sdtContent>
          <w:sdt>
            <w:sdtPr>
              <w:id w:val="-685438286"/>
              <w:placeholder>
                <w:docPart w:val="49F749CFC8DC42CDA4D0F1D5047B5450"/>
              </w:placeholder>
              <w15:repeatingSectionItem/>
            </w:sdtPr>
            <w:sdtEndPr/>
            <w:sdtContent>
              <w:tr w:rsidR="00A618A9" w:rsidRPr="003863D2" w14:paraId="01408BCC" w14:textId="77777777" w:rsidTr="00A618A9">
                <w:sdt>
                  <w:sdtPr>
                    <w:alias w:val="Degree of kinship"/>
                    <w:tag w:val="Degree of kinship"/>
                    <w:id w:val="-308866024"/>
                    <w:placeholder>
                      <w:docPart w:val="BCFB71A825B8411D85DB25A2721C4C98"/>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5D6085C6" w14:textId="3B169148" w:rsidR="00A618A9" w:rsidRPr="00207E20" w:rsidRDefault="007B274A" w:rsidP="00B57862">
                        <w:r>
                          <w:t>Мать</w:t>
                        </w:r>
                      </w:p>
                    </w:tc>
                  </w:sdtContent>
                </w:sdt>
                <w:sdt>
                  <w:sdtPr>
                    <w:alias w:val="Name"/>
                    <w:tag w:val="Name"/>
                    <w:id w:val="1826165649"/>
                    <w:placeholder>
                      <w:docPart w:val="1B661030B0C54561823A6CD57F84CBF8"/>
                    </w:placeholder>
                    <w:text/>
                  </w:sdtPr>
                  <w:sdtEndPr/>
                  <w:sdtContent>
                    <w:tc>
                      <w:tcPr>
                        <w:tcW w:w="2091" w:type="dxa"/>
                      </w:tcPr>
                      <w:p w14:paraId="5AF8E4A1" w14:textId="0FD2C6CA" w:rsidR="00A618A9" w:rsidRPr="00207E20" w:rsidRDefault="007B274A" w:rsidP="00B57862">
                        <w:pPr>
                          <w:rPr>
                            <w:lang w:val="en-US"/>
                          </w:rPr>
                        </w:pPr>
                        <w:r>
                          <w:t>Татьяна Набиева</w:t>
                        </w:r>
                      </w:p>
                    </w:tc>
                  </w:sdtContent>
                </w:sdt>
                <w:tc>
                  <w:tcPr>
                    <w:tcW w:w="2091" w:type="dxa"/>
                  </w:tcPr>
                  <w:p w14:paraId="1967DD51" w14:textId="79483F97" w:rsidR="00A618A9" w:rsidRPr="00207E20" w:rsidRDefault="004F0336" w:rsidP="00B57862">
                    <w:pPr>
                      <w:rPr>
                        <w:lang w:val="en-US"/>
                      </w:rPr>
                    </w:pPr>
                    <w:sdt>
                      <w:sdtPr>
                        <w:alias w:val="Date of birth"/>
                        <w:tag w:val="Date of birth"/>
                        <w:id w:val="45426455"/>
                        <w:placeholder>
                          <w:docPart w:val="525DC5DB5EF24BE4B02FA2E012AAC26A"/>
                        </w:placeholder>
                        <w:date w:fullDate="1959-08-15T00:00:00Z">
                          <w:dateFormat w:val="dd.MM.yyyy"/>
                          <w:lid w:val="ru-RU"/>
                          <w:storeMappedDataAs w:val="date"/>
                          <w:calendar w:val="gregorian"/>
                        </w:date>
                      </w:sdtPr>
                      <w:sdtEndPr>
                        <w:rPr>
                          <w:rStyle w:val="InlineHeading"/>
                          <w:rFonts w:asciiTheme="majorHAnsi" w:hAnsiTheme="majorHAnsi"/>
                          <w:b/>
                          <w:caps/>
                        </w:rPr>
                      </w:sdtEndPr>
                      <w:sdtContent>
                        <w:r w:rsidR="007B274A">
                          <w:t>15.08.1959</w:t>
                        </w:r>
                      </w:sdtContent>
                    </w:sdt>
                  </w:p>
                </w:tc>
                <w:sdt>
                  <w:sdtPr>
                    <w:rPr>
                      <w:lang w:val="en-US"/>
                    </w:rPr>
                    <w:alias w:val="Status"/>
                    <w:tag w:val="Status"/>
                    <w:id w:val="-919097762"/>
                    <w:placeholder>
                      <w:docPart w:val="BCFB71A825B8411D85DB25A2721C4C98"/>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40A22453" w14:textId="0B33294A" w:rsidR="00A618A9" w:rsidRPr="00207E20" w:rsidRDefault="007B274A" w:rsidP="00B57862">
                        <w:pPr>
                          <w:rPr>
                            <w:lang w:val="en-US"/>
                          </w:rPr>
                        </w:pPr>
                        <w:r>
                          <w:rPr>
                            <w:lang w:val="en-US"/>
                          </w:rPr>
                          <w:t>Жив</w:t>
                        </w:r>
                        <w:r>
                          <w:t>а</w:t>
                        </w:r>
                      </w:p>
                    </w:tc>
                  </w:sdtContent>
                </w:sdt>
                <w:sdt>
                  <w:sdtPr>
                    <w:alias w:val="Note on relative"/>
                    <w:tag w:val="Note on relative"/>
                    <w:id w:val="-2028928974"/>
                    <w:placeholder>
                      <w:docPart w:val="3965DA9A3BE647F89EEDFB3F4A8FF24F"/>
                    </w:placeholder>
                  </w:sdtPr>
                  <w:sdtEndPr>
                    <w:rPr>
                      <w:rStyle w:val="InlineHeading"/>
                      <w:rFonts w:asciiTheme="majorHAnsi" w:hAnsiTheme="majorHAnsi"/>
                      <w:b/>
                      <w:caps/>
                      <w:lang w:val="en-US"/>
                    </w:rPr>
                  </w:sdtEndPr>
                  <w:sdtContent>
                    <w:tc>
                      <w:tcPr>
                        <w:tcW w:w="2092" w:type="dxa"/>
                      </w:tcPr>
                      <w:p w14:paraId="27584AF6" w14:textId="0DF1284B" w:rsidR="00A618A9" w:rsidRPr="00207E20" w:rsidRDefault="007B274A" w:rsidP="00B57862">
                        <w:pPr>
                          <w:rPr>
                            <w:rStyle w:val="InlineHeading"/>
                            <w:lang w:val="en-US"/>
                          </w:rPr>
                        </w:pPr>
                        <w:r>
                          <w:t>-</w:t>
                        </w:r>
                      </w:p>
                    </w:tc>
                  </w:sdtContent>
                </w:sdt>
              </w:tr>
            </w:sdtContent>
          </w:sdt>
          <w:sdt>
            <w:sdtPr>
              <w:id w:val="-772171334"/>
              <w:placeholder>
                <w:docPart w:val="AC7A0CFA2006422A99C4F0EFDE04993F"/>
              </w:placeholder>
              <w15:repeatingSectionItem/>
            </w:sdtPr>
            <w:sdtEndPr/>
            <w:sdtContent>
              <w:tr w:rsidR="007B274A" w:rsidRPr="003863D2" w14:paraId="720A0BBA" w14:textId="77777777" w:rsidTr="00A618A9">
                <w:sdt>
                  <w:sdtPr>
                    <w:alias w:val="Degree of kinship"/>
                    <w:tag w:val="Degree of kinship"/>
                    <w:id w:val="-913700033"/>
                    <w:placeholder>
                      <w:docPart w:val="96DAF128286A43A8874CFD2922182FE5"/>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37AA8DC6" w14:textId="0BBC0DFC" w:rsidR="007B274A" w:rsidRPr="00207E20" w:rsidRDefault="007B274A" w:rsidP="00281A84">
                        <w:r>
                          <w:t>Отец</w:t>
                        </w:r>
                      </w:p>
                    </w:tc>
                  </w:sdtContent>
                </w:sdt>
                <w:sdt>
                  <w:sdtPr>
                    <w:alias w:val="Name"/>
                    <w:tag w:val="Name"/>
                    <w:id w:val="-943532707"/>
                    <w:placeholder>
                      <w:docPart w:val="723A5D903250499E92EF193CD961ECA2"/>
                    </w:placeholder>
                    <w:text/>
                  </w:sdtPr>
                  <w:sdtEndPr/>
                  <w:sdtContent>
                    <w:tc>
                      <w:tcPr>
                        <w:tcW w:w="2091" w:type="dxa"/>
                      </w:tcPr>
                      <w:p w14:paraId="250DC417" w14:textId="40FDA4C2" w:rsidR="007B274A" w:rsidRPr="00207E20" w:rsidRDefault="007B274A" w:rsidP="00281A84">
                        <w:pPr>
                          <w:rPr>
                            <w:lang w:val="en-US"/>
                          </w:rPr>
                        </w:pPr>
                        <w:r>
                          <w:t>Бехруз Набиев</w:t>
                        </w:r>
                      </w:p>
                    </w:tc>
                  </w:sdtContent>
                </w:sdt>
                <w:tc>
                  <w:tcPr>
                    <w:tcW w:w="2091" w:type="dxa"/>
                  </w:tcPr>
                  <w:p w14:paraId="1C28740F" w14:textId="1D5220FA" w:rsidR="007B274A" w:rsidRPr="00207E20" w:rsidRDefault="004F0336" w:rsidP="00B57862">
                    <w:pPr>
                      <w:rPr>
                        <w:lang w:val="en-US"/>
                      </w:rPr>
                    </w:pPr>
                    <w:sdt>
                      <w:sdtPr>
                        <w:alias w:val="Date of birth"/>
                        <w:tag w:val="Date of birth"/>
                        <w:id w:val="-1043141761"/>
                        <w:placeholder>
                          <w:docPart w:val="DAB1377E569D4D83886422E6C10D90E0"/>
                        </w:placeholder>
                        <w:date w:fullDate="1955-04-22T00:00:00Z">
                          <w:dateFormat w:val="dd.MM.yyyy"/>
                          <w:lid w:val="ru-RU"/>
                          <w:storeMappedDataAs w:val="date"/>
                          <w:calendar w:val="gregorian"/>
                        </w:date>
                      </w:sdtPr>
                      <w:sdtEndPr>
                        <w:rPr>
                          <w:rStyle w:val="InlineHeading"/>
                          <w:rFonts w:asciiTheme="majorHAnsi" w:hAnsiTheme="majorHAnsi"/>
                          <w:b/>
                          <w:caps/>
                        </w:rPr>
                      </w:sdtEndPr>
                      <w:sdtContent>
                        <w:r w:rsidR="007B274A">
                          <w:t>22.04.1955</w:t>
                        </w:r>
                      </w:sdtContent>
                    </w:sdt>
                  </w:p>
                </w:tc>
                <w:sdt>
                  <w:sdtPr>
                    <w:rPr>
                      <w:lang w:val="en-US"/>
                    </w:rPr>
                    <w:alias w:val="Status"/>
                    <w:tag w:val="Status"/>
                    <w:id w:val="-569494857"/>
                    <w:placeholder>
                      <w:docPart w:val="96DAF128286A43A8874CFD2922182FE5"/>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56F924C9" w14:textId="7996AA04" w:rsidR="007B274A" w:rsidRPr="00207E20" w:rsidRDefault="007B274A" w:rsidP="00281A84">
                        <w:pPr>
                          <w:rPr>
                            <w:lang w:val="en-US"/>
                          </w:rPr>
                        </w:pPr>
                        <w:r>
                          <w:rPr>
                            <w:lang w:val="en-US"/>
                          </w:rPr>
                          <w:t>Жив</w:t>
                        </w:r>
                      </w:p>
                    </w:tc>
                  </w:sdtContent>
                </w:sdt>
                <w:sdt>
                  <w:sdtPr>
                    <w:alias w:val="Note on relative"/>
                    <w:tag w:val="Note on relative"/>
                    <w:id w:val="-529414755"/>
                    <w:placeholder>
                      <w:docPart w:val="9518420A00FB442EA7BA6C9E335D91D9"/>
                    </w:placeholder>
                  </w:sdtPr>
                  <w:sdtEndPr>
                    <w:rPr>
                      <w:rStyle w:val="InlineHeading"/>
                      <w:rFonts w:asciiTheme="majorHAnsi" w:hAnsiTheme="majorHAnsi"/>
                      <w:b/>
                      <w:caps/>
                      <w:lang w:val="en-US"/>
                    </w:rPr>
                  </w:sdtEndPr>
                  <w:sdtContent>
                    <w:tc>
                      <w:tcPr>
                        <w:tcW w:w="2092" w:type="dxa"/>
                      </w:tcPr>
                      <w:p w14:paraId="2F051BD8" w14:textId="2ED4A376" w:rsidR="007B274A" w:rsidRPr="00207E20" w:rsidRDefault="007B274A" w:rsidP="00281A84">
                        <w:pPr>
                          <w:rPr>
                            <w:rStyle w:val="InlineHeading"/>
                            <w:lang w:val="en-US"/>
                          </w:rPr>
                        </w:pPr>
                        <w:r>
                          <w:t>-</w:t>
                        </w:r>
                      </w:p>
                    </w:tc>
                  </w:sdtContent>
                </w:sdt>
              </w:tr>
            </w:sdtContent>
          </w:sdt>
          <w:sdt>
            <w:sdtPr>
              <w:id w:val="-1329747691"/>
              <w:placeholder>
                <w:docPart w:val="F7FD23B7352E4A23B19FAB30479D113D"/>
              </w:placeholder>
              <w15:repeatingSectionItem/>
            </w:sdtPr>
            <w:sdtEndPr/>
            <w:sdtContent>
              <w:tr w:rsidR="007B274A" w:rsidRPr="003863D2" w14:paraId="2E056961" w14:textId="77777777" w:rsidTr="00A618A9">
                <w:sdt>
                  <w:sdtPr>
                    <w:alias w:val="Degree of kinship"/>
                    <w:tag w:val="Degree of kinship"/>
                    <w:id w:val="-35047864"/>
                    <w:placeholder>
                      <w:docPart w:val="A8D12945181A49AD98C9382DC66F34E3"/>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043E1FDD" w14:textId="1FD3684D" w:rsidR="007B274A" w:rsidRPr="00207E20" w:rsidRDefault="007B274A" w:rsidP="00281A84">
                        <w:r>
                          <w:t>Брат</w:t>
                        </w:r>
                      </w:p>
                    </w:tc>
                  </w:sdtContent>
                </w:sdt>
                <w:sdt>
                  <w:sdtPr>
                    <w:alias w:val="Name"/>
                    <w:tag w:val="Name"/>
                    <w:id w:val="-878250387"/>
                    <w:placeholder>
                      <w:docPart w:val="B185FCC514894427A871AB78A4B44EA0"/>
                    </w:placeholder>
                    <w:text/>
                  </w:sdtPr>
                  <w:sdtEndPr/>
                  <w:sdtContent>
                    <w:tc>
                      <w:tcPr>
                        <w:tcW w:w="2091" w:type="dxa"/>
                      </w:tcPr>
                      <w:p w14:paraId="5E590EC4" w14:textId="5484F4F8" w:rsidR="007B274A" w:rsidRPr="00207E20" w:rsidRDefault="007B274A" w:rsidP="00281A84">
                        <w:pPr>
                          <w:rPr>
                            <w:lang w:val="en-US"/>
                          </w:rPr>
                        </w:pPr>
                        <w:r>
                          <w:t>Рустам Набиев</w:t>
                        </w:r>
                      </w:p>
                    </w:tc>
                  </w:sdtContent>
                </w:sdt>
                <w:tc>
                  <w:tcPr>
                    <w:tcW w:w="2091" w:type="dxa"/>
                  </w:tcPr>
                  <w:p w14:paraId="199858DC" w14:textId="4A17DAA8" w:rsidR="007B274A" w:rsidRPr="00207E20" w:rsidRDefault="004F0336" w:rsidP="00B57862">
                    <w:pPr>
                      <w:rPr>
                        <w:lang w:val="en-US"/>
                      </w:rPr>
                    </w:pPr>
                    <w:sdt>
                      <w:sdtPr>
                        <w:alias w:val="Date of birth"/>
                        <w:tag w:val="Date of birth"/>
                        <w:id w:val="703521340"/>
                        <w:placeholder>
                          <w:docPart w:val="3D1CE7CAB1A94409A7F9AA17F359760D"/>
                        </w:placeholder>
                        <w:date w:fullDate="1994-03-19T00:00:00Z">
                          <w:dateFormat w:val="dd.MM.yyyy"/>
                          <w:lid w:val="ru-RU"/>
                          <w:storeMappedDataAs w:val="date"/>
                          <w:calendar w:val="gregorian"/>
                        </w:date>
                      </w:sdtPr>
                      <w:sdtEndPr>
                        <w:rPr>
                          <w:rStyle w:val="InlineHeading"/>
                          <w:rFonts w:asciiTheme="majorHAnsi" w:hAnsiTheme="majorHAnsi"/>
                          <w:b/>
                          <w:caps/>
                        </w:rPr>
                      </w:sdtEndPr>
                      <w:sdtContent>
                        <w:r w:rsidR="007B274A">
                          <w:t>19.03.1994</w:t>
                        </w:r>
                      </w:sdtContent>
                    </w:sdt>
                  </w:p>
                </w:tc>
                <w:sdt>
                  <w:sdtPr>
                    <w:rPr>
                      <w:lang w:val="en-US"/>
                    </w:rPr>
                    <w:alias w:val="Status"/>
                    <w:tag w:val="Status"/>
                    <w:id w:val="1883062018"/>
                    <w:placeholder>
                      <w:docPart w:val="A8D12945181A49AD98C9382DC66F34E3"/>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0495B9BB" w14:textId="0A3E43D1" w:rsidR="007B274A" w:rsidRPr="00207E20" w:rsidRDefault="007B274A" w:rsidP="00281A84">
                        <w:pPr>
                          <w:rPr>
                            <w:lang w:val="en-US"/>
                          </w:rPr>
                        </w:pPr>
                        <w:r>
                          <w:rPr>
                            <w:lang w:val="en-US"/>
                          </w:rPr>
                          <w:t>Жив</w:t>
                        </w:r>
                      </w:p>
                    </w:tc>
                  </w:sdtContent>
                </w:sdt>
                <w:sdt>
                  <w:sdtPr>
                    <w:alias w:val="Note on relative"/>
                    <w:tag w:val="Note on relative"/>
                    <w:id w:val="1951577470"/>
                    <w:placeholder>
                      <w:docPart w:val="0C480240307B4DB49C433AEE3D521F65"/>
                    </w:placeholder>
                  </w:sdtPr>
                  <w:sdtEndPr>
                    <w:rPr>
                      <w:rStyle w:val="InlineHeading"/>
                      <w:rFonts w:asciiTheme="majorHAnsi" w:hAnsiTheme="majorHAnsi"/>
                      <w:b/>
                      <w:caps/>
                      <w:lang w:val="en-US"/>
                    </w:rPr>
                  </w:sdtEndPr>
                  <w:sdtContent>
                    <w:tc>
                      <w:tcPr>
                        <w:tcW w:w="2092" w:type="dxa"/>
                      </w:tcPr>
                      <w:p w14:paraId="7F02EB2F" w14:textId="74D753A7" w:rsidR="007B274A" w:rsidRPr="00207E20" w:rsidRDefault="007B274A" w:rsidP="00281A84">
                        <w:pPr>
                          <w:rPr>
                            <w:rStyle w:val="InlineHeading"/>
                            <w:lang w:val="en-US"/>
                          </w:rPr>
                        </w:pPr>
                        <w:r>
                          <w:t>-</w:t>
                        </w:r>
                      </w:p>
                    </w:tc>
                  </w:sdtContent>
                </w:sdt>
              </w:tr>
            </w:sdtContent>
          </w:sdt>
          <w:sdt>
            <w:sdtPr>
              <w:id w:val="1812822412"/>
              <w:placeholder>
                <w:docPart w:val="8504230714634F83920B86FB925760F1"/>
              </w:placeholder>
              <w15:repeatingSectionItem/>
            </w:sdtPr>
            <w:sdtEndPr/>
            <w:sdtContent>
              <w:tr w:rsidR="007B274A" w:rsidRPr="003863D2" w14:paraId="0C8ADF0D" w14:textId="77777777" w:rsidTr="00A618A9">
                <w:sdt>
                  <w:sdtPr>
                    <w:alias w:val="Degree of kinship"/>
                    <w:tag w:val="Degree of kinship"/>
                    <w:id w:val="1080408728"/>
                    <w:placeholder>
                      <w:docPart w:val="2A9611A55AB14C79A66E79DA1A7164D4"/>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273F2D6E" w14:textId="5AA770B0" w:rsidR="007B274A" w:rsidRPr="00207E20" w:rsidRDefault="007B274A" w:rsidP="00281A84">
                        <w:r>
                          <w:t>Брат</w:t>
                        </w:r>
                      </w:p>
                    </w:tc>
                  </w:sdtContent>
                </w:sdt>
                <w:sdt>
                  <w:sdtPr>
                    <w:alias w:val="Name"/>
                    <w:tag w:val="Name"/>
                    <w:id w:val="-992948120"/>
                    <w:placeholder>
                      <w:docPart w:val="C886A450FC9F475F89726D5BF2F0F0BF"/>
                    </w:placeholder>
                    <w:text/>
                  </w:sdtPr>
                  <w:sdtEndPr/>
                  <w:sdtContent>
                    <w:tc>
                      <w:tcPr>
                        <w:tcW w:w="2091" w:type="dxa"/>
                      </w:tcPr>
                      <w:p w14:paraId="3DBE915B" w14:textId="10B962F3" w:rsidR="007B274A" w:rsidRPr="00207E20" w:rsidRDefault="007B274A" w:rsidP="00281A84">
                        <w:pPr>
                          <w:rPr>
                            <w:lang w:val="en-US"/>
                          </w:rPr>
                        </w:pPr>
                        <w:r>
                          <w:t>Баха Набиев</w:t>
                        </w:r>
                      </w:p>
                    </w:tc>
                  </w:sdtContent>
                </w:sdt>
                <w:tc>
                  <w:tcPr>
                    <w:tcW w:w="2091" w:type="dxa"/>
                  </w:tcPr>
                  <w:p w14:paraId="52DB12F8" w14:textId="10CDB80D" w:rsidR="007B274A" w:rsidRPr="00207E20" w:rsidRDefault="004F0336" w:rsidP="00B57862">
                    <w:pPr>
                      <w:rPr>
                        <w:lang w:val="en-US"/>
                      </w:rPr>
                    </w:pPr>
                    <w:sdt>
                      <w:sdtPr>
                        <w:alias w:val="Date of birth"/>
                        <w:tag w:val="Date of birth"/>
                        <w:id w:val="-1593158858"/>
                        <w:placeholder>
                          <w:docPart w:val="F941DAC20F584EEC99BD2A77169E6D8C"/>
                        </w:placeholder>
                        <w:date w:fullDate="1997-03-30T00:00:00Z">
                          <w:dateFormat w:val="dd.MM.yyyy"/>
                          <w:lid w:val="ru-RU"/>
                          <w:storeMappedDataAs w:val="date"/>
                          <w:calendar w:val="gregorian"/>
                        </w:date>
                      </w:sdtPr>
                      <w:sdtEndPr>
                        <w:rPr>
                          <w:rStyle w:val="InlineHeading"/>
                          <w:rFonts w:asciiTheme="majorHAnsi" w:hAnsiTheme="majorHAnsi"/>
                          <w:b/>
                          <w:caps/>
                        </w:rPr>
                      </w:sdtEndPr>
                      <w:sdtContent>
                        <w:r w:rsidR="007B274A">
                          <w:t>30.03.1997</w:t>
                        </w:r>
                      </w:sdtContent>
                    </w:sdt>
                  </w:p>
                </w:tc>
                <w:sdt>
                  <w:sdtPr>
                    <w:rPr>
                      <w:lang w:val="en-US"/>
                    </w:rPr>
                    <w:alias w:val="Status"/>
                    <w:tag w:val="Status"/>
                    <w:id w:val="-1536503984"/>
                    <w:placeholder>
                      <w:docPart w:val="2A9611A55AB14C79A66E79DA1A7164D4"/>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397395CD" w14:textId="76BB9872" w:rsidR="007B274A" w:rsidRPr="00207E20" w:rsidRDefault="007B274A" w:rsidP="00281A84">
                        <w:pPr>
                          <w:rPr>
                            <w:lang w:val="en-US"/>
                          </w:rPr>
                        </w:pPr>
                        <w:r>
                          <w:rPr>
                            <w:lang w:val="en-US"/>
                          </w:rPr>
                          <w:t>Жив</w:t>
                        </w:r>
                      </w:p>
                    </w:tc>
                  </w:sdtContent>
                </w:sdt>
                <w:sdt>
                  <w:sdtPr>
                    <w:alias w:val="Note on relative"/>
                    <w:tag w:val="Note on relative"/>
                    <w:id w:val="-1769139962"/>
                    <w:placeholder>
                      <w:docPart w:val="5D39317ED310465E85E0D45B814FC406"/>
                    </w:placeholder>
                  </w:sdtPr>
                  <w:sdtEndPr>
                    <w:rPr>
                      <w:rStyle w:val="InlineHeading"/>
                      <w:rFonts w:asciiTheme="majorHAnsi" w:hAnsiTheme="majorHAnsi"/>
                      <w:b/>
                      <w:caps/>
                      <w:lang w:val="en-US"/>
                    </w:rPr>
                  </w:sdtEndPr>
                  <w:sdtContent>
                    <w:tc>
                      <w:tcPr>
                        <w:tcW w:w="2092" w:type="dxa"/>
                      </w:tcPr>
                      <w:p w14:paraId="2246ADEB" w14:textId="19CCD4AB" w:rsidR="007B274A" w:rsidRPr="00207E20" w:rsidRDefault="007B274A" w:rsidP="00281A84">
                        <w:pPr>
                          <w:rPr>
                            <w:rStyle w:val="InlineHeading"/>
                            <w:lang w:val="en-US"/>
                          </w:rPr>
                        </w:pPr>
                        <w:r>
                          <w:t>-</w:t>
                        </w:r>
                      </w:p>
                    </w:tc>
                  </w:sdtContent>
                </w:sdt>
              </w:tr>
            </w:sdtContent>
          </w:sdt>
          <w:sdt>
            <w:sdtPr>
              <w:id w:val="-60176384"/>
              <w:placeholder>
                <w:docPart w:val="705849C6D1474DF083D10E0D7BAFFA17"/>
              </w:placeholder>
              <w15:repeatingSectionItem/>
            </w:sdtPr>
            <w:sdtEndPr/>
            <w:sdtContent>
              <w:tr w:rsidR="007B274A" w:rsidRPr="003863D2" w14:paraId="6A7B4FB2" w14:textId="77777777" w:rsidTr="00A618A9">
                <w:sdt>
                  <w:sdtPr>
                    <w:alias w:val="Degree of kinship"/>
                    <w:tag w:val="Degree of kinship"/>
                    <w:id w:val="240607424"/>
                    <w:placeholder>
                      <w:docPart w:val="B683B5CB9ECF45EDA2A822B54B18AF49"/>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6543C71D" w14:textId="31F613C4" w:rsidR="007B274A" w:rsidRPr="00207E20" w:rsidRDefault="007B274A" w:rsidP="00281A84">
                        <w:r>
                          <w:t>Сестра</w:t>
                        </w:r>
                      </w:p>
                    </w:tc>
                  </w:sdtContent>
                </w:sdt>
                <w:sdt>
                  <w:sdtPr>
                    <w:alias w:val="Name"/>
                    <w:tag w:val="Name"/>
                    <w:id w:val="-340861685"/>
                    <w:placeholder>
                      <w:docPart w:val="0B9F18BB1B184DDC9B392223637BC85E"/>
                    </w:placeholder>
                    <w:text/>
                  </w:sdtPr>
                  <w:sdtEndPr/>
                  <w:sdtContent>
                    <w:tc>
                      <w:tcPr>
                        <w:tcW w:w="2091" w:type="dxa"/>
                      </w:tcPr>
                      <w:p w14:paraId="743A920D" w14:textId="5456C38A" w:rsidR="007B274A" w:rsidRPr="00207E20" w:rsidRDefault="007B274A" w:rsidP="00281A84">
                        <w:pPr>
                          <w:rPr>
                            <w:lang w:val="en-US"/>
                          </w:rPr>
                        </w:pPr>
                        <w:r>
                          <w:t>Ирина Набиева</w:t>
                        </w:r>
                      </w:p>
                    </w:tc>
                  </w:sdtContent>
                </w:sdt>
                <w:tc>
                  <w:tcPr>
                    <w:tcW w:w="2091" w:type="dxa"/>
                  </w:tcPr>
                  <w:p w14:paraId="0601F9DB" w14:textId="19A24A49" w:rsidR="007B274A" w:rsidRPr="00207E20" w:rsidRDefault="004F0336" w:rsidP="00B57862">
                    <w:pPr>
                      <w:rPr>
                        <w:lang w:val="en-US"/>
                      </w:rPr>
                    </w:pPr>
                    <w:sdt>
                      <w:sdtPr>
                        <w:alias w:val="Date of birth"/>
                        <w:tag w:val="Date of birth"/>
                        <w:id w:val="1665123110"/>
                        <w:placeholder>
                          <w:docPart w:val="409C01CB12774F1996202982D3940F39"/>
                        </w:placeholder>
                        <w:date w:fullDate="2000-01-11T00:00:00Z">
                          <w:dateFormat w:val="dd.MM.yyyy"/>
                          <w:lid w:val="ru-RU"/>
                          <w:storeMappedDataAs w:val="date"/>
                          <w:calendar w:val="gregorian"/>
                        </w:date>
                      </w:sdtPr>
                      <w:sdtEndPr>
                        <w:rPr>
                          <w:rStyle w:val="InlineHeading"/>
                          <w:rFonts w:asciiTheme="majorHAnsi" w:hAnsiTheme="majorHAnsi"/>
                          <w:b/>
                          <w:caps/>
                        </w:rPr>
                      </w:sdtEndPr>
                      <w:sdtContent>
                        <w:r w:rsidR="007B274A">
                          <w:t>11.01.2000</w:t>
                        </w:r>
                      </w:sdtContent>
                    </w:sdt>
                  </w:p>
                </w:tc>
                <w:sdt>
                  <w:sdtPr>
                    <w:rPr>
                      <w:lang w:val="en-US"/>
                    </w:rPr>
                    <w:alias w:val="Status"/>
                    <w:tag w:val="Status"/>
                    <w:id w:val="-468522716"/>
                    <w:placeholder>
                      <w:docPart w:val="B683B5CB9ECF45EDA2A822B54B18AF49"/>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14DB073A" w14:textId="4AF610B1" w:rsidR="007B274A" w:rsidRPr="00207E20" w:rsidRDefault="007B274A" w:rsidP="00281A84">
                        <w:pPr>
                          <w:rPr>
                            <w:lang w:val="en-US"/>
                          </w:rPr>
                        </w:pPr>
                        <w:r>
                          <w:rPr>
                            <w:lang w:val="en-US"/>
                          </w:rPr>
                          <w:t>Жив</w:t>
                        </w:r>
                        <w:r>
                          <w:t>а</w:t>
                        </w:r>
                      </w:p>
                    </w:tc>
                  </w:sdtContent>
                </w:sdt>
                <w:sdt>
                  <w:sdtPr>
                    <w:alias w:val="Note on relative"/>
                    <w:tag w:val="Note on relative"/>
                    <w:id w:val="1948196863"/>
                    <w:placeholder>
                      <w:docPart w:val="A37FAAF865604648AB9CFB2C76BB496F"/>
                    </w:placeholder>
                  </w:sdtPr>
                  <w:sdtEndPr>
                    <w:rPr>
                      <w:rStyle w:val="InlineHeading"/>
                      <w:rFonts w:asciiTheme="majorHAnsi" w:hAnsiTheme="majorHAnsi"/>
                      <w:b/>
                      <w:caps/>
                      <w:lang w:val="en-US"/>
                    </w:rPr>
                  </w:sdtEndPr>
                  <w:sdtContent>
                    <w:tc>
                      <w:tcPr>
                        <w:tcW w:w="2092" w:type="dxa"/>
                      </w:tcPr>
                      <w:p w14:paraId="31B0E62E" w14:textId="046DBD0F" w:rsidR="007B274A" w:rsidRPr="00207E20" w:rsidRDefault="007B274A" w:rsidP="00281A84">
                        <w:pPr>
                          <w:rPr>
                            <w:rStyle w:val="InlineHeading"/>
                            <w:lang w:val="en-US"/>
                          </w:rPr>
                        </w:pPr>
                        <w:r>
                          <w:t>-</w:t>
                        </w:r>
                      </w:p>
                    </w:tc>
                  </w:sdtContent>
                </w:sdt>
              </w:tr>
            </w:sdtContent>
          </w:sdt>
          <w:sdt>
            <w:sdtPr>
              <w:id w:val="1137458697"/>
              <w:placeholder>
                <w:docPart w:val="49F67761388046DBB73BA1D9E992FA2D"/>
              </w:placeholder>
              <w15:repeatingSectionItem/>
            </w:sdtPr>
            <w:sdtEndPr/>
            <w:sdtContent>
              <w:tr w:rsidR="007B274A" w:rsidRPr="003863D2" w14:paraId="26FBFC8A" w14:textId="77777777" w:rsidTr="00A618A9">
                <w:sdt>
                  <w:sdtPr>
                    <w:alias w:val="Degree of kinship"/>
                    <w:tag w:val="Degree of kinship"/>
                    <w:id w:val="1082714356"/>
                    <w:placeholder>
                      <w:docPart w:val="0981E96A70FB4BE3B534C8AF756DA7AD"/>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6EC603DA" w14:textId="019DE5AA" w:rsidR="007B274A" w:rsidRPr="00207E20" w:rsidRDefault="007B274A" w:rsidP="00281A84">
                        <w:r>
                          <w:t>Тётя</w:t>
                        </w:r>
                      </w:p>
                    </w:tc>
                  </w:sdtContent>
                </w:sdt>
                <w:sdt>
                  <w:sdtPr>
                    <w:alias w:val="Name"/>
                    <w:tag w:val="Name"/>
                    <w:id w:val="999387048"/>
                    <w:placeholder>
                      <w:docPart w:val="8B295B6EB8E341D39488AD90CEA0FA24"/>
                    </w:placeholder>
                    <w:text/>
                  </w:sdtPr>
                  <w:sdtEndPr/>
                  <w:sdtContent>
                    <w:tc>
                      <w:tcPr>
                        <w:tcW w:w="2091" w:type="dxa"/>
                      </w:tcPr>
                      <w:p w14:paraId="3D8EBECD" w14:textId="1B661751" w:rsidR="007B274A" w:rsidRPr="00207E20" w:rsidRDefault="007B274A" w:rsidP="00281A84">
                        <w:pPr>
                          <w:rPr>
                            <w:lang w:val="en-US"/>
                          </w:rPr>
                        </w:pPr>
                        <w:r>
                          <w:t>Марина Шодиева</w:t>
                        </w:r>
                      </w:p>
                    </w:tc>
                  </w:sdtContent>
                </w:sdt>
                <w:tc>
                  <w:tcPr>
                    <w:tcW w:w="2091" w:type="dxa"/>
                  </w:tcPr>
                  <w:p w14:paraId="283A9B03" w14:textId="37AB0D28" w:rsidR="007B274A" w:rsidRPr="00207E20" w:rsidRDefault="004F0336" w:rsidP="00B57862">
                    <w:pPr>
                      <w:rPr>
                        <w:lang w:val="en-US"/>
                      </w:rPr>
                    </w:pPr>
                    <w:sdt>
                      <w:sdtPr>
                        <w:alias w:val="Date of birth"/>
                        <w:tag w:val="Date of birth"/>
                        <w:id w:val="-939992262"/>
                        <w:placeholder>
                          <w:docPart w:val="9D3E7DE3FDD5476E8F58C4C9620463BD"/>
                        </w:placeholder>
                        <w:date w:fullDate="1964-05-04T00:00:00Z">
                          <w:dateFormat w:val="dd.MM.yyyy"/>
                          <w:lid w:val="ru-RU"/>
                          <w:storeMappedDataAs w:val="date"/>
                          <w:calendar w:val="gregorian"/>
                        </w:date>
                      </w:sdtPr>
                      <w:sdtEndPr>
                        <w:rPr>
                          <w:rStyle w:val="InlineHeading"/>
                          <w:rFonts w:asciiTheme="majorHAnsi" w:hAnsiTheme="majorHAnsi"/>
                          <w:b/>
                          <w:caps/>
                        </w:rPr>
                      </w:sdtEndPr>
                      <w:sdtContent>
                        <w:r w:rsidR="007B274A">
                          <w:t>04.05.1964</w:t>
                        </w:r>
                      </w:sdtContent>
                    </w:sdt>
                  </w:p>
                </w:tc>
                <w:sdt>
                  <w:sdtPr>
                    <w:rPr>
                      <w:lang w:val="en-US"/>
                    </w:rPr>
                    <w:alias w:val="Status"/>
                    <w:tag w:val="Status"/>
                    <w:id w:val="-1398506295"/>
                    <w:placeholder>
                      <w:docPart w:val="0981E96A70FB4BE3B534C8AF756DA7AD"/>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6B598214" w14:textId="36D1EE3B" w:rsidR="007B274A" w:rsidRPr="00207E20" w:rsidRDefault="007B274A" w:rsidP="00281A84">
                        <w:pPr>
                          <w:rPr>
                            <w:lang w:val="en-US"/>
                          </w:rPr>
                        </w:pPr>
                        <w:r>
                          <w:rPr>
                            <w:lang w:val="en-US"/>
                          </w:rPr>
                          <w:t>Жив</w:t>
                        </w:r>
                        <w:r>
                          <w:t>а</w:t>
                        </w:r>
                      </w:p>
                    </w:tc>
                  </w:sdtContent>
                </w:sdt>
                <w:sdt>
                  <w:sdtPr>
                    <w:alias w:val="Note on relative"/>
                    <w:tag w:val="Note on relative"/>
                    <w:id w:val="-1881921543"/>
                    <w:placeholder>
                      <w:docPart w:val="90871651DFD34D87AC816699F4332169"/>
                    </w:placeholder>
                  </w:sdtPr>
                  <w:sdtEndPr>
                    <w:rPr>
                      <w:rStyle w:val="InlineHeading"/>
                      <w:rFonts w:asciiTheme="majorHAnsi" w:hAnsiTheme="majorHAnsi"/>
                      <w:b/>
                      <w:caps/>
                      <w:lang w:val="en-US"/>
                    </w:rPr>
                  </w:sdtEndPr>
                  <w:sdtContent>
                    <w:tc>
                      <w:tcPr>
                        <w:tcW w:w="2092" w:type="dxa"/>
                      </w:tcPr>
                      <w:p w14:paraId="63E017C0" w14:textId="761C5EED" w:rsidR="007B274A" w:rsidRPr="00207E20" w:rsidRDefault="007B274A" w:rsidP="00281A84">
                        <w:pPr>
                          <w:rPr>
                            <w:rStyle w:val="InlineHeading"/>
                            <w:lang w:val="en-US"/>
                          </w:rPr>
                        </w:pPr>
                        <w:r>
                          <w:t>-</w:t>
                        </w:r>
                      </w:p>
                    </w:tc>
                  </w:sdtContent>
                </w:sdt>
              </w:tr>
            </w:sdtContent>
          </w:sdt>
          <w:sdt>
            <w:sdtPr>
              <w:id w:val="-1952698385"/>
              <w:placeholder>
                <w:docPart w:val="340F41F3A496496690681D4E10B40ADB"/>
              </w:placeholder>
              <w15:repeatingSectionItem/>
            </w:sdtPr>
            <w:sdtEndPr/>
            <w:sdtContent>
              <w:tr w:rsidR="007B274A" w:rsidRPr="003863D2" w14:paraId="7005613A" w14:textId="77777777" w:rsidTr="00A618A9">
                <w:sdt>
                  <w:sdtPr>
                    <w:alias w:val="Degree of kinship"/>
                    <w:tag w:val="Degree of kinship"/>
                    <w:id w:val="654731684"/>
                    <w:placeholder>
                      <w:docPart w:val="E5FBF5FEFDF94918A26AB9856405364E"/>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226AA282" w14:textId="6214766F" w:rsidR="007B274A" w:rsidRPr="00207E20" w:rsidRDefault="007B274A" w:rsidP="00281A84">
                        <w:r>
                          <w:t>Бабушка</w:t>
                        </w:r>
                      </w:p>
                    </w:tc>
                  </w:sdtContent>
                </w:sdt>
                <w:sdt>
                  <w:sdtPr>
                    <w:alias w:val="Name"/>
                    <w:tag w:val="Name"/>
                    <w:id w:val="299895064"/>
                    <w:placeholder>
                      <w:docPart w:val="7381702266384C38901C69F1DA6CC581"/>
                    </w:placeholder>
                    <w:text/>
                  </w:sdtPr>
                  <w:sdtEndPr/>
                  <w:sdtContent>
                    <w:tc>
                      <w:tcPr>
                        <w:tcW w:w="2091" w:type="dxa"/>
                      </w:tcPr>
                      <w:p w14:paraId="6FE923D3" w14:textId="4F6B5503" w:rsidR="007B274A" w:rsidRPr="00207E20" w:rsidRDefault="007B274A" w:rsidP="00281A84">
                        <w:pPr>
                          <w:rPr>
                            <w:lang w:val="en-US"/>
                          </w:rPr>
                        </w:pPr>
                        <w:r>
                          <w:t>Татьяна Рахмонова</w:t>
                        </w:r>
                      </w:p>
                    </w:tc>
                  </w:sdtContent>
                </w:sdt>
                <w:tc>
                  <w:tcPr>
                    <w:tcW w:w="2091" w:type="dxa"/>
                  </w:tcPr>
                  <w:p w14:paraId="5E10443F" w14:textId="0F30F686" w:rsidR="007B274A" w:rsidRPr="00207E20" w:rsidRDefault="004F0336" w:rsidP="00B57862">
                    <w:pPr>
                      <w:rPr>
                        <w:lang w:val="en-US"/>
                      </w:rPr>
                    </w:pPr>
                    <w:sdt>
                      <w:sdtPr>
                        <w:alias w:val="Date of birth"/>
                        <w:tag w:val="Date of birth"/>
                        <w:id w:val="384296574"/>
                        <w:placeholder>
                          <w:docPart w:val="61AC422B0A7147FEB91405E4D2FBD128"/>
                        </w:placeholder>
                        <w:date w:fullDate="1926-09-17T00:00:00Z">
                          <w:dateFormat w:val="dd.MM.yyyy"/>
                          <w:lid w:val="ru-RU"/>
                          <w:storeMappedDataAs w:val="date"/>
                          <w:calendar w:val="gregorian"/>
                        </w:date>
                      </w:sdtPr>
                      <w:sdtEndPr>
                        <w:rPr>
                          <w:rStyle w:val="InlineHeading"/>
                          <w:rFonts w:asciiTheme="majorHAnsi" w:hAnsiTheme="majorHAnsi"/>
                          <w:b/>
                          <w:caps/>
                        </w:rPr>
                      </w:sdtEndPr>
                      <w:sdtContent>
                        <w:r w:rsidR="007B274A">
                          <w:t>17.09.1926</w:t>
                        </w:r>
                      </w:sdtContent>
                    </w:sdt>
                  </w:p>
                </w:tc>
                <w:sdt>
                  <w:sdtPr>
                    <w:rPr>
                      <w:lang w:val="en-US"/>
                    </w:rPr>
                    <w:alias w:val="Status"/>
                    <w:tag w:val="Status"/>
                    <w:id w:val="-872155197"/>
                    <w:placeholder>
                      <w:docPart w:val="E5FBF5FEFDF94918A26AB9856405364E"/>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311702A0" w14:textId="091B459D" w:rsidR="007B274A" w:rsidRPr="00207E20" w:rsidRDefault="007B274A" w:rsidP="00281A84">
                        <w:pPr>
                          <w:rPr>
                            <w:lang w:val="en-US"/>
                          </w:rPr>
                        </w:pPr>
                        <w:r>
                          <w:rPr>
                            <w:lang w:val="en-US"/>
                          </w:rPr>
                          <w:t>Жив</w:t>
                        </w:r>
                        <w:r>
                          <w:t>а</w:t>
                        </w:r>
                      </w:p>
                    </w:tc>
                  </w:sdtContent>
                </w:sdt>
                <w:sdt>
                  <w:sdtPr>
                    <w:alias w:val="Note on relative"/>
                    <w:tag w:val="Note on relative"/>
                    <w:id w:val="1385062687"/>
                    <w:placeholder>
                      <w:docPart w:val="F80E3174E9C54FF78817ED7D1F422D6C"/>
                    </w:placeholder>
                  </w:sdtPr>
                  <w:sdtEndPr>
                    <w:rPr>
                      <w:rStyle w:val="InlineHeading"/>
                      <w:rFonts w:asciiTheme="majorHAnsi" w:hAnsiTheme="majorHAnsi"/>
                      <w:b/>
                      <w:caps/>
                      <w:lang w:val="en-US"/>
                    </w:rPr>
                  </w:sdtEndPr>
                  <w:sdtContent>
                    <w:tc>
                      <w:tcPr>
                        <w:tcW w:w="2092" w:type="dxa"/>
                      </w:tcPr>
                      <w:p w14:paraId="5ACC7084" w14:textId="7763A0D1" w:rsidR="007B274A" w:rsidRPr="00207E20" w:rsidRDefault="007B274A" w:rsidP="00281A84">
                        <w:pPr>
                          <w:rPr>
                            <w:rStyle w:val="InlineHeading"/>
                            <w:lang w:val="en-US"/>
                          </w:rPr>
                        </w:pPr>
                        <w:r>
                          <w:t>-</w:t>
                        </w:r>
                      </w:p>
                    </w:tc>
                  </w:sdtContent>
                </w:sdt>
              </w:tr>
            </w:sdtContent>
          </w:sdt>
          <w:sdt>
            <w:sdtPr>
              <w:id w:val="-1852721389"/>
              <w:placeholder>
                <w:docPart w:val="1E7185BE6A564992938A504008559801"/>
              </w:placeholder>
              <w15:repeatingSectionItem/>
            </w:sdtPr>
            <w:sdtEndPr/>
            <w:sdtContent>
              <w:tr w:rsidR="007B274A" w:rsidRPr="003863D2" w14:paraId="0318CAC3" w14:textId="77777777" w:rsidTr="00A618A9">
                <w:sdt>
                  <w:sdtPr>
                    <w:alias w:val="Degree of kinship"/>
                    <w:tag w:val="Degree of kinship"/>
                    <w:id w:val="-1061949874"/>
                    <w:placeholder>
                      <w:docPart w:val="B766C1CAC29F47578A29E148BC8FD7CC"/>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677A8578" w14:textId="3DEE37F4" w:rsidR="007B274A" w:rsidRPr="00207E20" w:rsidRDefault="007B274A" w:rsidP="00281A84">
                        <w:r>
                          <w:t>Дедушка</w:t>
                        </w:r>
                      </w:p>
                    </w:tc>
                  </w:sdtContent>
                </w:sdt>
                <w:sdt>
                  <w:sdtPr>
                    <w:alias w:val="Name"/>
                    <w:tag w:val="Name"/>
                    <w:id w:val="-1993320135"/>
                    <w:placeholder>
                      <w:docPart w:val="BBC8D4CF2C024640B9CC07D4BC5517CB"/>
                    </w:placeholder>
                    <w:text/>
                  </w:sdtPr>
                  <w:sdtEndPr/>
                  <w:sdtContent>
                    <w:tc>
                      <w:tcPr>
                        <w:tcW w:w="2091" w:type="dxa"/>
                      </w:tcPr>
                      <w:p w14:paraId="625F2BD3" w14:textId="5EFFA457" w:rsidR="007B274A" w:rsidRPr="00207E20" w:rsidRDefault="007B274A" w:rsidP="00281A84">
                        <w:pPr>
                          <w:rPr>
                            <w:lang w:val="en-US"/>
                          </w:rPr>
                        </w:pPr>
                        <w:r>
                          <w:t>Саид Рахмонов</w:t>
                        </w:r>
                      </w:p>
                    </w:tc>
                  </w:sdtContent>
                </w:sdt>
                <w:tc>
                  <w:tcPr>
                    <w:tcW w:w="2091" w:type="dxa"/>
                  </w:tcPr>
                  <w:p w14:paraId="782138AE" w14:textId="27B66D45" w:rsidR="007B274A" w:rsidRPr="00207E20" w:rsidRDefault="004F0336" w:rsidP="00B57862">
                    <w:pPr>
                      <w:rPr>
                        <w:lang w:val="en-US"/>
                      </w:rPr>
                    </w:pPr>
                    <w:sdt>
                      <w:sdtPr>
                        <w:alias w:val="Date of birth"/>
                        <w:tag w:val="Date of birth"/>
                        <w:id w:val="825100236"/>
                        <w:placeholder>
                          <w:docPart w:val="38B3A285BABE4BF3AC240592E6A6D2FE"/>
                        </w:placeholder>
                        <w:date w:fullDate="1917-10-12T00:00:00Z">
                          <w:dateFormat w:val="dd.MM.yyyy"/>
                          <w:lid w:val="ru-RU"/>
                          <w:storeMappedDataAs w:val="date"/>
                          <w:calendar w:val="gregorian"/>
                        </w:date>
                      </w:sdtPr>
                      <w:sdtEndPr>
                        <w:rPr>
                          <w:rStyle w:val="InlineHeading"/>
                          <w:rFonts w:asciiTheme="majorHAnsi" w:hAnsiTheme="majorHAnsi"/>
                          <w:b/>
                          <w:caps/>
                        </w:rPr>
                      </w:sdtEndPr>
                      <w:sdtContent>
                        <w:r w:rsidR="007B274A">
                          <w:t>12.10.1917</w:t>
                        </w:r>
                      </w:sdtContent>
                    </w:sdt>
                  </w:p>
                </w:tc>
                <w:sdt>
                  <w:sdtPr>
                    <w:rPr>
                      <w:lang w:val="en-US"/>
                    </w:rPr>
                    <w:alias w:val="Status"/>
                    <w:tag w:val="Status"/>
                    <w:id w:val="1709831577"/>
                    <w:placeholder>
                      <w:docPart w:val="B766C1CAC29F47578A29E148BC8FD7CC"/>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2D887528" w14:textId="12E98109" w:rsidR="007B274A" w:rsidRPr="00207E20" w:rsidRDefault="007B274A" w:rsidP="00281A84">
                        <w:pPr>
                          <w:rPr>
                            <w:lang w:val="en-US"/>
                          </w:rPr>
                        </w:pPr>
                        <w:r>
                          <w:rPr>
                            <w:lang w:val="en-US"/>
                          </w:rPr>
                          <w:t>Мёртв</w:t>
                        </w:r>
                      </w:p>
                    </w:tc>
                  </w:sdtContent>
                </w:sdt>
                <w:sdt>
                  <w:sdtPr>
                    <w:alias w:val="Note on relative"/>
                    <w:tag w:val="Note on relative"/>
                    <w:id w:val="1595664358"/>
                    <w:placeholder>
                      <w:docPart w:val="C04F2E10420C4708BCE3E2C42AD7CF3B"/>
                    </w:placeholder>
                  </w:sdtPr>
                  <w:sdtEndPr>
                    <w:rPr>
                      <w:rStyle w:val="InlineHeading"/>
                      <w:rFonts w:asciiTheme="majorHAnsi" w:hAnsiTheme="majorHAnsi"/>
                      <w:b/>
                      <w:caps/>
                      <w:lang w:val="en-US"/>
                    </w:rPr>
                  </w:sdtEndPr>
                  <w:sdtContent>
                    <w:tc>
                      <w:tcPr>
                        <w:tcW w:w="2092" w:type="dxa"/>
                      </w:tcPr>
                      <w:p w14:paraId="67034271" w14:textId="3426F5BE" w:rsidR="007B274A" w:rsidRPr="00207E20" w:rsidRDefault="007B274A" w:rsidP="00281A84">
                        <w:pPr>
                          <w:rPr>
                            <w:rStyle w:val="InlineHeading"/>
                            <w:lang w:val="en-US"/>
                          </w:rPr>
                        </w:pPr>
                        <w:r>
                          <w:t>-</w:t>
                        </w:r>
                      </w:p>
                    </w:tc>
                  </w:sdtContent>
                </w:sdt>
              </w:tr>
            </w:sdtContent>
          </w:sdt>
          <w:sdt>
            <w:sdtPr>
              <w:id w:val="1750619687"/>
              <w:placeholder>
                <w:docPart w:val="F2E48C50FBAD4960A2179386A3D177EC"/>
              </w:placeholder>
              <w15:repeatingSectionItem/>
            </w:sdtPr>
            <w:sdtEndPr/>
            <w:sdtContent>
              <w:tr w:rsidR="007B274A" w:rsidRPr="003863D2" w14:paraId="0671B6C3" w14:textId="77777777" w:rsidTr="00A618A9">
                <w:sdt>
                  <w:sdtPr>
                    <w:alias w:val="Degree of kinship"/>
                    <w:tag w:val="Degree of kinship"/>
                    <w:id w:val="1514112369"/>
                    <w:placeholder>
                      <w:docPart w:val="9C6AC0FFBF964BB68647E8AC98E295AF"/>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1CCF40DF" w14:textId="06548C71" w:rsidR="007B274A" w:rsidRPr="00207E20" w:rsidRDefault="007B274A" w:rsidP="00281A84">
                        <w:r>
                          <w:t>Бабушка</w:t>
                        </w:r>
                      </w:p>
                    </w:tc>
                  </w:sdtContent>
                </w:sdt>
                <w:sdt>
                  <w:sdtPr>
                    <w:alias w:val="Name"/>
                    <w:tag w:val="Name"/>
                    <w:id w:val="-1756422712"/>
                    <w:placeholder>
                      <w:docPart w:val="62A073B78CE448A8BC4E7F45DBD022D1"/>
                    </w:placeholder>
                    <w:text/>
                  </w:sdtPr>
                  <w:sdtEndPr/>
                  <w:sdtContent>
                    <w:tc>
                      <w:tcPr>
                        <w:tcW w:w="2091" w:type="dxa"/>
                      </w:tcPr>
                      <w:p w14:paraId="55F87437" w14:textId="23DC9612" w:rsidR="007B274A" w:rsidRPr="00207E20" w:rsidRDefault="007B274A" w:rsidP="00281A84">
                        <w:pPr>
                          <w:rPr>
                            <w:lang w:val="en-US"/>
                          </w:rPr>
                        </w:pPr>
                        <w:r>
                          <w:t>Парвина Набиева</w:t>
                        </w:r>
                      </w:p>
                    </w:tc>
                  </w:sdtContent>
                </w:sdt>
                <w:tc>
                  <w:tcPr>
                    <w:tcW w:w="2091" w:type="dxa"/>
                  </w:tcPr>
                  <w:p w14:paraId="378F4D94" w14:textId="24825DFF" w:rsidR="007B274A" w:rsidRPr="00207E20" w:rsidRDefault="004F0336" w:rsidP="00B57862">
                    <w:pPr>
                      <w:rPr>
                        <w:lang w:val="en-US"/>
                      </w:rPr>
                    </w:pPr>
                    <w:sdt>
                      <w:sdtPr>
                        <w:alias w:val="Date of birth"/>
                        <w:tag w:val="Date of birth"/>
                        <w:id w:val="-1019699524"/>
                        <w:placeholder>
                          <w:docPart w:val="7D8AAAB3C5F946E9B669BEBA73DF5807"/>
                        </w:placeholder>
                        <w:date w:fullDate="1929-11-18T00:00:00Z">
                          <w:dateFormat w:val="dd.MM.yyyy"/>
                          <w:lid w:val="ru-RU"/>
                          <w:storeMappedDataAs w:val="date"/>
                          <w:calendar w:val="gregorian"/>
                        </w:date>
                      </w:sdtPr>
                      <w:sdtEndPr>
                        <w:rPr>
                          <w:rStyle w:val="InlineHeading"/>
                          <w:rFonts w:asciiTheme="majorHAnsi" w:hAnsiTheme="majorHAnsi"/>
                          <w:b/>
                          <w:caps/>
                        </w:rPr>
                      </w:sdtEndPr>
                      <w:sdtContent>
                        <w:r w:rsidR="007B274A">
                          <w:t>18.11.1929</w:t>
                        </w:r>
                      </w:sdtContent>
                    </w:sdt>
                  </w:p>
                </w:tc>
                <w:sdt>
                  <w:sdtPr>
                    <w:rPr>
                      <w:lang w:val="en-US"/>
                    </w:rPr>
                    <w:alias w:val="Status"/>
                    <w:tag w:val="Status"/>
                    <w:id w:val="-52621957"/>
                    <w:placeholder>
                      <w:docPart w:val="9C6AC0FFBF964BB68647E8AC98E295AF"/>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0F9FFA50" w14:textId="230804C1" w:rsidR="007B274A" w:rsidRPr="00207E20" w:rsidRDefault="007B274A" w:rsidP="00281A84">
                        <w:pPr>
                          <w:rPr>
                            <w:lang w:val="en-US"/>
                          </w:rPr>
                        </w:pPr>
                        <w:r>
                          <w:rPr>
                            <w:lang w:val="en-US"/>
                          </w:rPr>
                          <w:t>М</w:t>
                        </w:r>
                        <w:r>
                          <w:t>е</w:t>
                        </w:r>
                        <w:r>
                          <w:rPr>
                            <w:lang w:val="en-US"/>
                          </w:rPr>
                          <w:t>ртв</w:t>
                        </w:r>
                        <w:r>
                          <w:t>а</w:t>
                        </w:r>
                      </w:p>
                    </w:tc>
                  </w:sdtContent>
                </w:sdt>
                <w:sdt>
                  <w:sdtPr>
                    <w:alias w:val="Note on relative"/>
                    <w:tag w:val="Note on relative"/>
                    <w:id w:val="1640300209"/>
                    <w:placeholder>
                      <w:docPart w:val="9824BB37B84848959D8F2357F9C72487"/>
                    </w:placeholder>
                  </w:sdtPr>
                  <w:sdtEndPr>
                    <w:rPr>
                      <w:rStyle w:val="InlineHeading"/>
                      <w:rFonts w:asciiTheme="majorHAnsi" w:hAnsiTheme="majorHAnsi"/>
                      <w:b/>
                      <w:caps/>
                      <w:lang w:val="en-US"/>
                    </w:rPr>
                  </w:sdtEndPr>
                  <w:sdtContent>
                    <w:tc>
                      <w:tcPr>
                        <w:tcW w:w="2092" w:type="dxa"/>
                      </w:tcPr>
                      <w:p w14:paraId="075296D9" w14:textId="4FEDA335" w:rsidR="007B274A" w:rsidRPr="00207E20" w:rsidRDefault="007B274A" w:rsidP="00281A84">
                        <w:pPr>
                          <w:rPr>
                            <w:rStyle w:val="InlineHeading"/>
                            <w:lang w:val="en-US"/>
                          </w:rPr>
                        </w:pPr>
                        <w:r>
                          <w:t>-</w:t>
                        </w:r>
                      </w:p>
                    </w:tc>
                  </w:sdtContent>
                </w:sdt>
              </w:tr>
            </w:sdtContent>
          </w:sdt>
          <w:sdt>
            <w:sdtPr>
              <w:id w:val="1502388144"/>
              <w:placeholder>
                <w:docPart w:val="B9C5F719CAA6497CBA4B92E6034C2656"/>
              </w:placeholder>
              <w15:repeatingSectionItem/>
            </w:sdtPr>
            <w:sdtEndPr/>
            <w:sdtContent>
              <w:tr w:rsidR="007B274A" w:rsidRPr="003863D2" w14:paraId="145B55AE" w14:textId="77777777" w:rsidTr="00A618A9">
                <w:sdt>
                  <w:sdtPr>
                    <w:alias w:val="Degree of kinship"/>
                    <w:tag w:val="Degree of kinship"/>
                    <w:id w:val="-2071874734"/>
                    <w:placeholder>
                      <w:docPart w:val="9A2CD993157E46A9BD21F7909301F840"/>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48E36C01" w14:textId="648D053D" w:rsidR="007B274A" w:rsidRPr="00207E20" w:rsidRDefault="007B274A" w:rsidP="00281A84">
                        <w:r>
                          <w:t>Дедушка</w:t>
                        </w:r>
                      </w:p>
                    </w:tc>
                  </w:sdtContent>
                </w:sdt>
                <w:sdt>
                  <w:sdtPr>
                    <w:alias w:val="Name"/>
                    <w:tag w:val="Name"/>
                    <w:id w:val="-1085688161"/>
                    <w:placeholder>
                      <w:docPart w:val="F161DBDBCA7D4232978230AE12CB4F1A"/>
                    </w:placeholder>
                    <w:text/>
                  </w:sdtPr>
                  <w:sdtEndPr/>
                  <w:sdtContent>
                    <w:tc>
                      <w:tcPr>
                        <w:tcW w:w="2091" w:type="dxa"/>
                      </w:tcPr>
                      <w:p w14:paraId="57B349EA" w14:textId="30020017" w:rsidR="007B274A" w:rsidRPr="00207E20" w:rsidRDefault="007B274A" w:rsidP="00281A84">
                        <w:pPr>
                          <w:rPr>
                            <w:lang w:val="en-US"/>
                          </w:rPr>
                        </w:pPr>
                        <w:r>
                          <w:t>Маруф Набиев</w:t>
                        </w:r>
                      </w:p>
                    </w:tc>
                  </w:sdtContent>
                </w:sdt>
                <w:tc>
                  <w:tcPr>
                    <w:tcW w:w="2091" w:type="dxa"/>
                  </w:tcPr>
                  <w:p w14:paraId="142770E6" w14:textId="3885C982" w:rsidR="007B274A" w:rsidRPr="00207E20" w:rsidRDefault="004F0336" w:rsidP="00B57862">
                    <w:pPr>
                      <w:rPr>
                        <w:lang w:val="en-US"/>
                      </w:rPr>
                    </w:pPr>
                    <w:sdt>
                      <w:sdtPr>
                        <w:alias w:val="Date of birth"/>
                        <w:tag w:val="Date of birth"/>
                        <w:id w:val="1477567519"/>
                        <w:placeholder>
                          <w:docPart w:val="8BE0A694FD884C5B89EE2C2010B681B5"/>
                        </w:placeholder>
                        <w:date w:fullDate="1928-07-08T00:00:00Z">
                          <w:dateFormat w:val="dd.MM.yyyy"/>
                          <w:lid w:val="ru-RU"/>
                          <w:storeMappedDataAs w:val="date"/>
                          <w:calendar w:val="gregorian"/>
                        </w:date>
                      </w:sdtPr>
                      <w:sdtEndPr>
                        <w:rPr>
                          <w:rStyle w:val="InlineHeading"/>
                          <w:rFonts w:asciiTheme="majorHAnsi" w:hAnsiTheme="majorHAnsi"/>
                          <w:b/>
                          <w:caps/>
                        </w:rPr>
                      </w:sdtEndPr>
                      <w:sdtContent>
                        <w:r w:rsidR="007B274A">
                          <w:t>08.07.1928</w:t>
                        </w:r>
                      </w:sdtContent>
                    </w:sdt>
                  </w:p>
                </w:tc>
                <w:sdt>
                  <w:sdtPr>
                    <w:rPr>
                      <w:lang w:val="en-US"/>
                    </w:rPr>
                    <w:alias w:val="Status"/>
                    <w:tag w:val="Status"/>
                    <w:id w:val="-509225140"/>
                    <w:placeholder>
                      <w:docPart w:val="9A2CD993157E46A9BD21F7909301F840"/>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4822E7B1" w14:textId="5E85FF3C" w:rsidR="007B274A" w:rsidRPr="00207E20" w:rsidRDefault="007B274A" w:rsidP="00281A84">
                        <w:pPr>
                          <w:rPr>
                            <w:lang w:val="en-US"/>
                          </w:rPr>
                        </w:pPr>
                        <w:r>
                          <w:rPr>
                            <w:lang w:val="en-US"/>
                          </w:rPr>
                          <w:t>Жив</w:t>
                        </w:r>
                      </w:p>
                    </w:tc>
                  </w:sdtContent>
                </w:sdt>
                <w:sdt>
                  <w:sdtPr>
                    <w:alias w:val="Note on relative"/>
                    <w:tag w:val="Note on relative"/>
                    <w:id w:val="-256600431"/>
                    <w:placeholder>
                      <w:docPart w:val="1680FBD303914D559B6789B1186D4AA9"/>
                    </w:placeholder>
                  </w:sdtPr>
                  <w:sdtEndPr>
                    <w:rPr>
                      <w:rStyle w:val="InlineHeading"/>
                      <w:rFonts w:asciiTheme="majorHAnsi" w:hAnsiTheme="majorHAnsi"/>
                      <w:b/>
                      <w:caps/>
                      <w:lang w:val="en-US"/>
                    </w:rPr>
                  </w:sdtEndPr>
                  <w:sdtContent>
                    <w:tc>
                      <w:tcPr>
                        <w:tcW w:w="2092" w:type="dxa"/>
                      </w:tcPr>
                      <w:p w14:paraId="7E1F5DB8" w14:textId="10EA28E6" w:rsidR="007B274A" w:rsidRPr="00207E20" w:rsidRDefault="007B274A" w:rsidP="00281A84">
                        <w:pPr>
                          <w:rPr>
                            <w:rStyle w:val="InlineHeading"/>
                            <w:lang w:val="en-US"/>
                          </w:rPr>
                        </w:pPr>
                        <w:r>
                          <w:t>-</w:t>
                        </w:r>
                      </w:p>
                    </w:tc>
                  </w:sdtContent>
                </w:sdt>
              </w:tr>
            </w:sdtContent>
          </w:sdt>
        </w:sdtContent>
      </w:sdt>
    </w:tbl>
    <w:p w14:paraId="243FCF14" w14:textId="77777777" w:rsidR="00207E20" w:rsidRDefault="00207E20" w:rsidP="00B57862">
      <w:pPr>
        <w:rPr>
          <w:rStyle w:val="InlineHeading"/>
          <w:lang w:val="en-US"/>
        </w:rPr>
      </w:pPr>
    </w:p>
    <w:p w14:paraId="3EF7EE0F" w14:textId="77777777" w:rsidR="00E43820" w:rsidRPr="00CD5709" w:rsidRDefault="00A6472B" w:rsidP="00B57862">
      <w:pPr>
        <w:rPr>
          <w:rStyle w:val="InlineHeading"/>
          <w:lang w:val="en-US"/>
        </w:rPr>
      </w:pPr>
      <w:r>
        <w:rPr>
          <w:rStyle w:val="InlineHeading"/>
        </w:rPr>
        <w:t>Общая</w:t>
      </w:r>
      <w:r w:rsidRPr="0020673C">
        <w:rPr>
          <w:rStyle w:val="InlineHeading"/>
          <w:lang w:val="en-US"/>
        </w:rPr>
        <w:t xml:space="preserve"> </w:t>
      </w:r>
      <w:r>
        <w:rPr>
          <w:rStyle w:val="InlineHeading"/>
        </w:rPr>
        <w:t>х</w:t>
      </w:r>
      <w:r w:rsidR="00E43820">
        <w:rPr>
          <w:rStyle w:val="InlineHeading"/>
        </w:rPr>
        <w:t>арактеристика</w:t>
      </w:r>
      <w:r w:rsidR="00E43820" w:rsidRPr="00CD5709">
        <w:rPr>
          <w:rStyle w:val="InlineHeading"/>
          <w:lang w:val="en-US"/>
        </w:rPr>
        <w:t>:</w:t>
      </w:r>
    </w:p>
    <w:sdt>
      <w:sdtPr>
        <w:rPr>
          <w:rStyle w:val="Emphasis"/>
        </w:rPr>
        <w:alias w:val="Characteristics"/>
        <w:tag w:val="Characteristics"/>
        <w:id w:val="1058753378"/>
        <w:placeholder>
          <w:docPart w:val="1B661030B0C54561823A6CD57F84CBF8"/>
        </w:placeholder>
      </w:sdtPr>
      <w:sdtEndPr>
        <w:rPr>
          <w:rStyle w:val="InlineHeading"/>
          <w:rFonts w:asciiTheme="majorHAnsi" w:hAnsiTheme="majorHAnsi"/>
          <w:b/>
          <w:i w:val="0"/>
          <w:iCs w:val="0"/>
          <w:caps/>
        </w:rPr>
      </w:sdtEndPr>
      <w:sdtContent>
        <w:p w14:paraId="487498D7" w14:textId="2A6C1822" w:rsidR="00E43820" w:rsidRPr="00021932" w:rsidRDefault="00021932" w:rsidP="00B57862">
          <w:pPr>
            <w:rPr>
              <w:rStyle w:val="InlineHeading"/>
              <w:rFonts w:ascii="Consolas" w:hAnsi="Consolas"/>
              <w:b w:val="0"/>
              <w:i/>
              <w:iCs/>
              <w:caps w:val="0"/>
            </w:rPr>
          </w:pPr>
          <w:r>
            <w:rPr>
              <w:rStyle w:val="Emphasis"/>
            </w:rPr>
            <w:t>До работы на Фонд, Саид Набиев показывал отличные результаты в учёбе. После получения диплома магистра, уехал в Киев (Украина) для прохождения интернатуры, где также показывал отличные результаты, и уже в середине обучения получил рекомендацию от своего куратора. Во время стандартной процедуры вербовки молодых кадров при обходе медицинских учреждений, рекрутёр Фонда отметил успехи интерна Набиева, и незадолго до выпуска из интернатуры, предложил ему работу на Фонд. Во время работы на Фонд, сотрудник только усилил свои старания для повышения квалификации. Первое время Саид Набиев «переваривал» информацию, полученную в Фонде, с затруднениями, что характерно для людей с научным складом ума, однако эмпирический опыт и массивные теоретические выкладки Фонда смогли не только успокоить сотрудника, но и усилить его вовлечённость в работу, в том числе благодаря стойкому и системному желанию Саида помогать людям.</w:t>
          </w:r>
        </w:p>
      </w:sdtContent>
    </w:sdt>
    <w:p w14:paraId="3C185B1B" w14:textId="77777777" w:rsidR="00207E20" w:rsidRPr="00021932" w:rsidRDefault="00207E20">
      <w:pPr>
        <w:jc w:val="left"/>
        <w:rPr>
          <w:rStyle w:val="InlineHeading"/>
        </w:rPr>
      </w:pPr>
      <w:r w:rsidRPr="00021932">
        <w:rPr>
          <w:rStyle w:val="InlineHeading"/>
        </w:rPr>
        <w:br w:type="page"/>
      </w:r>
    </w:p>
    <w:p w14:paraId="0D6BDCF9" w14:textId="0DC7B6F6" w:rsidR="00A618A9" w:rsidRPr="00E11FFC" w:rsidRDefault="00207E20" w:rsidP="00E11FFC">
      <w:pPr>
        <w:pStyle w:val="Subtitle"/>
      </w:pPr>
      <w:r w:rsidRPr="00E11FFC">
        <w:lastRenderedPageBreak/>
        <w:t>Приложение</w:t>
      </w:r>
      <w:r w:rsidRPr="00E11FFC">
        <w:rPr>
          <w:rStyle w:val="InlineHeading"/>
          <w:rFonts w:ascii="Consolas" w:hAnsi="Consolas"/>
          <w:b/>
          <w:caps/>
        </w:rPr>
        <w:t xml:space="preserve"> </w:t>
      </w:r>
      <w:r w:rsidR="00E43820" w:rsidRPr="00E11FFC">
        <w:t>№</w:t>
      </w:r>
      <w:fldSimple w:instr=" SEQ Annex \* MERGEFORMAT ">
        <w:r w:rsidR="004A75F1">
          <w:rPr>
            <w:noProof/>
          </w:rPr>
          <w:t>1</w:t>
        </w:r>
      </w:fldSimple>
      <w:r w:rsidR="00E43820" w:rsidRPr="00E11FFC">
        <w:t xml:space="preserve"> к личному</w:t>
      </w:r>
      <w:r w:rsidR="00E43820" w:rsidRPr="00E11FFC">
        <w:rPr>
          <w:rStyle w:val="InlineHeading"/>
          <w:rFonts w:ascii="Consolas" w:hAnsi="Consolas"/>
          <w:b/>
          <w:caps/>
        </w:rPr>
        <w:t xml:space="preserve"> </w:t>
      </w:r>
      <w:r w:rsidR="00E43820" w:rsidRPr="00E11FFC">
        <w:t>делу</w:t>
      </w:r>
      <w:r w:rsidR="00E75179" w:rsidRPr="00E11FFC">
        <w:t xml:space="preserve"> №</w:t>
      </w:r>
      <w:r w:rsidR="00A8187B" w:rsidRPr="00E11FFC">
        <w:fldChar w:fldCharType="begin"/>
      </w:r>
      <w:r w:rsidR="00A8187B" w:rsidRPr="00E11FFC">
        <w:instrText>REF Personal_file_number</w:instrText>
      </w:r>
      <w:r w:rsidR="00E11FFC">
        <w:instrText xml:space="preserve"> \* MERGEFORMAT </w:instrText>
      </w:r>
      <w:r w:rsidR="00A8187B" w:rsidRPr="00E11FFC">
        <w:fldChar w:fldCharType="separate"/>
      </w:r>
      <w:sdt>
        <w:sdtPr>
          <w:rPr>
            <w:rStyle w:val="TitleChar"/>
            <w:color w:val="404040" w:themeColor="text1" w:themeTint="BF"/>
            <w:spacing w:val="0"/>
            <w:sz w:val="24"/>
            <w:szCs w:val="30"/>
          </w:rPr>
          <w:alias w:val="Personal file number"/>
          <w:tag w:val="Personal file number"/>
          <w:id w:val="-1809087980"/>
          <w:placeholder>
            <w:docPart w:val="590FDFFB9A534F63BA03EED2DF9E3C76"/>
          </w:placeholder>
          <w:text/>
        </w:sdtPr>
        <w:sdtContent>
          <w:r w:rsidR="004A75F1" w:rsidRPr="004A75F1">
            <w:rPr>
              <w:rStyle w:val="TitleChar"/>
              <w:color w:val="404040" w:themeColor="text1" w:themeTint="BF"/>
              <w:spacing w:val="0"/>
              <w:sz w:val="24"/>
              <w:szCs w:val="30"/>
            </w:rPr>
            <w:t>000998</w:t>
          </w:r>
        </w:sdtContent>
      </w:sdt>
      <w:r w:rsidR="00A8187B" w:rsidRPr="00E11FFC">
        <w:fldChar w:fldCharType="end"/>
      </w:r>
    </w:p>
    <w:p w14:paraId="7E08FED7" w14:textId="77777777" w:rsidR="00E43820" w:rsidRPr="00322545" w:rsidRDefault="00E43820" w:rsidP="00E43820">
      <w:pPr>
        <w:pStyle w:val="Subtitle"/>
      </w:pPr>
      <w:r>
        <w:t>гРИФ СЕКРЕТНОСТИ:</w:t>
      </w:r>
      <w:r>
        <w:br/>
      </w:r>
      <w:sdt>
        <w:sdtPr>
          <w:alias w:val="Clearence"/>
          <w:tag w:val="Clearence"/>
          <w:id w:val="2090492"/>
          <w:placeholder>
            <w:docPart w:val="C96D1145D1DB403F86AF7B2926A2ABFC"/>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rsidR="002D22DA">
            <w:t>Для ограниченного пользования</w:t>
          </w:r>
        </w:sdtContent>
      </w:sdt>
    </w:p>
    <w:p w14:paraId="3A257BC3" w14:textId="77777777" w:rsidR="00BE05F1" w:rsidRPr="00BE05F1" w:rsidRDefault="00BE05F1" w:rsidP="00BE05F1">
      <w:pPr>
        <w:pStyle w:val="Title"/>
        <w:rPr>
          <w:rStyle w:val="InlineHeading"/>
          <w:rFonts w:ascii="Consolas" w:hAnsi="Consolas"/>
          <w:b w:val="0"/>
          <w:caps w:val="0"/>
          <w:sz w:val="56"/>
        </w:rPr>
      </w:pPr>
      <w:r>
        <w:t>Сведения о работе на Фонд</w:t>
      </w:r>
    </w:p>
    <w:p w14:paraId="4B09B2D8" w14:textId="6D4F2C02" w:rsidR="00BE05F1" w:rsidRPr="0020673C" w:rsidRDefault="00BE05F1" w:rsidP="00BE05F1">
      <w:pPr>
        <w:rPr>
          <w:rStyle w:val="InlineHeading"/>
        </w:rPr>
      </w:pPr>
      <w:r>
        <w:rPr>
          <w:rStyle w:val="InlineHeading"/>
        </w:rPr>
        <w:t>Дата</w:t>
      </w:r>
      <w:r w:rsidRPr="0020673C">
        <w:rPr>
          <w:rStyle w:val="InlineHeading"/>
        </w:rPr>
        <w:t xml:space="preserve"> </w:t>
      </w:r>
      <w:r>
        <w:rPr>
          <w:rStyle w:val="InlineHeading"/>
        </w:rPr>
        <w:t>начала</w:t>
      </w:r>
      <w:r w:rsidRPr="0020673C">
        <w:rPr>
          <w:rStyle w:val="InlineHeading"/>
        </w:rPr>
        <w:t xml:space="preserve"> </w:t>
      </w:r>
      <w:r>
        <w:rPr>
          <w:rStyle w:val="InlineHeading"/>
        </w:rPr>
        <w:t>наблюдения</w:t>
      </w:r>
      <w:r w:rsidRPr="0020673C">
        <w:rPr>
          <w:rStyle w:val="InlineHeading"/>
        </w:rPr>
        <w:t>:</w:t>
      </w:r>
      <w:r w:rsidR="006D5B02" w:rsidRPr="0020673C">
        <w:rPr>
          <w:rStyle w:val="InlineHeading"/>
        </w:rPr>
        <w:t xml:space="preserve"> </w:t>
      </w:r>
      <w:sdt>
        <w:sdtPr>
          <w:alias w:val="Observation Date"/>
          <w:tag w:val="Observation Date"/>
          <w:id w:val="352391890"/>
          <w:placeholder>
            <w:docPart w:val="39623EB6173A4D578889E8EE4B607BFD"/>
          </w:placeholder>
          <w:date w:fullDate="2021-05-11T00:00:00Z">
            <w:dateFormat w:val="dd.MM.yyyy"/>
            <w:lid w:val="ru-RU"/>
            <w:storeMappedDataAs w:val="date"/>
            <w:calendar w:val="gregorian"/>
          </w:date>
        </w:sdtPr>
        <w:sdtEndPr>
          <w:rPr>
            <w:rStyle w:val="InlineHeading"/>
            <w:rFonts w:asciiTheme="majorHAnsi" w:hAnsiTheme="majorHAnsi"/>
            <w:b/>
            <w:caps/>
          </w:rPr>
        </w:sdtEndPr>
        <w:sdtContent>
          <w:r w:rsidR="00C74F37">
            <w:t>11.05.2021</w:t>
          </w:r>
        </w:sdtContent>
      </w:sdt>
    </w:p>
    <w:p w14:paraId="4E1EDB7D" w14:textId="5AB226A5" w:rsidR="00BE05F1" w:rsidRPr="00C74F37" w:rsidRDefault="00BE05F1" w:rsidP="00BE05F1">
      <w:pPr>
        <w:rPr>
          <w:rStyle w:val="InlineHeading"/>
        </w:rPr>
      </w:pPr>
      <w:r>
        <w:rPr>
          <w:rStyle w:val="InlineHeading"/>
        </w:rPr>
        <w:t>Дата</w:t>
      </w:r>
      <w:r w:rsidRPr="00C74F37">
        <w:rPr>
          <w:rStyle w:val="InlineHeading"/>
        </w:rPr>
        <w:t xml:space="preserve"> </w:t>
      </w:r>
      <w:r>
        <w:rPr>
          <w:rStyle w:val="InlineHeading"/>
        </w:rPr>
        <w:t>предложения</w:t>
      </w:r>
      <w:r w:rsidRPr="00C74F37">
        <w:rPr>
          <w:rStyle w:val="InlineHeading"/>
        </w:rPr>
        <w:t xml:space="preserve"> </w:t>
      </w:r>
      <w:r>
        <w:rPr>
          <w:rStyle w:val="InlineHeading"/>
        </w:rPr>
        <w:t>о</w:t>
      </w:r>
      <w:r w:rsidRPr="00C74F37">
        <w:rPr>
          <w:rStyle w:val="InlineHeading"/>
        </w:rPr>
        <w:t xml:space="preserve"> </w:t>
      </w:r>
      <w:r>
        <w:rPr>
          <w:rStyle w:val="InlineHeading"/>
        </w:rPr>
        <w:t>работе</w:t>
      </w:r>
      <w:r w:rsidRPr="00C74F37">
        <w:rPr>
          <w:rStyle w:val="InlineHeading"/>
        </w:rPr>
        <w:t>:</w:t>
      </w:r>
      <w:r w:rsidR="006D5B02" w:rsidRPr="00C74F37">
        <w:rPr>
          <w:rStyle w:val="InlineHeading"/>
        </w:rPr>
        <w:t xml:space="preserve"> </w:t>
      </w:r>
      <w:sdt>
        <w:sdtPr>
          <w:alias w:val="Offer Date"/>
          <w:tag w:val="Offer Date"/>
          <w:id w:val="-954865631"/>
          <w:placeholder>
            <w:docPart w:val="48B54350F615412CA3E3CB508E59D498"/>
          </w:placeholder>
          <w:date w:fullDate="2021-07-11T00:00:00Z">
            <w:dateFormat w:val="dd.MM.yyyy"/>
            <w:lid w:val="ru-RU"/>
            <w:storeMappedDataAs w:val="date"/>
            <w:calendar w:val="gregorian"/>
          </w:date>
        </w:sdtPr>
        <w:sdtEndPr>
          <w:rPr>
            <w:rStyle w:val="InlineHeading"/>
            <w:rFonts w:asciiTheme="majorHAnsi" w:hAnsiTheme="majorHAnsi"/>
            <w:b/>
            <w:caps/>
          </w:rPr>
        </w:sdtEndPr>
        <w:sdtContent>
          <w:r w:rsidR="00C74F37">
            <w:t>11.07.2021</w:t>
          </w:r>
        </w:sdtContent>
      </w:sdt>
    </w:p>
    <w:p w14:paraId="10D72E25" w14:textId="1D71FBB2" w:rsidR="00BE05F1" w:rsidRPr="00C74F37" w:rsidRDefault="00BE05F1" w:rsidP="00BE05F1">
      <w:pPr>
        <w:rPr>
          <w:rStyle w:val="InlineHeading"/>
        </w:rPr>
      </w:pPr>
      <w:r>
        <w:rPr>
          <w:rStyle w:val="InlineHeading"/>
        </w:rPr>
        <w:t>Дата</w:t>
      </w:r>
      <w:r w:rsidRPr="00C74F37">
        <w:rPr>
          <w:rStyle w:val="InlineHeading"/>
        </w:rPr>
        <w:t xml:space="preserve"> </w:t>
      </w:r>
      <w:r>
        <w:rPr>
          <w:rStyle w:val="InlineHeading"/>
        </w:rPr>
        <w:t>принятия</w:t>
      </w:r>
      <w:r w:rsidRPr="00C74F37">
        <w:rPr>
          <w:rStyle w:val="InlineHeading"/>
        </w:rPr>
        <w:t xml:space="preserve"> </w:t>
      </w:r>
      <w:r>
        <w:rPr>
          <w:rStyle w:val="InlineHeading"/>
        </w:rPr>
        <w:t>в</w:t>
      </w:r>
      <w:r w:rsidRPr="00C74F37">
        <w:rPr>
          <w:rStyle w:val="InlineHeading"/>
        </w:rPr>
        <w:t xml:space="preserve"> </w:t>
      </w:r>
      <w:r>
        <w:rPr>
          <w:rStyle w:val="InlineHeading"/>
        </w:rPr>
        <w:t>штат</w:t>
      </w:r>
      <w:r w:rsidRPr="00C74F37">
        <w:rPr>
          <w:rStyle w:val="InlineHeading"/>
        </w:rPr>
        <w:t>:</w:t>
      </w:r>
      <w:r w:rsidR="006D5B02" w:rsidRPr="00C74F37">
        <w:rPr>
          <w:rStyle w:val="InlineHeading"/>
        </w:rPr>
        <w:t xml:space="preserve"> </w:t>
      </w:r>
      <w:sdt>
        <w:sdtPr>
          <w:alias w:val="Employment Date"/>
          <w:tag w:val="Employment Date"/>
          <w:id w:val="-682901464"/>
          <w:placeholder>
            <w:docPart w:val="2DEA4BDB0DDD4E9ABD22BC7AD8803754"/>
          </w:placeholder>
          <w:date w:fullDate="2021-08-01T00:00:00Z">
            <w:dateFormat w:val="dd.MM.yyyy"/>
            <w:lid w:val="ru-RU"/>
            <w:storeMappedDataAs w:val="date"/>
            <w:calendar w:val="gregorian"/>
          </w:date>
        </w:sdtPr>
        <w:sdtEndPr>
          <w:rPr>
            <w:rStyle w:val="InlineHeading"/>
            <w:rFonts w:asciiTheme="majorHAnsi" w:hAnsiTheme="majorHAnsi"/>
            <w:b/>
            <w:caps/>
          </w:rPr>
        </w:sdtEndPr>
        <w:sdtContent>
          <w:r w:rsidR="00C74F37">
            <w:t>01.08.2021</w:t>
          </w:r>
        </w:sdtContent>
      </w:sdt>
    </w:p>
    <w:p w14:paraId="2A11EBDA" w14:textId="77777777" w:rsidR="00CC1CBB" w:rsidRDefault="00CC1CBB" w:rsidP="00BE05F1">
      <w:pPr>
        <w:rPr>
          <w:rStyle w:val="InlineHeading"/>
        </w:rPr>
      </w:pPr>
      <w:r>
        <w:rPr>
          <w:rStyle w:val="InlineHeading"/>
        </w:rPr>
        <w:t>Сведения о текущей должности:</w:t>
      </w:r>
      <w:r w:rsidR="006D5B02">
        <w:rPr>
          <w:rStyle w:val="InlineHeading"/>
        </w:rPr>
        <w:t xml:space="preserve"> </w:t>
      </w:r>
    </w:p>
    <w:tbl>
      <w:tblPr>
        <w:tblStyle w:val="TableGrid"/>
        <w:tblW w:w="0" w:type="auto"/>
        <w:tblLook w:val="04A0" w:firstRow="1" w:lastRow="0" w:firstColumn="1" w:lastColumn="0" w:noHBand="0" w:noVBand="1"/>
      </w:tblPr>
      <w:tblGrid>
        <w:gridCol w:w="2601"/>
        <w:gridCol w:w="2255"/>
        <w:gridCol w:w="2700"/>
        <w:gridCol w:w="2900"/>
      </w:tblGrid>
      <w:tr w:rsidR="00702D21" w14:paraId="6A3CA6E2" w14:textId="77777777" w:rsidTr="00702D21">
        <w:tc>
          <w:tcPr>
            <w:tcW w:w="2601" w:type="dxa"/>
          </w:tcPr>
          <w:p w14:paraId="0C91DCB2" w14:textId="77777777" w:rsidR="00702D21" w:rsidRDefault="00702D21" w:rsidP="00BE05F1">
            <w:pPr>
              <w:rPr>
                <w:rStyle w:val="InlineHeading"/>
              </w:rPr>
            </w:pPr>
            <w:r>
              <w:rPr>
                <w:rStyle w:val="InlineHeading"/>
              </w:rPr>
              <w:t>Уровень допуска</w:t>
            </w:r>
          </w:p>
        </w:tc>
        <w:tc>
          <w:tcPr>
            <w:tcW w:w="2255" w:type="dxa"/>
          </w:tcPr>
          <w:p w14:paraId="52CC4B9D" w14:textId="77777777" w:rsidR="00702D21" w:rsidRPr="00702D21" w:rsidRDefault="00702D21" w:rsidP="00BE05F1">
            <w:pPr>
              <w:rPr>
                <w:rStyle w:val="InlineHeading"/>
              </w:rPr>
            </w:pPr>
            <w:r>
              <w:rPr>
                <w:rStyle w:val="InlineHeading"/>
              </w:rPr>
              <w:t>Класс</w:t>
            </w:r>
          </w:p>
        </w:tc>
        <w:tc>
          <w:tcPr>
            <w:tcW w:w="2700" w:type="dxa"/>
          </w:tcPr>
          <w:p w14:paraId="027DB3A9" w14:textId="77777777" w:rsidR="00702D21" w:rsidRDefault="00702D21" w:rsidP="00BE05F1">
            <w:pPr>
              <w:rPr>
                <w:rStyle w:val="InlineHeading"/>
              </w:rPr>
            </w:pPr>
            <w:r>
              <w:rPr>
                <w:rStyle w:val="InlineHeading"/>
              </w:rPr>
              <w:t>Должность</w:t>
            </w:r>
          </w:p>
        </w:tc>
        <w:tc>
          <w:tcPr>
            <w:tcW w:w="2900" w:type="dxa"/>
          </w:tcPr>
          <w:p w14:paraId="2B6203E8" w14:textId="77777777" w:rsidR="00702D21" w:rsidRDefault="00702D21" w:rsidP="00BE05F1">
            <w:pPr>
              <w:rPr>
                <w:rStyle w:val="InlineHeading"/>
              </w:rPr>
            </w:pPr>
            <w:r>
              <w:rPr>
                <w:rStyle w:val="InlineHeading"/>
              </w:rPr>
              <w:t>Структурное подразделение</w:t>
            </w:r>
          </w:p>
        </w:tc>
      </w:tr>
      <w:tr w:rsidR="00702D21" w:rsidRPr="00C74F37" w14:paraId="7DA3E4A1" w14:textId="77777777" w:rsidTr="00702D21">
        <w:sdt>
          <w:sdtPr>
            <w:alias w:val="Clearence"/>
            <w:tag w:val="Clearence"/>
            <w:id w:val="-997655644"/>
            <w:placeholder>
              <w:docPart w:val="C98AE1ADB56F4D5C924A94E337CAB56F"/>
            </w:placeholder>
            <w:comboBox>
              <w:listItem w:displayText="Допуск 0" w:value="Допуск 0"/>
              <w:listItem w:displayText="Допуск 1" w:value="Допуск 1"/>
              <w:listItem w:displayText="Допуск 2" w:value="Допуск 2"/>
              <w:listItem w:displayText="Допуск 3" w:value="Допуск 3"/>
              <w:listItem w:displayText="Допуск 4" w:value="Допуск 4"/>
              <w:listItem w:displayText="Допуск 5" w:value="Допуск 5"/>
              <w:listItem w:displayText="Допуск 6" w:value="Допуск 6"/>
            </w:comboBox>
          </w:sdtPr>
          <w:sdtEndPr>
            <w:rPr>
              <w:rStyle w:val="InlineHeading"/>
              <w:rFonts w:asciiTheme="majorHAnsi" w:hAnsiTheme="majorHAnsi"/>
              <w:b/>
              <w:caps/>
              <w:lang w:val="en-US"/>
            </w:rPr>
          </w:sdtEndPr>
          <w:sdtContent>
            <w:tc>
              <w:tcPr>
                <w:tcW w:w="2601" w:type="dxa"/>
              </w:tcPr>
              <w:p w14:paraId="33DB2782" w14:textId="23ECAC2C" w:rsidR="00702D21" w:rsidRPr="00CC1CBB" w:rsidRDefault="00C74F37" w:rsidP="00CC1CBB">
                <w:pPr>
                  <w:rPr>
                    <w:rStyle w:val="InlineHeading"/>
                    <w:lang w:val="en-US"/>
                  </w:rPr>
                </w:pPr>
                <w:r>
                  <w:t>Допуск 2</w:t>
                </w:r>
              </w:p>
            </w:tc>
          </w:sdtContent>
        </w:sdt>
        <w:sdt>
          <w:sdtPr>
            <w:alias w:val="Class"/>
            <w:tag w:val="Class"/>
            <w:id w:val="661980044"/>
            <w:placeholder>
              <w:docPart w:val="BCFB71A825B8411D85DB25A2721C4C98"/>
            </w:placeholder>
            <w:dropDownList>
              <w:listItem w:displayText="Класс A" w:value="Класс A"/>
              <w:listItem w:displayText="Класс B" w:value="Класс B"/>
              <w:listItem w:displayText="Класс C" w:value="Класс C"/>
              <w:listItem w:displayText="Класс D" w:value="Класс D"/>
              <w:listItem w:displayText="Класс E" w:value="Класс E"/>
            </w:dropDownList>
          </w:sdtPr>
          <w:sdtEndPr/>
          <w:sdtContent>
            <w:tc>
              <w:tcPr>
                <w:tcW w:w="2255" w:type="dxa"/>
              </w:tcPr>
              <w:p w14:paraId="79878648" w14:textId="148A2F17" w:rsidR="00702D21" w:rsidRPr="00CC1CBB" w:rsidRDefault="00C74F37" w:rsidP="00BE05F1">
                <w:r>
                  <w:t>Класс C</w:t>
                </w:r>
              </w:p>
            </w:tc>
          </w:sdtContent>
        </w:sdt>
        <w:sdt>
          <w:sdtPr>
            <w:alias w:val="Position"/>
            <w:tag w:val="Position"/>
            <w:id w:val="1800404052"/>
            <w:placeholder>
              <w:docPart w:val="BCA00A57A8474546BA46C193BF0E075D"/>
            </w:placeholder>
            <w:text/>
          </w:sdtPr>
          <w:sdtEndPr>
            <w:rPr>
              <w:rStyle w:val="InlineHeading"/>
              <w:rFonts w:asciiTheme="majorHAnsi" w:hAnsiTheme="majorHAnsi"/>
              <w:b/>
              <w:caps/>
              <w:lang w:val="en-US"/>
            </w:rPr>
          </w:sdtEndPr>
          <w:sdtContent>
            <w:tc>
              <w:tcPr>
                <w:tcW w:w="2700" w:type="dxa"/>
              </w:tcPr>
              <w:p w14:paraId="5F37731D" w14:textId="1F536F75" w:rsidR="00702D21" w:rsidRPr="00CC1CBB" w:rsidRDefault="00C74F37" w:rsidP="00BE05F1">
                <w:pPr>
                  <w:rPr>
                    <w:rStyle w:val="InlineHeading"/>
                    <w:lang w:val="en-US"/>
                  </w:rPr>
                </w:pPr>
                <w:r>
                  <w:t>Санитар</w:t>
                </w:r>
              </w:p>
            </w:tc>
          </w:sdtContent>
        </w:sdt>
        <w:sdt>
          <w:sdtPr>
            <w:alias w:val="Department"/>
            <w:tag w:val="Department"/>
            <w:id w:val="300583429"/>
            <w:placeholder>
              <w:docPart w:val="BCA00A57A8474546BA46C193BF0E075D"/>
            </w:placeholder>
            <w:text/>
          </w:sdtPr>
          <w:sdtEndPr/>
          <w:sdtContent>
            <w:tc>
              <w:tcPr>
                <w:tcW w:w="2900" w:type="dxa"/>
              </w:tcPr>
              <w:p w14:paraId="6D47FC38" w14:textId="5B16E480" w:rsidR="00702D21" w:rsidRPr="00C74F37" w:rsidRDefault="00C74F37" w:rsidP="00BE05F1">
                <w:pPr>
                  <w:rPr>
                    <w:rStyle w:val="InlineHeading"/>
                  </w:rPr>
                </w:pPr>
                <w:r w:rsidRPr="00C74F37">
                  <w:t>Медицинская служба</w:t>
                </w:r>
                <w:r>
                  <w:t>/Служба медицинского сопровождения учреждений/Группа первой медицинской помощи</w:t>
                </w:r>
              </w:p>
            </w:tc>
          </w:sdtContent>
        </w:sdt>
      </w:tr>
    </w:tbl>
    <w:p w14:paraId="1386F119" w14:textId="03CA3E7F" w:rsidR="00CC1CBB" w:rsidRPr="00C74F37" w:rsidRDefault="00AE5D8E" w:rsidP="00BE05F1">
      <w:pPr>
        <w:rPr>
          <w:rStyle w:val="InlineHeading"/>
        </w:rPr>
      </w:pPr>
      <w:r>
        <w:rPr>
          <w:rStyle w:val="InlineHeading"/>
        </w:rPr>
        <w:t>Линейный</w:t>
      </w:r>
      <w:r w:rsidRPr="00C74F37">
        <w:rPr>
          <w:rStyle w:val="InlineHeading"/>
        </w:rPr>
        <w:t xml:space="preserve"> </w:t>
      </w:r>
      <w:r>
        <w:rPr>
          <w:rStyle w:val="InlineHeading"/>
        </w:rPr>
        <w:t>руководитель</w:t>
      </w:r>
      <w:r w:rsidRPr="00C74F37">
        <w:rPr>
          <w:rStyle w:val="InlineHeading"/>
        </w:rPr>
        <w:t xml:space="preserve">: </w:t>
      </w:r>
      <w:sdt>
        <w:sdtPr>
          <w:alias w:val="Line Manager"/>
          <w:tag w:val="Line Manager"/>
          <w:id w:val="-511300909"/>
          <w:placeholder>
            <w:docPart w:val="1B661030B0C54561823A6CD57F84CBF8"/>
          </w:placeholder>
          <w:text/>
        </w:sdtPr>
        <w:sdtEndPr>
          <w:rPr>
            <w:rStyle w:val="InlineHeading"/>
            <w:rFonts w:asciiTheme="majorHAnsi" w:hAnsiTheme="majorHAnsi"/>
            <w:b/>
            <w:caps/>
          </w:rPr>
        </w:sdtEndPr>
        <w:sdtContent>
          <w:r w:rsidR="00C74F37">
            <w:t>Мамаева Анна Сергеевна</w:t>
          </w:r>
        </w:sdtContent>
      </w:sdt>
    </w:p>
    <w:p w14:paraId="3ADC0241" w14:textId="77777777" w:rsidR="00AE5D8E" w:rsidRPr="00C74F37" w:rsidRDefault="00AE5D8E" w:rsidP="00BE05F1">
      <w:pPr>
        <w:rPr>
          <w:rStyle w:val="InlineHeading"/>
        </w:rPr>
      </w:pPr>
    </w:p>
    <w:p w14:paraId="254F5DF8" w14:textId="77777777" w:rsidR="00CC1CBB" w:rsidRDefault="00CC1CBB" w:rsidP="00BE05F1">
      <w:pPr>
        <w:rPr>
          <w:rStyle w:val="InlineHeading"/>
        </w:rPr>
      </w:pPr>
      <w:r>
        <w:rPr>
          <w:rStyle w:val="InlineHeading"/>
        </w:rPr>
        <w:t>Сведения о переводах:</w:t>
      </w:r>
    </w:p>
    <w:tbl>
      <w:tblPr>
        <w:tblStyle w:val="TableGrid"/>
        <w:tblW w:w="0" w:type="auto"/>
        <w:tblLook w:val="04A0" w:firstRow="1" w:lastRow="0" w:firstColumn="1" w:lastColumn="0" w:noHBand="0" w:noVBand="1"/>
      </w:tblPr>
      <w:tblGrid>
        <w:gridCol w:w="1624"/>
        <w:gridCol w:w="1725"/>
        <w:gridCol w:w="1372"/>
        <w:gridCol w:w="1827"/>
        <w:gridCol w:w="2030"/>
        <w:gridCol w:w="1878"/>
      </w:tblGrid>
      <w:tr w:rsidR="00702D21" w14:paraId="28CE7615" w14:textId="77777777" w:rsidTr="00702D21">
        <w:tc>
          <w:tcPr>
            <w:tcW w:w="1624" w:type="dxa"/>
          </w:tcPr>
          <w:p w14:paraId="70D4AB36" w14:textId="77777777" w:rsidR="00702D21" w:rsidRPr="00CC1CBB" w:rsidRDefault="00702D21" w:rsidP="00702D21">
            <w:pPr>
              <w:rPr>
                <w:rStyle w:val="InlineHeading"/>
              </w:rPr>
            </w:pPr>
            <w:r>
              <w:rPr>
                <w:rStyle w:val="InlineHeading"/>
              </w:rPr>
              <w:t>Дата</w:t>
            </w:r>
          </w:p>
        </w:tc>
        <w:tc>
          <w:tcPr>
            <w:tcW w:w="1725" w:type="dxa"/>
          </w:tcPr>
          <w:p w14:paraId="29B938B2" w14:textId="77777777" w:rsidR="00702D21" w:rsidRDefault="00702D21" w:rsidP="00702D21">
            <w:pPr>
              <w:rPr>
                <w:rStyle w:val="InlineHeading"/>
                <w:lang w:val="en-US"/>
              </w:rPr>
            </w:pPr>
            <w:r>
              <w:rPr>
                <w:rStyle w:val="InlineHeading"/>
              </w:rPr>
              <w:t>Уровень допуска</w:t>
            </w:r>
          </w:p>
        </w:tc>
        <w:tc>
          <w:tcPr>
            <w:tcW w:w="1372" w:type="dxa"/>
          </w:tcPr>
          <w:p w14:paraId="41C0C4BA" w14:textId="77777777" w:rsidR="00702D21" w:rsidRDefault="00702D21" w:rsidP="00702D21">
            <w:pPr>
              <w:rPr>
                <w:rStyle w:val="InlineHeading"/>
              </w:rPr>
            </w:pPr>
            <w:r>
              <w:rPr>
                <w:rStyle w:val="InlineHeading"/>
              </w:rPr>
              <w:t>Класс</w:t>
            </w:r>
          </w:p>
        </w:tc>
        <w:tc>
          <w:tcPr>
            <w:tcW w:w="1827" w:type="dxa"/>
          </w:tcPr>
          <w:p w14:paraId="1B47F907" w14:textId="77777777" w:rsidR="00702D21" w:rsidRDefault="00702D21" w:rsidP="00702D21">
            <w:pPr>
              <w:rPr>
                <w:rStyle w:val="InlineHeading"/>
                <w:lang w:val="en-US"/>
              </w:rPr>
            </w:pPr>
            <w:r>
              <w:rPr>
                <w:rStyle w:val="InlineHeading"/>
              </w:rPr>
              <w:t>Должность</w:t>
            </w:r>
          </w:p>
        </w:tc>
        <w:tc>
          <w:tcPr>
            <w:tcW w:w="2030" w:type="dxa"/>
          </w:tcPr>
          <w:p w14:paraId="332932C6" w14:textId="77777777" w:rsidR="00702D21" w:rsidRDefault="00702D21" w:rsidP="00702D21">
            <w:pPr>
              <w:rPr>
                <w:rStyle w:val="InlineHeading"/>
                <w:lang w:val="en-US"/>
              </w:rPr>
            </w:pPr>
            <w:r>
              <w:rPr>
                <w:rStyle w:val="InlineHeading"/>
              </w:rPr>
              <w:t>Структурное подразделение</w:t>
            </w:r>
          </w:p>
        </w:tc>
        <w:tc>
          <w:tcPr>
            <w:tcW w:w="1878" w:type="dxa"/>
          </w:tcPr>
          <w:p w14:paraId="4E8D965E" w14:textId="77777777" w:rsidR="00702D21" w:rsidRPr="00CC1CBB" w:rsidRDefault="00702D21" w:rsidP="00702D21">
            <w:pPr>
              <w:rPr>
                <w:rStyle w:val="InlineHeading"/>
              </w:rPr>
            </w:pPr>
            <w:r>
              <w:rPr>
                <w:rStyle w:val="InlineHeading"/>
              </w:rPr>
              <w:t>Примечание</w:t>
            </w:r>
          </w:p>
        </w:tc>
      </w:tr>
      <w:sdt>
        <w:sdtPr>
          <w:alias w:val="Job Transfers Table"/>
          <w:tag w:val="Job Transfers Table"/>
          <w:id w:val="-1079287175"/>
          <w15:repeatingSection/>
        </w:sdtPr>
        <w:sdtEndPr/>
        <w:sdtContent>
          <w:sdt>
            <w:sdtPr>
              <w:id w:val="-1339458583"/>
              <w:placeholder>
                <w:docPart w:val="78FB1285D9124C58AE9C23299CA25BEC"/>
              </w:placeholder>
              <w15:repeatingSectionItem/>
            </w:sdtPr>
            <w:sdtEndPr/>
            <w:sdtContent>
              <w:tr w:rsidR="00702D21" w:rsidRPr="003863D2" w14:paraId="14ED39DC" w14:textId="77777777" w:rsidTr="00702D21">
                <w:tc>
                  <w:tcPr>
                    <w:tcW w:w="1624" w:type="dxa"/>
                  </w:tcPr>
                  <w:p w14:paraId="1394C69E" w14:textId="64BAF693" w:rsidR="00702D21" w:rsidRPr="00CC1CBB" w:rsidRDefault="00702D21" w:rsidP="00702D21">
                    <w:pPr>
                      <w:rPr>
                        <w:lang w:val="en-US"/>
                      </w:rPr>
                    </w:pPr>
                  </w:p>
                </w:tc>
                <w:tc>
                  <w:tcPr>
                    <w:tcW w:w="1725" w:type="dxa"/>
                  </w:tcPr>
                  <w:p w14:paraId="4D945DB6" w14:textId="50B5AD02" w:rsidR="00702D21" w:rsidRPr="00CC1CBB" w:rsidRDefault="00702D21" w:rsidP="00702D21"/>
                </w:tc>
                <w:tc>
                  <w:tcPr>
                    <w:tcW w:w="1372" w:type="dxa"/>
                  </w:tcPr>
                  <w:p w14:paraId="4FDBDF71" w14:textId="73923EDD" w:rsidR="00702D21" w:rsidRPr="00CC1CBB" w:rsidRDefault="00702D21" w:rsidP="00702D21"/>
                </w:tc>
                <w:tc>
                  <w:tcPr>
                    <w:tcW w:w="1827" w:type="dxa"/>
                  </w:tcPr>
                  <w:p w14:paraId="4117C11A" w14:textId="4C829FD7" w:rsidR="00702D21" w:rsidRPr="00CC1CBB" w:rsidRDefault="00702D21" w:rsidP="00702D21">
                    <w:pPr>
                      <w:rPr>
                        <w:lang w:val="en-US"/>
                      </w:rPr>
                    </w:pPr>
                  </w:p>
                </w:tc>
                <w:tc>
                  <w:tcPr>
                    <w:tcW w:w="2030" w:type="dxa"/>
                  </w:tcPr>
                  <w:p w14:paraId="4757CE1F" w14:textId="6670EC67" w:rsidR="00702D21" w:rsidRPr="00CC1CBB" w:rsidRDefault="00702D21" w:rsidP="00702D21">
                    <w:pPr>
                      <w:rPr>
                        <w:lang w:val="en-US"/>
                      </w:rPr>
                    </w:pPr>
                  </w:p>
                </w:tc>
                <w:tc>
                  <w:tcPr>
                    <w:tcW w:w="1878" w:type="dxa"/>
                  </w:tcPr>
                  <w:p w14:paraId="0E8B66A3" w14:textId="152A221B" w:rsidR="00702D21" w:rsidRDefault="00702D21" w:rsidP="00702D21">
                    <w:pPr>
                      <w:rPr>
                        <w:rStyle w:val="InlineHeading"/>
                        <w:lang w:val="en-US"/>
                      </w:rPr>
                    </w:pPr>
                  </w:p>
                </w:tc>
              </w:tr>
            </w:sdtContent>
          </w:sdt>
        </w:sdtContent>
      </w:sdt>
    </w:tbl>
    <w:p w14:paraId="6BD15AB3" w14:textId="77777777" w:rsidR="006D5B02" w:rsidRDefault="006D5B02">
      <w:pPr>
        <w:jc w:val="left"/>
        <w:rPr>
          <w:rStyle w:val="InlineHeading"/>
          <w:lang w:val="en-US"/>
        </w:rPr>
      </w:pPr>
      <w:r>
        <w:rPr>
          <w:rStyle w:val="InlineHeading"/>
          <w:lang w:val="en-US"/>
        </w:rPr>
        <w:br w:type="page"/>
      </w:r>
    </w:p>
    <w:p w14:paraId="5991848E" w14:textId="7AD8EEAC" w:rsidR="006D5B02" w:rsidRPr="00E11FFC" w:rsidRDefault="006D5B02" w:rsidP="006D5B02">
      <w:pPr>
        <w:pStyle w:val="Subtitle"/>
      </w:pPr>
      <w:r w:rsidRPr="00E11FFC">
        <w:lastRenderedPageBreak/>
        <w:t>Приложение</w:t>
      </w:r>
      <w:r w:rsidRPr="00E11FFC">
        <w:rPr>
          <w:rStyle w:val="InlineHeading"/>
          <w:rFonts w:ascii="Consolas" w:hAnsi="Consolas"/>
          <w:b/>
          <w:caps/>
        </w:rPr>
        <w:t xml:space="preserve"> </w:t>
      </w:r>
      <w:r w:rsidRPr="00E11FFC">
        <w:t>№</w:t>
      </w:r>
      <w:r w:rsidR="004F0336">
        <w:fldChar w:fldCharType="begin"/>
      </w:r>
      <w:r w:rsidR="004F0336">
        <w:instrText xml:space="preserve"> SEQ Annex \* MERGEFORMAT </w:instrText>
      </w:r>
      <w:r w:rsidR="004F0336">
        <w:fldChar w:fldCharType="separate"/>
      </w:r>
      <w:r w:rsidR="004A75F1">
        <w:rPr>
          <w:noProof/>
        </w:rPr>
        <w:t>2</w:t>
      </w:r>
      <w:r w:rsidR="004F0336">
        <w:rPr>
          <w:noProof/>
        </w:rPr>
        <w:fldChar w:fldCharType="end"/>
      </w:r>
      <w:r w:rsidRPr="00E11FFC">
        <w:t xml:space="preserve"> к личному</w:t>
      </w:r>
      <w:r w:rsidRPr="00E11FFC">
        <w:rPr>
          <w:rStyle w:val="InlineHeading"/>
          <w:rFonts w:ascii="Consolas" w:hAnsi="Consolas"/>
          <w:b/>
          <w:caps/>
        </w:rPr>
        <w:t xml:space="preserve"> </w:t>
      </w:r>
      <w:r w:rsidRPr="00E11FFC">
        <w:t>делу №</w:t>
      </w:r>
      <w:r w:rsidRPr="00E11FFC">
        <w:fldChar w:fldCharType="begin"/>
      </w:r>
      <w:r w:rsidRPr="00E11FFC">
        <w:instrText>REF Personal_file_number</w:instrText>
      </w:r>
      <w:r>
        <w:instrText xml:space="preserve"> \* MERGEFORMAT </w:instrText>
      </w:r>
      <w:r w:rsidRPr="00E11FFC">
        <w:fldChar w:fldCharType="separate"/>
      </w:r>
      <w:sdt>
        <w:sdtPr>
          <w:rPr>
            <w:rStyle w:val="TitleChar"/>
            <w:color w:val="404040" w:themeColor="text1" w:themeTint="BF"/>
            <w:spacing w:val="0"/>
            <w:sz w:val="24"/>
            <w:szCs w:val="30"/>
          </w:rPr>
          <w:alias w:val="Personal file number"/>
          <w:tag w:val="Personal file number"/>
          <w:id w:val="-669631465"/>
          <w:placeholder>
            <w:docPart w:val="FC7C9A07544E4918BC8358C95BB62344"/>
          </w:placeholder>
          <w:text/>
        </w:sdtPr>
        <w:sdtContent>
          <w:r w:rsidR="004A75F1" w:rsidRPr="004A75F1">
            <w:rPr>
              <w:rStyle w:val="TitleChar"/>
              <w:color w:val="404040" w:themeColor="text1" w:themeTint="BF"/>
              <w:spacing w:val="0"/>
              <w:sz w:val="24"/>
              <w:szCs w:val="30"/>
            </w:rPr>
            <w:t>000998</w:t>
          </w:r>
        </w:sdtContent>
      </w:sdt>
      <w:r w:rsidRPr="00E11FFC">
        <w:fldChar w:fldCharType="end"/>
      </w:r>
    </w:p>
    <w:p w14:paraId="3E971B6B" w14:textId="77777777" w:rsidR="006D5B02" w:rsidRPr="00322545" w:rsidRDefault="006D5B02" w:rsidP="006D5B02">
      <w:pPr>
        <w:pStyle w:val="Subtitle"/>
      </w:pPr>
      <w:r>
        <w:t>гРИФ СЕКРЕТНОСТИ:</w:t>
      </w:r>
      <w:r>
        <w:br/>
      </w:r>
      <w:sdt>
        <w:sdtPr>
          <w:alias w:val="Clearence"/>
          <w:tag w:val="Clearence"/>
          <w:id w:val="1710843840"/>
          <w:placeholder>
            <w:docPart w:val="2750AEBFE999457CBABCE805666F2D9E"/>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rsidR="003D1D71">
            <w:t>Секретно</w:t>
          </w:r>
        </w:sdtContent>
      </w:sdt>
    </w:p>
    <w:p w14:paraId="4603BDEC" w14:textId="77777777" w:rsidR="006D5B02" w:rsidRPr="00BE05F1" w:rsidRDefault="006D5B02" w:rsidP="006D5B02">
      <w:pPr>
        <w:pStyle w:val="Title"/>
        <w:rPr>
          <w:rStyle w:val="InlineHeading"/>
          <w:rFonts w:ascii="Consolas" w:hAnsi="Consolas"/>
          <w:b w:val="0"/>
          <w:caps w:val="0"/>
          <w:sz w:val="56"/>
        </w:rPr>
      </w:pPr>
      <w:r>
        <w:rPr>
          <w:rStyle w:val="InlineHeading"/>
          <w:rFonts w:ascii="Consolas" w:hAnsi="Consolas"/>
          <w:b w:val="0"/>
          <w:caps w:val="0"/>
          <w:sz w:val="56"/>
        </w:rPr>
        <w:t>Результаты вступительного психологического тестирования</w:t>
      </w:r>
    </w:p>
    <w:p w14:paraId="1899EFB6" w14:textId="2EFD3F2B" w:rsidR="00CC1CBB" w:rsidRDefault="006D5B02" w:rsidP="00BE05F1">
      <w:pPr>
        <w:rPr>
          <w:rStyle w:val="InlineHeading"/>
        </w:rPr>
      </w:pPr>
      <w:r>
        <w:rPr>
          <w:rStyle w:val="InlineHeading"/>
        </w:rPr>
        <w:t xml:space="preserve">Психолог: </w:t>
      </w:r>
      <w:sdt>
        <w:sdtPr>
          <w:alias w:val="Name"/>
          <w:tag w:val="Name"/>
          <w:id w:val="2093353694"/>
          <w:placeholder>
            <w:docPart w:val="722D504F6BF04C9F8A3E053EA3A56C38"/>
          </w:placeholder>
          <w:text/>
        </w:sdtPr>
        <w:sdtEndPr/>
        <w:sdtContent>
          <w:r w:rsidR="003D76D3">
            <w:t>Максин Митч</w:t>
          </w:r>
        </w:sdtContent>
      </w:sdt>
    </w:p>
    <w:p w14:paraId="648DDEF3" w14:textId="4CB51A1B" w:rsidR="006D5B02" w:rsidRPr="003D76D3" w:rsidRDefault="006D5B02" w:rsidP="00BE05F1">
      <w:pPr>
        <w:rPr>
          <w:rStyle w:val="InlineHeading"/>
        </w:rPr>
      </w:pPr>
      <w:r>
        <w:rPr>
          <w:rStyle w:val="InlineHeading"/>
        </w:rPr>
        <w:t>Дата</w:t>
      </w:r>
      <w:r w:rsidRPr="003D76D3">
        <w:rPr>
          <w:rStyle w:val="InlineHeading"/>
        </w:rPr>
        <w:t xml:space="preserve"> </w:t>
      </w:r>
      <w:r>
        <w:rPr>
          <w:rStyle w:val="InlineHeading"/>
        </w:rPr>
        <w:t>проведения</w:t>
      </w:r>
      <w:r w:rsidRPr="003D76D3">
        <w:rPr>
          <w:rStyle w:val="InlineHeading"/>
        </w:rPr>
        <w:t xml:space="preserve">: </w:t>
      </w:r>
      <w:sdt>
        <w:sdtPr>
          <w:alias w:val="Testing Date"/>
          <w:tag w:val="Testing Date"/>
          <w:id w:val="745543768"/>
          <w:placeholder>
            <w:docPart w:val="89C977B9E5284652867E9936DC7F70EB"/>
          </w:placeholder>
          <w:date w:fullDate="2021-07-30T00:00:00Z">
            <w:dateFormat w:val="dd.MM.yyyy"/>
            <w:lid w:val="ru-RU"/>
            <w:storeMappedDataAs w:val="date"/>
            <w:calendar w:val="gregorian"/>
          </w:date>
        </w:sdtPr>
        <w:sdtEndPr>
          <w:rPr>
            <w:rStyle w:val="InlineHeading"/>
            <w:rFonts w:asciiTheme="majorHAnsi" w:hAnsiTheme="majorHAnsi"/>
            <w:b/>
            <w:caps/>
          </w:rPr>
        </w:sdtEndPr>
        <w:sdtContent>
          <w:r w:rsidR="003D76D3">
            <w:t>30.07.2021</w:t>
          </w:r>
        </w:sdtContent>
      </w:sdt>
    </w:p>
    <w:p w14:paraId="31AEF535" w14:textId="77777777" w:rsidR="006D5B02" w:rsidRPr="0020673C" w:rsidRDefault="006D5B02" w:rsidP="00BE05F1">
      <w:pPr>
        <w:rPr>
          <w:rStyle w:val="InlineHeading"/>
          <w:lang w:val="en-US"/>
        </w:rPr>
      </w:pPr>
      <w:r>
        <w:rPr>
          <w:rStyle w:val="InlineHeading"/>
        </w:rPr>
        <w:t>Краткое</w:t>
      </w:r>
      <w:r w:rsidRPr="0020673C">
        <w:rPr>
          <w:rStyle w:val="InlineHeading"/>
          <w:lang w:val="en-US"/>
        </w:rPr>
        <w:t xml:space="preserve"> </w:t>
      </w:r>
      <w:r>
        <w:rPr>
          <w:rStyle w:val="InlineHeading"/>
        </w:rPr>
        <w:t>заключение</w:t>
      </w:r>
      <w:r w:rsidRPr="0020673C">
        <w:rPr>
          <w:rStyle w:val="InlineHeading"/>
          <w:lang w:val="en-US"/>
        </w:rPr>
        <w:t>:</w:t>
      </w:r>
    </w:p>
    <w:sdt>
      <w:sdtPr>
        <w:alias w:val="Brief Conclusion"/>
        <w:tag w:val="Brief Conclusion"/>
        <w:id w:val="-319971997"/>
        <w:placeholder>
          <w:docPart w:val="1B661030B0C54561823A6CD57F84CBF8"/>
        </w:placeholder>
      </w:sdtPr>
      <w:sdtEndPr>
        <w:rPr>
          <w:rStyle w:val="InlineHeading"/>
          <w:rFonts w:asciiTheme="majorHAnsi" w:hAnsiTheme="majorHAnsi"/>
          <w:b/>
          <w:caps/>
        </w:rPr>
      </w:sdtEndPr>
      <w:sdtContent>
        <w:p w14:paraId="2001BF6F" w14:textId="04FE663D" w:rsidR="006D5B02" w:rsidRPr="003D76D3" w:rsidRDefault="003D76D3" w:rsidP="00BE05F1">
          <w:pPr>
            <w:rPr>
              <w:rStyle w:val="InlineHeading"/>
            </w:rPr>
          </w:pPr>
          <w:r w:rsidRPr="003D76D3">
            <w:t>Нет противопоказаний к работе на Фонд</w:t>
          </w:r>
        </w:p>
      </w:sdtContent>
    </w:sdt>
    <w:p w14:paraId="7E19BC3E" w14:textId="77777777" w:rsidR="006D5B02" w:rsidRPr="0020673C" w:rsidRDefault="006D5B02" w:rsidP="00BE05F1">
      <w:pPr>
        <w:rPr>
          <w:rStyle w:val="InlineHeading"/>
          <w:lang w:val="en-US"/>
        </w:rPr>
      </w:pPr>
      <w:r>
        <w:rPr>
          <w:rStyle w:val="InlineHeading"/>
        </w:rPr>
        <w:t>Полное</w:t>
      </w:r>
      <w:r w:rsidRPr="0020673C">
        <w:rPr>
          <w:rStyle w:val="InlineHeading"/>
          <w:lang w:val="en-US"/>
        </w:rPr>
        <w:t xml:space="preserve"> </w:t>
      </w:r>
      <w:r>
        <w:rPr>
          <w:rStyle w:val="InlineHeading"/>
        </w:rPr>
        <w:t>заключение</w:t>
      </w:r>
      <w:r w:rsidRPr="0020673C">
        <w:rPr>
          <w:rStyle w:val="InlineHeading"/>
          <w:lang w:val="en-US"/>
        </w:rPr>
        <w:t>:</w:t>
      </w:r>
    </w:p>
    <w:sdt>
      <w:sdtPr>
        <w:rPr>
          <w:rStyle w:val="Emphasis"/>
        </w:rPr>
        <w:alias w:val="Full Conclusion"/>
        <w:tag w:val="Full Conclusion"/>
        <w:id w:val="35244217"/>
        <w:placeholder>
          <w:docPart w:val="275FC0AFD85141CD801A6D11F20554D8"/>
        </w:placeholder>
      </w:sdtPr>
      <w:sdtEndPr>
        <w:rPr>
          <w:rStyle w:val="InlineHeading"/>
          <w:rFonts w:asciiTheme="majorHAnsi" w:hAnsiTheme="majorHAnsi"/>
          <w:b/>
          <w:i w:val="0"/>
          <w:iCs w:val="0"/>
          <w:caps/>
        </w:rPr>
      </w:sdtEndPr>
      <w:sdtContent>
        <w:p w14:paraId="3F96B175" w14:textId="77777777" w:rsidR="003D76D3" w:rsidRDefault="003D76D3" w:rsidP="00BE05F1">
          <w:pPr>
            <w:rPr>
              <w:rStyle w:val="Emphasis"/>
            </w:rPr>
          </w:pPr>
          <w:r w:rsidRPr="003D76D3">
            <w:rPr>
              <w:rStyle w:val="Emphasis"/>
            </w:rPr>
            <w:t>При проведении психологического обследования испытуемый охотно шёл на сотрудничество</w:t>
          </w:r>
          <w:r w:rsidRPr="003D76D3">
            <w:rPr>
              <w:rStyle w:val="Emphasis"/>
            </w:rPr>
            <w:t>,</w:t>
          </w:r>
          <w:r w:rsidRPr="003D76D3">
            <w:rPr>
              <w:rStyle w:val="Emphasis"/>
            </w:rPr>
            <w:t xml:space="preserve"> </w:t>
          </w:r>
          <w:r>
            <w:rPr>
              <w:rStyle w:val="Emphasis"/>
            </w:rPr>
            <w:t>однако к</w:t>
          </w:r>
          <w:r w:rsidRPr="003D76D3">
            <w:rPr>
              <w:rStyle w:val="Emphasis"/>
            </w:rPr>
            <w:t xml:space="preserve">онтакт носил </w:t>
          </w:r>
          <w:r>
            <w:rPr>
              <w:rStyle w:val="Emphasis"/>
            </w:rPr>
            <w:t xml:space="preserve">скорее </w:t>
          </w:r>
          <w:r w:rsidRPr="003D76D3">
            <w:rPr>
              <w:rStyle w:val="Emphasis"/>
            </w:rPr>
            <w:t>формальный характер</w:t>
          </w:r>
          <w:r>
            <w:rPr>
              <w:rStyle w:val="Emphasis"/>
            </w:rPr>
            <w:t>, так как испытуемый переживал за результаты тестирования.</w:t>
          </w:r>
        </w:p>
        <w:p w14:paraId="18442E68" w14:textId="38201D59" w:rsidR="003D76D3" w:rsidRPr="003D76D3" w:rsidRDefault="003D76D3" w:rsidP="003D76D3">
          <w:pPr>
            <w:rPr>
              <w:i/>
              <w:iCs/>
            </w:rPr>
          </w:pPr>
          <w:r w:rsidRPr="003D76D3">
            <w:rPr>
              <w:i/>
              <w:iCs/>
            </w:rPr>
            <w:t>Вероятно, одной из главных ценностей в жизни исследуемого является его</w:t>
          </w:r>
          <w:r>
            <w:rPr>
              <w:i/>
              <w:iCs/>
            </w:rPr>
            <w:t xml:space="preserve"> </w:t>
          </w:r>
          <w:r w:rsidRPr="003D76D3">
            <w:rPr>
              <w:i/>
              <w:iCs/>
            </w:rPr>
            <w:t xml:space="preserve">взаимоотношения с </w:t>
          </w:r>
          <w:r w:rsidR="00D54BDC">
            <w:rPr>
              <w:i/>
              <w:iCs/>
            </w:rPr>
            <w:t>семьёй</w:t>
          </w:r>
          <w:r w:rsidRPr="003D76D3">
            <w:rPr>
              <w:i/>
              <w:iCs/>
            </w:rPr>
            <w:t>. Разлука с близким</w:t>
          </w:r>
          <w:r w:rsidR="00D54BDC">
            <w:rPr>
              <w:i/>
              <w:iCs/>
            </w:rPr>
            <w:t>и</w:t>
          </w:r>
          <w:r>
            <w:rPr>
              <w:i/>
              <w:iCs/>
            </w:rPr>
            <w:t xml:space="preserve"> </w:t>
          </w:r>
          <w:r w:rsidR="00D54BDC">
            <w:rPr>
              <w:i/>
              <w:iCs/>
            </w:rPr>
            <w:t>людьми</w:t>
          </w:r>
          <w:r>
            <w:rPr>
              <w:i/>
              <w:iCs/>
            </w:rPr>
            <w:t xml:space="preserve"> </w:t>
          </w:r>
          <w:r w:rsidRPr="003D76D3">
            <w:rPr>
              <w:i/>
              <w:iCs/>
            </w:rPr>
            <w:t>может стать причиной стресса и депрессии. В настоящее время,</w:t>
          </w:r>
          <w:r>
            <w:rPr>
              <w:i/>
              <w:iCs/>
            </w:rPr>
            <w:t xml:space="preserve"> </w:t>
          </w:r>
          <w:r w:rsidR="00D54BDC">
            <w:rPr>
              <w:i/>
              <w:iCs/>
            </w:rPr>
            <w:t xml:space="preserve">испытуемый </w:t>
          </w:r>
          <w:r w:rsidRPr="003D76D3">
            <w:rPr>
              <w:i/>
              <w:iCs/>
            </w:rPr>
            <w:t>не может</w:t>
          </w:r>
          <w:r>
            <w:rPr>
              <w:i/>
              <w:iCs/>
            </w:rPr>
            <w:t xml:space="preserve"> </w:t>
          </w:r>
          <w:r w:rsidRPr="003D76D3">
            <w:rPr>
              <w:i/>
              <w:iCs/>
            </w:rPr>
            <w:t>в полной мере удовлетворять эту потребность, так как</w:t>
          </w:r>
          <w:r>
            <w:rPr>
              <w:i/>
              <w:iCs/>
            </w:rPr>
            <w:t xml:space="preserve"> после переезда в Киев </w:t>
          </w:r>
          <w:r w:rsidRPr="003D76D3">
            <w:rPr>
              <w:i/>
              <w:iCs/>
            </w:rPr>
            <w:t>проживает один и большую часть времени проводит в одиночестве.</w:t>
          </w:r>
          <w:r w:rsidR="00D54BDC">
            <w:rPr>
              <w:i/>
              <w:iCs/>
            </w:rPr>
            <w:t xml:space="preserve"> Это может сильно усугубиться во время работы на Фонд. </w:t>
          </w:r>
          <w:r w:rsidRPr="003D76D3">
            <w:rPr>
              <w:i/>
              <w:iCs/>
            </w:rPr>
            <w:t>Одной из главных потребностей для исследуемого, является свобода.</w:t>
          </w:r>
        </w:p>
        <w:p w14:paraId="1B56C575" w14:textId="77777777" w:rsidR="00AC0874" w:rsidRDefault="003D76D3" w:rsidP="003D76D3">
          <w:pPr>
            <w:rPr>
              <w:i/>
              <w:iCs/>
            </w:rPr>
          </w:pPr>
          <w:r w:rsidRPr="003D76D3">
            <w:rPr>
              <w:i/>
              <w:iCs/>
            </w:rPr>
            <w:t xml:space="preserve">Помимо этого, </w:t>
          </w:r>
          <w:r>
            <w:rPr>
              <w:i/>
              <w:iCs/>
            </w:rPr>
            <w:t>Саид</w:t>
          </w:r>
          <w:r w:rsidR="00AC0874">
            <w:rPr>
              <w:i/>
              <w:iCs/>
            </w:rPr>
            <w:t xml:space="preserve"> Набиев</w:t>
          </w:r>
          <w:r w:rsidRPr="003D76D3">
            <w:rPr>
              <w:i/>
              <w:iCs/>
            </w:rPr>
            <w:t xml:space="preserve"> может достигать результата в своей деятельности</w:t>
          </w:r>
          <w:r>
            <w:rPr>
              <w:i/>
              <w:iCs/>
            </w:rPr>
            <w:t xml:space="preserve"> </w:t>
          </w:r>
          <w:r w:rsidRPr="003D76D3">
            <w:rPr>
              <w:i/>
              <w:iCs/>
            </w:rPr>
            <w:t>вопреки помехам, неудачам. Также имеют место альтруистические ценности,</w:t>
          </w:r>
          <w:r>
            <w:rPr>
              <w:i/>
              <w:iCs/>
            </w:rPr>
            <w:t xml:space="preserve"> </w:t>
          </w:r>
          <w:r w:rsidRPr="003D76D3">
            <w:rPr>
              <w:i/>
              <w:iCs/>
            </w:rPr>
            <w:t>часто идущие в ущерб себе</w:t>
          </w:r>
          <w:r w:rsidR="00AC0874">
            <w:rPr>
              <w:i/>
              <w:iCs/>
            </w:rPr>
            <w:t>, что может быть полезно Фонду.</w:t>
          </w:r>
        </w:p>
        <w:p w14:paraId="7F2899B5" w14:textId="77777777" w:rsidR="00AC0874" w:rsidRDefault="00AC0874" w:rsidP="00AC0874">
          <w:pPr>
            <w:rPr>
              <w:i/>
              <w:iCs/>
            </w:rPr>
          </w:pPr>
          <w:r w:rsidRPr="00AC0874">
            <w:rPr>
              <w:i/>
              <w:iCs/>
            </w:rPr>
            <w:t xml:space="preserve">Большое значение респондент придает своей </w:t>
          </w:r>
          <w:r>
            <w:rPr>
              <w:i/>
              <w:iCs/>
            </w:rPr>
            <w:t>карьере</w:t>
          </w:r>
          <w:r w:rsidRPr="00AC0874">
            <w:rPr>
              <w:i/>
              <w:iCs/>
            </w:rPr>
            <w:t>. Вероятно,</w:t>
          </w:r>
          <w:r>
            <w:rPr>
              <w:i/>
              <w:iCs/>
            </w:rPr>
            <w:t xml:space="preserve"> </w:t>
          </w:r>
          <w:r w:rsidRPr="00AC0874">
            <w:rPr>
              <w:i/>
              <w:iCs/>
            </w:rPr>
            <w:t>исследуемому, приносит больше радостей и удовольствия труд, чем какие-то</w:t>
          </w:r>
          <w:r>
            <w:rPr>
              <w:i/>
              <w:iCs/>
            </w:rPr>
            <w:t xml:space="preserve"> </w:t>
          </w:r>
          <w:r w:rsidRPr="00AC0874">
            <w:rPr>
              <w:i/>
              <w:iCs/>
            </w:rPr>
            <w:t>иные занятия. Из беседы ясно, что актуальной потребностью является работа</w:t>
          </w:r>
          <w:r>
            <w:rPr>
              <w:i/>
              <w:iCs/>
            </w:rPr>
            <w:t>.</w:t>
          </w:r>
        </w:p>
        <w:p w14:paraId="3C579C32" w14:textId="3A200B07" w:rsidR="006D5B02" w:rsidRPr="003D76D3" w:rsidRDefault="00AC0874" w:rsidP="00AC0874">
          <w:pPr>
            <w:rPr>
              <w:i/>
              <w:iCs/>
            </w:rPr>
          </w:pPr>
          <w:r>
            <w:rPr>
              <w:i/>
              <w:iCs/>
            </w:rPr>
            <w:t xml:space="preserve">Рекомендуется проводить регулярные </w:t>
          </w:r>
          <w:r w:rsidR="00D54BDC">
            <w:rPr>
              <w:i/>
              <w:iCs/>
            </w:rPr>
            <w:t>встречи с родными (при невозможности физических, рекомендуется разрешить сотруднику онлайн-встречи), хотя бы раз в месяц, а также стандартно посещать психолога раз в месяц для общего контроля психологического состояния.</w:t>
          </w:r>
        </w:p>
      </w:sdtContent>
    </w:sdt>
    <w:p w14:paraId="081005CE" w14:textId="77777777" w:rsidR="00A6472B" w:rsidRPr="003D76D3" w:rsidRDefault="00A6472B">
      <w:pPr>
        <w:jc w:val="left"/>
      </w:pPr>
      <w:r w:rsidRPr="003D76D3">
        <w:br w:type="page"/>
      </w:r>
    </w:p>
    <w:p w14:paraId="69BB68EE" w14:textId="519AC3D8" w:rsidR="00A6472B" w:rsidRPr="00E11FFC" w:rsidRDefault="00A6472B" w:rsidP="00A6472B">
      <w:pPr>
        <w:pStyle w:val="Subtitle"/>
      </w:pPr>
      <w:r w:rsidRPr="00E11FFC">
        <w:lastRenderedPageBreak/>
        <w:t>Приложение</w:t>
      </w:r>
      <w:r w:rsidRPr="00E11FFC">
        <w:rPr>
          <w:rStyle w:val="InlineHeading"/>
          <w:rFonts w:ascii="Consolas" w:hAnsi="Consolas"/>
          <w:b/>
          <w:caps/>
        </w:rPr>
        <w:t xml:space="preserve"> </w:t>
      </w:r>
      <w:r w:rsidRPr="00E11FFC">
        <w:t>№</w:t>
      </w:r>
      <w:r w:rsidR="004F0336">
        <w:fldChar w:fldCharType="begin"/>
      </w:r>
      <w:r w:rsidR="004F0336">
        <w:instrText xml:space="preserve"> SEQ Annex \* MERGEFORMAT </w:instrText>
      </w:r>
      <w:r w:rsidR="004F0336">
        <w:fldChar w:fldCharType="separate"/>
      </w:r>
      <w:r w:rsidR="004A75F1">
        <w:rPr>
          <w:noProof/>
        </w:rPr>
        <w:t>3</w:t>
      </w:r>
      <w:r w:rsidR="004F0336">
        <w:rPr>
          <w:noProof/>
        </w:rPr>
        <w:fldChar w:fldCharType="end"/>
      </w:r>
      <w:r w:rsidRPr="00E11FFC">
        <w:t xml:space="preserve"> к личному</w:t>
      </w:r>
      <w:r w:rsidRPr="00E11FFC">
        <w:rPr>
          <w:rStyle w:val="InlineHeading"/>
          <w:rFonts w:ascii="Consolas" w:hAnsi="Consolas"/>
          <w:b/>
          <w:caps/>
        </w:rPr>
        <w:t xml:space="preserve"> </w:t>
      </w:r>
      <w:r w:rsidRPr="00E11FFC">
        <w:t>делу №</w:t>
      </w:r>
      <w:r w:rsidRPr="00E11FFC">
        <w:fldChar w:fldCharType="begin"/>
      </w:r>
      <w:r w:rsidRPr="00E11FFC">
        <w:instrText>REF Personal_file_number</w:instrText>
      </w:r>
      <w:r>
        <w:instrText xml:space="preserve"> \* MERGEFORMAT </w:instrText>
      </w:r>
      <w:r w:rsidRPr="00E11FFC">
        <w:fldChar w:fldCharType="separate"/>
      </w:r>
      <w:sdt>
        <w:sdtPr>
          <w:rPr>
            <w:rStyle w:val="TitleChar"/>
            <w:color w:val="404040" w:themeColor="text1" w:themeTint="BF"/>
            <w:spacing w:val="0"/>
            <w:sz w:val="24"/>
            <w:szCs w:val="30"/>
          </w:rPr>
          <w:alias w:val="Personal file number"/>
          <w:tag w:val="Personal file number"/>
          <w:id w:val="-1117522875"/>
          <w:placeholder>
            <w:docPart w:val="57CEE28C84EF44BF94480353ADFF2081"/>
          </w:placeholder>
          <w:text/>
        </w:sdtPr>
        <w:sdtContent>
          <w:r w:rsidR="004A75F1" w:rsidRPr="004A75F1">
            <w:rPr>
              <w:rStyle w:val="TitleChar"/>
              <w:color w:val="404040" w:themeColor="text1" w:themeTint="BF"/>
              <w:spacing w:val="0"/>
              <w:sz w:val="24"/>
              <w:szCs w:val="30"/>
            </w:rPr>
            <w:t>000998</w:t>
          </w:r>
        </w:sdtContent>
      </w:sdt>
      <w:r w:rsidRPr="00E11FFC">
        <w:fldChar w:fldCharType="end"/>
      </w:r>
    </w:p>
    <w:p w14:paraId="55B55C09" w14:textId="77777777" w:rsidR="00A6472B" w:rsidRPr="00322545" w:rsidRDefault="00A6472B" w:rsidP="00A6472B">
      <w:pPr>
        <w:pStyle w:val="Subtitle"/>
      </w:pPr>
      <w:r>
        <w:t>гРИФ СЕКРЕТНОСТИ:</w:t>
      </w:r>
      <w:r>
        <w:br/>
      </w:r>
      <w:sdt>
        <w:sdtPr>
          <w:alias w:val="Clearence"/>
          <w:tag w:val="Clearence"/>
          <w:id w:val="278613004"/>
          <w:placeholder>
            <w:docPart w:val="B06301739F5548A1BC0F5842D42418F5"/>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t>Секретно</w:t>
          </w:r>
        </w:sdtContent>
      </w:sdt>
    </w:p>
    <w:p w14:paraId="29989C7D" w14:textId="77777777" w:rsidR="00A6472B" w:rsidRPr="0020673C" w:rsidRDefault="00A6472B" w:rsidP="00A6472B">
      <w:pPr>
        <w:pStyle w:val="Title"/>
        <w:rPr>
          <w:rStyle w:val="InlineHeading"/>
          <w:rFonts w:ascii="Consolas" w:hAnsi="Consolas"/>
          <w:b w:val="0"/>
          <w:caps w:val="0"/>
          <w:sz w:val="56"/>
        </w:rPr>
      </w:pPr>
      <w:r>
        <w:rPr>
          <w:rStyle w:val="InlineHeading"/>
          <w:rFonts w:ascii="Consolas" w:hAnsi="Consolas"/>
          <w:b w:val="0"/>
          <w:caps w:val="0"/>
          <w:sz w:val="56"/>
        </w:rPr>
        <w:t>Характеристики</w:t>
      </w:r>
    </w:p>
    <w:sdt>
      <w:sdtPr>
        <w:alias w:val="Characteristics Table"/>
        <w:tag w:val="Characteristics Table"/>
        <w:id w:val="-2133389234"/>
        <w15:repeatingSection/>
      </w:sdtPr>
      <w:sdtEndPr/>
      <w:sdtContent>
        <w:sdt>
          <w:sdtPr>
            <w:id w:val="1100758770"/>
            <w:placeholder>
              <w:docPart w:val="49F749CFC8DC42CDA4D0F1D5047B5450"/>
            </w:placeholder>
            <w15:repeatingSectionItem/>
          </w:sdtPr>
          <w:sdtEndPr/>
          <w:sdtContent>
            <w:p w14:paraId="5EB82B5E" w14:textId="1A0E2EF2" w:rsidR="00A6472B" w:rsidRPr="0020673C" w:rsidRDefault="00A6472B" w:rsidP="00BE05F1">
              <w:pPr>
                <w:rPr>
                  <w:rStyle w:val="InlineHeading"/>
                </w:rPr>
              </w:pPr>
              <w:r w:rsidRPr="00A6472B">
                <w:rPr>
                  <w:rStyle w:val="InlineHeading"/>
                </w:rPr>
                <w:t>Характеристика</w:t>
              </w:r>
              <w:r w:rsidRPr="0020673C">
                <w:rPr>
                  <w:rStyle w:val="InlineHeading"/>
                </w:rPr>
                <w:t xml:space="preserve"> №</w:t>
              </w:r>
              <w:r w:rsidRPr="00A6472B">
                <w:rPr>
                  <w:rStyle w:val="InlineHeading"/>
                </w:rPr>
                <w:fldChar w:fldCharType="begin"/>
              </w:r>
              <w:r w:rsidRPr="0020673C">
                <w:rPr>
                  <w:rStyle w:val="InlineHeading"/>
                </w:rPr>
                <w:instrText xml:space="preserve"> </w:instrText>
              </w:r>
              <w:r w:rsidRPr="00A6472B">
                <w:rPr>
                  <w:rStyle w:val="InlineHeading"/>
                  <w:lang w:val="en-US"/>
                </w:rPr>
                <w:instrText>SEQ</w:instrText>
              </w:r>
              <w:r w:rsidRPr="0020673C">
                <w:rPr>
                  <w:rStyle w:val="InlineHeading"/>
                </w:rPr>
                <w:instrText xml:space="preserve"> </w:instrText>
              </w:r>
              <w:r w:rsidRPr="00A6472B">
                <w:rPr>
                  <w:rStyle w:val="InlineHeading"/>
                  <w:lang w:val="en-US"/>
                </w:rPr>
                <w:instrText>CharacteristicsNum</w:instrText>
              </w:r>
              <w:r w:rsidRPr="0020673C">
                <w:rPr>
                  <w:rStyle w:val="InlineHeading"/>
                </w:rPr>
                <w:instrText xml:space="preserve"> \* </w:instrText>
              </w:r>
              <w:r w:rsidRPr="00A6472B">
                <w:rPr>
                  <w:rStyle w:val="InlineHeading"/>
                  <w:lang w:val="en-US"/>
                </w:rPr>
                <w:instrText>MERGEFORMAT</w:instrText>
              </w:r>
              <w:r w:rsidRPr="0020673C">
                <w:rPr>
                  <w:rStyle w:val="InlineHeading"/>
                </w:rPr>
                <w:instrText xml:space="preserve"> </w:instrText>
              </w:r>
              <w:r w:rsidRPr="00A6472B">
                <w:rPr>
                  <w:rStyle w:val="InlineHeading"/>
                </w:rPr>
                <w:fldChar w:fldCharType="separate"/>
              </w:r>
              <w:r w:rsidR="004A75F1" w:rsidRPr="004A75F1">
                <w:rPr>
                  <w:rStyle w:val="InlineHeading"/>
                  <w:noProof/>
                </w:rPr>
                <w:t>1</w:t>
              </w:r>
              <w:r w:rsidRPr="00A6472B">
                <w:rPr>
                  <w:rStyle w:val="InlineHeading"/>
                </w:rPr>
                <w:fldChar w:fldCharType="end"/>
              </w:r>
              <w:r w:rsidRPr="00A6472B">
                <w:rPr>
                  <w:rStyle w:val="InlineHeading"/>
                </w:rPr>
                <w:t>.</w:t>
              </w:r>
            </w:p>
            <w:p w14:paraId="5A64ABAF" w14:textId="04DC3348" w:rsidR="00A6472B" w:rsidRPr="0020673C" w:rsidRDefault="00A6472B" w:rsidP="00BE05F1">
              <w:r w:rsidRPr="00A6472B">
                <w:rPr>
                  <w:rStyle w:val="InlineHeading"/>
                </w:rPr>
                <w:t>Дата</w:t>
              </w:r>
              <w:r w:rsidRPr="0020673C">
                <w:rPr>
                  <w:rStyle w:val="InlineHeading"/>
                </w:rPr>
                <w:t xml:space="preserve"> </w:t>
              </w:r>
              <w:r w:rsidRPr="00A6472B">
                <w:rPr>
                  <w:rStyle w:val="InlineHeading"/>
                </w:rPr>
                <w:t>составления</w:t>
              </w:r>
              <w:r w:rsidRPr="0020673C">
                <w:rPr>
                  <w:rStyle w:val="InlineHeading"/>
                </w:rPr>
                <w:t>:</w:t>
              </w:r>
              <w:r w:rsidRPr="0020673C">
                <w:t xml:space="preserve"> </w:t>
              </w:r>
              <w:sdt>
                <w:sdtPr>
                  <w:alias w:val="Compilation Date"/>
                  <w:tag w:val="Compilation Date"/>
                  <w:id w:val="-1818478774"/>
                  <w:placeholder>
                    <w:docPart w:val="39623EB6173A4D578889E8EE4B607BFD"/>
                  </w:placeholder>
                  <w:date w:fullDate="2022-02-18T00:00:00Z">
                    <w:dateFormat w:val="dd.MM.yyyy"/>
                    <w:lid w:val="ru-RU"/>
                    <w:storeMappedDataAs w:val="date"/>
                    <w:calendar w:val="gregorian"/>
                  </w:date>
                </w:sdtPr>
                <w:sdtEndPr/>
                <w:sdtContent>
                  <w:r w:rsidR="00D54BDC">
                    <w:t>18.02.2022</w:t>
                  </w:r>
                </w:sdtContent>
              </w:sdt>
            </w:p>
            <w:p w14:paraId="631B400C" w14:textId="258D3FA7" w:rsidR="00A6472B" w:rsidRPr="00D54BDC" w:rsidRDefault="00A6472B" w:rsidP="00BE05F1">
              <w:r w:rsidRPr="00A6472B">
                <w:rPr>
                  <w:rStyle w:val="InlineHeading"/>
                </w:rPr>
                <w:t>Составитель</w:t>
              </w:r>
              <w:r w:rsidRPr="00D54BDC">
                <w:rPr>
                  <w:rStyle w:val="InlineHeading"/>
                </w:rPr>
                <w:t>:</w:t>
              </w:r>
              <w:r w:rsidRPr="00D54BDC">
                <w:t xml:space="preserve"> </w:t>
              </w:r>
              <w:sdt>
                <w:sdtPr>
                  <w:alias w:val="Compiler"/>
                  <w:tag w:val="Compiler"/>
                  <w:id w:val="1747907390"/>
                  <w:placeholder>
                    <w:docPart w:val="1B661030B0C54561823A6CD57F84CBF8"/>
                  </w:placeholder>
                  <w:text/>
                </w:sdtPr>
                <w:sdtContent>
                  <w:r w:rsidR="00D54BDC" w:rsidRPr="00D54BDC">
                    <w:t>Мамаева Анна Сергеевна</w:t>
                  </w:r>
                </w:sdtContent>
              </w:sdt>
            </w:p>
            <w:p w14:paraId="277506A5" w14:textId="77777777" w:rsidR="00A6472B" w:rsidRPr="0020673C" w:rsidRDefault="00A6472B" w:rsidP="00BE05F1">
              <w:pPr>
                <w:rPr>
                  <w:rStyle w:val="InlineHeading"/>
                  <w:lang w:val="en-US"/>
                </w:rPr>
              </w:pPr>
              <w:r w:rsidRPr="00A6472B">
                <w:rPr>
                  <w:rStyle w:val="InlineHeading"/>
                </w:rPr>
                <w:t>Характеристика</w:t>
              </w:r>
              <w:r w:rsidRPr="0020673C">
                <w:rPr>
                  <w:rStyle w:val="InlineHeading"/>
                  <w:lang w:val="en-US"/>
                </w:rPr>
                <w:t>:</w:t>
              </w:r>
            </w:p>
            <w:sdt>
              <w:sdtPr>
                <w:rPr>
                  <w:rStyle w:val="Emphasis"/>
                </w:rPr>
                <w:alias w:val="Characteristics"/>
                <w:tag w:val="Characteristics"/>
                <w:id w:val="1858766581"/>
                <w:placeholder>
                  <w:docPart w:val="1B661030B0C54561823A6CD57F84CBF8"/>
                </w:placeholder>
              </w:sdtPr>
              <w:sdtEndPr>
                <w:rPr>
                  <w:rStyle w:val="DefaultParagraphFont"/>
                  <w:i w:val="0"/>
                  <w:iCs w:val="0"/>
                </w:rPr>
              </w:sdtEndPr>
              <w:sdtContent>
                <w:p w14:paraId="4F8CAC33" w14:textId="79E99CC7" w:rsidR="00A6472B" w:rsidRPr="00D54BDC" w:rsidRDefault="00D54BDC" w:rsidP="00A6472B">
                  <w:pPr>
                    <w:pBdr>
                      <w:bottom w:val="single" w:sz="4" w:space="1" w:color="auto"/>
                    </w:pBdr>
                  </w:pPr>
                  <w:r>
                    <w:rPr>
                      <w:rStyle w:val="Emphasis"/>
                    </w:rPr>
                    <w:t>Санитар Набиев закеромендовал себя, как профессионала, за первые полгода работы проявлял такие навыки, как: усидчивость, исполнительность, пунктуальность, заинтересованность, любознательность, способность к обучению</w:t>
                  </w:r>
                  <w:r w:rsidR="00F52D1D">
                    <w:rPr>
                      <w:rStyle w:val="Emphasis"/>
                    </w:rPr>
                    <w:t xml:space="preserve">. В процессе работы, Саид проявлял эмпатию к сотрудникам Фонда, всегда подробно описывал их текущее состояние здоровья, рекомендации. Несмотря на небольшой опыт работы на посту санитара, Саид обладает знаниями опытного врача, хотя практические навыки (в том числе применение знаний на практике) на данный момент нуждаются в наработке. Учитывая потенциал сотрудника и его любовь и рвение к медицине, я уверена в том, что он будет уделять много времени отработке навыков, и </w:t>
                  </w:r>
                  <w:r w:rsidR="00F52D1D">
                    <w:rPr>
                      <w:rStyle w:val="Emphasis"/>
                    </w:rPr>
                    <w:t>повышению квалификации</w:t>
                  </w:r>
                  <w:r w:rsidR="00F52D1D">
                    <w:rPr>
                      <w:rStyle w:val="Emphasis"/>
                    </w:rPr>
                    <w:t xml:space="preserve"> в целом.</w:t>
                  </w:r>
                </w:p>
              </w:sdtContent>
            </w:sdt>
          </w:sdtContent>
        </w:sdt>
      </w:sdtContent>
    </w:sdt>
    <w:p w14:paraId="62B70C92" w14:textId="77777777" w:rsidR="00A6472B" w:rsidRPr="00D54BDC" w:rsidRDefault="00A6472B">
      <w:pPr>
        <w:jc w:val="left"/>
        <w:rPr>
          <w:rStyle w:val="InlineHeading"/>
          <w:rFonts w:ascii="Consolas" w:hAnsi="Consolas"/>
          <w:b w:val="0"/>
          <w:caps w:val="0"/>
        </w:rPr>
      </w:pPr>
      <w:r w:rsidRPr="00D54BDC">
        <w:rPr>
          <w:rStyle w:val="InlineHeading"/>
          <w:rFonts w:ascii="Consolas" w:hAnsi="Consolas"/>
          <w:b w:val="0"/>
          <w:caps w:val="0"/>
        </w:rPr>
        <w:br w:type="page"/>
      </w:r>
    </w:p>
    <w:p w14:paraId="236A3A65" w14:textId="6D42EF66" w:rsidR="00A6472B" w:rsidRPr="00E11FFC" w:rsidRDefault="00A6472B" w:rsidP="00A6472B">
      <w:pPr>
        <w:pStyle w:val="Subtitle"/>
      </w:pPr>
      <w:r w:rsidRPr="00E11FFC">
        <w:lastRenderedPageBreak/>
        <w:t>Приложение</w:t>
      </w:r>
      <w:r w:rsidRPr="00E11FFC">
        <w:rPr>
          <w:rStyle w:val="InlineHeading"/>
          <w:rFonts w:ascii="Consolas" w:hAnsi="Consolas"/>
          <w:b/>
          <w:caps/>
        </w:rPr>
        <w:t xml:space="preserve"> </w:t>
      </w:r>
      <w:r w:rsidRPr="00E11FFC">
        <w:t>№</w:t>
      </w:r>
      <w:r w:rsidR="004F0336">
        <w:fldChar w:fldCharType="begin"/>
      </w:r>
      <w:r w:rsidR="004F0336">
        <w:instrText xml:space="preserve"> SEQ Annex \* MERGEFORMAT </w:instrText>
      </w:r>
      <w:r w:rsidR="004F0336">
        <w:fldChar w:fldCharType="separate"/>
      </w:r>
      <w:r w:rsidR="004A75F1">
        <w:rPr>
          <w:noProof/>
        </w:rPr>
        <w:t>4</w:t>
      </w:r>
      <w:r w:rsidR="004F0336">
        <w:rPr>
          <w:noProof/>
        </w:rPr>
        <w:fldChar w:fldCharType="end"/>
      </w:r>
      <w:r w:rsidRPr="00E11FFC">
        <w:t xml:space="preserve"> к личному</w:t>
      </w:r>
      <w:r w:rsidRPr="00E11FFC">
        <w:rPr>
          <w:rStyle w:val="InlineHeading"/>
          <w:rFonts w:ascii="Consolas" w:hAnsi="Consolas"/>
          <w:b/>
          <w:caps/>
        </w:rPr>
        <w:t xml:space="preserve"> </w:t>
      </w:r>
      <w:r w:rsidRPr="00E11FFC">
        <w:t>делу №</w:t>
      </w:r>
      <w:r w:rsidRPr="00E11FFC">
        <w:fldChar w:fldCharType="begin"/>
      </w:r>
      <w:r w:rsidRPr="00E11FFC">
        <w:instrText>REF Personal_file_number</w:instrText>
      </w:r>
      <w:r>
        <w:instrText xml:space="preserve"> \* MERGEFORMAT </w:instrText>
      </w:r>
      <w:r w:rsidRPr="00E11FFC">
        <w:fldChar w:fldCharType="separate"/>
      </w:r>
      <w:sdt>
        <w:sdtPr>
          <w:rPr>
            <w:rStyle w:val="TitleChar"/>
            <w:color w:val="404040" w:themeColor="text1" w:themeTint="BF"/>
            <w:spacing w:val="0"/>
            <w:sz w:val="24"/>
            <w:szCs w:val="30"/>
          </w:rPr>
          <w:alias w:val="Personal file number"/>
          <w:tag w:val="Personal file number"/>
          <w:id w:val="490151464"/>
          <w:placeholder>
            <w:docPart w:val="9EAA492F94974052BC9F31A6BA076F30"/>
          </w:placeholder>
          <w:text/>
        </w:sdtPr>
        <w:sdtContent>
          <w:r w:rsidR="004A75F1" w:rsidRPr="004A75F1">
            <w:rPr>
              <w:rStyle w:val="TitleChar"/>
              <w:color w:val="404040" w:themeColor="text1" w:themeTint="BF"/>
              <w:spacing w:val="0"/>
              <w:sz w:val="24"/>
              <w:szCs w:val="30"/>
            </w:rPr>
            <w:t>000998</w:t>
          </w:r>
        </w:sdtContent>
      </w:sdt>
      <w:r w:rsidRPr="00E11FFC">
        <w:fldChar w:fldCharType="end"/>
      </w:r>
    </w:p>
    <w:p w14:paraId="3D4F0A1C" w14:textId="77777777" w:rsidR="00A6472B" w:rsidRPr="00322545" w:rsidRDefault="00A6472B" w:rsidP="00A6472B">
      <w:pPr>
        <w:pStyle w:val="Subtitle"/>
      </w:pPr>
      <w:r>
        <w:t>гРИФ СЕКРЕТНОСТИ:</w:t>
      </w:r>
      <w:r>
        <w:br/>
      </w:r>
      <w:sdt>
        <w:sdtPr>
          <w:alias w:val="Clearence"/>
          <w:tag w:val="Clearence"/>
          <w:id w:val="370575058"/>
          <w:placeholder>
            <w:docPart w:val="ABD39528D3BC4C448661D74A86EA61E0"/>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t>Секретно</w:t>
          </w:r>
        </w:sdtContent>
      </w:sdt>
    </w:p>
    <w:p w14:paraId="1C43B0B6" w14:textId="77777777" w:rsidR="00A6472B" w:rsidRPr="003D76D3" w:rsidRDefault="00A6472B" w:rsidP="00A6472B">
      <w:pPr>
        <w:pStyle w:val="Title"/>
        <w:rPr>
          <w:rStyle w:val="InlineHeading"/>
          <w:rFonts w:ascii="Consolas" w:hAnsi="Consolas"/>
          <w:b w:val="0"/>
          <w:caps w:val="0"/>
          <w:sz w:val="56"/>
        </w:rPr>
      </w:pPr>
      <w:r>
        <w:rPr>
          <w:rStyle w:val="InlineHeading"/>
          <w:rFonts w:ascii="Consolas" w:hAnsi="Consolas"/>
          <w:b w:val="0"/>
          <w:caps w:val="0"/>
          <w:sz w:val="56"/>
        </w:rPr>
        <w:t>Выговоры</w:t>
      </w:r>
    </w:p>
    <w:p w14:paraId="57DA9569" w14:textId="77777777" w:rsidR="005B1E52" w:rsidRPr="003D76D3" w:rsidRDefault="005B1E52">
      <w:pPr>
        <w:jc w:val="left"/>
        <w:rPr>
          <w:rStyle w:val="InlineHeading"/>
          <w:rFonts w:ascii="Consolas" w:hAnsi="Consolas"/>
          <w:b w:val="0"/>
          <w:caps w:val="0"/>
        </w:rPr>
      </w:pPr>
      <w:r w:rsidRPr="003D76D3">
        <w:rPr>
          <w:rStyle w:val="InlineHeading"/>
          <w:rFonts w:ascii="Consolas" w:hAnsi="Consolas"/>
          <w:b w:val="0"/>
          <w:caps w:val="0"/>
        </w:rPr>
        <w:br w:type="page"/>
      </w:r>
    </w:p>
    <w:p w14:paraId="77A2B435" w14:textId="059CBEEC" w:rsidR="005B1E52" w:rsidRPr="00E11FFC" w:rsidRDefault="005B1E52" w:rsidP="005B1E52">
      <w:pPr>
        <w:pStyle w:val="Subtitle"/>
      </w:pPr>
      <w:r w:rsidRPr="00E11FFC">
        <w:lastRenderedPageBreak/>
        <w:t>Приложение</w:t>
      </w:r>
      <w:r w:rsidRPr="00E11FFC">
        <w:rPr>
          <w:rStyle w:val="InlineHeading"/>
          <w:rFonts w:ascii="Consolas" w:hAnsi="Consolas"/>
          <w:b/>
          <w:caps/>
        </w:rPr>
        <w:t xml:space="preserve"> </w:t>
      </w:r>
      <w:r w:rsidRPr="00E11FFC">
        <w:t>№</w:t>
      </w:r>
      <w:r w:rsidR="004F0336">
        <w:fldChar w:fldCharType="begin"/>
      </w:r>
      <w:r w:rsidR="004F0336">
        <w:instrText xml:space="preserve"> SEQ Annex \* MERGEFORMAT </w:instrText>
      </w:r>
      <w:r w:rsidR="004F0336">
        <w:fldChar w:fldCharType="separate"/>
      </w:r>
      <w:r w:rsidR="004A75F1">
        <w:rPr>
          <w:noProof/>
        </w:rPr>
        <w:t>5</w:t>
      </w:r>
      <w:r w:rsidR="004F0336">
        <w:rPr>
          <w:noProof/>
        </w:rPr>
        <w:fldChar w:fldCharType="end"/>
      </w:r>
      <w:r w:rsidRPr="00E11FFC">
        <w:t xml:space="preserve"> к личному</w:t>
      </w:r>
      <w:r w:rsidRPr="00E11FFC">
        <w:rPr>
          <w:rStyle w:val="InlineHeading"/>
          <w:rFonts w:ascii="Consolas" w:hAnsi="Consolas"/>
          <w:b/>
          <w:caps/>
        </w:rPr>
        <w:t xml:space="preserve"> </w:t>
      </w:r>
      <w:r w:rsidRPr="00E11FFC">
        <w:t>делу №</w:t>
      </w:r>
      <w:r w:rsidRPr="00E11FFC">
        <w:fldChar w:fldCharType="begin"/>
      </w:r>
      <w:r w:rsidRPr="00E11FFC">
        <w:instrText>REF Personal_file_number</w:instrText>
      </w:r>
      <w:r>
        <w:instrText xml:space="preserve"> \* MERGEFORMAT </w:instrText>
      </w:r>
      <w:r w:rsidRPr="00E11FFC">
        <w:fldChar w:fldCharType="separate"/>
      </w:r>
      <w:sdt>
        <w:sdtPr>
          <w:rPr>
            <w:rStyle w:val="TitleChar"/>
            <w:color w:val="404040" w:themeColor="text1" w:themeTint="BF"/>
            <w:spacing w:val="0"/>
            <w:sz w:val="24"/>
            <w:szCs w:val="30"/>
          </w:rPr>
          <w:alias w:val="Personal file number"/>
          <w:tag w:val="Personal file number"/>
          <w:id w:val="-929658727"/>
          <w:placeholder>
            <w:docPart w:val="73A00C0CD55D4A33B4061DF30221C562"/>
          </w:placeholder>
          <w:text/>
        </w:sdtPr>
        <w:sdtContent>
          <w:r w:rsidR="004A75F1" w:rsidRPr="004A75F1">
            <w:rPr>
              <w:rStyle w:val="TitleChar"/>
              <w:color w:val="404040" w:themeColor="text1" w:themeTint="BF"/>
              <w:spacing w:val="0"/>
              <w:sz w:val="24"/>
              <w:szCs w:val="30"/>
            </w:rPr>
            <w:t>000998</w:t>
          </w:r>
        </w:sdtContent>
      </w:sdt>
      <w:r w:rsidRPr="00E11FFC">
        <w:fldChar w:fldCharType="end"/>
      </w:r>
    </w:p>
    <w:p w14:paraId="37E85801" w14:textId="77777777" w:rsidR="005B1E52" w:rsidRPr="00322545" w:rsidRDefault="005B1E52" w:rsidP="005B1E52">
      <w:pPr>
        <w:pStyle w:val="Subtitle"/>
      </w:pPr>
      <w:r>
        <w:t>гРИФ СЕКРЕТНОСТИ:</w:t>
      </w:r>
      <w:r>
        <w:br/>
      </w:r>
      <w:sdt>
        <w:sdtPr>
          <w:alias w:val="Clearence"/>
          <w:tag w:val="Clearence"/>
          <w:id w:val="-432199412"/>
          <w:placeholder>
            <w:docPart w:val="4F52EDF27A3A4E8186F2296183F3BFA5"/>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rsidR="00E41053">
            <w:t>Совершенно секретно</w:t>
          </w:r>
        </w:sdtContent>
      </w:sdt>
    </w:p>
    <w:p w14:paraId="6784F6DA" w14:textId="77777777" w:rsidR="005B1E52" w:rsidRPr="005B1E52" w:rsidRDefault="005B1E52" w:rsidP="005B1E52">
      <w:pPr>
        <w:pStyle w:val="Title"/>
        <w:rPr>
          <w:rStyle w:val="InlineHeading"/>
          <w:rFonts w:ascii="Consolas" w:hAnsi="Consolas"/>
          <w:b w:val="0"/>
          <w:caps w:val="0"/>
          <w:sz w:val="56"/>
        </w:rPr>
      </w:pPr>
      <w:r>
        <w:rPr>
          <w:rStyle w:val="InlineHeading"/>
          <w:rFonts w:ascii="Consolas" w:hAnsi="Consolas"/>
          <w:b w:val="0"/>
          <w:caps w:val="0"/>
          <w:sz w:val="56"/>
        </w:rPr>
        <w:t>Сведения о назначениях персональных номеров</w:t>
      </w:r>
    </w:p>
    <w:tbl>
      <w:tblPr>
        <w:tblStyle w:val="TableGrid"/>
        <w:tblW w:w="0" w:type="auto"/>
        <w:tblLook w:val="04A0" w:firstRow="1" w:lastRow="0" w:firstColumn="1" w:lastColumn="0" w:noHBand="0" w:noVBand="1"/>
      </w:tblPr>
      <w:tblGrid>
        <w:gridCol w:w="2614"/>
        <w:gridCol w:w="2614"/>
        <w:gridCol w:w="2614"/>
        <w:gridCol w:w="2614"/>
      </w:tblGrid>
      <w:tr w:rsidR="005B1E52" w14:paraId="1829A2B9" w14:textId="77777777" w:rsidTr="005B1E52">
        <w:tc>
          <w:tcPr>
            <w:tcW w:w="2614" w:type="dxa"/>
          </w:tcPr>
          <w:p w14:paraId="72FEF6E3" w14:textId="77777777" w:rsidR="005B1E52" w:rsidRPr="005B1E52" w:rsidRDefault="005B1E52" w:rsidP="00BE05F1">
            <w:pPr>
              <w:rPr>
                <w:rStyle w:val="InlineHeading"/>
              </w:rPr>
            </w:pPr>
            <w:r w:rsidRPr="005B1E52">
              <w:rPr>
                <w:rStyle w:val="InlineHeading"/>
              </w:rPr>
              <w:t>Дата назначения</w:t>
            </w:r>
          </w:p>
        </w:tc>
        <w:tc>
          <w:tcPr>
            <w:tcW w:w="2614" w:type="dxa"/>
          </w:tcPr>
          <w:p w14:paraId="3A525FAC" w14:textId="77777777" w:rsidR="005B1E52" w:rsidRPr="005B1E52" w:rsidRDefault="005B1E52" w:rsidP="00BE05F1">
            <w:pPr>
              <w:rPr>
                <w:rStyle w:val="InlineHeading"/>
              </w:rPr>
            </w:pPr>
            <w:r w:rsidRPr="005B1E52">
              <w:rPr>
                <w:rStyle w:val="InlineHeading"/>
              </w:rPr>
              <w:t>Персональный номер</w:t>
            </w:r>
          </w:p>
        </w:tc>
        <w:tc>
          <w:tcPr>
            <w:tcW w:w="2614" w:type="dxa"/>
          </w:tcPr>
          <w:p w14:paraId="052D110B" w14:textId="77777777" w:rsidR="005B1E52" w:rsidRPr="005B1E52" w:rsidRDefault="005B1E52" w:rsidP="00BE05F1">
            <w:pPr>
              <w:rPr>
                <w:rStyle w:val="InlineHeading"/>
              </w:rPr>
            </w:pPr>
            <w:r w:rsidRPr="005B1E52">
              <w:rPr>
                <w:rStyle w:val="InlineHeading"/>
              </w:rPr>
              <w:t>Обоснование</w:t>
            </w:r>
          </w:p>
        </w:tc>
        <w:tc>
          <w:tcPr>
            <w:tcW w:w="2614" w:type="dxa"/>
          </w:tcPr>
          <w:p w14:paraId="2CF39862" w14:textId="77777777" w:rsidR="005B1E52" w:rsidRPr="005B1E52" w:rsidRDefault="005B1E52" w:rsidP="00BE05F1">
            <w:pPr>
              <w:rPr>
                <w:rStyle w:val="InlineHeading"/>
              </w:rPr>
            </w:pPr>
            <w:r w:rsidRPr="005B1E52">
              <w:rPr>
                <w:rStyle w:val="InlineHeading"/>
              </w:rPr>
              <w:t>Примечание</w:t>
            </w:r>
          </w:p>
        </w:tc>
      </w:tr>
      <w:sdt>
        <w:sdtPr>
          <w:alias w:val="PN Table"/>
          <w:tag w:val="PN Table"/>
          <w:id w:val="1053425109"/>
          <w15:repeatingSection/>
        </w:sdtPr>
        <w:sdtEndPr/>
        <w:sdtContent>
          <w:sdt>
            <w:sdtPr>
              <w:id w:val="619962110"/>
              <w:placeholder>
                <w:docPart w:val="49F749CFC8DC42CDA4D0F1D5047B5450"/>
              </w:placeholder>
              <w15:repeatingSectionItem/>
            </w:sdtPr>
            <w:sdtEndPr/>
            <w:sdtContent>
              <w:tr w:rsidR="005B1E52" w:rsidRPr="003863D2" w14:paraId="1E19DEFB" w14:textId="77777777" w:rsidTr="005B1E52">
                <w:sdt>
                  <w:sdtPr>
                    <w:alias w:val="Appointment Date"/>
                    <w:tag w:val="Appointment Date"/>
                    <w:id w:val="2028900427"/>
                    <w:placeholder>
                      <w:docPart w:val="39623EB6173A4D578889E8EE4B607BFD"/>
                    </w:placeholder>
                    <w:date w:fullDate="2021-08-01T00:00:00Z">
                      <w:dateFormat w:val="dd.MM.yyyy"/>
                      <w:lid w:val="ru-RU"/>
                      <w:storeMappedDataAs w:val="date"/>
                      <w:calendar w:val="gregorian"/>
                    </w:date>
                  </w:sdtPr>
                  <w:sdtEndPr/>
                  <w:sdtContent>
                    <w:tc>
                      <w:tcPr>
                        <w:tcW w:w="2614" w:type="dxa"/>
                      </w:tcPr>
                      <w:p w14:paraId="105452C0" w14:textId="4365A568" w:rsidR="005B1E52" w:rsidRPr="005B1E52" w:rsidRDefault="00C74F37" w:rsidP="00BE05F1">
                        <w:pPr>
                          <w:rPr>
                            <w:lang w:val="en-US"/>
                          </w:rPr>
                        </w:pPr>
                        <w:r>
                          <w:t>01.08.2021</w:t>
                        </w:r>
                      </w:p>
                    </w:tc>
                  </w:sdtContent>
                </w:sdt>
                <w:sdt>
                  <w:sdtPr>
                    <w:rPr>
                      <w:lang w:val="en-US"/>
                    </w:rPr>
                    <w:alias w:val="Personal Number"/>
                    <w:tag w:val="Personal Number"/>
                    <w:id w:val="1906406920"/>
                    <w:placeholder>
                      <w:docPart w:val="1B661030B0C54561823A6CD57F84CBF8"/>
                    </w:placeholder>
                    <w:text/>
                  </w:sdtPr>
                  <w:sdtEndPr/>
                  <w:sdtContent>
                    <w:tc>
                      <w:tcPr>
                        <w:tcW w:w="2614" w:type="dxa"/>
                      </w:tcPr>
                      <w:p w14:paraId="0DF7446E" w14:textId="2CD38909" w:rsidR="005B1E52" w:rsidRPr="005B1E52" w:rsidRDefault="00C74F37" w:rsidP="00BE05F1">
                        <w:pPr>
                          <w:rPr>
                            <w:lang w:val="en-US"/>
                          </w:rPr>
                        </w:pPr>
                        <w:r>
                          <w:rPr>
                            <w:lang w:val="en-US"/>
                          </w:rPr>
                          <w:t>C-13223</w:t>
                        </w:r>
                      </w:p>
                    </w:tc>
                  </w:sdtContent>
                </w:sdt>
                <w:sdt>
                  <w:sdtPr>
                    <w:alias w:val="Justification"/>
                    <w:tag w:val="Justification"/>
                    <w:id w:val="-86780793"/>
                    <w:placeholder>
                      <w:docPart w:val="1B661030B0C54561823A6CD57F84CBF8"/>
                    </w:placeholder>
                    <w:text/>
                  </w:sdtPr>
                  <w:sdtEndPr/>
                  <w:sdtContent>
                    <w:tc>
                      <w:tcPr>
                        <w:tcW w:w="2614" w:type="dxa"/>
                      </w:tcPr>
                      <w:p w14:paraId="6208D7AC" w14:textId="7EE76B25" w:rsidR="005B1E52" w:rsidRPr="005B1E52" w:rsidRDefault="00C74F37" w:rsidP="00BE05F1">
                        <w:pPr>
                          <w:rPr>
                            <w:lang w:val="en-US"/>
                          </w:rPr>
                        </w:pPr>
                        <w:r>
                          <w:t>Принятие в штат</w:t>
                        </w:r>
                      </w:p>
                    </w:tc>
                  </w:sdtContent>
                </w:sdt>
                <w:sdt>
                  <w:sdtPr>
                    <w:alias w:val="Note on PN appointment"/>
                    <w:tag w:val="Note on PN appointment"/>
                    <w:id w:val="-133411392"/>
                    <w:placeholder>
                      <w:docPart w:val="1B661030B0C54561823A6CD57F84CBF8"/>
                    </w:placeholder>
                  </w:sdtPr>
                  <w:sdtEndPr>
                    <w:rPr>
                      <w:rStyle w:val="InlineHeading"/>
                      <w:rFonts w:asciiTheme="majorHAnsi" w:hAnsiTheme="majorHAnsi"/>
                      <w:b/>
                      <w:caps/>
                    </w:rPr>
                  </w:sdtEndPr>
                  <w:sdtContent>
                    <w:tc>
                      <w:tcPr>
                        <w:tcW w:w="2614" w:type="dxa"/>
                      </w:tcPr>
                      <w:p w14:paraId="0846C5AB" w14:textId="65FDD7DA" w:rsidR="005B1E52" w:rsidRPr="005B1E52" w:rsidRDefault="00C74F37" w:rsidP="00BE05F1">
                        <w:pPr>
                          <w:rPr>
                            <w:rStyle w:val="InlineHeading"/>
                            <w:rFonts w:ascii="Consolas" w:hAnsi="Consolas"/>
                            <w:b w:val="0"/>
                            <w:caps w:val="0"/>
                            <w:lang w:val="en-US"/>
                          </w:rPr>
                        </w:pPr>
                        <w:r>
                          <w:t>-</w:t>
                        </w:r>
                      </w:p>
                    </w:tc>
                  </w:sdtContent>
                </w:sdt>
              </w:tr>
            </w:sdtContent>
          </w:sdt>
        </w:sdtContent>
      </w:sdt>
    </w:tbl>
    <w:p w14:paraId="618BFCF4" w14:textId="77777777" w:rsidR="002D22DA" w:rsidRDefault="002D22DA" w:rsidP="002D22DA">
      <w:pPr>
        <w:jc w:val="left"/>
        <w:rPr>
          <w:rStyle w:val="InlineHeading"/>
          <w:rFonts w:ascii="Consolas" w:hAnsi="Consolas"/>
          <w:b w:val="0"/>
          <w:caps w:val="0"/>
          <w:lang w:val="en-US"/>
        </w:rPr>
      </w:pPr>
      <w:r>
        <w:rPr>
          <w:rStyle w:val="InlineHeading"/>
          <w:rFonts w:ascii="Consolas" w:hAnsi="Consolas"/>
          <w:b w:val="0"/>
          <w:caps w:val="0"/>
          <w:lang w:val="en-US"/>
        </w:rPr>
        <w:br w:type="page"/>
      </w:r>
    </w:p>
    <w:p w14:paraId="5273F834" w14:textId="65702048" w:rsidR="002D22DA" w:rsidRPr="00E11FFC" w:rsidRDefault="002D22DA" w:rsidP="002D22DA">
      <w:pPr>
        <w:pStyle w:val="Subtitle"/>
      </w:pPr>
      <w:r w:rsidRPr="00E11FFC">
        <w:lastRenderedPageBreak/>
        <w:t>Приложение</w:t>
      </w:r>
      <w:r w:rsidRPr="00E11FFC">
        <w:rPr>
          <w:rStyle w:val="InlineHeading"/>
          <w:rFonts w:ascii="Consolas" w:hAnsi="Consolas"/>
          <w:b/>
          <w:caps/>
        </w:rPr>
        <w:t xml:space="preserve"> </w:t>
      </w:r>
      <w:r w:rsidRPr="00E11FFC">
        <w:t>№</w:t>
      </w:r>
      <w:fldSimple w:instr=" SEQ Annex \* MERGEFORMAT ">
        <w:r w:rsidR="004A75F1">
          <w:rPr>
            <w:noProof/>
          </w:rPr>
          <w:t>6</w:t>
        </w:r>
      </w:fldSimple>
      <w:r w:rsidRPr="00E11FFC">
        <w:t xml:space="preserve"> к личному</w:t>
      </w:r>
      <w:r w:rsidRPr="00E11FFC">
        <w:rPr>
          <w:rStyle w:val="InlineHeading"/>
          <w:rFonts w:ascii="Consolas" w:hAnsi="Consolas"/>
          <w:b/>
          <w:caps/>
        </w:rPr>
        <w:t xml:space="preserve"> </w:t>
      </w:r>
      <w:r w:rsidRPr="00E11FFC">
        <w:t>делу №</w:t>
      </w:r>
      <w:r w:rsidRPr="00E11FFC">
        <w:fldChar w:fldCharType="begin"/>
      </w:r>
      <w:r w:rsidRPr="00E11FFC">
        <w:instrText>REF Personal_file_number</w:instrText>
      </w:r>
      <w:r>
        <w:instrText xml:space="preserve"> \* MERGEFORMAT </w:instrText>
      </w:r>
      <w:r w:rsidRPr="00E11FFC">
        <w:fldChar w:fldCharType="separate"/>
      </w:r>
      <w:sdt>
        <w:sdtPr>
          <w:rPr>
            <w:rStyle w:val="TitleChar"/>
            <w:color w:val="404040" w:themeColor="text1" w:themeTint="BF"/>
            <w:spacing w:val="0"/>
            <w:sz w:val="24"/>
            <w:szCs w:val="30"/>
          </w:rPr>
          <w:alias w:val="Personal file number"/>
          <w:tag w:val="Personal file number"/>
          <w:id w:val="-1200158368"/>
          <w:placeholder>
            <w:docPart w:val="835EC20531604338872A890B278657F3"/>
          </w:placeholder>
          <w:text/>
        </w:sdtPr>
        <w:sdtContent>
          <w:r w:rsidR="004A75F1" w:rsidRPr="004A75F1">
            <w:rPr>
              <w:rStyle w:val="TitleChar"/>
              <w:color w:val="404040" w:themeColor="text1" w:themeTint="BF"/>
              <w:spacing w:val="0"/>
              <w:sz w:val="24"/>
              <w:szCs w:val="30"/>
            </w:rPr>
            <w:t>000998</w:t>
          </w:r>
        </w:sdtContent>
      </w:sdt>
      <w:r w:rsidRPr="00E11FFC">
        <w:fldChar w:fldCharType="end"/>
      </w:r>
    </w:p>
    <w:p w14:paraId="4605BB62" w14:textId="77777777" w:rsidR="002D22DA" w:rsidRPr="00322545" w:rsidRDefault="002D22DA" w:rsidP="002D22DA">
      <w:pPr>
        <w:pStyle w:val="Subtitle"/>
      </w:pPr>
      <w:r>
        <w:t>гРИФ СЕКРЕТНОСТИ:</w:t>
      </w:r>
      <w:r>
        <w:br/>
      </w:r>
      <w:sdt>
        <w:sdtPr>
          <w:alias w:val="Clearence"/>
          <w:tag w:val="Clearence"/>
          <w:id w:val="1103842241"/>
          <w:placeholder>
            <w:docPart w:val="4453378B50014A238BA5BF6B57C37F5F"/>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t>Секретно</w:t>
          </w:r>
        </w:sdtContent>
      </w:sdt>
    </w:p>
    <w:p w14:paraId="64F265EE" w14:textId="77777777" w:rsidR="002D22DA" w:rsidRDefault="002D22DA" w:rsidP="002D22DA">
      <w:pPr>
        <w:pStyle w:val="Title"/>
        <w:rPr>
          <w:rStyle w:val="InlineHeading"/>
          <w:rFonts w:ascii="Consolas" w:hAnsi="Consolas"/>
          <w:b w:val="0"/>
          <w:caps w:val="0"/>
          <w:sz w:val="56"/>
        </w:rPr>
      </w:pPr>
      <w:r>
        <w:rPr>
          <w:rStyle w:val="InlineHeading"/>
          <w:rFonts w:ascii="Consolas" w:hAnsi="Consolas"/>
          <w:b w:val="0"/>
          <w:caps w:val="0"/>
          <w:sz w:val="56"/>
        </w:rPr>
        <w:t>Сведения о судимостях</w:t>
      </w:r>
    </w:p>
    <w:sectPr w:rsidR="002D22DA" w:rsidSect="00A618A9">
      <w:headerReference w:type="even" r:id="rId9"/>
      <w:headerReference w:type="default" r:id="rId10"/>
      <w:footerReference w:type="default" r:id="rId11"/>
      <w:headerReference w:type="first" r:id="rId12"/>
      <w:footerReference w:type="first" r:id="rId13"/>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6813D" w14:textId="77777777" w:rsidR="004F0336" w:rsidRDefault="004F0336" w:rsidP="004836E2">
      <w:pPr>
        <w:spacing w:after="0" w:line="240" w:lineRule="auto"/>
      </w:pPr>
      <w:r>
        <w:separator/>
      </w:r>
    </w:p>
  </w:endnote>
  <w:endnote w:type="continuationSeparator" w:id="0">
    <w:p w14:paraId="6E6E8E4E" w14:textId="77777777" w:rsidR="004F0336" w:rsidRDefault="004F0336" w:rsidP="00483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A693A" w14:textId="77777777" w:rsidR="004836E2" w:rsidRPr="00A618A9" w:rsidRDefault="00A618A9" w:rsidP="004836E2">
    <w:pPr>
      <w:pStyle w:val="Footer"/>
      <w:tabs>
        <w:tab w:val="clear" w:pos="4677"/>
        <w:tab w:val="clear" w:pos="9355"/>
        <w:tab w:val="left" w:pos="4755"/>
        <w:tab w:val="left" w:pos="9120"/>
      </w:tabs>
      <w:jc w:val="left"/>
      <w:rPr>
        <w:rStyle w:val="InlineHeading"/>
        <w:lang w:val="cs-CZ"/>
      </w:rPr>
    </w:pPr>
    <w:r>
      <w:rPr>
        <w:rStyle w:val="InlineHeading"/>
        <w:lang w:val="en-US"/>
      </w:rPr>
      <w:t>SCP FOUNDATION</w:t>
    </w:r>
    <w:r w:rsidRPr="00A618A9">
      <w:rPr>
        <w:rStyle w:val="InlineHeading"/>
      </w:rPr>
      <w:ptab w:relativeTo="margin" w:alignment="center" w:leader="none"/>
    </w:r>
    <w:r>
      <w:rPr>
        <w:rStyle w:val="InlineHeading"/>
      </w:rPr>
      <w:t>ЛИЧНОЕ ДЕЛО</w:t>
    </w:r>
    <w:r w:rsidRPr="00A618A9">
      <w:rPr>
        <w:rStyle w:val="InlineHeading"/>
      </w:rPr>
      <w:ptab w:relativeTo="margin" w:alignment="right" w:leader="none"/>
    </w:r>
    <w:r w:rsidR="00AE5D8E">
      <w:rPr>
        <w:rStyle w:val="InlineHeading"/>
      </w:rPr>
      <w:t>Лист</w:t>
    </w:r>
    <w:r>
      <w:rPr>
        <w:rStyle w:val="InlineHeading"/>
      </w:rPr>
      <w:t xml:space="preserve"> </w:t>
    </w:r>
    <w:r w:rsidRPr="00A618A9">
      <w:rPr>
        <w:rStyle w:val="InlineHeading"/>
      </w:rPr>
      <w:fldChar w:fldCharType="begin"/>
    </w:r>
    <w:r w:rsidRPr="00A618A9">
      <w:rPr>
        <w:rStyle w:val="InlineHeading"/>
      </w:rPr>
      <w:instrText xml:space="preserve"> PAGE   \* MERGEFORMAT </w:instrText>
    </w:r>
    <w:r w:rsidRPr="00A618A9">
      <w:rPr>
        <w:rStyle w:val="InlineHeading"/>
      </w:rPr>
      <w:fldChar w:fldCharType="separate"/>
    </w:r>
    <w:r w:rsidRPr="00A618A9">
      <w:rPr>
        <w:rStyle w:val="InlineHeading"/>
        <w:noProof/>
      </w:rPr>
      <w:t>1</w:t>
    </w:r>
    <w:r w:rsidRPr="00A618A9">
      <w:rPr>
        <w:rStyle w:val="InlineHeading"/>
        <w:noProof/>
      </w:rPr>
      <w:fldChar w:fldCharType="end"/>
    </w:r>
    <w:r>
      <w:rPr>
        <w:rStyle w:val="InlineHeading"/>
        <w:noProof/>
      </w:rPr>
      <w:t>/</w:t>
    </w:r>
    <w:r>
      <w:rPr>
        <w:rStyle w:val="InlineHeading"/>
        <w:noProof/>
        <w:lang w:val="cs-CZ"/>
      </w:rPr>
      <w:fldChar w:fldCharType="begin"/>
    </w:r>
    <w:r>
      <w:rPr>
        <w:rStyle w:val="InlineHeading"/>
        <w:noProof/>
        <w:lang w:val="cs-CZ"/>
      </w:rPr>
      <w:instrText xml:space="preserve"> NUMPAGES   \* MERGEFORMAT </w:instrText>
    </w:r>
    <w:r>
      <w:rPr>
        <w:rStyle w:val="InlineHeading"/>
        <w:noProof/>
        <w:lang w:val="cs-CZ"/>
      </w:rPr>
      <w:fldChar w:fldCharType="separate"/>
    </w:r>
    <w:r>
      <w:rPr>
        <w:rStyle w:val="InlineHeading"/>
        <w:noProof/>
        <w:lang w:val="cs-CZ"/>
      </w:rPr>
      <w:t>2</w:t>
    </w:r>
    <w:r>
      <w:rPr>
        <w:rStyle w:val="InlineHeading"/>
        <w:noProof/>
        <w:lang w:val="cs-CZ"/>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04004" w14:textId="77777777" w:rsidR="00AE5D8E" w:rsidRPr="00AE5D8E" w:rsidRDefault="00AE5D8E" w:rsidP="00AE5D8E">
    <w:pPr>
      <w:pStyle w:val="Subtitle"/>
    </w:pPr>
    <w:r>
      <w:rPr>
        <w:lang w:val="en-US"/>
      </w:rPr>
      <w:tab/>
    </w:r>
    <w:r w:rsidRPr="00AE5D8E">
      <w:t>Хранить</w:t>
    </w:r>
    <w:r w:rsidRPr="00AE5D8E">
      <w:rPr>
        <w:rStyle w:val="InlineHeading"/>
        <w:rFonts w:ascii="Consolas" w:hAnsi="Consolas"/>
        <w:b/>
        <w:caps/>
      </w:rPr>
      <w:t xml:space="preserve"> </w:t>
    </w:r>
    <w:sdt>
      <w:sdtPr>
        <w:alias w:val="Storage time"/>
        <w:tag w:val="Storage time"/>
        <w:id w:val="-1575504652"/>
        <w:placeholder>
          <w:docPart w:val="474FC2FDE9D048B8A51277FC232D6C79"/>
        </w:placeholder>
        <w:comboBox>
          <w:listItem w:displayText="Вечно" w:value="Вечно"/>
          <w:listItem w:displayText="1000 лет" w:value="1000 лет"/>
          <w:listItem w:displayText="500 лет" w:value="500 лет"/>
          <w:listItem w:displayText="300 лет" w:value="300 лет"/>
          <w:listItem w:displayText="100 лет" w:value="100 лет"/>
          <w:listItem w:displayText="50 лет" w:value="50 лет"/>
        </w:comboBox>
      </w:sdtPr>
      <w:sdtEndPr/>
      <w:sdtContent>
        <w:r w:rsidRPr="00AE5D8E">
          <w:t>Вечно</w:t>
        </w:r>
      </w:sdtContent>
    </w:sdt>
  </w:p>
  <w:p w14:paraId="1694BDA3" w14:textId="77777777" w:rsidR="00AE5D8E" w:rsidRPr="00AE5D8E" w:rsidRDefault="00AE5D8E" w:rsidP="00AE5D8E">
    <w:pPr>
      <w:pStyle w:val="Subtitle"/>
    </w:pPr>
    <w:r w:rsidRPr="00AE5D8E">
      <w:tab/>
      <w:t xml:space="preserve">На </w:t>
    </w:r>
    <w:r w:rsidRPr="00AE5D8E">
      <w:rPr>
        <w:rStyle w:val="InlineHeading"/>
        <w:rFonts w:ascii="Consolas" w:hAnsi="Consolas"/>
        <w:b/>
        <w:caps/>
      </w:rPr>
      <w:fldChar w:fldCharType="begin"/>
    </w:r>
    <w:r w:rsidRPr="00AE5D8E">
      <w:rPr>
        <w:rStyle w:val="InlineHeading"/>
        <w:rFonts w:ascii="Consolas" w:hAnsi="Consolas"/>
        <w:b/>
        <w:caps/>
      </w:rPr>
      <w:instrText xml:space="preserve"> NUMPAGES   \* MERGEFORMAT </w:instrText>
    </w:r>
    <w:r w:rsidRPr="00AE5D8E">
      <w:rPr>
        <w:rStyle w:val="InlineHeading"/>
        <w:rFonts w:ascii="Consolas" w:hAnsi="Consolas"/>
        <w:b/>
        <w:caps/>
      </w:rPr>
      <w:fldChar w:fldCharType="separate"/>
    </w:r>
    <w:r w:rsidRPr="00AE5D8E">
      <w:rPr>
        <w:rStyle w:val="InlineHeading"/>
        <w:rFonts w:ascii="Consolas" w:hAnsi="Consolas"/>
        <w:b/>
        <w:caps/>
      </w:rPr>
      <w:t>3</w:t>
    </w:r>
    <w:r w:rsidRPr="00AE5D8E">
      <w:rPr>
        <w:rStyle w:val="InlineHeading"/>
        <w:rFonts w:ascii="Consolas" w:hAnsi="Consolas"/>
        <w:b/>
        <w:caps/>
      </w:rPr>
      <w:fldChar w:fldCharType="end"/>
    </w:r>
    <w:r w:rsidRPr="00AE5D8E">
      <w:rPr>
        <w:rStyle w:val="InlineHeading"/>
        <w:rFonts w:ascii="Consolas" w:hAnsi="Consolas"/>
        <w:b/>
        <w:caps/>
      </w:rPr>
      <w:t xml:space="preserve"> листах</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08485" w14:textId="77777777" w:rsidR="004F0336" w:rsidRDefault="004F0336" w:rsidP="004836E2">
      <w:pPr>
        <w:spacing w:after="0" w:line="240" w:lineRule="auto"/>
      </w:pPr>
      <w:r>
        <w:separator/>
      </w:r>
    </w:p>
  </w:footnote>
  <w:footnote w:type="continuationSeparator" w:id="0">
    <w:p w14:paraId="482FCCAB" w14:textId="77777777" w:rsidR="004F0336" w:rsidRDefault="004F0336" w:rsidP="00483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D5A9" w14:textId="77777777" w:rsidR="00AE5D8E" w:rsidRDefault="004F0336">
    <w:pPr>
      <w:pStyle w:val="Header"/>
    </w:pPr>
    <w:r>
      <w:rPr>
        <w:noProof/>
      </w:rPr>
      <w:pict w14:anchorId="051B90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199922"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35C3" w14:textId="77777777" w:rsidR="00AE5D8E" w:rsidRDefault="004F0336">
    <w:pPr>
      <w:pStyle w:val="Header"/>
    </w:pPr>
    <w:r>
      <w:rPr>
        <w:noProof/>
      </w:rPr>
      <w:pict w14:anchorId="0D71F4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199923"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5C457" w14:textId="77777777" w:rsidR="00AE5D8E" w:rsidRDefault="004F0336">
    <w:pPr>
      <w:pStyle w:val="Header"/>
    </w:pPr>
    <w:r>
      <w:rPr>
        <w:noProof/>
      </w:rPr>
      <w:pict w14:anchorId="67CB16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199921"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8ADA7646"/>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ocumentProtection w:edit="forms" w:enforcement="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D2"/>
    <w:rsid w:val="00021932"/>
    <w:rsid w:val="0004584B"/>
    <w:rsid w:val="00075DF0"/>
    <w:rsid w:val="0010335E"/>
    <w:rsid w:val="00142FA4"/>
    <w:rsid w:val="001617E6"/>
    <w:rsid w:val="001E5C01"/>
    <w:rsid w:val="0020673C"/>
    <w:rsid w:val="00207E20"/>
    <w:rsid w:val="002D22DA"/>
    <w:rsid w:val="00307FCD"/>
    <w:rsid w:val="00322545"/>
    <w:rsid w:val="0036648B"/>
    <w:rsid w:val="003863D2"/>
    <w:rsid w:val="003B6787"/>
    <w:rsid w:val="003D1D71"/>
    <w:rsid w:val="003D76D3"/>
    <w:rsid w:val="004836E2"/>
    <w:rsid w:val="00496165"/>
    <w:rsid w:val="004A75F1"/>
    <w:rsid w:val="004D328A"/>
    <w:rsid w:val="004F0336"/>
    <w:rsid w:val="0052158F"/>
    <w:rsid w:val="00552D81"/>
    <w:rsid w:val="005636D6"/>
    <w:rsid w:val="005B1E52"/>
    <w:rsid w:val="00631EB8"/>
    <w:rsid w:val="00676105"/>
    <w:rsid w:val="006A1C90"/>
    <w:rsid w:val="006D5B02"/>
    <w:rsid w:val="00702D21"/>
    <w:rsid w:val="007A2C38"/>
    <w:rsid w:val="007B274A"/>
    <w:rsid w:val="007E2A5B"/>
    <w:rsid w:val="00864C4E"/>
    <w:rsid w:val="00866AC2"/>
    <w:rsid w:val="00895AE7"/>
    <w:rsid w:val="008C247A"/>
    <w:rsid w:val="00947373"/>
    <w:rsid w:val="009F2544"/>
    <w:rsid w:val="00A618A9"/>
    <w:rsid w:val="00A6472B"/>
    <w:rsid w:val="00A7771B"/>
    <w:rsid w:val="00A8187B"/>
    <w:rsid w:val="00A87A82"/>
    <w:rsid w:val="00AC0874"/>
    <w:rsid w:val="00AE5D8E"/>
    <w:rsid w:val="00AF198D"/>
    <w:rsid w:val="00AF6262"/>
    <w:rsid w:val="00B12A3D"/>
    <w:rsid w:val="00B15A5F"/>
    <w:rsid w:val="00B57862"/>
    <w:rsid w:val="00B66981"/>
    <w:rsid w:val="00BA2677"/>
    <w:rsid w:val="00BE05F1"/>
    <w:rsid w:val="00C42B6E"/>
    <w:rsid w:val="00C66130"/>
    <w:rsid w:val="00C74F37"/>
    <w:rsid w:val="00CC1CBB"/>
    <w:rsid w:val="00CD5709"/>
    <w:rsid w:val="00D45650"/>
    <w:rsid w:val="00D54BDC"/>
    <w:rsid w:val="00DC285D"/>
    <w:rsid w:val="00E1158D"/>
    <w:rsid w:val="00E11FFC"/>
    <w:rsid w:val="00E41053"/>
    <w:rsid w:val="00E43820"/>
    <w:rsid w:val="00E613B3"/>
    <w:rsid w:val="00E66105"/>
    <w:rsid w:val="00E75179"/>
    <w:rsid w:val="00F442A3"/>
    <w:rsid w:val="00F52D1D"/>
    <w:rsid w:val="00FA2DDA"/>
    <w:rsid w:val="00FC110A"/>
    <w:rsid w:val="00FF1D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66A3EF3"/>
  <w15:chartTrackingRefBased/>
  <w15:docId w15:val="{54FB094E-7A07-4C06-AC46-40DEBF11D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981"/>
    <w:pPr>
      <w:jc w:val="both"/>
    </w:pPr>
    <w:rPr>
      <w:rFonts w:ascii="Consolas" w:hAnsi="Consolas"/>
      <w:sz w:val="24"/>
    </w:rPr>
  </w:style>
  <w:style w:type="paragraph" w:styleId="Heading1">
    <w:name w:val="heading 1"/>
    <w:basedOn w:val="Normal"/>
    <w:next w:val="Normal"/>
    <w:link w:val="Heading1Char"/>
    <w:uiPriority w:val="9"/>
    <w:qFormat/>
    <w:rsid w:val="00A7771B"/>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A7771B"/>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A7771B"/>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A7771B"/>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A7771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7771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7771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7771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7771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71B"/>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A7771B"/>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A7771B"/>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A7771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7771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7771B"/>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A7771B"/>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A7771B"/>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A7771B"/>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A7771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7771B"/>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A7771B"/>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B57862"/>
    <w:pPr>
      <w:keepNext/>
      <w:keepLines/>
      <w:numPr>
        <w:ilvl w:val="1"/>
      </w:numPr>
      <w:spacing w:line="240" w:lineRule="auto"/>
      <w:ind w:left="7655"/>
      <w:jc w:val="left"/>
    </w:pPr>
    <w:rPr>
      <w:rFonts w:eastAsiaTheme="majorEastAsia" w:cstheme="majorBidi"/>
      <w:b/>
      <w:caps/>
      <w:color w:val="404040" w:themeColor="text1" w:themeTint="BF"/>
      <w:szCs w:val="30"/>
    </w:rPr>
  </w:style>
  <w:style w:type="character" w:customStyle="1" w:styleId="SubtitleChar">
    <w:name w:val="Subtitle Char"/>
    <w:basedOn w:val="DefaultParagraphFont"/>
    <w:link w:val="Subtitle"/>
    <w:uiPriority w:val="11"/>
    <w:rsid w:val="00B57862"/>
    <w:rPr>
      <w:rFonts w:ascii="Consolas" w:eastAsiaTheme="majorEastAsia" w:hAnsi="Consolas" w:cstheme="majorBidi"/>
      <w:b/>
      <w:caps/>
      <w:color w:val="404040" w:themeColor="text1" w:themeTint="BF"/>
      <w:sz w:val="24"/>
      <w:szCs w:val="30"/>
    </w:rPr>
  </w:style>
  <w:style w:type="character" w:styleId="Strong">
    <w:name w:val="Strong"/>
    <w:basedOn w:val="DefaultParagraphFont"/>
    <w:uiPriority w:val="22"/>
    <w:qFormat/>
    <w:rsid w:val="00A7771B"/>
    <w:rPr>
      <w:b/>
      <w:bCs/>
    </w:rPr>
  </w:style>
  <w:style w:type="character" w:styleId="Emphasis">
    <w:name w:val="Emphasis"/>
    <w:basedOn w:val="DefaultParagraphFont"/>
    <w:uiPriority w:val="20"/>
    <w:qFormat/>
    <w:rsid w:val="00A7771B"/>
    <w:rPr>
      <w:i/>
      <w:iCs/>
    </w:rPr>
  </w:style>
  <w:style w:type="paragraph" w:styleId="NoSpacing">
    <w:name w:val="No Spacing"/>
    <w:link w:val="NoSpacingChar"/>
    <w:uiPriority w:val="1"/>
    <w:qFormat/>
    <w:rsid w:val="00A7771B"/>
    <w:pPr>
      <w:spacing w:after="0" w:line="240" w:lineRule="auto"/>
    </w:pPr>
  </w:style>
  <w:style w:type="character" w:customStyle="1" w:styleId="NoSpacingChar">
    <w:name w:val="No Spacing Char"/>
    <w:basedOn w:val="DefaultParagraphFont"/>
    <w:link w:val="NoSpacing"/>
    <w:uiPriority w:val="1"/>
    <w:rsid w:val="00A7771B"/>
  </w:style>
  <w:style w:type="paragraph" w:styleId="ListParagraph">
    <w:name w:val="List Paragraph"/>
    <w:basedOn w:val="Normal"/>
    <w:uiPriority w:val="34"/>
    <w:qFormat/>
    <w:rsid w:val="00A7771B"/>
    <w:pPr>
      <w:numPr>
        <w:numId w:val="1"/>
      </w:numPr>
      <w:contextualSpacing/>
    </w:pPr>
  </w:style>
  <w:style w:type="paragraph" w:styleId="Quote">
    <w:name w:val="Quote"/>
    <w:basedOn w:val="Normal"/>
    <w:next w:val="Normal"/>
    <w:link w:val="QuoteChar"/>
    <w:uiPriority w:val="29"/>
    <w:qFormat/>
    <w:rsid w:val="00A7771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7771B"/>
    <w:rPr>
      <w:rFonts w:ascii="Consolas" w:hAnsi="Consolas"/>
      <w:i/>
      <w:iCs/>
      <w:sz w:val="24"/>
    </w:rPr>
  </w:style>
  <w:style w:type="paragraph" w:styleId="IntenseQuote">
    <w:name w:val="Intense Quote"/>
    <w:basedOn w:val="Normal"/>
    <w:next w:val="Normal"/>
    <w:link w:val="IntenseQuoteChar"/>
    <w:uiPriority w:val="30"/>
    <w:qFormat/>
    <w:rsid w:val="00A7771B"/>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A7771B"/>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A7771B"/>
    <w:rPr>
      <w:i/>
      <w:iCs/>
      <w:color w:val="595959" w:themeColor="text1" w:themeTint="A6"/>
    </w:rPr>
  </w:style>
  <w:style w:type="character" w:styleId="IntenseEmphasis">
    <w:name w:val="Intense Emphasis"/>
    <w:basedOn w:val="DefaultParagraphFont"/>
    <w:uiPriority w:val="21"/>
    <w:qFormat/>
    <w:rsid w:val="00A7771B"/>
    <w:rPr>
      <w:b/>
      <w:bCs/>
      <w:i/>
      <w:iCs/>
    </w:rPr>
  </w:style>
  <w:style w:type="character" w:styleId="SubtleReference">
    <w:name w:val="Subtle Reference"/>
    <w:basedOn w:val="DefaultParagraphFont"/>
    <w:uiPriority w:val="31"/>
    <w:qFormat/>
    <w:rsid w:val="00A7771B"/>
    <w:rPr>
      <w:smallCaps/>
      <w:color w:val="404040" w:themeColor="text1" w:themeTint="BF"/>
      <w:sz w:val="28"/>
      <w:szCs w:val="22"/>
      <w:vertAlign w:val="superscript"/>
    </w:rPr>
  </w:style>
  <w:style w:type="character" w:styleId="IntenseReference">
    <w:name w:val="Intense Reference"/>
    <w:basedOn w:val="DefaultParagraphFont"/>
    <w:uiPriority w:val="32"/>
    <w:qFormat/>
    <w:rsid w:val="00A7771B"/>
    <w:rPr>
      <w:b/>
      <w:bCs/>
      <w:smallCaps/>
      <w:u w:val="single"/>
    </w:rPr>
  </w:style>
  <w:style w:type="character" w:styleId="BookTitle">
    <w:name w:val="Book Title"/>
    <w:basedOn w:val="DefaultParagraphFont"/>
    <w:uiPriority w:val="33"/>
    <w:qFormat/>
    <w:rsid w:val="00A7771B"/>
    <w:rPr>
      <w:b/>
      <w:bCs/>
      <w:smallCaps/>
    </w:rPr>
  </w:style>
  <w:style w:type="paragraph" w:styleId="TOCHeading">
    <w:name w:val="TOC Heading"/>
    <w:basedOn w:val="Heading1"/>
    <w:next w:val="Normal"/>
    <w:uiPriority w:val="39"/>
    <w:semiHidden/>
    <w:unhideWhenUsed/>
    <w:qFormat/>
    <w:rsid w:val="00A7771B"/>
    <w:pPr>
      <w:outlineLvl w:val="9"/>
    </w:pPr>
  </w:style>
  <w:style w:type="character" w:styleId="PlaceholderText">
    <w:name w:val="Placeholder Text"/>
    <w:basedOn w:val="DefaultParagraphFont"/>
    <w:uiPriority w:val="99"/>
    <w:semiHidden/>
    <w:rsid w:val="00A7771B"/>
    <w:rPr>
      <w:color w:val="808080"/>
    </w:rPr>
  </w:style>
  <w:style w:type="character" w:customStyle="1" w:styleId="InlineHeading">
    <w:name w:val="Inline Heading"/>
    <w:basedOn w:val="DefaultParagraphFont"/>
    <w:uiPriority w:val="1"/>
    <w:qFormat/>
    <w:rsid w:val="00B57862"/>
    <w:rPr>
      <w:rFonts w:asciiTheme="majorHAnsi" w:hAnsiTheme="majorHAnsi"/>
      <w:b/>
      <w:caps/>
      <w:smallCaps w:val="0"/>
      <w:strike w:val="0"/>
      <w:dstrike w:val="0"/>
      <w:vanish w:val="0"/>
      <w:sz w:val="24"/>
      <w:vertAlign w:val="baseline"/>
    </w:rPr>
  </w:style>
  <w:style w:type="table" w:styleId="TableGrid">
    <w:name w:val="Table Grid"/>
    <w:basedOn w:val="TableNormal"/>
    <w:uiPriority w:val="39"/>
    <w:rsid w:val="00E66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3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4836E2"/>
    <w:rPr>
      <w:rFonts w:ascii="Consolas" w:hAnsi="Consolas"/>
      <w:sz w:val="24"/>
    </w:rPr>
  </w:style>
  <w:style w:type="paragraph" w:styleId="Footer">
    <w:name w:val="footer"/>
    <w:basedOn w:val="Normal"/>
    <w:link w:val="FooterChar"/>
    <w:uiPriority w:val="99"/>
    <w:unhideWhenUsed/>
    <w:rsid w:val="00483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4836E2"/>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gene\Documents\SCP\Docs\Templates\Personal%20fil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FB71A825B8411D85DB25A2721C4C98"/>
        <w:category>
          <w:name w:val="General"/>
          <w:gallery w:val="placeholder"/>
        </w:category>
        <w:types>
          <w:type w:val="bbPlcHdr"/>
        </w:types>
        <w:behaviors>
          <w:behavior w:val="content"/>
        </w:behaviors>
        <w:guid w:val="{B249565B-E0E2-4CD6-AE34-C0B00DAC5B88}"/>
      </w:docPartPr>
      <w:docPartBody>
        <w:p w:rsidR="000D297C" w:rsidRDefault="00DF6DD5">
          <w:pPr>
            <w:pStyle w:val="BCFB71A825B8411D85DB25A2721C4C98"/>
          </w:pPr>
          <w:r w:rsidRPr="00931CD0">
            <w:rPr>
              <w:rStyle w:val="PlaceholderText"/>
            </w:rPr>
            <w:t>Choose an item.</w:t>
          </w:r>
        </w:p>
      </w:docPartBody>
    </w:docPart>
    <w:docPart>
      <w:docPartPr>
        <w:name w:val="474FC2FDE9D048B8A51277FC232D6C79"/>
        <w:category>
          <w:name w:val="General"/>
          <w:gallery w:val="placeholder"/>
        </w:category>
        <w:types>
          <w:type w:val="bbPlcHdr"/>
        </w:types>
        <w:behaviors>
          <w:behavior w:val="content"/>
        </w:behaviors>
        <w:guid w:val="{C3D5823A-40A6-4E47-AD00-1E07AD8FF824}"/>
      </w:docPartPr>
      <w:docPartBody>
        <w:p w:rsidR="000D297C" w:rsidRDefault="00DF6DD5">
          <w:pPr>
            <w:pStyle w:val="474FC2FDE9D048B8A51277FC232D6C79"/>
          </w:pPr>
          <w:r>
            <w:rPr>
              <w:rStyle w:val="TitleChar"/>
            </w:rPr>
            <w:t>000000</w:t>
          </w:r>
        </w:p>
      </w:docPartBody>
    </w:docPart>
    <w:docPart>
      <w:docPartPr>
        <w:name w:val="D67B1E56691C4489B3454C7E53EA9F01"/>
        <w:category>
          <w:name w:val="General"/>
          <w:gallery w:val="placeholder"/>
        </w:category>
        <w:types>
          <w:type w:val="bbPlcHdr"/>
        </w:types>
        <w:behaviors>
          <w:behavior w:val="content"/>
        </w:behaviors>
        <w:guid w:val="{EC4ABB03-38CA-4FDB-B684-E39BC21E0A93}"/>
      </w:docPartPr>
      <w:docPartBody>
        <w:p w:rsidR="000D297C" w:rsidRDefault="00DF6DD5">
          <w:pPr>
            <w:pStyle w:val="D67B1E56691C4489B3454C7E53EA9F01"/>
          </w:pPr>
          <w:r w:rsidRPr="00B57862">
            <w:rPr>
              <w:rStyle w:val="PlaceholderText"/>
              <w:lang w:val="en-US"/>
            </w:rPr>
            <w:t>Click or tap here to enter text.</w:t>
          </w:r>
        </w:p>
      </w:docPartBody>
    </w:docPart>
    <w:docPart>
      <w:docPartPr>
        <w:name w:val="ED2FFEF73C8D4B7EB63E3EF7FF1D8762"/>
        <w:category>
          <w:name w:val="General"/>
          <w:gallery w:val="placeholder"/>
        </w:category>
        <w:types>
          <w:type w:val="bbPlcHdr"/>
        </w:types>
        <w:behaviors>
          <w:behavior w:val="content"/>
        </w:behaviors>
        <w:guid w:val="{2F101005-0C34-49D8-8667-635895546044}"/>
      </w:docPartPr>
      <w:docPartBody>
        <w:p w:rsidR="000D297C" w:rsidRDefault="00DF6DD5">
          <w:pPr>
            <w:pStyle w:val="ED2FFEF73C8D4B7EB63E3EF7FF1D8762"/>
          </w:pPr>
          <w:r w:rsidRPr="00B57862">
            <w:rPr>
              <w:rStyle w:val="PlaceholderText"/>
              <w:lang w:val="en-US"/>
            </w:rPr>
            <w:t>Click or tap here to enter text.</w:t>
          </w:r>
        </w:p>
      </w:docPartBody>
    </w:docPart>
    <w:docPart>
      <w:docPartPr>
        <w:name w:val="0AA3183C42CD4DAF8FEDCFDF69EC9088"/>
        <w:category>
          <w:name w:val="General"/>
          <w:gallery w:val="placeholder"/>
        </w:category>
        <w:types>
          <w:type w:val="bbPlcHdr"/>
        </w:types>
        <w:behaviors>
          <w:behavior w:val="content"/>
        </w:behaviors>
        <w:guid w:val="{EF9AC9DB-C13F-49BA-8954-8DE3D0C0C1AB}"/>
      </w:docPartPr>
      <w:docPartBody>
        <w:p w:rsidR="000D297C" w:rsidRDefault="00DF6DD5">
          <w:pPr>
            <w:pStyle w:val="0AA3183C42CD4DAF8FEDCFDF69EC9088"/>
          </w:pPr>
          <w:r w:rsidRPr="00B57862">
            <w:rPr>
              <w:rStyle w:val="PlaceholderText"/>
              <w:lang w:val="en-US"/>
            </w:rPr>
            <w:t>Click or tap here to enter text.</w:t>
          </w:r>
        </w:p>
      </w:docPartBody>
    </w:docPart>
    <w:docPart>
      <w:docPartPr>
        <w:name w:val="AEDBDB979EE74B7393963AE6EF20EC30"/>
        <w:category>
          <w:name w:val="General"/>
          <w:gallery w:val="placeholder"/>
        </w:category>
        <w:types>
          <w:type w:val="bbPlcHdr"/>
        </w:types>
        <w:behaviors>
          <w:behavior w:val="content"/>
        </w:behaviors>
        <w:guid w:val="{8D7FC019-FB44-48AF-B042-93409FDD4B5C}"/>
      </w:docPartPr>
      <w:docPartBody>
        <w:p w:rsidR="000D297C" w:rsidRDefault="00DF6DD5">
          <w:pPr>
            <w:pStyle w:val="AEDBDB979EE74B7393963AE6EF20EC30"/>
          </w:pPr>
          <w:r w:rsidRPr="00B57862">
            <w:rPr>
              <w:rStyle w:val="PlaceholderText"/>
              <w:lang w:val="en-US"/>
            </w:rPr>
            <w:t>Click or tap here to enter text.</w:t>
          </w:r>
        </w:p>
      </w:docPartBody>
    </w:docPart>
    <w:docPart>
      <w:docPartPr>
        <w:name w:val="A3FF5B1CB0B34B1A920AEE48C7179C76"/>
        <w:category>
          <w:name w:val="General"/>
          <w:gallery w:val="placeholder"/>
        </w:category>
        <w:types>
          <w:type w:val="bbPlcHdr"/>
        </w:types>
        <w:behaviors>
          <w:behavior w:val="content"/>
        </w:behaviors>
        <w:guid w:val="{C947CD40-7B50-4305-BC96-6B8E2C9F0B84}"/>
      </w:docPartPr>
      <w:docPartBody>
        <w:p w:rsidR="000D297C" w:rsidRDefault="00DF6DD5">
          <w:pPr>
            <w:pStyle w:val="A3FF5B1CB0B34B1A920AEE48C7179C76"/>
          </w:pPr>
          <w:r w:rsidRPr="00FF1D0D">
            <w:rPr>
              <w:rStyle w:val="PlaceholderText"/>
              <w:lang w:val="en-US"/>
            </w:rPr>
            <w:t>Click or tap to enter a date.</w:t>
          </w:r>
        </w:p>
      </w:docPartBody>
    </w:docPart>
    <w:docPart>
      <w:docPartPr>
        <w:name w:val="19CD1901DB97478497F69B30B093E949"/>
        <w:category>
          <w:name w:val="General"/>
          <w:gallery w:val="placeholder"/>
        </w:category>
        <w:types>
          <w:type w:val="bbPlcHdr"/>
        </w:types>
        <w:behaviors>
          <w:behavior w:val="content"/>
        </w:behaviors>
        <w:guid w:val="{2378B551-1E0A-4A2D-995B-00DD26E945D0}"/>
      </w:docPartPr>
      <w:docPartBody>
        <w:p w:rsidR="000D297C" w:rsidRDefault="00DF6DD5">
          <w:pPr>
            <w:pStyle w:val="19CD1901DB97478497F69B30B093E949"/>
          </w:pPr>
          <w:r w:rsidRPr="00FF1D0D">
            <w:rPr>
              <w:rStyle w:val="PlaceholderText"/>
              <w:lang w:val="en-US"/>
            </w:rPr>
            <w:t>Click or tap here to enter text.</w:t>
          </w:r>
        </w:p>
      </w:docPartBody>
    </w:docPart>
    <w:docPart>
      <w:docPartPr>
        <w:name w:val="BA8C268553C14F3283E744A1BE9FB88C"/>
        <w:category>
          <w:name w:val="General"/>
          <w:gallery w:val="placeholder"/>
        </w:category>
        <w:types>
          <w:type w:val="bbPlcHdr"/>
        </w:types>
        <w:behaviors>
          <w:behavior w:val="content"/>
        </w:behaviors>
        <w:guid w:val="{4345E986-86EC-46B5-ACAC-7692F8B81914}"/>
      </w:docPartPr>
      <w:docPartBody>
        <w:p w:rsidR="000D297C" w:rsidRDefault="00DF6DD5">
          <w:pPr>
            <w:pStyle w:val="BA8C268553C14F3283E744A1BE9FB88C"/>
          </w:pPr>
          <w:r w:rsidRPr="00FF1D0D">
            <w:rPr>
              <w:rStyle w:val="PlaceholderText"/>
              <w:lang w:val="en-US"/>
            </w:rPr>
            <w:t>Click or tap to enter a date.</w:t>
          </w:r>
        </w:p>
      </w:docPartBody>
    </w:docPart>
    <w:docPart>
      <w:docPartPr>
        <w:name w:val="49F749CFC8DC42CDA4D0F1D5047B5450"/>
        <w:category>
          <w:name w:val="General"/>
          <w:gallery w:val="placeholder"/>
        </w:category>
        <w:types>
          <w:type w:val="bbPlcHdr"/>
        </w:types>
        <w:behaviors>
          <w:behavior w:val="content"/>
        </w:behaviors>
        <w:guid w:val="{A08B5C00-2D83-45BE-A640-CEEAA3BE1927}"/>
      </w:docPartPr>
      <w:docPartBody>
        <w:p w:rsidR="000D297C" w:rsidRDefault="00DF6DD5">
          <w:pPr>
            <w:pStyle w:val="49F749CFC8DC42CDA4D0F1D5047B5450"/>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5E00952100F54366A6F32A97B4E05DC1"/>
        <w:category>
          <w:name w:val="General"/>
          <w:gallery w:val="placeholder"/>
        </w:category>
        <w:types>
          <w:type w:val="bbPlcHdr"/>
        </w:types>
        <w:behaviors>
          <w:behavior w:val="content"/>
        </w:behaviors>
        <w:guid w:val="{4B2333AB-031C-4007-8961-B532DD556775}"/>
      </w:docPartPr>
      <w:docPartBody>
        <w:p w:rsidR="000D297C" w:rsidRDefault="00DF6DD5">
          <w:pPr>
            <w:pStyle w:val="5E00952100F54366A6F32A97B4E05DC1"/>
          </w:pPr>
          <w:r w:rsidRPr="00E66105">
            <w:rPr>
              <w:rStyle w:val="PlaceholderText"/>
              <w:lang w:val="en-US"/>
            </w:rPr>
            <w:t>Click or tap here to enter text.</w:t>
          </w:r>
        </w:p>
      </w:docPartBody>
    </w:docPart>
    <w:docPart>
      <w:docPartPr>
        <w:name w:val="659F00E15788445D90B0E4185E98B184"/>
        <w:category>
          <w:name w:val="General"/>
          <w:gallery w:val="placeholder"/>
        </w:category>
        <w:types>
          <w:type w:val="bbPlcHdr"/>
        </w:types>
        <w:behaviors>
          <w:behavior w:val="content"/>
        </w:behaviors>
        <w:guid w:val="{1FAEA720-C246-4A74-8656-4336A702E521}"/>
      </w:docPartPr>
      <w:docPartBody>
        <w:p w:rsidR="000D297C" w:rsidRDefault="00DF6DD5">
          <w:pPr>
            <w:pStyle w:val="659F00E15788445D90B0E4185E98B184"/>
          </w:pPr>
          <w:r w:rsidRPr="00E66105">
            <w:rPr>
              <w:rStyle w:val="PlaceholderText"/>
              <w:lang w:val="en-US"/>
            </w:rPr>
            <w:t>Click or tap to enter a date.</w:t>
          </w:r>
        </w:p>
      </w:docPartBody>
    </w:docPart>
    <w:docPart>
      <w:docPartPr>
        <w:name w:val="F23C8149D9BF4260890EC3DA453F655E"/>
        <w:category>
          <w:name w:val="General"/>
          <w:gallery w:val="placeholder"/>
        </w:category>
        <w:types>
          <w:type w:val="bbPlcHdr"/>
        </w:types>
        <w:behaviors>
          <w:behavior w:val="content"/>
        </w:behaviors>
        <w:guid w:val="{0CE9760C-F8DA-4169-97C3-FFB4BF0851C9}"/>
      </w:docPartPr>
      <w:docPartBody>
        <w:p w:rsidR="000D297C" w:rsidRDefault="00DF6DD5">
          <w:pPr>
            <w:pStyle w:val="F23C8149D9BF4260890EC3DA453F655E"/>
          </w:pPr>
          <w:r w:rsidRPr="00E66105">
            <w:rPr>
              <w:rStyle w:val="PlaceholderText"/>
              <w:lang w:val="en-US"/>
            </w:rPr>
            <w:t>Click or tap here to enter text.</w:t>
          </w:r>
        </w:p>
      </w:docPartBody>
    </w:docPart>
    <w:docPart>
      <w:docPartPr>
        <w:name w:val="1B661030B0C54561823A6CD57F84CBF8"/>
        <w:category>
          <w:name w:val="General"/>
          <w:gallery w:val="placeholder"/>
        </w:category>
        <w:types>
          <w:type w:val="bbPlcHdr"/>
        </w:types>
        <w:behaviors>
          <w:behavior w:val="content"/>
        </w:behaviors>
        <w:guid w:val="{9CDE6B30-9E1E-4134-91CB-57B66991BA5E}"/>
      </w:docPartPr>
      <w:docPartBody>
        <w:p w:rsidR="000D297C" w:rsidRDefault="00DF6DD5">
          <w:pPr>
            <w:pStyle w:val="1B661030B0C54561823A6CD57F84CBF8"/>
          </w:pPr>
          <w:r w:rsidRPr="00931CD0">
            <w:rPr>
              <w:rStyle w:val="PlaceholderText"/>
            </w:rPr>
            <w:t>Click or tap here to enter text.</w:t>
          </w:r>
        </w:p>
      </w:docPartBody>
    </w:docPart>
    <w:docPart>
      <w:docPartPr>
        <w:name w:val="2E21BBB14F52468BBF8DDC90A162B391"/>
        <w:category>
          <w:name w:val="General"/>
          <w:gallery w:val="placeholder"/>
        </w:category>
        <w:types>
          <w:type w:val="bbPlcHdr"/>
        </w:types>
        <w:behaviors>
          <w:behavior w:val="content"/>
        </w:behaviors>
        <w:guid w:val="{528ABE43-6A4D-444F-B5C7-CB7B96551313}"/>
      </w:docPartPr>
      <w:docPartBody>
        <w:p w:rsidR="000D297C" w:rsidRDefault="00DF6DD5">
          <w:pPr>
            <w:pStyle w:val="2E21BBB14F52468BBF8DDC90A162B391"/>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65B63434C1434B73BEC58B22FF4CF6CD"/>
        <w:category>
          <w:name w:val="General"/>
          <w:gallery w:val="placeholder"/>
        </w:category>
        <w:types>
          <w:type w:val="bbPlcHdr"/>
        </w:types>
        <w:behaviors>
          <w:behavior w:val="content"/>
        </w:behaviors>
        <w:guid w:val="{54776D5E-B437-4666-BE25-BB262B2F7F61}"/>
      </w:docPartPr>
      <w:docPartBody>
        <w:p w:rsidR="000D297C" w:rsidRDefault="00DF6DD5">
          <w:pPr>
            <w:pStyle w:val="65B63434C1434B73BEC58B22FF4CF6CD"/>
          </w:pPr>
          <w:r w:rsidRPr="00E66105">
            <w:rPr>
              <w:rStyle w:val="PlaceholderText"/>
              <w:lang w:val="en-US"/>
            </w:rPr>
            <w:t>Click or tap here to enter text.</w:t>
          </w:r>
        </w:p>
      </w:docPartBody>
    </w:docPart>
    <w:docPart>
      <w:docPartPr>
        <w:name w:val="62A4D51AF0534F77B6A78F087A6577EB"/>
        <w:category>
          <w:name w:val="General"/>
          <w:gallery w:val="placeholder"/>
        </w:category>
        <w:types>
          <w:type w:val="bbPlcHdr"/>
        </w:types>
        <w:behaviors>
          <w:behavior w:val="content"/>
        </w:behaviors>
        <w:guid w:val="{3680FD77-EDE9-4DC4-B308-73C7F081AF61}"/>
      </w:docPartPr>
      <w:docPartBody>
        <w:p w:rsidR="000D297C" w:rsidRDefault="00DF6DD5">
          <w:pPr>
            <w:pStyle w:val="62A4D51AF0534F77B6A78F087A6577EB"/>
          </w:pPr>
          <w:r w:rsidRPr="00931CD0">
            <w:rPr>
              <w:rStyle w:val="PlaceholderText"/>
            </w:rPr>
            <w:t>Choose an item.</w:t>
          </w:r>
        </w:p>
      </w:docPartBody>
    </w:docPart>
    <w:docPart>
      <w:docPartPr>
        <w:name w:val="39623EB6173A4D578889E8EE4B607BFD"/>
        <w:category>
          <w:name w:val="General"/>
          <w:gallery w:val="placeholder"/>
        </w:category>
        <w:types>
          <w:type w:val="bbPlcHdr"/>
        </w:types>
        <w:behaviors>
          <w:behavior w:val="content"/>
        </w:behaviors>
        <w:guid w:val="{DB042958-F34D-4937-9F19-184B9B474082}"/>
      </w:docPartPr>
      <w:docPartBody>
        <w:p w:rsidR="000D297C" w:rsidRDefault="00DF6DD5">
          <w:pPr>
            <w:pStyle w:val="39623EB6173A4D578889E8EE4B607BFD"/>
          </w:pPr>
          <w:r w:rsidRPr="00931CD0">
            <w:rPr>
              <w:rStyle w:val="PlaceholderText"/>
            </w:rPr>
            <w:t>Click or tap to enter a date.</w:t>
          </w:r>
        </w:p>
      </w:docPartBody>
    </w:docPart>
    <w:docPart>
      <w:docPartPr>
        <w:name w:val="525DC5DB5EF24BE4B02FA2E012AAC26A"/>
        <w:category>
          <w:name w:val="General"/>
          <w:gallery w:val="placeholder"/>
        </w:category>
        <w:types>
          <w:type w:val="bbPlcHdr"/>
        </w:types>
        <w:behaviors>
          <w:behavior w:val="content"/>
        </w:behaviors>
        <w:guid w:val="{F3EA65B1-6019-4DD1-A328-9C028476CBDB}"/>
      </w:docPartPr>
      <w:docPartBody>
        <w:p w:rsidR="000D297C" w:rsidRDefault="00DF6DD5">
          <w:pPr>
            <w:pStyle w:val="525DC5DB5EF24BE4B02FA2E012AAC26A"/>
          </w:pPr>
          <w:r w:rsidRPr="00FF1D0D">
            <w:rPr>
              <w:rStyle w:val="PlaceholderText"/>
              <w:lang w:val="en-US"/>
            </w:rPr>
            <w:t>Click or tap to enter a date.</w:t>
          </w:r>
        </w:p>
      </w:docPartBody>
    </w:docPart>
    <w:docPart>
      <w:docPartPr>
        <w:name w:val="3965DA9A3BE647F89EEDFB3F4A8FF24F"/>
        <w:category>
          <w:name w:val="General"/>
          <w:gallery w:val="placeholder"/>
        </w:category>
        <w:types>
          <w:type w:val="bbPlcHdr"/>
        </w:types>
        <w:behaviors>
          <w:behavior w:val="content"/>
        </w:behaviors>
        <w:guid w:val="{D4B42CBD-9E75-49B7-85A0-A1FF0D400499}"/>
      </w:docPartPr>
      <w:docPartBody>
        <w:p w:rsidR="000D297C" w:rsidRDefault="00DF6DD5">
          <w:pPr>
            <w:pStyle w:val="3965DA9A3BE647F89EEDFB3F4A8FF24F"/>
          </w:pPr>
          <w:r w:rsidRPr="00931CD0">
            <w:rPr>
              <w:rStyle w:val="PlaceholderText"/>
            </w:rPr>
            <w:t>Click or tap here to enter text.</w:t>
          </w:r>
        </w:p>
      </w:docPartBody>
    </w:docPart>
    <w:docPart>
      <w:docPartPr>
        <w:name w:val="C96D1145D1DB403F86AF7B2926A2ABFC"/>
        <w:category>
          <w:name w:val="General"/>
          <w:gallery w:val="placeholder"/>
        </w:category>
        <w:types>
          <w:type w:val="bbPlcHdr"/>
        </w:types>
        <w:behaviors>
          <w:behavior w:val="content"/>
        </w:behaviors>
        <w:guid w:val="{1A64B2F1-67AB-4042-9172-8A23122C7AD1}"/>
      </w:docPartPr>
      <w:docPartBody>
        <w:p w:rsidR="000D297C" w:rsidRDefault="00DF6DD5">
          <w:pPr>
            <w:pStyle w:val="C96D1145D1DB403F86AF7B2926A2ABFC"/>
          </w:pPr>
          <w:r w:rsidRPr="00931CD0">
            <w:rPr>
              <w:rStyle w:val="PlaceholderText"/>
            </w:rPr>
            <w:t>Choose an item.</w:t>
          </w:r>
        </w:p>
      </w:docPartBody>
    </w:docPart>
    <w:docPart>
      <w:docPartPr>
        <w:name w:val="48B54350F615412CA3E3CB508E59D498"/>
        <w:category>
          <w:name w:val="General"/>
          <w:gallery w:val="placeholder"/>
        </w:category>
        <w:types>
          <w:type w:val="bbPlcHdr"/>
        </w:types>
        <w:behaviors>
          <w:behavior w:val="content"/>
        </w:behaviors>
        <w:guid w:val="{1C1B41B6-1961-46F5-ADEB-2ECE05E08176}"/>
      </w:docPartPr>
      <w:docPartBody>
        <w:p w:rsidR="000D297C" w:rsidRDefault="00DF6DD5">
          <w:pPr>
            <w:pStyle w:val="48B54350F615412CA3E3CB508E59D498"/>
          </w:pPr>
          <w:r w:rsidRPr="00931CD0">
            <w:rPr>
              <w:rStyle w:val="PlaceholderText"/>
            </w:rPr>
            <w:t>Click or tap to enter a date.</w:t>
          </w:r>
        </w:p>
      </w:docPartBody>
    </w:docPart>
    <w:docPart>
      <w:docPartPr>
        <w:name w:val="2DEA4BDB0DDD4E9ABD22BC7AD8803754"/>
        <w:category>
          <w:name w:val="General"/>
          <w:gallery w:val="placeholder"/>
        </w:category>
        <w:types>
          <w:type w:val="bbPlcHdr"/>
        </w:types>
        <w:behaviors>
          <w:behavior w:val="content"/>
        </w:behaviors>
        <w:guid w:val="{DD63FD9C-367A-4464-9E2E-D33A8A436BA7}"/>
      </w:docPartPr>
      <w:docPartBody>
        <w:p w:rsidR="000D297C" w:rsidRDefault="00DF6DD5">
          <w:pPr>
            <w:pStyle w:val="2DEA4BDB0DDD4E9ABD22BC7AD8803754"/>
          </w:pPr>
          <w:r w:rsidRPr="00931CD0">
            <w:rPr>
              <w:rStyle w:val="PlaceholderText"/>
            </w:rPr>
            <w:t>Click or tap to enter a date.</w:t>
          </w:r>
        </w:p>
      </w:docPartBody>
    </w:docPart>
    <w:docPart>
      <w:docPartPr>
        <w:name w:val="C98AE1ADB56F4D5C924A94E337CAB56F"/>
        <w:category>
          <w:name w:val="General"/>
          <w:gallery w:val="placeholder"/>
        </w:category>
        <w:types>
          <w:type w:val="bbPlcHdr"/>
        </w:types>
        <w:behaviors>
          <w:behavior w:val="content"/>
        </w:behaviors>
        <w:guid w:val="{F1F53CB4-E9CC-42CF-B76B-33758952563A}"/>
      </w:docPartPr>
      <w:docPartBody>
        <w:p w:rsidR="000D297C" w:rsidRDefault="00DF6DD5">
          <w:pPr>
            <w:pStyle w:val="C98AE1ADB56F4D5C924A94E337CAB56F"/>
          </w:pPr>
          <w:r w:rsidRPr="00931CD0">
            <w:rPr>
              <w:rStyle w:val="PlaceholderText"/>
            </w:rPr>
            <w:t>Choose an item.</w:t>
          </w:r>
        </w:p>
      </w:docPartBody>
    </w:docPart>
    <w:docPart>
      <w:docPartPr>
        <w:name w:val="BCA00A57A8474546BA46C193BF0E075D"/>
        <w:category>
          <w:name w:val="General"/>
          <w:gallery w:val="placeholder"/>
        </w:category>
        <w:types>
          <w:type w:val="bbPlcHdr"/>
        </w:types>
        <w:behaviors>
          <w:behavior w:val="content"/>
        </w:behaviors>
        <w:guid w:val="{EDE83EC1-A035-4232-8967-A77F674C8289}"/>
      </w:docPartPr>
      <w:docPartBody>
        <w:p w:rsidR="000D297C" w:rsidRDefault="00DF6DD5">
          <w:pPr>
            <w:pStyle w:val="BCA00A57A8474546BA46C193BF0E075D"/>
          </w:pPr>
          <w:r w:rsidRPr="00931CD0">
            <w:rPr>
              <w:rStyle w:val="PlaceholderText"/>
            </w:rPr>
            <w:t>Click or tap here to enter text.</w:t>
          </w:r>
        </w:p>
      </w:docPartBody>
    </w:docPart>
    <w:docPart>
      <w:docPartPr>
        <w:name w:val="78FB1285D9124C58AE9C23299CA25BEC"/>
        <w:category>
          <w:name w:val="General"/>
          <w:gallery w:val="placeholder"/>
        </w:category>
        <w:types>
          <w:type w:val="bbPlcHdr"/>
        </w:types>
        <w:behaviors>
          <w:behavior w:val="content"/>
        </w:behaviors>
        <w:guid w:val="{D743B225-D407-47A8-AD8F-3AA5023D7BF2}"/>
      </w:docPartPr>
      <w:docPartBody>
        <w:p w:rsidR="000D297C" w:rsidRDefault="00DF6DD5">
          <w:pPr>
            <w:pStyle w:val="78FB1285D9124C58AE9C23299CA25BEC"/>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2750AEBFE999457CBABCE805666F2D9E"/>
        <w:category>
          <w:name w:val="General"/>
          <w:gallery w:val="placeholder"/>
        </w:category>
        <w:types>
          <w:type w:val="bbPlcHdr"/>
        </w:types>
        <w:behaviors>
          <w:behavior w:val="content"/>
        </w:behaviors>
        <w:guid w:val="{ED82A2A1-A57C-4EBB-8EC2-FC8F9F620D29}"/>
      </w:docPartPr>
      <w:docPartBody>
        <w:p w:rsidR="000D297C" w:rsidRDefault="00DF6DD5">
          <w:pPr>
            <w:pStyle w:val="2750AEBFE999457CBABCE805666F2D9E"/>
          </w:pPr>
          <w:r w:rsidRPr="00931CD0">
            <w:rPr>
              <w:rStyle w:val="PlaceholderText"/>
            </w:rPr>
            <w:t>Choose an item.</w:t>
          </w:r>
        </w:p>
      </w:docPartBody>
    </w:docPart>
    <w:docPart>
      <w:docPartPr>
        <w:name w:val="722D504F6BF04C9F8A3E053EA3A56C38"/>
        <w:category>
          <w:name w:val="General"/>
          <w:gallery w:val="placeholder"/>
        </w:category>
        <w:types>
          <w:type w:val="bbPlcHdr"/>
        </w:types>
        <w:behaviors>
          <w:behavior w:val="content"/>
        </w:behaviors>
        <w:guid w:val="{2B81C3E9-05F4-4699-A6CE-8FBEFA465E45}"/>
      </w:docPartPr>
      <w:docPartBody>
        <w:p w:rsidR="000D297C" w:rsidRDefault="00DF6DD5">
          <w:pPr>
            <w:pStyle w:val="722D504F6BF04C9F8A3E053EA3A56C38"/>
          </w:pPr>
          <w:r w:rsidRPr="00931CD0">
            <w:rPr>
              <w:rStyle w:val="PlaceholderText"/>
            </w:rPr>
            <w:t>Click or tap here to enter text.</w:t>
          </w:r>
        </w:p>
      </w:docPartBody>
    </w:docPart>
    <w:docPart>
      <w:docPartPr>
        <w:name w:val="89C977B9E5284652867E9936DC7F70EB"/>
        <w:category>
          <w:name w:val="General"/>
          <w:gallery w:val="placeholder"/>
        </w:category>
        <w:types>
          <w:type w:val="bbPlcHdr"/>
        </w:types>
        <w:behaviors>
          <w:behavior w:val="content"/>
        </w:behaviors>
        <w:guid w:val="{07F7E698-8483-4F14-8182-DD1C397AC2F4}"/>
      </w:docPartPr>
      <w:docPartBody>
        <w:p w:rsidR="000D297C" w:rsidRDefault="00DF6DD5">
          <w:pPr>
            <w:pStyle w:val="89C977B9E5284652867E9936DC7F70EB"/>
          </w:pPr>
          <w:r w:rsidRPr="00931CD0">
            <w:rPr>
              <w:rStyle w:val="PlaceholderText"/>
            </w:rPr>
            <w:t>Click or tap to enter a date.</w:t>
          </w:r>
        </w:p>
      </w:docPartBody>
    </w:docPart>
    <w:docPart>
      <w:docPartPr>
        <w:name w:val="275FC0AFD85141CD801A6D11F20554D8"/>
        <w:category>
          <w:name w:val="General"/>
          <w:gallery w:val="placeholder"/>
        </w:category>
        <w:types>
          <w:type w:val="bbPlcHdr"/>
        </w:types>
        <w:behaviors>
          <w:behavior w:val="content"/>
        </w:behaviors>
        <w:guid w:val="{B9988777-6946-42AB-B76D-9E0AFA55B797}"/>
      </w:docPartPr>
      <w:docPartBody>
        <w:p w:rsidR="000D297C" w:rsidRDefault="00DF6DD5">
          <w:pPr>
            <w:pStyle w:val="275FC0AFD85141CD801A6D11F20554D8"/>
          </w:pPr>
          <w:r w:rsidRPr="00931CD0">
            <w:rPr>
              <w:rStyle w:val="PlaceholderText"/>
            </w:rPr>
            <w:t>Click or tap here to enter text.</w:t>
          </w:r>
        </w:p>
      </w:docPartBody>
    </w:docPart>
    <w:docPart>
      <w:docPartPr>
        <w:name w:val="B06301739F5548A1BC0F5842D42418F5"/>
        <w:category>
          <w:name w:val="General"/>
          <w:gallery w:val="placeholder"/>
        </w:category>
        <w:types>
          <w:type w:val="bbPlcHdr"/>
        </w:types>
        <w:behaviors>
          <w:behavior w:val="content"/>
        </w:behaviors>
        <w:guid w:val="{1633E963-D2F3-4B11-9E6F-C593E3A2DE07}"/>
      </w:docPartPr>
      <w:docPartBody>
        <w:p w:rsidR="000D297C" w:rsidRDefault="00DF6DD5">
          <w:pPr>
            <w:pStyle w:val="B06301739F5548A1BC0F5842D42418F5"/>
          </w:pPr>
          <w:r w:rsidRPr="00931CD0">
            <w:rPr>
              <w:rStyle w:val="PlaceholderText"/>
            </w:rPr>
            <w:t>Choose an item.</w:t>
          </w:r>
        </w:p>
      </w:docPartBody>
    </w:docPart>
    <w:docPart>
      <w:docPartPr>
        <w:name w:val="ABD39528D3BC4C448661D74A86EA61E0"/>
        <w:category>
          <w:name w:val="General"/>
          <w:gallery w:val="placeholder"/>
        </w:category>
        <w:types>
          <w:type w:val="bbPlcHdr"/>
        </w:types>
        <w:behaviors>
          <w:behavior w:val="content"/>
        </w:behaviors>
        <w:guid w:val="{7F6E0C35-5080-4968-912C-DE66A1C526F0}"/>
      </w:docPartPr>
      <w:docPartBody>
        <w:p w:rsidR="000D297C" w:rsidRDefault="00DF6DD5">
          <w:pPr>
            <w:pStyle w:val="ABD39528D3BC4C448661D74A86EA61E0"/>
          </w:pPr>
          <w:r w:rsidRPr="00931CD0">
            <w:rPr>
              <w:rStyle w:val="PlaceholderText"/>
            </w:rPr>
            <w:t>Choose an item.</w:t>
          </w:r>
        </w:p>
      </w:docPartBody>
    </w:docPart>
    <w:docPart>
      <w:docPartPr>
        <w:name w:val="4F52EDF27A3A4E8186F2296183F3BFA5"/>
        <w:category>
          <w:name w:val="General"/>
          <w:gallery w:val="placeholder"/>
        </w:category>
        <w:types>
          <w:type w:val="bbPlcHdr"/>
        </w:types>
        <w:behaviors>
          <w:behavior w:val="content"/>
        </w:behaviors>
        <w:guid w:val="{FA86075F-E7A9-43D7-9BD4-D141CD3A9E4A}"/>
      </w:docPartPr>
      <w:docPartBody>
        <w:p w:rsidR="000D297C" w:rsidRDefault="00DF6DD5">
          <w:pPr>
            <w:pStyle w:val="4F52EDF27A3A4E8186F2296183F3BFA5"/>
          </w:pPr>
          <w:r w:rsidRPr="00931CD0">
            <w:rPr>
              <w:rStyle w:val="PlaceholderText"/>
            </w:rPr>
            <w:t>Choose an item.</w:t>
          </w:r>
        </w:p>
      </w:docPartBody>
    </w:docPart>
    <w:docPart>
      <w:docPartPr>
        <w:name w:val="4453378B50014A238BA5BF6B57C37F5F"/>
        <w:category>
          <w:name w:val="General"/>
          <w:gallery w:val="placeholder"/>
        </w:category>
        <w:types>
          <w:type w:val="bbPlcHdr"/>
        </w:types>
        <w:behaviors>
          <w:behavior w:val="content"/>
        </w:behaviors>
        <w:guid w:val="{E8A80E3E-8754-4C0D-A752-0617B5E716F8}"/>
      </w:docPartPr>
      <w:docPartBody>
        <w:p w:rsidR="000D297C" w:rsidRDefault="00DF6DD5">
          <w:pPr>
            <w:pStyle w:val="4453378B50014A238BA5BF6B57C37F5F"/>
          </w:pPr>
          <w:r w:rsidRPr="00931CD0">
            <w:rPr>
              <w:rStyle w:val="PlaceholderText"/>
            </w:rPr>
            <w:t>Choose an item.</w:t>
          </w:r>
        </w:p>
      </w:docPartBody>
    </w:docPart>
    <w:docPart>
      <w:docPartPr>
        <w:name w:val="5B0513F84DB3498191E1D6180B63B1C8"/>
        <w:category>
          <w:name w:val="General"/>
          <w:gallery w:val="placeholder"/>
        </w:category>
        <w:types>
          <w:type w:val="bbPlcHdr"/>
        </w:types>
        <w:behaviors>
          <w:behavior w:val="content"/>
        </w:behaviors>
        <w:guid w:val="{72CFA5C9-0F46-44AF-B23B-45654A128111}"/>
      </w:docPartPr>
      <w:docPartBody>
        <w:p w:rsidR="000D297C" w:rsidRDefault="0070281B" w:rsidP="0070281B">
          <w:pPr>
            <w:pStyle w:val="5B0513F84DB3498191E1D6180B63B1C8"/>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7C6AFD7C6F1842DC9D303797266F00C6"/>
        <w:category>
          <w:name w:val="General"/>
          <w:gallery w:val="placeholder"/>
        </w:category>
        <w:types>
          <w:type w:val="bbPlcHdr"/>
        </w:types>
        <w:behaviors>
          <w:behavior w:val="content"/>
        </w:behaviors>
        <w:guid w:val="{92F7B55C-F0C2-4C20-AB74-36FDADD5C75B}"/>
      </w:docPartPr>
      <w:docPartBody>
        <w:p w:rsidR="000D297C" w:rsidRDefault="0070281B" w:rsidP="0070281B">
          <w:pPr>
            <w:pStyle w:val="7C6AFD7C6F1842DC9D303797266F00C6"/>
          </w:pPr>
          <w:r w:rsidRPr="00931CD0">
            <w:rPr>
              <w:rStyle w:val="PlaceholderText"/>
            </w:rPr>
            <w:t>Choose an item.</w:t>
          </w:r>
        </w:p>
      </w:docPartBody>
    </w:docPart>
    <w:docPart>
      <w:docPartPr>
        <w:name w:val="A629F3CF6842451FA38B3126139649A6"/>
        <w:category>
          <w:name w:val="General"/>
          <w:gallery w:val="placeholder"/>
        </w:category>
        <w:types>
          <w:type w:val="bbPlcHdr"/>
        </w:types>
        <w:behaviors>
          <w:behavior w:val="content"/>
        </w:behaviors>
        <w:guid w:val="{55378256-5DED-4666-80F2-9BE752A6FBBD}"/>
      </w:docPartPr>
      <w:docPartBody>
        <w:p w:rsidR="000D297C" w:rsidRDefault="0070281B" w:rsidP="0070281B">
          <w:pPr>
            <w:pStyle w:val="A629F3CF6842451FA38B3126139649A6"/>
          </w:pPr>
          <w:r w:rsidRPr="0010335E">
            <w:rPr>
              <w:rStyle w:val="PlaceholderText"/>
              <w:lang w:val="en-US"/>
            </w:rPr>
            <w:t>Click or tap here to enter text.</w:t>
          </w:r>
        </w:p>
      </w:docPartBody>
    </w:docPart>
    <w:docPart>
      <w:docPartPr>
        <w:name w:val="193E73E44BFC4653AE578DA3B9653439"/>
        <w:category>
          <w:name w:val="General"/>
          <w:gallery w:val="placeholder"/>
        </w:category>
        <w:types>
          <w:type w:val="bbPlcHdr"/>
        </w:types>
        <w:behaviors>
          <w:behavior w:val="content"/>
        </w:behaviors>
        <w:guid w:val="{21574A84-B479-40AB-8502-0687FFE9D492}"/>
      </w:docPartPr>
      <w:docPartBody>
        <w:p w:rsidR="000D297C" w:rsidRDefault="0070281B" w:rsidP="0070281B">
          <w:pPr>
            <w:pStyle w:val="193E73E44BFC4653AE578DA3B9653439"/>
          </w:pPr>
          <w:r w:rsidRPr="0010335E">
            <w:rPr>
              <w:rStyle w:val="PlaceholderText"/>
              <w:lang w:val="en-US"/>
            </w:rPr>
            <w:t>Click or tap here to enter text.</w:t>
          </w:r>
        </w:p>
      </w:docPartBody>
    </w:docPart>
    <w:docPart>
      <w:docPartPr>
        <w:name w:val="E81EC09BFD5E4985A0CB1F94D243AFEA"/>
        <w:category>
          <w:name w:val="General"/>
          <w:gallery w:val="placeholder"/>
        </w:category>
        <w:types>
          <w:type w:val="bbPlcHdr"/>
        </w:types>
        <w:behaviors>
          <w:behavior w:val="content"/>
        </w:behaviors>
        <w:guid w:val="{DDF332A1-D45D-44D7-9B14-B5532C7A35D8}"/>
      </w:docPartPr>
      <w:docPartBody>
        <w:p w:rsidR="000D297C" w:rsidRDefault="0070281B" w:rsidP="0070281B">
          <w:pPr>
            <w:pStyle w:val="E81EC09BFD5E4985A0CB1F94D243AFEA"/>
          </w:pPr>
          <w:r w:rsidRPr="0010335E">
            <w:rPr>
              <w:rStyle w:val="PlaceholderText"/>
              <w:lang w:val="en-US"/>
            </w:rPr>
            <w:t>Click or tap here to enter text.</w:t>
          </w:r>
        </w:p>
      </w:docPartBody>
    </w:docPart>
    <w:docPart>
      <w:docPartPr>
        <w:name w:val="F7AF0B3D23D44F848C957C91FC79DBEF"/>
        <w:category>
          <w:name w:val="General"/>
          <w:gallery w:val="placeholder"/>
        </w:category>
        <w:types>
          <w:type w:val="bbPlcHdr"/>
        </w:types>
        <w:behaviors>
          <w:behavior w:val="content"/>
        </w:behaviors>
        <w:guid w:val="{7F643899-E2A9-40D2-B731-8E278335FCCD}"/>
      </w:docPartPr>
      <w:docPartBody>
        <w:p w:rsidR="000D297C" w:rsidRDefault="0070281B" w:rsidP="0070281B">
          <w:pPr>
            <w:pStyle w:val="F7AF0B3D23D44F848C957C91FC79DBEF"/>
          </w:pPr>
          <w:r w:rsidRPr="004836E2">
            <w:rPr>
              <w:rStyle w:val="PlaceholderText"/>
              <w:lang w:val="en-US"/>
            </w:rPr>
            <w:t>Click or tap here to enter text.</w:t>
          </w:r>
        </w:p>
      </w:docPartBody>
    </w:docPart>
    <w:docPart>
      <w:docPartPr>
        <w:name w:val="2C5D64FD6DEB4549BDA7F89F38ED1C60"/>
        <w:category>
          <w:name w:val="General"/>
          <w:gallery w:val="placeholder"/>
        </w:category>
        <w:types>
          <w:type w:val="bbPlcHdr"/>
        </w:types>
        <w:behaviors>
          <w:behavior w:val="content"/>
        </w:behaviors>
        <w:guid w:val="{610B602A-1F5B-4778-98C8-F877A8A2E893}"/>
      </w:docPartPr>
      <w:docPartBody>
        <w:p w:rsidR="000D297C" w:rsidRDefault="0070281B" w:rsidP="0070281B">
          <w:pPr>
            <w:pStyle w:val="2C5D64FD6DEB4549BDA7F89F38ED1C60"/>
          </w:pPr>
          <w:r w:rsidRPr="00931CD0">
            <w:rPr>
              <w:rStyle w:val="PlaceholderText"/>
            </w:rPr>
            <w:t>Click or tap here to enter text.</w:t>
          </w:r>
        </w:p>
      </w:docPartBody>
    </w:docPart>
    <w:docPart>
      <w:docPartPr>
        <w:name w:val="B99FC100486F43788E6F17A6A044BF59"/>
        <w:category>
          <w:name w:val="General"/>
          <w:gallery w:val="placeholder"/>
        </w:category>
        <w:types>
          <w:type w:val="bbPlcHdr"/>
        </w:types>
        <w:behaviors>
          <w:behavior w:val="content"/>
        </w:behaviors>
        <w:guid w:val="{950D83D7-0982-467E-AB4C-A517786A13E4}"/>
      </w:docPartPr>
      <w:docPartBody>
        <w:p w:rsidR="000D297C" w:rsidRDefault="0070281B" w:rsidP="0070281B">
          <w:pPr>
            <w:pStyle w:val="B99FC100486F43788E6F17A6A044BF59"/>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360FDAEDCEB743B383534E206465BE2B"/>
        <w:category>
          <w:name w:val="General"/>
          <w:gallery w:val="placeholder"/>
        </w:category>
        <w:types>
          <w:type w:val="bbPlcHdr"/>
        </w:types>
        <w:behaviors>
          <w:behavior w:val="content"/>
        </w:behaviors>
        <w:guid w:val="{72AACB6D-E865-4F5E-B41E-715D1811E3C8}"/>
      </w:docPartPr>
      <w:docPartBody>
        <w:p w:rsidR="000D297C" w:rsidRDefault="0070281B" w:rsidP="0070281B">
          <w:pPr>
            <w:pStyle w:val="360FDAEDCEB743B383534E206465BE2B"/>
          </w:pPr>
          <w:r w:rsidRPr="00931CD0">
            <w:rPr>
              <w:rStyle w:val="PlaceholderText"/>
            </w:rPr>
            <w:t>Choose an item.</w:t>
          </w:r>
        </w:p>
      </w:docPartBody>
    </w:docPart>
    <w:docPart>
      <w:docPartPr>
        <w:name w:val="C2B419222A184FEDB65D48A91B76FDBC"/>
        <w:category>
          <w:name w:val="General"/>
          <w:gallery w:val="placeholder"/>
        </w:category>
        <w:types>
          <w:type w:val="bbPlcHdr"/>
        </w:types>
        <w:behaviors>
          <w:behavior w:val="content"/>
        </w:behaviors>
        <w:guid w:val="{8F2D462F-0168-47F1-8F7A-4CF90F27AC7B}"/>
      </w:docPartPr>
      <w:docPartBody>
        <w:p w:rsidR="000D297C" w:rsidRDefault="0070281B" w:rsidP="0070281B">
          <w:pPr>
            <w:pStyle w:val="C2B419222A184FEDB65D48A91B76FDBC"/>
          </w:pPr>
          <w:r w:rsidRPr="0010335E">
            <w:rPr>
              <w:rStyle w:val="PlaceholderText"/>
              <w:lang w:val="en-US"/>
            </w:rPr>
            <w:t>Click or tap here to enter text.</w:t>
          </w:r>
        </w:p>
      </w:docPartBody>
    </w:docPart>
    <w:docPart>
      <w:docPartPr>
        <w:name w:val="32598B4FD6D744DFB35D2B21F20F33F8"/>
        <w:category>
          <w:name w:val="General"/>
          <w:gallery w:val="placeholder"/>
        </w:category>
        <w:types>
          <w:type w:val="bbPlcHdr"/>
        </w:types>
        <w:behaviors>
          <w:behavior w:val="content"/>
        </w:behaviors>
        <w:guid w:val="{D12A015E-3A56-4850-AD93-CB80DBDA3540}"/>
      </w:docPartPr>
      <w:docPartBody>
        <w:p w:rsidR="000D297C" w:rsidRDefault="0070281B" w:rsidP="0070281B">
          <w:pPr>
            <w:pStyle w:val="32598B4FD6D744DFB35D2B21F20F33F8"/>
          </w:pPr>
          <w:r w:rsidRPr="0010335E">
            <w:rPr>
              <w:rStyle w:val="PlaceholderText"/>
              <w:lang w:val="en-US"/>
            </w:rPr>
            <w:t>Click or tap here to enter text.</w:t>
          </w:r>
        </w:p>
      </w:docPartBody>
    </w:docPart>
    <w:docPart>
      <w:docPartPr>
        <w:name w:val="DF493AF752504B32B578FB60E79538C3"/>
        <w:category>
          <w:name w:val="General"/>
          <w:gallery w:val="placeholder"/>
        </w:category>
        <w:types>
          <w:type w:val="bbPlcHdr"/>
        </w:types>
        <w:behaviors>
          <w:behavior w:val="content"/>
        </w:behaviors>
        <w:guid w:val="{3D0F5692-FD31-410F-AAA5-D5349177A0D0}"/>
      </w:docPartPr>
      <w:docPartBody>
        <w:p w:rsidR="000D297C" w:rsidRDefault="0070281B" w:rsidP="0070281B">
          <w:pPr>
            <w:pStyle w:val="DF493AF752504B32B578FB60E79538C3"/>
          </w:pPr>
          <w:r w:rsidRPr="0010335E">
            <w:rPr>
              <w:rStyle w:val="PlaceholderText"/>
              <w:lang w:val="en-US"/>
            </w:rPr>
            <w:t>Click or tap here to enter text.</w:t>
          </w:r>
        </w:p>
      </w:docPartBody>
    </w:docPart>
    <w:docPart>
      <w:docPartPr>
        <w:name w:val="4C2A1A1F00A64D45BC6B213CAD841D7C"/>
        <w:category>
          <w:name w:val="General"/>
          <w:gallery w:val="placeholder"/>
        </w:category>
        <w:types>
          <w:type w:val="bbPlcHdr"/>
        </w:types>
        <w:behaviors>
          <w:behavior w:val="content"/>
        </w:behaviors>
        <w:guid w:val="{AEB9C9AB-0B3C-4960-938D-AFBDD3D6C842}"/>
      </w:docPartPr>
      <w:docPartBody>
        <w:p w:rsidR="000D297C" w:rsidRDefault="0070281B" w:rsidP="0070281B">
          <w:pPr>
            <w:pStyle w:val="4C2A1A1F00A64D45BC6B213CAD841D7C"/>
          </w:pPr>
          <w:r w:rsidRPr="004836E2">
            <w:rPr>
              <w:rStyle w:val="PlaceholderText"/>
              <w:lang w:val="en-US"/>
            </w:rPr>
            <w:t>Click or tap here to enter text.</w:t>
          </w:r>
        </w:p>
      </w:docPartBody>
    </w:docPart>
    <w:docPart>
      <w:docPartPr>
        <w:name w:val="0A2C2E69C308452AA38AED0527E200D4"/>
        <w:category>
          <w:name w:val="General"/>
          <w:gallery w:val="placeholder"/>
        </w:category>
        <w:types>
          <w:type w:val="bbPlcHdr"/>
        </w:types>
        <w:behaviors>
          <w:behavior w:val="content"/>
        </w:behaviors>
        <w:guid w:val="{1245A80B-F365-407E-90BC-467CD281E07D}"/>
      </w:docPartPr>
      <w:docPartBody>
        <w:p w:rsidR="000D297C" w:rsidRDefault="0070281B" w:rsidP="0070281B">
          <w:pPr>
            <w:pStyle w:val="0A2C2E69C308452AA38AED0527E200D4"/>
          </w:pPr>
          <w:r w:rsidRPr="00931CD0">
            <w:rPr>
              <w:rStyle w:val="PlaceholderText"/>
            </w:rPr>
            <w:t>Click or tap here to enter text.</w:t>
          </w:r>
        </w:p>
      </w:docPartBody>
    </w:docPart>
    <w:docPart>
      <w:docPartPr>
        <w:name w:val="B7B858BC3F5C4A368F17DEEFEEC57A2B"/>
        <w:category>
          <w:name w:val="General"/>
          <w:gallery w:val="placeholder"/>
        </w:category>
        <w:types>
          <w:type w:val="bbPlcHdr"/>
        </w:types>
        <w:behaviors>
          <w:behavior w:val="content"/>
        </w:behaviors>
        <w:guid w:val="{ED6B84F2-7C6D-44CE-BE3F-3A2390459062}"/>
      </w:docPartPr>
      <w:docPartBody>
        <w:p w:rsidR="000D297C" w:rsidRDefault="0070281B" w:rsidP="0070281B">
          <w:pPr>
            <w:pStyle w:val="B7B858BC3F5C4A368F17DEEFEEC57A2B"/>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07B8EB3FE17847B388C818097BC2B69F"/>
        <w:category>
          <w:name w:val="General"/>
          <w:gallery w:val="placeholder"/>
        </w:category>
        <w:types>
          <w:type w:val="bbPlcHdr"/>
        </w:types>
        <w:behaviors>
          <w:behavior w:val="content"/>
        </w:behaviors>
        <w:guid w:val="{AAA34A26-CB38-492C-B25F-6F884361DC3E}"/>
      </w:docPartPr>
      <w:docPartBody>
        <w:p w:rsidR="000D297C" w:rsidRDefault="0070281B" w:rsidP="0070281B">
          <w:pPr>
            <w:pStyle w:val="07B8EB3FE17847B388C818097BC2B69F"/>
          </w:pPr>
          <w:r w:rsidRPr="00E66105">
            <w:rPr>
              <w:rStyle w:val="PlaceholderText"/>
              <w:lang w:val="en-US"/>
            </w:rPr>
            <w:t>Click or tap here to enter text.</w:t>
          </w:r>
        </w:p>
      </w:docPartBody>
    </w:docPart>
    <w:docPart>
      <w:docPartPr>
        <w:name w:val="E6A9966458F04E16BEB1D070D00505A1"/>
        <w:category>
          <w:name w:val="General"/>
          <w:gallery w:val="placeholder"/>
        </w:category>
        <w:types>
          <w:type w:val="bbPlcHdr"/>
        </w:types>
        <w:behaviors>
          <w:behavior w:val="content"/>
        </w:behaviors>
        <w:guid w:val="{3AA6BD71-1437-47F4-A289-2124A07C329B}"/>
      </w:docPartPr>
      <w:docPartBody>
        <w:p w:rsidR="000D297C" w:rsidRDefault="0070281B" w:rsidP="0070281B">
          <w:pPr>
            <w:pStyle w:val="E6A9966458F04E16BEB1D070D00505A1"/>
          </w:pPr>
          <w:r w:rsidRPr="00931CD0">
            <w:rPr>
              <w:rStyle w:val="PlaceholderText"/>
            </w:rPr>
            <w:t>Choose an item.</w:t>
          </w:r>
        </w:p>
      </w:docPartBody>
    </w:docPart>
    <w:docPart>
      <w:docPartPr>
        <w:name w:val="3ECB9E7FE7754FBF85911CB315CC04F3"/>
        <w:category>
          <w:name w:val="General"/>
          <w:gallery w:val="placeholder"/>
        </w:category>
        <w:types>
          <w:type w:val="bbPlcHdr"/>
        </w:types>
        <w:behaviors>
          <w:behavior w:val="content"/>
        </w:behaviors>
        <w:guid w:val="{96BFEE7D-56B6-43E6-9A7F-6C152B10DA42}"/>
      </w:docPartPr>
      <w:docPartBody>
        <w:p w:rsidR="000D297C" w:rsidRDefault="0070281B" w:rsidP="0070281B">
          <w:pPr>
            <w:pStyle w:val="3ECB9E7FE7754FBF85911CB315CC04F3"/>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4439FBEFCD224510AFB131F9702EEE06"/>
        <w:category>
          <w:name w:val="General"/>
          <w:gallery w:val="placeholder"/>
        </w:category>
        <w:types>
          <w:type w:val="bbPlcHdr"/>
        </w:types>
        <w:behaviors>
          <w:behavior w:val="content"/>
        </w:behaviors>
        <w:guid w:val="{4DE4494D-53D1-4D0A-8FF2-60879A9AD905}"/>
      </w:docPartPr>
      <w:docPartBody>
        <w:p w:rsidR="000D297C" w:rsidRDefault="0070281B" w:rsidP="0070281B">
          <w:pPr>
            <w:pStyle w:val="4439FBEFCD224510AFB131F9702EEE06"/>
          </w:pPr>
          <w:r w:rsidRPr="00E66105">
            <w:rPr>
              <w:rStyle w:val="PlaceholderText"/>
              <w:lang w:val="en-US"/>
            </w:rPr>
            <w:t>Click or tap here to enter text.</w:t>
          </w:r>
        </w:p>
      </w:docPartBody>
    </w:docPart>
    <w:docPart>
      <w:docPartPr>
        <w:name w:val="5053E4DFABD34858903761F69FAD22CF"/>
        <w:category>
          <w:name w:val="General"/>
          <w:gallery w:val="placeholder"/>
        </w:category>
        <w:types>
          <w:type w:val="bbPlcHdr"/>
        </w:types>
        <w:behaviors>
          <w:behavior w:val="content"/>
        </w:behaviors>
        <w:guid w:val="{C82002B2-72D2-4A0D-8184-99ED4C528A6B}"/>
      </w:docPartPr>
      <w:docPartBody>
        <w:p w:rsidR="000D297C" w:rsidRDefault="0070281B" w:rsidP="0070281B">
          <w:pPr>
            <w:pStyle w:val="5053E4DFABD34858903761F69FAD22CF"/>
          </w:pPr>
          <w:r w:rsidRPr="00931CD0">
            <w:rPr>
              <w:rStyle w:val="PlaceholderText"/>
            </w:rPr>
            <w:t>Choose an item.</w:t>
          </w:r>
        </w:p>
      </w:docPartBody>
    </w:docPart>
    <w:docPart>
      <w:docPartPr>
        <w:name w:val="D770F717B6514330A1C93E4DE9C7DEDA"/>
        <w:category>
          <w:name w:val="General"/>
          <w:gallery w:val="placeholder"/>
        </w:category>
        <w:types>
          <w:type w:val="bbPlcHdr"/>
        </w:types>
        <w:behaviors>
          <w:behavior w:val="content"/>
        </w:behaviors>
        <w:guid w:val="{7A703B1A-2266-4B17-A416-90F099F86B84}"/>
      </w:docPartPr>
      <w:docPartBody>
        <w:p w:rsidR="000D297C" w:rsidRDefault="0070281B" w:rsidP="0070281B">
          <w:pPr>
            <w:pStyle w:val="D770F717B6514330A1C93E4DE9C7DEDA"/>
          </w:pPr>
          <w:r w:rsidRPr="00E66105">
            <w:rPr>
              <w:rStyle w:val="PlaceholderText"/>
              <w:lang w:val="en-US"/>
            </w:rPr>
            <w:t>Click or tap here to enter text.</w:t>
          </w:r>
        </w:p>
      </w:docPartBody>
    </w:docPart>
    <w:docPart>
      <w:docPartPr>
        <w:name w:val="26708B360224460C900FEEB5D37E50FF"/>
        <w:category>
          <w:name w:val="General"/>
          <w:gallery w:val="placeholder"/>
        </w:category>
        <w:types>
          <w:type w:val="bbPlcHdr"/>
        </w:types>
        <w:behaviors>
          <w:behavior w:val="content"/>
        </w:behaviors>
        <w:guid w:val="{1AB59A76-F7E0-4A4A-825D-D50212303C50}"/>
      </w:docPartPr>
      <w:docPartBody>
        <w:p w:rsidR="000D297C" w:rsidRDefault="0070281B" w:rsidP="0070281B">
          <w:pPr>
            <w:pStyle w:val="26708B360224460C900FEEB5D37E50FF"/>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170FC115F6FB464BB9ED3E1FA1B3D6F0"/>
        <w:category>
          <w:name w:val="General"/>
          <w:gallery w:val="placeholder"/>
        </w:category>
        <w:types>
          <w:type w:val="bbPlcHdr"/>
        </w:types>
        <w:behaviors>
          <w:behavior w:val="content"/>
        </w:behaviors>
        <w:guid w:val="{D5215B78-C03E-4464-A9BC-889149799B42}"/>
      </w:docPartPr>
      <w:docPartBody>
        <w:p w:rsidR="000D297C" w:rsidRDefault="0070281B" w:rsidP="0070281B">
          <w:pPr>
            <w:pStyle w:val="170FC115F6FB464BB9ED3E1FA1B3D6F0"/>
          </w:pPr>
          <w:r w:rsidRPr="00E66105">
            <w:rPr>
              <w:rStyle w:val="PlaceholderText"/>
              <w:lang w:val="en-US"/>
            </w:rPr>
            <w:t>Click or tap here to enter text.</w:t>
          </w:r>
        </w:p>
      </w:docPartBody>
    </w:docPart>
    <w:docPart>
      <w:docPartPr>
        <w:name w:val="3FD64D814E6E47178181F0FE32835F5C"/>
        <w:category>
          <w:name w:val="General"/>
          <w:gallery w:val="placeholder"/>
        </w:category>
        <w:types>
          <w:type w:val="bbPlcHdr"/>
        </w:types>
        <w:behaviors>
          <w:behavior w:val="content"/>
        </w:behaviors>
        <w:guid w:val="{2BB8257C-BCB8-41FC-B712-64069E644A1F}"/>
      </w:docPartPr>
      <w:docPartBody>
        <w:p w:rsidR="000D297C" w:rsidRDefault="0070281B" w:rsidP="0070281B">
          <w:pPr>
            <w:pStyle w:val="3FD64D814E6E47178181F0FE32835F5C"/>
          </w:pPr>
          <w:r w:rsidRPr="00931CD0">
            <w:rPr>
              <w:rStyle w:val="PlaceholderText"/>
            </w:rPr>
            <w:t>Choose an item.</w:t>
          </w:r>
        </w:p>
      </w:docPartBody>
    </w:docPart>
    <w:docPart>
      <w:docPartPr>
        <w:name w:val="D6B7FB27DB4C4CC4A0E204D39C6A10DE"/>
        <w:category>
          <w:name w:val="General"/>
          <w:gallery w:val="placeholder"/>
        </w:category>
        <w:types>
          <w:type w:val="bbPlcHdr"/>
        </w:types>
        <w:behaviors>
          <w:behavior w:val="content"/>
        </w:behaviors>
        <w:guid w:val="{6A04E1A4-42BD-44E8-82F2-2CCD99AF4833}"/>
      </w:docPartPr>
      <w:docPartBody>
        <w:p w:rsidR="000D297C" w:rsidRDefault="0070281B" w:rsidP="0070281B">
          <w:pPr>
            <w:pStyle w:val="D6B7FB27DB4C4CC4A0E204D39C6A10DE"/>
          </w:pPr>
          <w:r w:rsidRPr="00E66105">
            <w:rPr>
              <w:rStyle w:val="PlaceholderText"/>
              <w:lang w:val="en-US"/>
            </w:rPr>
            <w:t>Click or tap here to enter text.</w:t>
          </w:r>
        </w:p>
      </w:docPartBody>
    </w:docPart>
    <w:docPart>
      <w:docPartPr>
        <w:name w:val="0742CC9B09914065AC61233830E6C589"/>
        <w:category>
          <w:name w:val="General"/>
          <w:gallery w:val="placeholder"/>
        </w:category>
        <w:types>
          <w:type w:val="bbPlcHdr"/>
        </w:types>
        <w:behaviors>
          <w:behavior w:val="content"/>
        </w:behaviors>
        <w:guid w:val="{2E2E805E-58F4-4820-9A87-730927CA8620}"/>
      </w:docPartPr>
      <w:docPartBody>
        <w:p w:rsidR="000D297C" w:rsidRDefault="0070281B" w:rsidP="0070281B">
          <w:pPr>
            <w:pStyle w:val="0742CC9B09914065AC61233830E6C589"/>
          </w:pPr>
          <w:r w:rsidRPr="00E66105">
            <w:rPr>
              <w:rStyle w:val="PlaceholderText"/>
              <w:lang w:val="en-US"/>
            </w:rPr>
            <w:t>Click or tap here to enter text.</w:t>
          </w:r>
        </w:p>
      </w:docPartBody>
    </w:docPart>
    <w:docPart>
      <w:docPartPr>
        <w:name w:val="AC7A0CFA2006422A99C4F0EFDE04993F"/>
        <w:category>
          <w:name w:val="General"/>
          <w:gallery w:val="placeholder"/>
        </w:category>
        <w:types>
          <w:type w:val="bbPlcHdr"/>
        </w:types>
        <w:behaviors>
          <w:behavior w:val="content"/>
        </w:behaviors>
        <w:guid w:val="{9A0B42B3-F7A2-4C60-B4D7-1C682DCC9D0E}"/>
      </w:docPartPr>
      <w:docPartBody>
        <w:p w:rsidR="000D297C" w:rsidRDefault="0070281B" w:rsidP="0070281B">
          <w:pPr>
            <w:pStyle w:val="AC7A0CFA2006422A99C4F0EFDE04993F"/>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96DAF128286A43A8874CFD2922182FE5"/>
        <w:category>
          <w:name w:val="General"/>
          <w:gallery w:val="placeholder"/>
        </w:category>
        <w:types>
          <w:type w:val="bbPlcHdr"/>
        </w:types>
        <w:behaviors>
          <w:behavior w:val="content"/>
        </w:behaviors>
        <w:guid w:val="{1D8F6548-5CC7-452E-86D3-D75D64BB66EB}"/>
      </w:docPartPr>
      <w:docPartBody>
        <w:p w:rsidR="000D297C" w:rsidRDefault="0070281B" w:rsidP="0070281B">
          <w:pPr>
            <w:pStyle w:val="96DAF128286A43A8874CFD2922182FE5"/>
          </w:pPr>
          <w:r w:rsidRPr="00931CD0">
            <w:rPr>
              <w:rStyle w:val="PlaceholderText"/>
            </w:rPr>
            <w:t>Choose an item.</w:t>
          </w:r>
        </w:p>
      </w:docPartBody>
    </w:docPart>
    <w:docPart>
      <w:docPartPr>
        <w:name w:val="723A5D903250499E92EF193CD961ECA2"/>
        <w:category>
          <w:name w:val="General"/>
          <w:gallery w:val="placeholder"/>
        </w:category>
        <w:types>
          <w:type w:val="bbPlcHdr"/>
        </w:types>
        <w:behaviors>
          <w:behavior w:val="content"/>
        </w:behaviors>
        <w:guid w:val="{849E6B32-E3AA-43D6-8C13-85C9094957A4}"/>
      </w:docPartPr>
      <w:docPartBody>
        <w:p w:rsidR="000D297C" w:rsidRDefault="0070281B" w:rsidP="0070281B">
          <w:pPr>
            <w:pStyle w:val="723A5D903250499E92EF193CD961ECA2"/>
          </w:pPr>
          <w:r w:rsidRPr="00931CD0">
            <w:rPr>
              <w:rStyle w:val="PlaceholderText"/>
            </w:rPr>
            <w:t>Click or tap here to enter text.</w:t>
          </w:r>
        </w:p>
      </w:docPartBody>
    </w:docPart>
    <w:docPart>
      <w:docPartPr>
        <w:name w:val="DAB1377E569D4D83886422E6C10D90E0"/>
        <w:category>
          <w:name w:val="General"/>
          <w:gallery w:val="placeholder"/>
        </w:category>
        <w:types>
          <w:type w:val="bbPlcHdr"/>
        </w:types>
        <w:behaviors>
          <w:behavior w:val="content"/>
        </w:behaviors>
        <w:guid w:val="{078E2D74-3748-4E03-9092-89E4C96BB335}"/>
      </w:docPartPr>
      <w:docPartBody>
        <w:p w:rsidR="000D297C" w:rsidRDefault="0070281B" w:rsidP="0070281B">
          <w:pPr>
            <w:pStyle w:val="DAB1377E569D4D83886422E6C10D90E0"/>
          </w:pPr>
          <w:r w:rsidRPr="00FF1D0D">
            <w:rPr>
              <w:rStyle w:val="PlaceholderText"/>
              <w:lang w:val="en-US"/>
            </w:rPr>
            <w:t>Click or tap to enter a date.</w:t>
          </w:r>
        </w:p>
      </w:docPartBody>
    </w:docPart>
    <w:docPart>
      <w:docPartPr>
        <w:name w:val="9518420A00FB442EA7BA6C9E335D91D9"/>
        <w:category>
          <w:name w:val="General"/>
          <w:gallery w:val="placeholder"/>
        </w:category>
        <w:types>
          <w:type w:val="bbPlcHdr"/>
        </w:types>
        <w:behaviors>
          <w:behavior w:val="content"/>
        </w:behaviors>
        <w:guid w:val="{424D96F8-0B06-4DD2-B476-2F04744BAB1A}"/>
      </w:docPartPr>
      <w:docPartBody>
        <w:p w:rsidR="000D297C" w:rsidRDefault="0070281B" w:rsidP="0070281B">
          <w:pPr>
            <w:pStyle w:val="9518420A00FB442EA7BA6C9E335D91D9"/>
          </w:pPr>
          <w:r w:rsidRPr="00931CD0">
            <w:rPr>
              <w:rStyle w:val="PlaceholderText"/>
            </w:rPr>
            <w:t>Click or tap here to enter text.</w:t>
          </w:r>
        </w:p>
      </w:docPartBody>
    </w:docPart>
    <w:docPart>
      <w:docPartPr>
        <w:name w:val="F7FD23B7352E4A23B19FAB30479D113D"/>
        <w:category>
          <w:name w:val="General"/>
          <w:gallery w:val="placeholder"/>
        </w:category>
        <w:types>
          <w:type w:val="bbPlcHdr"/>
        </w:types>
        <w:behaviors>
          <w:behavior w:val="content"/>
        </w:behaviors>
        <w:guid w:val="{1C74F597-F24A-43B4-8392-D7BACB55C0E6}"/>
      </w:docPartPr>
      <w:docPartBody>
        <w:p w:rsidR="000D297C" w:rsidRDefault="0070281B" w:rsidP="0070281B">
          <w:pPr>
            <w:pStyle w:val="F7FD23B7352E4A23B19FAB30479D113D"/>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A8D12945181A49AD98C9382DC66F34E3"/>
        <w:category>
          <w:name w:val="General"/>
          <w:gallery w:val="placeholder"/>
        </w:category>
        <w:types>
          <w:type w:val="bbPlcHdr"/>
        </w:types>
        <w:behaviors>
          <w:behavior w:val="content"/>
        </w:behaviors>
        <w:guid w:val="{AF89C63D-5758-4C52-9472-E951A1B43C59}"/>
      </w:docPartPr>
      <w:docPartBody>
        <w:p w:rsidR="000D297C" w:rsidRDefault="0070281B" w:rsidP="0070281B">
          <w:pPr>
            <w:pStyle w:val="A8D12945181A49AD98C9382DC66F34E3"/>
          </w:pPr>
          <w:r w:rsidRPr="00931CD0">
            <w:rPr>
              <w:rStyle w:val="PlaceholderText"/>
            </w:rPr>
            <w:t>Choose an item.</w:t>
          </w:r>
        </w:p>
      </w:docPartBody>
    </w:docPart>
    <w:docPart>
      <w:docPartPr>
        <w:name w:val="B185FCC514894427A871AB78A4B44EA0"/>
        <w:category>
          <w:name w:val="General"/>
          <w:gallery w:val="placeholder"/>
        </w:category>
        <w:types>
          <w:type w:val="bbPlcHdr"/>
        </w:types>
        <w:behaviors>
          <w:behavior w:val="content"/>
        </w:behaviors>
        <w:guid w:val="{D9A894AA-60DA-4AAC-AA43-E08D5A913E8A}"/>
      </w:docPartPr>
      <w:docPartBody>
        <w:p w:rsidR="000D297C" w:rsidRDefault="0070281B" w:rsidP="0070281B">
          <w:pPr>
            <w:pStyle w:val="B185FCC514894427A871AB78A4B44EA0"/>
          </w:pPr>
          <w:r w:rsidRPr="00931CD0">
            <w:rPr>
              <w:rStyle w:val="PlaceholderText"/>
            </w:rPr>
            <w:t>Click or tap here to enter text.</w:t>
          </w:r>
        </w:p>
      </w:docPartBody>
    </w:docPart>
    <w:docPart>
      <w:docPartPr>
        <w:name w:val="3D1CE7CAB1A94409A7F9AA17F359760D"/>
        <w:category>
          <w:name w:val="General"/>
          <w:gallery w:val="placeholder"/>
        </w:category>
        <w:types>
          <w:type w:val="bbPlcHdr"/>
        </w:types>
        <w:behaviors>
          <w:behavior w:val="content"/>
        </w:behaviors>
        <w:guid w:val="{B172E6C7-EDA9-49AE-BA55-5D58A93F1E0D}"/>
      </w:docPartPr>
      <w:docPartBody>
        <w:p w:rsidR="000D297C" w:rsidRDefault="0070281B" w:rsidP="0070281B">
          <w:pPr>
            <w:pStyle w:val="3D1CE7CAB1A94409A7F9AA17F359760D"/>
          </w:pPr>
          <w:r w:rsidRPr="00FF1D0D">
            <w:rPr>
              <w:rStyle w:val="PlaceholderText"/>
              <w:lang w:val="en-US"/>
            </w:rPr>
            <w:t>Click or tap to enter a date.</w:t>
          </w:r>
        </w:p>
      </w:docPartBody>
    </w:docPart>
    <w:docPart>
      <w:docPartPr>
        <w:name w:val="0C480240307B4DB49C433AEE3D521F65"/>
        <w:category>
          <w:name w:val="General"/>
          <w:gallery w:val="placeholder"/>
        </w:category>
        <w:types>
          <w:type w:val="bbPlcHdr"/>
        </w:types>
        <w:behaviors>
          <w:behavior w:val="content"/>
        </w:behaviors>
        <w:guid w:val="{0AADA520-7778-4480-995A-6E4C95EA97A5}"/>
      </w:docPartPr>
      <w:docPartBody>
        <w:p w:rsidR="000D297C" w:rsidRDefault="0070281B" w:rsidP="0070281B">
          <w:pPr>
            <w:pStyle w:val="0C480240307B4DB49C433AEE3D521F65"/>
          </w:pPr>
          <w:r w:rsidRPr="00931CD0">
            <w:rPr>
              <w:rStyle w:val="PlaceholderText"/>
            </w:rPr>
            <w:t>Click or tap here to enter text.</w:t>
          </w:r>
        </w:p>
      </w:docPartBody>
    </w:docPart>
    <w:docPart>
      <w:docPartPr>
        <w:name w:val="8504230714634F83920B86FB925760F1"/>
        <w:category>
          <w:name w:val="General"/>
          <w:gallery w:val="placeholder"/>
        </w:category>
        <w:types>
          <w:type w:val="bbPlcHdr"/>
        </w:types>
        <w:behaviors>
          <w:behavior w:val="content"/>
        </w:behaviors>
        <w:guid w:val="{F90BD0D4-8F58-4114-800C-A82954468ECB}"/>
      </w:docPartPr>
      <w:docPartBody>
        <w:p w:rsidR="000D297C" w:rsidRDefault="0070281B" w:rsidP="0070281B">
          <w:pPr>
            <w:pStyle w:val="8504230714634F83920B86FB925760F1"/>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2A9611A55AB14C79A66E79DA1A7164D4"/>
        <w:category>
          <w:name w:val="General"/>
          <w:gallery w:val="placeholder"/>
        </w:category>
        <w:types>
          <w:type w:val="bbPlcHdr"/>
        </w:types>
        <w:behaviors>
          <w:behavior w:val="content"/>
        </w:behaviors>
        <w:guid w:val="{86CC127A-F0FE-4F46-B037-23D6B7B1FC7A}"/>
      </w:docPartPr>
      <w:docPartBody>
        <w:p w:rsidR="000D297C" w:rsidRDefault="0070281B" w:rsidP="0070281B">
          <w:pPr>
            <w:pStyle w:val="2A9611A55AB14C79A66E79DA1A7164D4"/>
          </w:pPr>
          <w:r w:rsidRPr="00931CD0">
            <w:rPr>
              <w:rStyle w:val="PlaceholderText"/>
            </w:rPr>
            <w:t>Choose an item.</w:t>
          </w:r>
        </w:p>
      </w:docPartBody>
    </w:docPart>
    <w:docPart>
      <w:docPartPr>
        <w:name w:val="C886A450FC9F475F89726D5BF2F0F0BF"/>
        <w:category>
          <w:name w:val="General"/>
          <w:gallery w:val="placeholder"/>
        </w:category>
        <w:types>
          <w:type w:val="bbPlcHdr"/>
        </w:types>
        <w:behaviors>
          <w:behavior w:val="content"/>
        </w:behaviors>
        <w:guid w:val="{9C95016E-92D1-4715-8B80-D423F9C62A0F}"/>
      </w:docPartPr>
      <w:docPartBody>
        <w:p w:rsidR="000D297C" w:rsidRDefault="0070281B" w:rsidP="0070281B">
          <w:pPr>
            <w:pStyle w:val="C886A450FC9F475F89726D5BF2F0F0BF"/>
          </w:pPr>
          <w:r w:rsidRPr="00931CD0">
            <w:rPr>
              <w:rStyle w:val="PlaceholderText"/>
            </w:rPr>
            <w:t>Click or tap here to enter text.</w:t>
          </w:r>
        </w:p>
      </w:docPartBody>
    </w:docPart>
    <w:docPart>
      <w:docPartPr>
        <w:name w:val="F941DAC20F584EEC99BD2A77169E6D8C"/>
        <w:category>
          <w:name w:val="General"/>
          <w:gallery w:val="placeholder"/>
        </w:category>
        <w:types>
          <w:type w:val="bbPlcHdr"/>
        </w:types>
        <w:behaviors>
          <w:behavior w:val="content"/>
        </w:behaviors>
        <w:guid w:val="{00D4E976-6AC8-4643-B8A5-F1EF8F1DB321}"/>
      </w:docPartPr>
      <w:docPartBody>
        <w:p w:rsidR="000D297C" w:rsidRDefault="0070281B" w:rsidP="0070281B">
          <w:pPr>
            <w:pStyle w:val="F941DAC20F584EEC99BD2A77169E6D8C"/>
          </w:pPr>
          <w:r w:rsidRPr="00FF1D0D">
            <w:rPr>
              <w:rStyle w:val="PlaceholderText"/>
              <w:lang w:val="en-US"/>
            </w:rPr>
            <w:t>Click or tap to enter a date.</w:t>
          </w:r>
        </w:p>
      </w:docPartBody>
    </w:docPart>
    <w:docPart>
      <w:docPartPr>
        <w:name w:val="5D39317ED310465E85E0D45B814FC406"/>
        <w:category>
          <w:name w:val="General"/>
          <w:gallery w:val="placeholder"/>
        </w:category>
        <w:types>
          <w:type w:val="bbPlcHdr"/>
        </w:types>
        <w:behaviors>
          <w:behavior w:val="content"/>
        </w:behaviors>
        <w:guid w:val="{4404513F-0A5C-46CF-85AB-FEE5697462DA}"/>
      </w:docPartPr>
      <w:docPartBody>
        <w:p w:rsidR="000D297C" w:rsidRDefault="0070281B" w:rsidP="0070281B">
          <w:pPr>
            <w:pStyle w:val="5D39317ED310465E85E0D45B814FC406"/>
          </w:pPr>
          <w:r w:rsidRPr="00931CD0">
            <w:rPr>
              <w:rStyle w:val="PlaceholderText"/>
            </w:rPr>
            <w:t>Click or tap here to enter text.</w:t>
          </w:r>
        </w:p>
      </w:docPartBody>
    </w:docPart>
    <w:docPart>
      <w:docPartPr>
        <w:name w:val="705849C6D1474DF083D10E0D7BAFFA17"/>
        <w:category>
          <w:name w:val="General"/>
          <w:gallery w:val="placeholder"/>
        </w:category>
        <w:types>
          <w:type w:val="bbPlcHdr"/>
        </w:types>
        <w:behaviors>
          <w:behavior w:val="content"/>
        </w:behaviors>
        <w:guid w:val="{56635D71-11D7-4AA0-A956-ABE2F758E215}"/>
      </w:docPartPr>
      <w:docPartBody>
        <w:p w:rsidR="000D297C" w:rsidRDefault="0070281B" w:rsidP="0070281B">
          <w:pPr>
            <w:pStyle w:val="705849C6D1474DF083D10E0D7BAFFA17"/>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B683B5CB9ECF45EDA2A822B54B18AF49"/>
        <w:category>
          <w:name w:val="General"/>
          <w:gallery w:val="placeholder"/>
        </w:category>
        <w:types>
          <w:type w:val="bbPlcHdr"/>
        </w:types>
        <w:behaviors>
          <w:behavior w:val="content"/>
        </w:behaviors>
        <w:guid w:val="{227E033E-6988-4B10-8485-3FF4C2740F44}"/>
      </w:docPartPr>
      <w:docPartBody>
        <w:p w:rsidR="000D297C" w:rsidRDefault="0070281B" w:rsidP="0070281B">
          <w:pPr>
            <w:pStyle w:val="B683B5CB9ECF45EDA2A822B54B18AF49"/>
          </w:pPr>
          <w:r w:rsidRPr="00931CD0">
            <w:rPr>
              <w:rStyle w:val="PlaceholderText"/>
            </w:rPr>
            <w:t>Choose an item.</w:t>
          </w:r>
        </w:p>
      </w:docPartBody>
    </w:docPart>
    <w:docPart>
      <w:docPartPr>
        <w:name w:val="0B9F18BB1B184DDC9B392223637BC85E"/>
        <w:category>
          <w:name w:val="General"/>
          <w:gallery w:val="placeholder"/>
        </w:category>
        <w:types>
          <w:type w:val="bbPlcHdr"/>
        </w:types>
        <w:behaviors>
          <w:behavior w:val="content"/>
        </w:behaviors>
        <w:guid w:val="{C7E75946-E0A1-4ED3-8F8E-3AE3001FE047}"/>
      </w:docPartPr>
      <w:docPartBody>
        <w:p w:rsidR="000D297C" w:rsidRDefault="0070281B" w:rsidP="0070281B">
          <w:pPr>
            <w:pStyle w:val="0B9F18BB1B184DDC9B392223637BC85E"/>
          </w:pPr>
          <w:r w:rsidRPr="00931CD0">
            <w:rPr>
              <w:rStyle w:val="PlaceholderText"/>
            </w:rPr>
            <w:t>Click or tap here to enter text.</w:t>
          </w:r>
        </w:p>
      </w:docPartBody>
    </w:docPart>
    <w:docPart>
      <w:docPartPr>
        <w:name w:val="409C01CB12774F1996202982D3940F39"/>
        <w:category>
          <w:name w:val="General"/>
          <w:gallery w:val="placeholder"/>
        </w:category>
        <w:types>
          <w:type w:val="bbPlcHdr"/>
        </w:types>
        <w:behaviors>
          <w:behavior w:val="content"/>
        </w:behaviors>
        <w:guid w:val="{AFEC4C00-A9FF-43DE-9639-31823EC48961}"/>
      </w:docPartPr>
      <w:docPartBody>
        <w:p w:rsidR="000D297C" w:rsidRDefault="0070281B" w:rsidP="0070281B">
          <w:pPr>
            <w:pStyle w:val="409C01CB12774F1996202982D3940F39"/>
          </w:pPr>
          <w:r w:rsidRPr="00FF1D0D">
            <w:rPr>
              <w:rStyle w:val="PlaceholderText"/>
              <w:lang w:val="en-US"/>
            </w:rPr>
            <w:t>Click or tap to enter a date.</w:t>
          </w:r>
        </w:p>
      </w:docPartBody>
    </w:docPart>
    <w:docPart>
      <w:docPartPr>
        <w:name w:val="A37FAAF865604648AB9CFB2C76BB496F"/>
        <w:category>
          <w:name w:val="General"/>
          <w:gallery w:val="placeholder"/>
        </w:category>
        <w:types>
          <w:type w:val="bbPlcHdr"/>
        </w:types>
        <w:behaviors>
          <w:behavior w:val="content"/>
        </w:behaviors>
        <w:guid w:val="{14F95BB5-BFDB-45A6-ABE8-BD230907F7BB}"/>
      </w:docPartPr>
      <w:docPartBody>
        <w:p w:rsidR="000D297C" w:rsidRDefault="0070281B" w:rsidP="0070281B">
          <w:pPr>
            <w:pStyle w:val="A37FAAF865604648AB9CFB2C76BB496F"/>
          </w:pPr>
          <w:r w:rsidRPr="00931CD0">
            <w:rPr>
              <w:rStyle w:val="PlaceholderText"/>
            </w:rPr>
            <w:t>Click or tap here to enter text.</w:t>
          </w:r>
        </w:p>
      </w:docPartBody>
    </w:docPart>
    <w:docPart>
      <w:docPartPr>
        <w:name w:val="49F67761388046DBB73BA1D9E992FA2D"/>
        <w:category>
          <w:name w:val="General"/>
          <w:gallery w:val="placeholder"/>
        </w:category>
        <w:types>
          <w:type w:val="bbPlcHdr"/>
        </w:types>
        <w:behaviors>
          <w:behavior w:val="content"/>
        </w:behaviors>
        <w:guid w:val="{8A089198-1E95-4A3B-87DF-0FC629A797B7}"/>
      </w:docPartPr>
      <w:docPartBody>
        <w:p w:rsidR="000D297C" w:rsidRDefault="0070281B" w:rsidP="0070281B">
          <w:pPr>
            <w:pStyle w:val="49F67761388046DBB73BA1D9E992FA2D"/>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0981E96A70FB4BE3B534C8AF756DA7AD"/>
        <w:category>
          <w:name w:val="General"/>
          <w:gallery w:val="placeholder"/>
        </w:category>
        <w:types>
          <w:type w:val="bbPlcHdr"/>
        </w:types>
        <w:behaviors>
          <w:behavior w:val="content"/>
        </w:behaviors>
        <w:guid w:val="{BA2AD901-DA61-42C6-9555-0949979430D6}"/>
      </w:docPartPr>
      <w:docPartBody>
        <w:p w:rsidR="000D297C" w:rsidRDefault="0070281B" w:rsidP="0070281B">
          <w:pPr>
            <w:pStyle w:val="0981E96A70FB4BE3B534C8AF756DA7AD"/>
          </w:pPr>
          <w:r w:rsidRPr="00931CD0">
            <w:rPr>
              <w:rStyle w:val="PlaceholderText"/>
            </w:rPr>
            <w:t>Choose an item.</w:t>
          </w:r>
        </w:p>
      </w:docPartBody>
    </w:docPart>
    <w:docPart>
      <w:docPartPr>
        <w:name w:val="8B295B6EB8E341D39488AD90CEA0FA24"/>
        <w:category>
          <w:name w:val="General"/>
          <w:gallery w:val="placeholder"/>
        </w:category>
        <w:types>
          <w:type w:val="bbPlcHdr"/>
        </w:types>
        <w:behaviors>
          <w:behavior w:val="content"/>
        </w:behaviors>
        <w:guid w:val="{A0433A3A-9D83-4E54-89A6-215131FB375C}"/>
      </w:docPartPr>
      <w:docPartBody>
        <w:p w:rsidR="000D297C" w:rsidRDefault="0070281B" w:rsidP="0070281B">
          <w:pPr>
            <w:pStyle w:val="8B295B6EB8E341D39488AD90CEA0FA24"/>
          </w:pPr>
          <w:r w:rsidRPr="00931CD0">
            <w:rPr>
              <w:rStyle w:val="PlaceholderText"/>
            </w:rPr>
            <w:t>Click or tap here to enter text.</w:t>
          </w:r>
        </w:p>
      </w:docPartBody>
    </w:docPart>
    <w:docPart>
      <w:docPartPr>
        <w:name w:val="9D3E7DE3FDD5476E8F58C4C9620463BD"/>
        <w:category>
          <w:name w:val="General"/>
          <w:gallery w:val="placeholder"/>
        </w:category>
        <w:types>
          <w:type w:val="bbPlcHdr"/>
        </w:types>
        <w:behaviors>
          <w:behavior w:val="content"/>
        </w:behaviors>
        <w:guid w:val="{9884756E-DA7C-4A50-8DF3-F4A4D25019C3}"/>
      </w:docPartPr>
      <w:docPartBody>
        <w:p w:rsidR="000D297C" w:rsidRDefault="0070281B" w:rsidP="0070281B">
          <w:pPr>
            <w:pStyle w:val="9D3E7DE3FDD5476E8F58C4C9620463BD"/>
          </w:pPr>
          <w:r w:rsidRPr="00FF1D0D">
            <w:rPr>
              <w:rStyle w:val="PlaceholderText"/>
              <w:lang w:val="en-US"/>
            </w:rPr>
            <w:t>Click or tap to enter a date.</w:t>
          </w:r>
        </w:p>
      </w:docPartBody>
    </w:docPart>
    <w:docPart>
      <w:docPartPr>
        <w:name w:val="90871651DFD34D87AC816699F4332169"/>
        <w:category>
          <w:name w:val="General"/>
          <w:gallery w:val="placeholder"/>
        </w:category>
        <w:types>
          <w:type w:val="bbPlcHdr"/>
        </w:types>
        <w:behaviors>
          <w:behavior w:val="content"/>
        </w:behaviors>
        <w:guid w:val="{85B74A0C-3979-4060-9FC0-064E4B2A8771}"/>
      </w:docPartPr>
      <w:docPartBody>
        <w:p w:rsidR="000D297C" w:rsidRDefault="0070281B" w:rsidP="0070281B">
          <w:pPr>
            <w:pStyle w:val="90871651DFD34D87AC816699F4332169"/>
          </w:pPr>
          <w:r w:rsidRPr="00931CD0">
            <w:rPr>
              <w:rStyle w:val="PlaceholderText"/>
            </w:rPr>
            <w:t>Click or tap here to enter text.</w:t>
          </w:r>
        </w:p>
      </w:docPartBody>
    </w:docPart>
    <w:docPart>
      <w:docPartPr>
        <w:name w:val="340F41F3A496496690681D4E10B40ADB"/>
        <w:category>
          <w:name w:val="General"/>
          <w:gallery w:val="placeholder"/>
        </w:category>
        <w:types>
          <w:type w:val="bbPlcHdr"/>
        </w:types>
        <w:behaviors>
          <w:behavior w:val="content"/>
        </w:behaviors>
        <w:guid w:val="{8F376ED0-FF35-449C-A0C2-12E127A3E977}"/>
      </w:docPartPr>
      <w:docPartBody>
        <w:p w:rsidR="000D297C" w:rsidRDefault="0070281B" w:rsidP="0070281B">
          <w:pPr>
            <w:pStyle w:val="340F41F3A496496690681D4E10B40ADB"/>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E5FBF5FEFDF94918A26AB9856405364E"/>
        <w:category>
          <w:name w:val="General"/>
          <w:gallery w:val="placeholder"/>
        </w:category>
        <w:types>
          <w:type w:val="bbPlcHdr"/>
        </w:types>
        <w:behaviors>
          <w:behavior w:val="content"/>
        </w:behaviors>
        <w:guid w:val="{30C458A5-9B3F-4C3A-9D31-E3D01F944304}"/>
      </w:docPartPr>
      <w:docPartBody>
        <w:p w:rsidR="000D297C" w:rsidRDefault="0070281B" w:rsidP="0070281B">
          <w:pPr>
            <w:pStyle w:val="E5FBF5FEFDF94918A26AB9856405364E"/>
          </w:pPr>
          <w:r w:rsidRPr="00931CD0">
            <w:rPr>
              <w:rStyle w:val="PlaceholderText"/>
            </w:rPr>
            <w:t>Choose an item.</w:t>
          </w:r>
        </w:p>
      </w:docPartBody>
    </w:docPart>
    <w:docPart>
      <w:docPartPr>
        <w:name w:val="7381702266384C38901C69F1DA6CC581"/>
        <w:category>
          <w:name w:val="General"/>
          <w:gallery w:val="placeholder"/>
        </w:category>
        <w:types>
          <w:type w:val="bbPlcHdr"/>
        </w:types>
        <w:behaviors>
          <w:behavior w:val="content"/>
        </w:behaviors>
        <w:guid w:val="{129EBA13-90CA-4529-8B9F-78AFB6E68FBF}"/>
      </w:docPartPr>
      <w:docPartBody>
        <w:p w:rsidR="000D297C" w:rsidRDefault="0070281B" w:rsidP="0070281B">
          <w:pPr>
            <w:pStyle w:val="7381702266384C38901C69F1DA6CC581"/>
          </w:pPr>
          <w:r w:rsidRPr="00931CD0">
            <w:rPr>
              <w:rStyle w:val="PlaceholderText"/>
            </w:rPr>
            <w:t>Click or tap here to enter text.</w:t>
          </w:r>
        </w:p>
      </w:docPartBody>
    </w:docPart>
    <w:docPart>
      <w:docPartPr>
        <w:name w:val="61AC422B0A7147FEB91405E4D2FBD128"/>
        <w:category>
          <w:name w:val="General"/>
          <w:gallery w:val="placeholder"/>
        </w:category>
        <w:types>
          <w:type w:val="bbPlcHdr"/>
        </w:types>
        <w:behaviors>
          <w:behavior w:val="content"/>
        </w:behaviors>
        <w:guid w:val="{AE741C44-D8EE-4988-9A07-A95584D59900}"/>
      </w:docPartPr>
      <w:docPartBody>
        <w:p w:rsidR="000D297C" w:rsidRDefault="0070281B" w:rsidP="0070281B">
          <w:pPr>
            <w:pStyle w:val="61AC422B0A7147FEB91405E4D2FBD128"/>
          </w:pPr>
          <w:r w:rsidRPr="00FF1D0D">
            <w:rPr>
              <w:rStyle w:val="PlaceholderText"/>
              <w:lang w:val="en-US"/>
            </w:rPr>
            <w:t>Click or tap to enter a date.</w:t>
          </w:r>
        </w:p>
      </w:docPartBody>
    </w:docPart>
    <w:docPart>
      <w:docPartPr>
        <w:name w:val="F80E3174E9C54FF78817ED7D1F422D6C"/>
        <w:category>
          <w:name w:val="General"/>
          <w:gallery w:val="placeholder"/>
        </w:category>
        <w:types>
          <w:type w:val="bbPlcHdr"/>
        </w:types>
        <w:behaviors>
          <w:behavior w:val="content"/>
        </w:behaviors>
        <w:guid w:val="{1162384C-AD69-4C86-A136-FC804AB670C0}"/>
      </w:docPartPr>
      <w:docPartBody>
        <w:p w:rsidR="000D297C" w:rsidRDefault="0070281B" w:rsidP="0070281B">
          <w:pPr>
            <w:pStyle w:val="F80E3174E9C54FF78817ED7D1F422D6C"/>
          </w:pPr>
          <w:r w:rsidRPr="00931CD0">
            <w:rPr>
              <w:rStyle w:val="PlaceholderText"/>
            </w:rPr>
            <w:t>Click or tap here to enter text.</w:t>
          </w:r>
        </w:p>
      </w:docPartBody>
    </w:docPart>
    <w:docPart>
      <w:docPartPr>
        <w:name w:val="1E7185BE6A564992938A504008559801"/>
        <w:category>
          <w:name w:val="General"/>
          <w:gallery w:val="placeholder"/>
        </w:category>
        <w:types>
          <w:type w:val="bbPlcHdr"/>
        </w:types>
        <w:behaviors>
          <w:behavior w:val="content"/>
        </w:behaviors>
        <w:guid w:val="{6823068D-3126-4BAF-AC29-4FAB3C2DFD0D}"/>
      </w:docPartPr>
      <w:docPartBody>
        <w:p w:rsidR="000D297C" w:rsidRDefault="0070281B" w:rsidP="0070281B">
          <w:pPr>
            <w:pStyle w:val="1E7185BE6A564992938A504008559801"/>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B766C1CAC29F47578A29E148BC8FD7CC"/>
        <w:category>
          <w:name w:val="General"/>
          <w:gallery w:val="placeholder"/>
        </w:category>
        <w:types>
          <w:type w:val="bbPlcHdr"/>
        </w:types>
        <w:behaviors>
          <w:behavior w:val="content"/>
        </w:behaviors>
        <w:guid w:val="{3ACB2830-B6C8-4CD5-9899-D772919153A5}"/>
      </w:docPartPr>
      <w:docPartBody>
        <w:p w:rsidR="000D297C" w:rsidRDefault="0070281B" w:rsidP="0070281B">
          <w:pPr>
            <w:pStyle w:val="B766C1CAC29F47578A29E148BC8FD7CC"/>
          </w:pPr>
          <w:r w:rsidRPr="00931CD0">
            <w:rPr>
              <w:rStyle w:val="PlaceholderText"/>
            </w:rPr>
            <w:t>Choose an item.</w:t>
          </w:r>
        </w:p>
      </w:docPartBody>
    </w:docPart>
    <w:docPart>
      <w:docPartPr>
        <w:name w:val="BBC8D4CF2C024640B9CC07D4BC5517CB"/>
        <w:category>
          <w:name w:val="General"/>
          <w:gallery w:val="placeholder"/>
        </w:category>
        <w:types>
          <w:type w:val="bbPlcHdr"/>
        </w:types>
        <w:behaviors>
          <w:behavior w:val="content"/>
        </w:behaviors>
        <w:guid w:val="{2D7A1C97-3761-466B-AC99-29B4C31F5733}"/>
      </w:docPartPr>
      <w:docPartBody>
        <w:p w:rsidR="000D297C" w:rsidRDefault="0070281B" w:rsidP="0070281B">
          <w:pPr>
            <w:pStyle w:val="BBC8D4CF2C024640B9CC07D4BC5517CB"/>
          </w:pPr>
          <w:r w:rsidRPr="00931CD0">
            <w:rPr>
              <w:rStyle w:val="PlaceholderText"/>
            </w:rPr>
            <w:t>Click or tap here to enter text.</w:t>
          </w:r>
        </w:p>
      </w:docPartBody>
    </w:docPart>
    <w:docPart>
      <w:docPartPr>
        <w:name w:val="38B3A285BABE4BF3AC240592E6A6D2FE"/>
        <w:category>
          <w:name w:val="General"/>
          <w:gallery w:val="placeholder"/>
        </w:category>
        <w:types>
          <w:type w:val="bbPlcHdr"/>
        </w:types>
        <w:behaviors>
          <w:behavior w:val="content"/>
        </w:behaviors>
        <w:guid w:val="{BCBB14A3-39E3-4AA7-967D-CF29FB6B1EE6}"/>
      </w:docPartPr>
      <w:docPartBody>
        <w:p w:rsidR="000D297C" w:rsidRDefault="0070281B" w:rsidP="0070281B">
          <w:pPr>
            <w:pStyle w:val="38B3A285BABE4BF3AC240592E6A6D2FE"/>
          </w:pPr>
          <w:r w:rsidRPr="00FF1D0D">
            <w:rPr>
              <w:rStyle w:val="PlaceholderText"/>
              <w:lang w:val="en-US"/>
            </w:rPr>
            <w:t>Click or tap to enter a date.</w:t>
          </w:r>
        </w:p>
      </w:docPartBody>
    </w:docPart>
    <w:docPart>
      <w:docPartPr>
        <w:name w:val="C04F2E10420C4708BCE3E2C42AD7CF3B"/>
        <w:category>
          <w:name w:val="General"/>
          <w:gallery w:val="placeholder"/>
        </w:category>
        <w:types>
          <w:type w:val="bbPlcHdr"/>
        </w:types>
        <w:behaviors>
          <w:behavior w:val="content"/>
        </w:behaviors>
        <w:guid w:val="{4FD4E9B3-6718-4907-8D03-FC7F35066FB9}"/>
      </w:docPartPr>
      <w:docPartBody>
        <w:p w:rsidR="000D297C" w:rsidRDefault="0070281B" w:rsidP="0070281B">
          <w:pPr>
            <w:pStyle w:val="C04F2E10420C4708BCE3E2C42AD7CF3B"/>
          </w:pPr>
          <w:r w:rsidRPr="00931CD0">
            <w:rPr>
              <w:rStyle w:val="PlaceholderText"/>
            </w:rPr>
            <w:t>Click or tap here to enter text.</w:t>
          </w:r>
        </w:p>
      </w:docPartBody>
    </w:docPart>
    <w:docPart>
      <w:docPartPr>
        <w:name w:val="F2E48C50FBAD4960A2179386A3D177EC"/>
        <w:category>
          <w:name w:val="General"/>
          <w:gallery w:val="placeholder"/>
        </w:category>
        <w:types>
          <w:type w:val="bbPlcHdr"/>
        </w:types>
        <w:behaviors>
          <w:behavior w:val="content"/>
        </w:behaviors>
        <w:guid w:val="{C4516E6B-5FE9-4CA8-83A3-9E91086C9600}"/>
      </w:docPartPr>
      <w:docPartBody>
        <w:p w:rsidR="000D297C" w:rsidRDefault="0070281B" w:rsidP="0070281B">
          <w:pPr>
            <w:pStyle w:val="F2E48C50FBAD4960A2179386A3D177EC"/>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9C6AC0FFBF964BB68647E8AC98E295AF"/>
        <w:category>
          <w:name w:val="General"/>
          <w:gallery w:val="placeholder"/>
        </w:category>
        <w:types>
          <w:type w:val="bbPlcHdr"/>
        </w:types>
        <w:behaviors>
          <w:behavior w:val="content"/>
        </w:behaviors>
        <w:guid w:val="{1FCB448D-3FA3-4AD5-9990-182FF46BC456}"/>
      </w:docPartPr>
      <w:docPartBody>
        <w:p w:rsidR="000D297C" w:rsidRDefault="0070281B" w:rsidP="0070281B">
          <w:pPr>
            <w:pStyle w:val="9C6AC0FFBF964BB68647E8AC98E295AF"/>
          </w:pPr>
          <w:r w:rsidRPr="00931CD0">
            <w:rPr>
              <w:rStyle w:val="PlaceholderText"/>
            </w:rPr>
            <w:t>Choose an item.</w:t>
          </w:r>
        </w:p>
      </w:docPartBody>
    </w:docPart>
    <w:docPart>
      <w:docPartPr>
        <w:name w:val="62A073B78CE448A8BC4E7F45DBD022D1"/>
        <w:category>
          <w:name w:val="General"/>
          <w:gallery w:val="placeholder"/>
        </w:category>
        <w:types>
          <w:type w:val="bbPlcHdr"/>
        </w:types>
        <w:behaviors>
          <w:behavior w:val="content"/>
        </w:behaviors>
        <w:guid w:val="{25FC0C2E-C8CC-4861-B618-6B4770840E41}"/>
      </w:docPartPr>
      <w:docPartBody>
        <w:p w:rsidR="000D297C" w:rsidRDefault="0070281B" w:rsidP="0070281B">
          <w:pPr>
            <w:pStyle w:val="62A073B78CE448A8BC4E7F45DBD022D1"/>
          </w:pPr>
          <w:r w:rsidRPr="00931CD0">
            <w:rPr>
              <w:rStyle w:val="PlaceholderText"/>
            </w:rPr>
            <w:t>Click or tap here to enter text.</w:t>
          </w:r>
        </w:p>
      </w:docPartBody>
    </w:docPart>
    <w:docPart>
      <w:docPartPr>
        <w:name w:val="7D8AAAB3C5F946E9B669BEBA73DF5807"/>
        <w:category>
          <w:name w:val="General"/>
          <w:gallery w:val="placeholder"/>
        </w:category>
        <w:types>
          <w:type w:val="bbPlcHdr"/>
        </w:types>
        <w:behaviors>
          <w:behavior w:val="content"/>
        </w:behaviors>
        <w:guid w:val="{8B238A93-E1BB-4735-8B2B-2561057A37A4}"/>
      </w:docPartPr>
      <w:docPartBody>
        <w:p w:rsidR="000D297C" w:rsidRDefault="0070281B" w:rsidP="0070281B">
          <w:pPr>
            <w:pStyle w:val="7D8AAAB3C5F946E9B669BEBA73DF5807"/>
          </w:pPr>
          <w:r w:rsidRPr="00FF1D0D">
            <w:rPr>
              <w:rStyle w:val="PlaceholderText"/>
              <w:lang w:val="en-US"/>
            </w:rPr>
            <w:t>Click or tap to enter a date.</w:t>
          </w:r>
        </w:p>
      </w:docPartBody>
    </w:docPart>
    <w:docPart>
      <w:docPartPr>
        <w:name w:val="9824BB37B84848959D8F2357F9C72487"/>
        <w:category>
          <w:name w:val="General"/>
          <w:gallery w:val="placeholder"/>
        </w:category>
        <w:types>
          <w:type w:val="bbPlcHdr"/>
        </w:types>
        <w:behaviors>
          <w:behavior w:val="content"/>
        </w:behaviors>
        <w:guid w:val="{57B26C9C-98DC-4B7B-84D9-D5222663843B}"/>
      </w:docPartPr>
      <w:docPartBody>
        <w:p w:rsidR="000D297C" w:rsidRDefault="0070281B" w:rsidP="0070281B">
          <w:pPr>
            <w:pStyle w:val="9824BB37B84848959D8F2357F9C72487"/>
          </w:pPr>
          <w:r w:rsidRPr="00931CD0">
            <w:rPr>
              <w:rStyle w:val="PlaceholderText"/>
            </w:rPr>
            <w:t>Click or tap here to enter text.</w:t>
          </w:r>
        </w:p>
      </w:docPartBody>
    </w:docPart>
    <w:docPart>
      <w:docPartPr>
        <w:name w:val="B9C5F719CAA6497CBA4B92E6034C2656"/>
        <w:category>
          <w:name w:val="General"/>
          <w:gallery w:val="placeholder"/>
        </w:category>
        <w:types>
          <w:type w:val="bbPlcHdr"/>
        </w:types>
        <w:behaviors>
          <w:behavior w:val="content"/>
        </w:behaviors>
        <w:guid w:val="{469C31DB-3C17-4AD6-8CCB-41B2F7448DD1}"/>
      </w:docPartPr>
      <w:docPartBody>
        <w:p w:rsidR="000D297C" w:rsidRDefault="0070281B" w:rsidP="0070281B">
          <w:pPr>
            <w:pStyle w:val="B9C5F719CAA6497CBA4B92E6034C2656"/>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9A2CD993157E46A9BD21F7909301F840"/>
        <w:category>
          <w:name w:val="General"/>
          <w:gallery w:val="placeholder"/>
        </w:category>
        <w:types>
          <w:type w:val="bbPlcHdr"/>
        </w:types>
        <w:behaviors>
          <w:behavior w:val="content"/>
        </w:behaviors>
        <w:guid w:val="{72298D35-4DC6-49F0-A649-F5DFB5A7C839}"/>
      </w:docPartPr>
      <w:docPartBody>
        <w:p w:rsidR="000D297C" w:rsidRDefault="0070281B" w:rsidP="0070281B">
          <w:pPr>
            <w:pStyle w:val="9A2CD993157E46A9BD21F7909301F840"/>
          </w:pPr>
          <w:r w:rsidRPr="00931CD0">
            <w:rPr>
              <w:rStyle w:val="PlaceholderText"/>
            </w:rPr>
            <w:t>Choose an item.</w:t>
          </w:r>
        </w:p>
      </w:docPartBody>
    </w:docPart>
    <w:docPart>
      <w:docPartPr>
        <w:name w:val="F161DBDBCA7D4232978230AE12CB4F1A"/>
        <w:category>
          <w:name w:val="General"/>
          <w:gallery w:val="placeholder"/>
        </w:category>
        <w:types>
          <w:type w:val="bbPlcHdr"/>
        </w:types>
        <w:behaviors>
          <w:behavior w:val="content"/>
        </w:behaviors>
        <w:guid w:val="{C8F38713-6944-491C-9124-2B7B33D0AC2E}"/>
      </w:docPartPr>
      <w:docPartBody>
        <w:p w:rsidR="000D297C" w:rsidRDefault="0070281B" w:rsidP="0070281B">
          <w:pPr>
            <w:pStyle w:val="F161DBDBCA7D4232978230AE12CB4F1A"/>
          </w:pPr>
          <w:r w:rsidRPr="00931CD0">
            <w:rPr>
              <w:rStyle w:val="PlaceholderText"/>
            </w:rPr>
            <w:t>Click or tap here to enter text.</w:t>
          </w:r>
        </w:p>
      </w:docPartBody>
    </w:docPart>
    <w:docPart>
      <w:docPartPr>
        <w:name w:val="8BE0A694FD884C5B89EE2C2010B681B5"/>
        <w:category>
          <w:name w:val="General"/>
          <w:gallery w:val="placeholder"/>
        </w:category>
        <w:types>
          <w:type w:val="bbPlcHdr"/>
        </w:types>
        <w:behaviors>
          <w:behavior w:val="content"/>
        </w:behaviors>
        <w:guid w:val="{3D3C946F-F16B-4C08-A4F4-63DBE8A85D29}"/>
      </w:docPartPr>
      <w:docPartBody>
        <w:p w:rsidR="000D297C" w:rsidRDefault="0070281B" w:rsidP="0070281B">
          <w:pPr>
            <w:pStyle w:val="8BE0A694FD884C5B89EE2C2010B681B5"/>
          </w:pPr>
          <w:r w:rsidRPr="00FF1D0D">
            <w:rPr>
              <w:rStyle w:val="PlaceholderText"/>
              <w:lang w:val="en-US"/>
            </w:rPr>
            <w:t>Click or tap to enter a date.</w:t>
          </w:r>
        </w:p>
      </w:docPartBody>
    </w:docPart>
    <w:docPart>
      <w:docPartPr>
        <w:name w:val="1680FBD303914D559B6789B1186D4AA9"/>
        <w:category>
          <w:name w:val="General"/>
          <w:gallery w:val="placeholder"/>
        </w:category>
        <w:types>
          <w:type w:val="bbPlcHdr"/>
        </w:types>
        <w:behaviors>
          <w:behavior w:val="content"/>
        </w:behaviors>
        <w:guid w:val="{473C6508-304F-4B19-B9DB-5D74FFDD3258}"/>
      </w:docPartPr>
      <w:docPartBody>
        <w:p w:rsidR="000D297C" w:rsidRDefault="0070281B" w:rsidP="0070281B">
          <w:pPr>
            <w:pStyle w:val="1680FBD303914D559B6789B1186D4AA9"/>
          </w:pPr>
          <w:r w:rsidRPr="00931CD0">
            <w:rPr>
              <w:rStyle w:val="PlaceholderText"/>
            </w:rPr>
            <w:t>Click or tap here to enter text.</w:t>
          </w:r>
        </w:p>
      </w:docPartBody>
    </w:docPart>
    <w:docPart>
      <w:docPartPr>
        <w:name w:val="590FDFFB9A534F63BA03EED2DF9E3C76"/>
        <w:category>
          <w:name w:val="General"/>
          <w:gallery w:val="placeholder"/>
        </w:category>
        <w:types>
          <w:type w:val="bbPlcHdr"/>
        </w:types>
        <w:behaviors>
          <w:behavior w:val="content"/>
        </w:behaviors>
        <w:guid w:val="{DC3BF9DA-9862-460A-A71D-1485B4F33EEC}"/>
      </w:docPartPr>
      <w:docPartBody>
        <w:p w:rsidR="00000000" w:rsidRDefault="000D297C" w:rsidP="000D297C">
          <w:pPr>
            <w:pStyle w:val="590FDFFB9A534F63BA03EED2DF9E3C76"/>
          </w:pPr>
          <w:r>
            <w:rPr>
              <w:rStyle w:val="TitleChar"/>
            </w:rPr>
            <w:t>000000</w:t>
          </w:r>
        </w:p>
      </w:docPartBody>
    </w:docPart>
    <w:docPart>
      <w:docPartPr>
        <w:name w:val="FC7C9A07544E4918BC8358C95BB62344"/>
        <w:category>
          <w:name w:val="General"/>
          <w:gallery w:val="placeholder"/>
        </w:category>
        <w:types>
          <w:type w:val="bbPlcHdr"/>
        </w:types>
        <w:behaviors>
          <w:behavior w:val="content"/>
        </w:behaviors>
        <w:guid w:val="{A275DD29-FECE-4567-8560-01BC34160983}"/>
      </w:docPartPr>
      <w:docPartBody>
        <w:p w:rsidR="00000000" w:rsidRDefault="000D297C" w:rsidP="000D297C">
          <w:pPr>
            <w:pStyle w:val="FC7C9A07544E4918BC8358C95BB62344"/>
          </w:pPr>
          <w:r>
            <w:rPr>
              <w:rStyle w:val="TitleChar"/>
            </w:rPr>
            <w:t>000000</w:t>
          </w:r>
        </w:p>
      </w:docPartBody>
    </w:docPart>
    <w:docPart>
      <w:docPartPr>
        <w:name w:val="57CEE28C84EF44BF94480353ADFF2081"/>
        <w:category>
          <w:name w:val="General"/>
          <w:gallery w:val="placeholder"/>
        </w:category>
        <w:types>
          <w:type w:val="bbPlcHdr"/>
        </w:types>
        <w:behaviors>
          <w:behavior w:val="content"/>
        </w:behaviors>
        <w:guid w:val="{D7B0F440-2FDE-421A-9FCC-3D7065216F1E}"/>
      </w:docPartPr>
      <w:docPartBody>
        <w:p w:rsidR="00000000" w:rsidRDefault="000D297C" w:rsidP="000D297C">
          <w:pPr>
            <w:pStyle w:val="57CEE28C84EF44BF94480353ADFF2081"/>
          </w:pPr>
          <w:r>
            <w:rPr>
              <w:rStyle w:val="TitleChar"/>
            </w:rPr>
            <w:t>000000</w:t>
          </w:r>
        </w:p>
      </w:docPartBody>
    </w:docPart>
    <w:docPart>
      <w:docPartPr>
        <w:name w:val="9EAA492F94974052BC9F31A6BA076F30"/>
        <w:category>
          <w:name w:val="General"/>
          <w:gallery w:val="placeholder"/>
        </w:category>
        <w:types>
          <w:type w:val="bbPlcHdr"/>
        </w:types>
        <w:behaviors>
          <w:behavior w:val="content"/>
        </w:behaviors>
        <w:guid w:val="{7E949754-BD06-4702-AD56-06EB17384210}"/>
      </w:docPartPr>
      <w:docPartBody>
        <w:p w:rsidR="00000000" w:rsidRDefault="000D297C" w:rsidP="000D297C">
          <w:pPr>
            <w:pStyle w:val="9EAA492F94974052BC9F31A6BA076F30"/>
          </w:pPr>
          <w:r>
            <w:rPr>
              <w:rStyle w:val="TitleChar"/>
            </w:rPr>
            <w:t>000000</w:t>
          </w:r>
        </w:p>
      </w:docPartBody>
    </w:docPart>
    <w:docPart>
      <w:docPartPr>
        <w:name w:val="73A00C0CD55D4A33B4061DF30221C562"/>
        <w:category>
          <w:name w:val="General"/>
          <w:gallery w:val="placeholder"/>
        </w:category>
        <w:types>
          <w:type w:val="bbPlcHdr"/>
        </w:types>
        <w:behaviors>
          <w:behavior w:val="content"/>
        </w:behaviors>
        <w:guid w:val="{37B8D224-7BA3-4DCB-94A7-BA1BC208EC9C}"/>
      </w:docPartPr>
      <w:docPartBody>
        <w:p w:rsidR="00000000" w:rsidRDefault="000D297C" w:rsidP="000D297C">
          <w:pPr>
            <w:pStyle w:val="73A00C0CD55D4A33B4061DF30221C562"/>
          </w:pPr>
          <w:r>
            <w:rPr>
              <w:rStyle w:val="TitleChar"/>
            </w:rPr>
            <w:t>000000</w:t>
          </w:r>
        </w:p>
      </w:docPartBody>
    </w:docPart>
    <w:docPart>
      <w:docPartPr>
        <w:name w:val="835EC20531604338872A890B278657F3"/>
        <w:category>
          <w:name w:val="General"/>
          <w:gallery w:val="placeholder"/>
        </w:category>
        <w:types>
          <w:type w:val="bbPlcHdr"/>
        </w:types>
        <w:behaviors>
          <w:behavior w:val="content"/>
        </w:behaviors>
        <w:guid w:val="{60DF1CA5-8714-415F-93AF-3EE49C4F26B8}"/>
      </w:docPartPr>
      <w:docPartBody>
        <w:p w:rsidR="00000000" w:rsidRDefault="000D297C" w:rsidP="000D297C">
          <w:pPr>
            <w:pStyle w:val="835EC20531604338872A890B278657F3"/>
          </w:pPr>
          <w:r>
            <w:rPr>
              <w:rStyle w:val="TitleChar"/>
            </w:rPr>
            <w:t>000000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81B"/>
    <w:rsid w:val="000D297C"/>
    <w:rsid w:val="00556155"/>
    <w:rsid w:val="0070281B"/>
    <w:rsid w:val="00DF6D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81B"/>
    <w:rPr>
      <w:color w:val="808080"/>
    </w:rPr>
  </w:style>
  <w:style w:type="paragraph" w:customStyle="1" w:styleId="BCFB71A825B8411D85DB25A2721C4C98">
    <w:name w:val="BCFB71A825B8411D85DB25A2721C4C98"/>
  </w:style>
  <w:style w:type="paragraph" w:styleId="Title">
    <w:name w:val="Title"/>
    <w:basedOn w:val="Normal"/>
    <w:next w:val="Normal"/>
    <w:link w:val="TitleChar"/>
    <w:uiPriority w:val="10"/>
    <w:qFormat/>
    <w:rsid w:val="000D297C"/>
    <w:pPr>
      <w:spacing w:after="0" w:line="240" w:lineRule="auto"/>
      <w:contextualSpacing/>
      <w:jc w:val="center"/>
    </w:pPr>
    <w:rPr>
      <w:rFonts w:ascii="Consolas" w:eastAsiaTheme="majorEastAsia" w:hAnsi="Consolas" w:cstheme="majorBidi"/>
      <w:color w:val="2F5496" w:themeColor="accent1" w:themeShade="BF"/>
      <w:spacing w:val="-7"/>
      <w:sz w:val="56"/>
      <w:szCs w:val="56"/>
      <w:lang w:eastAsia="en-US"/>
    </w:rPr>
  </w:style>
  <w:style w:type="character" w:customStyle="1" w:styleId="TitleChar">
    <w:name w:val="Title Char"/>
    <w:basedOn w:val="DefaultParagraphFont"/>
    <w:link w:val="Title"/>
    <w:uiPriority w:val="10"/>
    <w:rsid w:val="000D297C"/>
    <w:rPr>
      <w:rFonts w:ascii="Consolas" w:eastAsiaTheme="majorEastAsia" w:hAnsi="Consolas" w:cstheme="majorBidi"/>
      <w:color w:val="2F5496" w:themeColor="accent1" w:themeShade="BF"/>
      <w:spacing w:val="-7"/>
      <w:sz w:val="56"/>
      <w:szCs w:val="56"/>
      <w:lang w:eastAsia="en-US"/>
    </w:rPr>
  </w:style>
  <w:style w:type="paragraph" w:customStyle="1" w:styleId="474FC2FDE9D048B8A51277FC232D6C79">
    <w:name w:val="474FC2FDE9D048B8A51277FC232D6C79"/>
  </w:style>
  <w:style w:type="paragraph" w:customStyle="1" w:styleId="D67B1E56691C4489B3454C7E53EA9F01">
    <w:name w:val="D67B1E56691C4489B3454C7E53EA9F01"/>
  </w:style>
  <w:style w:type="paragraph" w:customStyle="1" w:styleId="ED2FFEF73C8D4B7EB63E3EF7FF1D8762">
    <w:name w:val="ED2FFEF73C8D4B7EB63E3EF7FF1D8762"/>
  </w:style>
  <w:style w:type="paragraph" w:customStyle="1" w:styleId="0AA3183C42CD4DAF8FEDCFDF69EC9088">
    <w:name w:val="0AA3183C42CD4DAF8FEDCFDF69EC9088"/>
  </w:style>
  <w:style w:type="paragraph" w:customStyle="1" w:styleId="AEDBDB979EE74B7393963AE6EF20EC30">
    <w:name w:val="AEDBDB979EE74B7393963AE6EF20EC30"/>
  </w:style>
  <w:style w:type="paragraph" w:customStyle="1" w:styleId="A3FF5B1CB0B34B1A920AEE48C7179C76">
    <w:name w:val="A3FF5B1CB0B34B1A920AEE48C7179C76"/>
  </w:style>
  <w:style w:type="paragraph" w:customStyle="1" w:styleId="19CD1901DB97478497F69B30B093E949">
    <w:name w:val="19CD1901DB97478497F69B30B093E949"/>
  </w:style>
  <w:style w:type="paragraph" w:customStyle="1" w:styleId="BA8C268553C14F3283E744A1BE9FB88C">
    <w:name w:val="BA8C268553C14F3283E744A1BE9FB88C"/>
  </w:style>
  <w:style w:type="paragraph" w:customStyle="1" w:styleId="49F749CFC8DC42CDA4D0F1D5047B5450">
    <w:name w:val="49F749CFC8DC42CDA4D0F1D5047B5450"/>
  </w:style>
  <w:style w:type="paragraph" w:customStyle="1" w:styleId="5E00952100F54366A6F32A97B4E05DC1">
    <w:name w:val="5E00952100F54366A6F32A97B4E05DC1"/>
  </w:style>
  <w:style w:type="paragraph" w:customStyle="1" w:styleId="659F00E15788445D90B0E4185E98B184">
    <w:name w:val="659F00E15788445D90B0E4185E98B184"/>
  </w:style>
  <w:style w:type="paragraph" w:customStyle="1" w:styleId="F23C8149D9BF4260890EC3DA453F655E">
    <w:name w:val="F23C8149D9BF4260890EC3DA453F655E"/>
  </w:style>
  <w:style w:type="paragraph" w:customStyle="1" w:styleId="590FDFFB9A534F63BA03EED2DF9E3C76">
    <w:name w:val="590FDFFB9A534F63BA03EED2DF9E3C76"/>
    <w:rsid w:val="000D297C"/>
  </w:style>
  <w:style w:type="paragraph" w:customStyle="1" w:styleId="FC7C9A07544E4918BC8358C95BB62344">
    <w:name w:val="FC7C9A07544E4918BC8358C95BB62344"/>
    <w:rsid w:val="000D297C"/>
  </w:style>
  <w:style w:type="paragraph" w:customStyle="1" w:styleId="57CEE28C84EF44BF94480353ADFF2081">
    <w:name w:val="57CEE28C84EF44BF94480353ADFF2081"/>
    <w:rsid w:val="000D297C"/>
  </w:style>
  <w:style w:type="paragraph" w:customStyle="1" w:styleId="9EAA492F94974052BC9F31A6BA076F30">
    <w:name w:val="9EAA492F94974052BC9F31A6BA076F30"/>
    <w:rsid w:val="000D297C"/>
  </w:style>
  <w:style w:type="paragraph" w:customStyle="1" w:styleId="73A00C0CD55D4A33B4061DF30221C562">
    <w:name w:val="73A00C0CD55D4A33B4061DF30221C562"/>
    <w:rsid w:val="000D297C"/>
  </w:style>
  <w:style w:type="paragraph" w:customStyle="1" w:styleId="1B661030B0C54561823A6CD57F84CBF8">
    <w:name w:val="1B661030B0C54561823A6CD57F84CBF8"/>
  </w:style>
  <w:style w:type="paragraph" w:customStyle="1" w:styleId="2E21BBB14F52468BBF8DDC90A162B391">
    <w:name w:val="2E21BBB14F52468BBF8DDC90A162B391"/>
  </w:style>
  <w:style w:type="paragraph" w:customStyle="1" w:styleId="65B63434C1434B73BEC58B22FF4CF6CD">
    <w:name w:val="65B63434C1434B73BEC58B22FF4CF6CD"/>
  </w:style>
  <w:style w:type="paragraph" w:customStyle="1" w:styleId="62A4D51AF0534F77B6A78F087A6577EB">
    <w:name w:val="62A4D51AF0534F77B6A78F087A6577EB"/>
  </w:style>
  <w:style w:type="paragraph" w:customStyle="1" w:styleId="39623EB6173A4D578889E8EE4B607BFD">
    <w:name w:val="39623EB6173A4D578889E8EE4B607BFD"/>
  </w:style>
  <w:style w:type="paragraph" w:customStyle="1" w:styleId="525DC5DB5EF24BE4B02FA2E012AAC26A">
    <w:name w:val="525DC5DB5EF24BE4B02FA2E012AAC26A"/>
  </w:style>
  <w:style w:type="paragraph" w:customStyle="1" w:styleId="3965DA9A3BE647F89EEDFB3F4A8FF24F">
    <w:name w:val="3965DA9A3BE647F89EEDFB3F4A8FF24F"/>
  </w:style>
  <w:style w:type="paragraph" w:customStyle="1" w:styleId="835EC20531604338872A890B278657F3">
    <w:name w:val="835EC20531604338872A890B278657F3"/>
    <w:rsid w:val="000D297C"/>
  </w:style>
  <w:style w:type="paragraph" w:customStyle="1" w:styleId="C96D1145D1DB403F86AF7B2926A2ABFC">
    <w:name w:val="C96D1145D1DB403F86AF7B2926A2ABFC"/>
  </w:style>
  <w:style w:type="paragraph" w:customStyle="1" w:styleId="48B54350F615412CA3E3CB508E59D498">
    <w:name w:val="48B54350F615412CA3E3CB508E59D498"/>
  </w:style>
  <w:style w:type="paragraph" w:customStyle="1" w:styleId="2DEA4BDB0DDD4E9ABD22BC7AD8803754">
    <w:name w:val="2DEA4BDB0DDD4E9ABD22BC7AD8803754"/>
  </w:style>
  <w:style w:type="paragraph" w:customStyle="1" w:styleId="C98AE1ADB56F4D5C924A94E337CAB56F">
    <w:name w:val="C98AE1ADB56F4D5C924A94E337CAB56F"/>
  </w:style>
  <w:style w:type="paragraph" w:customStyle="1" w:styleId="BCA00A57A8474546BA46C193BF0E075D">
    <w:name w:val="BCA00A57A8474546BA46C193BF0E075D"/>
  </w:style>
  <w:style w:type="paragraph" w:customStyle="1" w:styleId="78FB1285D9124C58AE9C23299CA25BEC">
    <w:name w:val="78FB1285D9124C58AE9C23299CA25BEC"/>
  </w:style>
  <w:style w:type="paragraph" w:customStyle="1" w:styleId="2750AEBFE999457CBABCE805666F2D9E">
    <w:name w:val="2750AEBFE999457CBABCE805666F2D9E"/>
  </w:style>
  <w:style w:type="paragraph" w:customStyle="1" w:styleId="722D504F6BF04C9F8A3E053EA3A56C38">
    <w:name w:val="722D504F6BF04C9F8A3E053EA3A56C38"/>
  </w:style>
  <w:style w:type="paragraph" w:customStyle="1" w:styleId="89C977B9E5284652867E9936DC7F70EB">
    <w:name w:val="89C977B9E5284652867E9936DC7F70EB"/>
  </w:style>
  <w:style w:type="paragraph" w:customStyle="1" w:styleId="275FC0AFD85141CD801A6D11F20554D8">
    <w:name w:val="275FC0AFD85141CD801A6D11F20554D8"/>
  </w:style>
  <w:style w:type="paragraph" w:customStyle="1" w:styleId="B06301739F5548A1BC0F5842D42418F5">
    <w:name w:val="B06301739F5548A1BC0F5842D42418F5"/>
  </w:style>
  <w:style w:type="paragraph" w:customStyle="1" w:styleId="ABD39528D3BC4C448661D74A86EA61E0">
    <w:name w:val="ABD39528D3BC4C448661D74A86EA61E0"/>
  </w:style>
  <w:style w:type="paragraph" w:customStyle="1" w:styleId="4F52EDF27A3A4E8186F2296183F3BFA5">
    <w:name w:val="4F52EDF27A3A4E8186F2296183F3BFA5"/>
  </w:style>
  <w:style w:type="paragraph" w:customStyle="1" w:styleId="4453378B50014A238BA5BF6B57C37F5F">
    <w:name w:val="4453378B50014A238BA5BF6B57C37F5F"/>
  </w:style>
  <w:style w:type="paragraph" w:customStyle="1" w:styleId="E295A489ED2B4DCC828DCD5FAD927C6D">
    <w:name w:val="E295A489ED2B4DCC828DCD5FAD927C6D"/>
    <w:rsid w:val="0070281B"/>
  </w:style>
  <w:style w:type="paragraph" w:customStyle="1" w:styleId="DC28C58584E54FD8B1AC5A1194328D22">
    <w:name w:val="DC28C58584E54FD8B1AC5A1194328D22"/>
    <w:rsid w:val="0070281B"/>
  </w:style>
  <w:style w:type="paragraph" w:customStyle="1" w:styleId="AFD9F09CC7A242A3B607D12EDFC7E3B4">
    <w:name w:val="AFD9F09CC7A242A3B607D12EDFC7E3B4"/>
    <w:rsid w:val="0070281B"/>
  </w:style>
  <w:style w:type="paragraph" w:customStyle="1" w:styleId="0E78E1062895418D9558E004305468A7">
    <w:name w:val="0E78E1062895418D9558E004305468A7"/>
    <w:rsid w:val="0070281B"/>
  </w:style>
  <w:style w:type="paragraph" w:customStyle="1" w:styleId="B0993DD5E2D345359AECAAD0D436B153">
    <w:name w:val="B0993DD5E2D345359AECAAD0D436B153"/>
    <w:rsid w:val="0070281B"/>
  </w:style>
  <w:style w:type="paragraph" w:customStyle="1" w:styleId="AECD9BA9AA2C4AEC8E77EE7B67716353">
    <w:name w:val="AECD9BA9AA2C4AEC8E77EE7B67716353"/>
    <w:rsid w:val="0070281B"/>
  </w:style>
  <w:style w:type="paragraph" w:customStyle="1" w:styleId="5B0513F84DB3498191E1D6180B63B1C8">
    <w:name w:val="5B0513F84DB3498191E1D6180B63B1C8"/>
    <w:rsid w:val="0070281B"/>
  </w:style>
  <w:style w:type="paragraph" w:customStyle="1" w:styleId="7C6AFD7C6F1842DC9D303797266F00C6">
    <w:name w:val="7C6AFD7C6F1842DC9D303797266F00C6"/>
    <w:rsid w:val="0070281B"/>
  </w:style>
  <w:style w:type="paragraph" w:customStyle="1" w:styleId="A629F3CF6842451FA38B3126139649A6">
    <w:name w:val="A629F3CF6842451FA38B3126139649A6"/>
    <w:rsid w:val="0070281B"/>
  </w:style>
  <w:style w:type="paragraph" w:customStyle="1" w:styleId="193E73E44BFC4653AE578DA3B9653439">
    <w:name w:val="193E73E44BFC4653AE578DA3B9653439"/>
    <w:rsid w:val="0070281B"/>
  </w:style>
  <w:style w:type="paragraph" w:customStyle="1" w:styleId="E81EC09BFD5E4985A0CB1F94D243AFEA">
    <w:name w:val="E81EC09BFD5E4985A0CB1F94D243AFEA"/>
    <w:rsid w:val="0070281B"/>
  </w:style>
  <w:style w:type="paragraph" w:customStyle="1" w:styleId="F7AF0B3D23D44F848C957C91FC79DBEF">
    <w:name w:val="F7AF0B3D23D44F848C957C91FC79DBEF"/>
    <w:rsid w:val="0070281B"/>
  </w:style>
  <w:style w:type="paragraph" w:customStyle="1" w:styleId="2C5D64FD6DEB4549BDA7F89F38ED1C60">
    <w:name w:val="2C5D64FD6DEB4549BDA7F89F38ED1C60"/>
    <w:rsid w:val="0070281B"/>
  </w:style>
  <w:style w:type="paragraph" w:customStyle="1" w:styleId="B99FC100486F43788E6F17A6A044BF59">
    <w:name w:val="B99FC100486F43788E6F17A6A044BF59"/>
    <w:rsid w:val="0070281B"/>
  </w:style>
  <w:style w:type="paragraph" w:customStyle="1" w:styleId="360FDAEDCEB743B383534E206465BE2B">
    <w:name w:val="360FDAEDCEB743B383534E206465BE2B"/>
    <w:rsid w:val="0070281B"/>
  </w:style>
  <w:style w:type="paragraph" w:customStyle="1" w:styleId="C2B419222A184FEDB65D48A91B76FDBC">
    <w:name w:val="C2B419222A184FEDB65D48A91B76FDBC"/>
    <w:rsid w:val="0070281B"/>
  </w:style>
  <w:style w:type="paragraph" w:customStyle="1" w:styleId="32598B4FD6D744DFB35D2B21F20F33F8">
    <w:name w:val="32598B4FD6D744DFB35D2B21F20F33F8"/>
    <w:rsid w:val="0070281B"/>
  </w:style>
  <w:style w:type="paragraph" w:customStyle="1" w:styleId="DF493AF752504B32B578FB60E79538C3">
    <w:name w:val="DF493AF752504B32B578FB60E79538C3"/>
    <w:rsid w:val="0070281B"/>
  </w:style>
  <w:style w:type="paragraph" w:customStyle="1" w:styleId="4C2A1A1F00A64D45BC6B213CAD841D7C">
    <w:name w:val="4C2A1A1F00A64D45BC6B213CAD841D7C"/>
    <w:rsid w:val="0070281B"/>
  </w:style>
  <w:style w:type="paragraph" w:customStyle="1" w:styleId="0A2C2E69C308452AA38AED0527E200D4">
    <w:name w:val="0A2C2E69C308452AA38AED0527E200D4"/>
    <w:rsid w:val="0070281B"/>
  </w:style>
  <w:style w:type="paragraph" w:customStyle="1" w:styleId="B7B858BC3F5C4A368F17DEEFEEC57A2B">
    <w:name w:val="B7B858BC3F5C4A368F17DEEFEEC57A2B"/>
    <w:rsid w:val="0070281B"/>
  </w:style>
  <w:style w:type="paragraph" w:customStyle="1" w:styleId="07B8EB3FE17847B388C818097BC2B69F">
    <w:name w:val="07B8EB3FE17847B388C818097BC2B69F"/>
    <w:rsid w:val="0070281B"/>
  </w:style>
  <w:style w:type="paragraph" w:customStyle="1" w:styleId="E6A9966458F04E16BEB1D070D00505A1">
    <w:name w:val="E6A9966458F04E16BEB1D070D00505A1"/>
    <w:rsid w:val="0070281B"/>
  </w:style>
  <w:style w:type="paragraph" w:customStyle="1" w:styleId="3ECB9E7FE7754FBF85911CB315CC04F3">
    <w:name w:val="3ECB9E7FE7754FBF85911CB315CC04F3"/>
    <w:rsid w:val="0070281B"/>
  </w:style>
  <w:style w:type="paragraph" w:customStyle="1" w:styleId="4439FBEFCD224510AFB131F9702EEE06">
    <w:name w:val="4439FBEFCD224510AFB131F9702EEE06"/>
    <w:rsid w:val="0070281B"/>
  </w:style>
  <w:style w:type="paragraph" w:customStyle="1" w:styleId="5053E4DFABD34858903761F69FAD22CF">
    <w:name w:val="5053E4DFABD34858903761F69FAD22CF"/>
    <w:rsid w:val="0070281B"/>
  </w:style>
  <w:style w:type="paragraph" w:customStyle="1" w:styleId="D770F717B6514330A1C93E4DE9C7DEDA">
    <w:name w:val="D770F717B6514330A1C93E4DE9C7DEDA"/>
    <w:rsid w:val="0070281B"/>
  </w:style>
  <w:style w:type="paragraph" w:customStyle="1" w:styleId="26708B360224460C900FEEB5D37E50FF">
    <w:name w:val="26708B360224460C900FEEB5D37E50FF"/>
    <w:rsid w:val="0070281B"/>
  </w:style>
  <w:style w:type="paragraph" w:customStyle="1" w:styleId="170FC115F6FB464BB9ED3E1FA1B3D6F0">
    <w:name w:val="170FC115F6FB464BB9ED3E1FA1B3D6F0"/>
    <w:rsid w:val="0070281B"/>
  </w:style>
  <w:style w:type="paragraph" w:customStyle="1" w:styleId="3FD64D814E6E47178181F0FE32835F5C">
    <w:name w:val="3FD64D814E6E47178181F0FE32835F5C"/>
    <w:rsid w:val="0070281B"/>
  </w:style>
  <w:style w:type="paragraph" w:customStyle="1" w:styleId="D6B7FB27DB4C4CC4A0E204D39C6A10DE">
    <w:name w:val="D6B7FB27DB4C4CC4A0E204D39C6A10DE"/>
    <w:rsid w:val="0070281B"/>
  </w:style>
  <w:style w:type="paragraph" w:customStyle="1" w:styleId="0742CC9B09914065AC61233830E6C589">
    <w:name w:val="0742CC9B09914065AC61233830E6C589"/>
    <w:rsid w:val="0070281B"/>
  </w:style>
  <w:style w:type="paragraph" w:customStyle="1" w:styleId="AC7A0CFA2006422A99C4F0EFDE04993F">
    <w:name w:val="AC7A0CFA2006422A99C4F0EFDE04993F"/>
    <w:rsid w:val="0070281B"/>
  </w:style>
  <w:style w:type="paragraph" w:customStyle="1" w:styleId="96DAF128286A43A8874CFD2922182FE5">
    <w:name w:val="96DAF128286A43A8874CFD2922182FE5"/>
    <w:rsid w:val="0070281B"/>
  </w:style>
  <w:style w:type="paragraph" w:customStyle="1" w:styleId="723A5D903250499E92EF193CD961ECA2">
    <w:name w:val="723A5D903250499E92EF193CD961ECA2"/>
    <w:rsid w:val="0070281B"/>
  </w:style>
  <w:style w:type="paragraph" w:customStyle="1" w:styleId="DAB1377E569D4D83886422E6C10D90E0">
    <w:name w:val="DAB1377E569D4D83886422E6C10D90E0"/>
    <w:rsid w:val="0070281B"/>
  </w:style>
  <w:style w:type="paragraph" w:customStyle="1" w:styleId="9518420A00FB442EA7BA6C9E335D91D9">
    <w:name w:val="9518420A00FB442EA7BA6C9E335D91D9"/>
    <w:rsid w:val="0070281B"/>
  </w:style>
  <w:style w:type="paragraph" w:customStyle="1" w:styleId="F7FD23B7352E4A23B19FAB30479D113D">
    <w:name w:val="F7FD23B7352E4A23B19FAB30479D113D"/>
    <w:rsid w:val="0070281B"/>
  </w:style>
  <w:style w:type="paragraph" w:customStyle="1" w:styleId="A8D12945181A49AD98C9382DC66F34E3">
    <w:name w:val="A8D12945181A49AD98C9382DC66F34E3"/>
    <w:rsid w:val="0070281B"/>
  </w:style>
  <w:style w:type="paragraph" w:customStyle="1" w:styleId="B185FCC514894427A871AB78A4B44EA0">
    <w:name w:val="B185FCC514894427A871AB78A4B44EA0"/>
    <w:rsid w:val="0070281B"/>
  </w:style>
  <w:style w:type="paragraph" w:customStyle="1" w:styleId="3D1CE7CAB1A94409A7F9AA17F359760D">
    <w:name w:val="3D1CE7CAB1A94409A7F9AA17F359760D"/>
    <w:rsid w:val="0070281B"/>
  </w:style>
  <w:style w:type="paragraph" w:customStyle="1" w:styleId="0C480240307B4DB49C433AEE3D521F65">
    <w:name w:val="0C480240307B4DB49C433AEE3D521F65"/>
    <w:rsid w:val="0070281B"/>
  </w:style>
  <w:style w:type="paragraph" w:customStyle="1" w:styleId="8504230714634F83920B86FB925760F1">
    <w:name w:val="8504230714634F83920B86FB925760F1"/>
    <w:rsid w:val="0070281B"/>
  </w:style>
  <w:style w:type="paragraph" w:customStyle="1" w:styleId="2A9611A55AB14C79A66E79DA1A7164D4">
    <w:name w:val="2A9611A55AB14C79A66E79DA1A7164D4"/>
    <w:rsid w:val="0070281B"/>
  </w:style>
  <w:style w:type="paragraph" w:customStyle="1" w:styleId="C886A450FC9F475F89726D5BF2F0F0BF">
    <w:name w:val="C886A450FC9F475F89726D5BF2F0F0BF"/>
    <w:rsid w:val="0070281B"/>
  </w:style>
  <w:style w:type="paragraph" w:customStyle="1" w:styleId="F941DAC20F584EEC99BD2A77169E6D8C">
    <w:name w:val="F941DAC20F584EEC99BD2A77169E6D8C"/>
    <w:rsid w:val="0070281B"/>
  </w:style>
  <w:style w:type="paragraph" w:customStyle="1" w:styleId="5D39317ED310465E85E0D45B814FC406">
    <w:name w:val="5D39317ED310465E85E0D45B814FC406"/>
    <w:rsid w:val="0070281B"/>
  </w:style>
  <w:style w:type="paragraph" w:customStyle="1" w:styleId="705849C6D1474DF083D10E0D7BAFFA17">
    <w:name w:val="705849C6D1474DF083D10E0D7BAFFA17"/>
    <w:rsid w:val="0070281B"/>
  </w:style>
  <w:style w:type="paragraph" w:customStyle="1" w:styleId="B683B5CB9ECF45EDA2A822B54B18AF49">
    <w:name w:val="B683B5CB9ECF45EDA2A822B54B18AF49"/>
    <w:rsid w:val="0070281B"/>
  </w:style>
  <w:style w:type="paragraph" w:customStyle="1" w:styleId="0B9F18BB1B184DDC9B392223637BC85E">
    <w:name w:val="0B9F18BB1B184DDC9B392223637BC85E"/>
    <w:rsid w:val="0070281B"/>
  </w:style>
  <w:style w:type="paragraph" w:customStyle="1" w:styleId="409C01CB12774F1996202982D3940F39">
    <w:name w:val="409C01CB12774F1996202982D3940F39"/>
    <w:rsid w:val="0070281B"/>
  </w:style>
  <w:style w:type="paragraph" w:customStyle="1" w:styleId="A37FAAF865604648AB9CFB2C76BB496F">
    <w:name w:val="A37FAAF865604648AB9CFB2C76BB496F"/>
    <w:rsid w:val="0070281B"/>
  </w:style>
  <w:style w:type="paragraph" w:customStyle="1" w:styleId="49F67761388046DBB73BA1D9E992FA2D">
    <w:name w:val="49F67761388046DBB73BA1D9E992FA2D"/>
    <w:rsid w:val="0070281B"/>
  </w:style>
  <w:style w:type="paragraph" w:customStyle="1" w:styleId="0981E96A70FB4BE3B534C8AF756DA7AD">
    <w:name w:val="0981E96A70FB4BE3B534C8AF756DA7AD"/>
    <w:rsid w:val="0070281B"/>
  </w:style>
  <w:style w:type="paragraph" w:customStyle="1" w:styleId="8B295B6EB8E341D39488AD90CEA0FA24">
    <w:name w:val="8B295B6EB8E341D39488AD90CEA0FA24"/>
    <w:rsid w:val="0070281B"/>
  </w:style>
  <w:style w:type="paragraph" w:customStyle="1" w:styleId="9D3E7DE3FDD5476E8F58C4C9620463BD">
    <w:name w:val="9D3E7DE3FDD5476E8F58C4C9620463BD"/>
    <w:rsid w:val="0070281B"/>
  </w:style>
  <w:style w:type="paragraph" w:customStyle="1" w:styleId="90871651DFD34D87AC816699F4332169">
    <w:name w:val="90871651DFD34D87AC816699F4332169"/>
    <w:rsid w:val="0070281B"/>
  </w:style>
  <w:style w:type="paragraph" w:customStyle="1" w:styleId="340F41F3A496496690681D4E10B40ADB">
    <w:name w:val="340F41F3A496496690681D4E10B40ADB"/>
    <w:rsid w:val="0070281B"/>
  </w:style>
  <w:style w:type="paragraph" w:customStyle="1" w:styleId="E5FBF5FEFDF94918A26AB9856405364E">
    <w:name w:val="E5FBF5FEFDF94918A26AB9856405364E"/>
    <w:rsid w:val="0070281B"/>
  </w:style>
  <w:style w:type="paragraph" w:customStyle="1" w:styleId="7381702266384C38901C69F1DA6CC581">
    <w:name w:val="7381702266384C38901C69F1DA6CC581"/>
    <w:rsid w:val="0070281B"/>
  </w:style>
  <w:style w:type="paragraph" w:customStyle="1" w:styleId="61AC422B0A7147FEB91405E4D2FBD128">
    <w:name w:val="61AC422B0A7147FEB91405E4D2FBD128"/>
    <w:rsid w:val="0070281B"/>
  </w:style>
  <w:style w:type="paragraph" w:customStyle="1" w:styleId="F80E3174E9C54FF78817ED7D1F422D6C">
    <w:name w:val="F80E3174E9C54FF78817ED7D1F422D6C"/>
    <w:rsid w:val="0070281B"/>
  </w:style>
  <w:style w:type="paragraph" w:customStyle="1" w:styleId="1E7185BE6A564992938A504008559801">
    <w:name w:val="1E7185BE6A564992938A504008559801"/>
    <w:rsid w:val="0070281B"/>
  </w:style>
  <w:style w:type="paragraph" w:customStyle="1" w:styleId="B766C1CAC29F47578A29E148BC8FD7CC">
    <w:name w:val="B766C1CAC29F47578A29E148BC8FD7CC"/>
    <w:rsid w:val="0070281B"/>
  </w:style>
  <w:style w:type="paragraph" w:customStyle="1" w:styleId="BBC8D4CF2C024640B9CC07D4BC5517CB">
    <w:name w:val="BBC8D4CF2C024640B9CC07D4BC5517CB"/>
    <w:rsid w:val="0070281B"/>
  </w:style>
  <w:style w:type="paragraph" w:customStyle="1" w:styleId="38B3A285BABE4BF3AC240592E6A6D2FE">
    <w:name w:val="38B3A285BABE4BF3AC240592E6A6D2FE"/>
    <w:rsid w:val="0070281B"/>
  </w:style>
  <w:style w:type="paragraph" w:customStyle="1" w:styleId="C04F2E10420C4708BCE3E2C42AD7CF3B">
    <w:name w:val="C04F2E10420C4708BCE3E2C42AD7CF3B"/>
    <w:rsid w:val="0070281B"/>
  </w:style>
  <w:style w:type="paragraph" w:customStyle="1" w:styleId="F2E48C50FBAD4960A2179386A3D177EC">
    <w:name w:val="F2E48C50FBAD4960A2179386A3D177EC"/>
    <w:rsid w:val="0070281B"/>
  </w:style>
  <w:style w:type="paragraph" w:customStyle="1" w:styleId="9C6AC0FFBF964BB68647E8AC98E295AF">
    <w:name w:val="9C6AC0FFBF964BB68647E8AC98E295AF"/>
    <w:rsid w:val="0070281B"/>
  </w:style>
  <w:style w:type="paragraph" w:customStyle="1" w:styleId="62A073B78CE448A8BC4E7F45DBD022D1">
    <w:name w:val="62A073B78CE448A8BC4E7F45DBD022D1"/>
    <w:rsid w:val="0070281B"/>
  </w:style>
  <w:style w:type="paragraph" w:customStyle="1" w:styleId="7D8AAAB3C5F946E9B669BEBA73DF5807">
    <w:name w:val="7D8AAAB3C5F946E9B669BEBA73DF5807"/>
    <w:rsid w:val="0070281B"/>
  </w:style>
  <w:style w:type="paragraph" w:customStyle="1" w:styleId="9824BB37B84848959D8F2357F9C72487">
    <w:name w:val="9824BB37B84848959D8F2357F9C72487"/>
    <w:rsid w:val="0070281B"/>
  </w:style>
  <w:style w:type="paragraph" w:customStyle="1" w:styleId="B9C5F719CAA6497CBA4B92E6034C2656">
    <w:name w:val="B9C5F719CAA6497CBA4B92E6034C2656"/>
    <w:rsid w:val="0070281B"/>
  </w:style>
  <w:style w:type="paragraph" w:customStyle="1" w:styleId="9A2CD993157E46A9BD21F7909301F840">
    <w:name w:val="9A2CD993157E46A9BD21F7909301F840"/>
    <w:rsid w:val="0070281B"/>
  </w:style>
  <w:style w:type="paragraph" w:customStyle="1" w:styleId="F161DBDBCA7D4232978230AE12CB4F1A">
    <w:name w:val="F161DBDBCA7D4232978230AE12CB4F1A"/>
    <w:rsid w:val="0070281B"/>
  </w:style>
  <w:style w:type="paragraph" w:customStyle="1" w:styleId="8BE0A694FD884C5B89EE2C2010B681B5">
    <w:name w:val="8BE0A694FD884C5B89EE2C2010B681B5"/>
    <w:rsid w:val="0070281B"/>
  </w:style>
  <w:style w:type="paragraph" w:customStyle="1" w:styleId="1680FBD303914D559B6789B1186D4AA9">
    <w:name w:val="1680FBD303914D559B6789B1186D4AA9"/>
    <w:rsid w:val="007028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9DBB5-EF6F-40D3-B631-F8CEDC00A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Personal files.dotx</Template>
  <TotalTime>119</TotalTime>
  <Pages>9</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MrGG ZMR</cp:lastModifiedBy>
  <cp:revision>8</cp:revision>
  <cp:lastPrinted>2022-10-02T14:24:00Z</cp:lastPrinted>
  <dcterms:created xsi:type="dcterms:W3CDTF">2022-10-02T03:42:00Z</dcterms:created>
  <dcterms:modified xsi:type="dcterms:W3CDTF">2022-10-02T14:37:00Z</dcterms:modified>
</cp:coreProperties>
</file>