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74B6" w14:textId="3C3FD19C" w:rsidR="00322545" w:rsidRPr="00322545" w:rsidRDefault="00B57862" w:rsidP="00322545">
      <w:pPr>
        <w:pStyle w:val="Subtitle"/>
      </w:pPr>
      <w:r>
        <w:t>гРИФ СЕКРЕТНОСТИ:</w:t>
      </w:r>
      <w:r>
        <w:br/>
      </w:r>
      <w:sdt>
        <w:sdtPr>
          <w:alias w:val="Clearence"/>
          <w:tag w:val="Clearence"/>
          <w:id w:val="1367182596"/>
          <w:placeholder>
            <w:docPart w:val="3D50F46A16814E35823C51F3E4FBA332"/>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7534A6">
            <w:t>Для служебного пользования</w:t>
          </w:r>
        </w:sdtContent>
      </w:sdt>
    </w:p>
    <w:p w14:paraId="54A8387E" w14:textId="5DA88F89" w:rsidR="00A7771B" w:rsidRPr="007534A6" w:rsidRDefault="00A7771B" w:rsidP="00A7771B">
      <w:pPr>
        <w:pStyle w:val="Title"/>
      </w:pPr>
      <w:r>
        <w:t>Личное</w:t>
      </w:r>
      <w:r w:rsidRPr="007534A6">
        <w:t xml:space="preserve"> </w:t>
      </w:r>
      <w:r>
        <w:t>дело</w:t>
      </w:r>
      <w:r w:rsidRPr="007534A6">
        <w:t xml:space="preserve"> №</w:t>
      </w:r>
      <w:bookmarkStart w:id="0" w:name="Personal_file_number"/>
      <w:sdt>
        <w:sdtPr>
          <w:rPr>
            <w:rStyle w:val="TitleChar"/>
          </w:rPr>
          <w:alias w:val="Personal file number"/>
          <w:tag w:val="Personal file number"/>
          <w:id w:val="1994750968"/>
          <w:placeholder>
            <w:docPart w:val="4D9B8798084C46658F0E437E695CD344"/>
          </w:placeholder>
          <w:text/>
        </w:sdtPr>
        <w:sdtEndPr>
          <w:rPr>
            <w:rStyle w:val="DefaultParagraphFont"/>
          </w:rPr>
        </w:sdtEndPr>
        <w:sdtContent>
          <w:r w:rsidR="001617E6" w:rsidRPr="007534A6">
            <w:rPr>
              <w:rStyle w:val="TitleChar"/>
            </w:rPr>
            <w:t>000</w:t>
          </w:r>
          <w:r w:rsidR="007534A6" w:rsidRPr="007534A6">
            <w:rPr>
              <w:rStyle w:val="TitleChar"/>
            </w:rPr>
            <w:t>694</w:t>
          </w:r>
        </w:sdtContent>
      </w:sdt>
      <w:bookmarkEnd w:id="0"/>
    </w:p>
    <w:p w14:paraId="548C1376" w14:textId="5F437E5B" w:rsidR="00A7771B" w:rsidRPr="007534A6" w:rsidRDefault="00B57862" w:rsidP="00B57862">
      <w:pPr>
        <w:rPr>
          <w:rStyle w:val="InlineHeading"/>
        </w:rPr>
      </w:pPr>
      <w:r>
        <w:rPr>
          <w:rStyle w:val="InlineHeading"/>
        </w:rPr>
        <w:t>Персональный</w:t>
      </w:r>
      <w:r w:rsidRPr="007534A6">
        <w:rPr>
          <w:rStyle w:val="InlineHeading"/>
        </w:rPr>
        <w:t xml:space="preserve"> </w:t>
      </w:r>
      <w:r>
        <w:rPr>
          <w:rStyle w:val="InlineHeading"/>
        </w:rPr>
        <w:t>номер</w:t>
      </w:r>
      <w:r w:rsidRPr="007534A6">
        <w:rPr>
          <w:rStyle w:val="InlineHeading"/>
        </w:rPr>
        <w:t xml:space="preserve">: </w:t>
      </w:r>
      <w:sdt>
        <w:sdtPr>
          <w:alias w:val="Employee ID"/>
          <w:tag w:val="Employee ID"/>
          <w:id w:val="1394926133"/>
          <w:placeholder>
            <w:docPart w:val="B07645D13B94433E8A5397BCC94696D6"/>
          </w:placeholder>
          <w:text/>
        </w:sdtPr>
        <w:sdtEndPr>
          <w:rPr>
            <w:rStyle w:val="InlineHeading"/>
            <w:rFonts w:asciiTheme="majorHAnsi" w:hAnsiTheme="majorHAnsi"/>
            <w:b/>
            <w:caps/>
          </w:rPr>
        </w:sdtEndPr>
        <w:sdtContent>
          <w:r w:rsidR="007534A6" w:rsidRPr="002E24F9">
            <w:t>D-89647</w:t>
          </w:r>
        </w:sdtContent>
      </w:sdt>
    </w:p>
    <w:p w14:paraId="1CD37FF8" w14:textId="77777777" w:rsidR="004836E2" w:rsidRPr="002E24F9" w:rsidRDefault="004836E2" w:rsidP="00B57862">
      <w:pPr>
        <w:rPr>
          <w:rStyle w:val="InlineHeading"/>
        </w:rPr>
      </w:pPr>
      <w:r>
        <w:rPr>
          <w:rStyle w:val="InlineHeading"/>
        </w:rPr>
        <w:t>Фото</w:t>
      </w:r>
      <w:r w:rsidRPr="002E24F9">
        <w:rPr>
          <w:rStyle w:val="InlineHeading"/>
        </w:rPr>
        <w:t xml:space="preserve">: </w:t>
      </w:r>
      <w:sdt>
        <w:sdtPr>
          <w:rPr>
            <w:rStyle w:val="InlineHeading"/>
          </w:rPr>
          <w:alias w:val="Photo"/>
          <w:tag w:val="Photo"/>
          <w:id w:val="-843858764"/>
          <w:picture/>
        </w:sdtPr>
        <w:sdtEndPr>
          <w:rPr>
            <w:rStyle w:val="InlineHeading"/>
          </w:rPr>
        </w:sdtEndPr>
        <w:sdtContent>
          <w:r>
            <w:rPr>
              <w:rStyle w:val="InlineHeading"/>
              <w:noProof/>
            </w:rPr>
            <w:drawing>
              <wp:inline distT="0" distB="0" distL="0" distR="0" wp14:anchorId="23AC80FA" wp14:editId="3C46137B">
                <wp:extent cx="1620000" cy="1620000"/>
                <wp:effectExtent l="19050" t="19050" r="18415" b="1841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620000" cy="1620000"/>
                        </a:xfrm>
                        <a:prstGeom prst="rect">
                          <a:avLst/>
                        </a:prstGeom>
                        <a:noFill/>
                        <a:ln w="12700">
                          <a:solidFill>
                            <a:schemeClr val="accent1"/>
                          </a:solidFill>
                          <a:round/>
                        </a:ln>
                      </pic:spPr>
                    </pic:pic>
                  </a:graphicData>
                </a:graphic>
              </wp:inline>
            </w:drawing>
          </w:r>
        </w:sdtContent>
      </w:sdt>
    </w:p>
    <w:p w14:paraId="78E1085C" w14:textId="11170F08" w:rsidR="00B57862" w:rsidRPr="007534A6" w:rsidRDefault="00B57862" w:rsidP="00B57862">
      <w:pPr>
        <w:rPr>
          <w:rStyle w:val="InlineHeading"/>
        </w:rPr>
      </w:pPr>
      <w:r>
        <w:rPr>
          <w:rStyle w:val="InlineHeading"/>
        </w:rPr>
        <w:t>ИМЯ</w:t>
      </w:r>
      <w:r w:rsidRPr="007534A6">
        <w:rPr>
          <w:rStyle w:val="InlineHeading"/>
        </w:rPr>
        <w:t xml:space="preserve">: </w:t>
      </w:r>
      <w:sdt>
        <w:sdtPr>
          <w:alias w:val="First Name"/>
          <w:tag w:val="First Name"/>
          <w:id w:val="-2059230547"/>
          <w:placeholder>
            <w:docPart w:val="7E4C4B9B40824E71A45AAA20512ED319"/>
          </w:placeholder>
          <w:text/>
        </w:sdtPr>
        <w:sdtEndPr>
          <w:rPr>
            <w:rStyle w:val="InlineHeading"/>
            <w:rFonts w:asciiTheme="majorHAnsi" w:hAnsiTheme="majorHAnsi"/>
            <w:b/>
            <w:caps/>
          </w:rPr>
        </w:sdtEndPr>
        <w:sdtContent>
          <w:r w:rsidR="007534A6">
            <w:t>Юлия</w:t>
          </w:r>
        </w:sdtContent>
      </w:sdt>
    </w:p>
    <w:p w14:paraId="6C0AA542" w14:textId="35CDCDF6" w:rsidR="00B57862" w:rsidRPr="007534A6" w:rsidRDefault="00B57862" w:rsidP="00B57862">
      <w:r>
        <w:rPr>
          <w:rStyle w:val="InlineHeading"/>
        </w:rPr>
        <w:t>Отчество</w:t>
      </w:r>
      <w:r w:rsidRPr="007534A6">
        <w:rPr>
          <w:rStyle w:val="InlineHeading"/>
        </w:rPr>
        <w:t xml:space="preserve">: </w:t>
      </w:r>
      <w:sdt>
        <w:sdtPr>
          <w:alias w:val="Middle Name"/>
          <w:tag w:val="Middle Name"/>
          <w:id w:val="5576540"/>
          <w:placeholder>
            <w:docPart w:val="AE420757AFAF48A39E34D7680A44DB00"/>
          </w:placeholder>
          <w:text/>
        </w:sdtPr>
        <w:sdtEndPr>
          <w:rPr>
            <w:rStyle w:val="InlineHeading"/>
            <w:rFonts w:asciiTheme="majorHAnsi" w:hAnsiTheme="majorHAnsi"/>
            <w:b/>
            <w:caps/>
          </w:rPr>
        </w:sdtEndPr>
        <w:sdtContent>
          <w:r w:rsidR="007534A6">
            <w:t>Ахмедовна</w:t>
          </w:r>
        </w:sdtContent>
      </w:sdt>
    </w:p>
    <w:p w14:paraId="6F72CE48" w14:textId="724028EA" w:rsidR="00B57862" w:rsidRPr="007534A6" w:rsidRDefault="00B57862" w:rsidP="00B57862">
      <w:pPr>
        <w:rPr>
          <w:rStyle w:val="InlineHeading"/>
        </w:rPr>
      </w:pPr>
      <w:r>
        <w:rPr>
          <w:rStyle w:val="InlineHeading"/>
        </w:rPr>
        <w:t>Фамилия</w:t>
      </w:r>
      <w:r w:rsidRPr="007534A6">
        <w:rPr>
          <w:rStyle w:val="InlineHeading"/>
        </w:rPr>
        <w:t xml:space="preserve">: </w:t>
      </w:r>
      <w:sdt>
        <w:sdtPr>
          <w:alias w:val="Last Name"/>
          <w:tag w:val="Last Name"/>
          <w:id w:val="2009557251"/>
          <w:placeholder>
            <w:docPart w:val="DBC7884E89084298B603C15EE43851C2"/>
          </w:placeholder>
          <w:text/>
        </w:sdtPr>
        <w:sdtEndPr>
          <w:rPr>
            <w:rStyle w:val="InlineHeading"/>
            <w:rFonts w:asciiTheme="majorHAnsi" w:hAnsiTheme="majorHAnsi"/>
            <w:b/>
            <w:caps/>
          </w:rPr>
        </w:sdtEndPr>
        <w:sdtContent>
          <w:r w:rsidR="007534A6">
            <w:t>Гущица</w:t>
          </w:r>
        </w:sdtContent>
      </w:sdt>
    </w:p>
    <w:p w14:paraId="2260A35C" w14:textId="4F12129C" w:rsidR="00FF1D0D" w:rsidRPr="007534A6" w:rsidRDefault="00FF1D0D" w:rsidP="00B57862">
      <w:r>
        <w:rPr>
          <w:rStyle w:val="InlineHeading"/>
        </w:rPr>
        <w:t>Дата</w:t>
      </w:r>
      <w:r w:rsidRPr="007534A6">
        <w:rPr>
          <w:rStyle w:val="InlineHeading"/>
        </w:rPr>
        <w:t xml:space="preserve"> </w:t>
      </w:r>
      <w:r>
        <w:rPr>
          <w:rStyle w:val="InlineHeading"/>
        </w:rPr>
        <w:t>рождения</w:t>
      </w:r>
      <w:r w:rsidRPr="007534A6">
        <w:rPr>
          <w:rStyle w:val="InlineHeading"/>
        </w:rPr>
        <w:t xml:space="preserve">: </w:t>
      </w:r>
      <w:sdt>
        <w:sdtPr>
          <w:alias w:val="Date of birth"/>
          <w:tag w:val="Date of birth"/>
          <w:id w:val="-761758163"/>
          <w:placeholder>
            <w:docPart w:val="2C58B95F43144779B6ACFAA347080EAD"/>
          </w:placeholder>
          <w:date w:fullDate="1984-06-12T00:00:00Z">
            <w:dateFormat w:val="dd.MM.yyyy"/>
            <w:lid w:val="ru-RU"/>
            <w:storeMappedDataAs w:val="date"/>
            <w:calendar w:val="gregorian"/>
          </w:date>
        </w:sdtPr>
        <w:sdtEndPr>
          <w:rPr>
            <w:rStyle w:val="InlineHeading"/>
            <w:rFonts w:asciiTheme="majorHAnsi" w:hAnsiTheme="majorHAnsi"/>
            <w:b/>
            <w:caps/>
          </w:rPr>
        </w:sdtEndPr>
        <w:sdtContent>
          <w:r w:rsidR="007534A6">
            <w:t>12.06.1984</w:t>
          </w:r>
        </w:sdtContent>
      </w:sdt>
    </w:p>
    <w:p w14:paraId="7067B5FE" w14:textId="7EB8DACD" w:rsidR="00FF1D0D" w:rsidRPr="007534A6" w:rsidRDefault="00FF1D0D" w:rsidP="00B57862">
      <w:pPr>
        <w:rPr>
          <w:rStyle w:val="InlineHeading"/>
        </w:rPr>
      </w:pPr>
      <w:r>
        <w:rPr>
          <w:rStyle w:val="InlineHeading"/>
        </w:rPr>
        <w:t>Место</w:t>
      </w:r>
      <w:r w:rsidRPr="007534A6">
        <w:rPr>
          <w:rStyle w:val="InlineHeading"/>
        </w:rPr>
        <w:t xml:space="preserve"> </w:t>
      </w:r>
      <w:r>
        <w:rPr>
          <w:rStyle w:val="InlineHeading"/>
        </w:rPr>
        <w:t>рождения</w:t>
      </w:r>
      <w:r w:rsidRPr="007534A6">
        <w:rPr>
          <w:rStyle w:val="InlineHeading"/>
        </w:rPr>
        <w:t xml:space="preserve">: </w:t>
      </w:r>
      <w:sdt>
        <w:sdtPr>
          <w:alias w:val="Place of birth"/>
          <w:tag w:val="Place of birth"/>
          <w:id w:val="-95101846"/>
          <w:placeholder>
            <w:docPart w:val="6C044A8BECC04D9D9DA062C8B8F358E9"/>
          </w:placeholder>
          <w:text/>
        </w:sdtPr>
        <w:sdtEndPr/>
        <w:sdtContent>
          <w:r w:rsidR="007534A6">
            <w:t xml:space="preserve">Россия, </w:t>
          </w:r>
          <w:r w:rsidR="007534A6" w:rsidRPr="007534A6">
            <w:t>г. Томск</w:t>
          </w:r>
        </w:sdtContent>
      </w:sdt>
    </w:p>
    <w:p w14:paraId="55BDCC9B" w14:textId="13069C46" w:rsidR="00FF1D0D" w:rsidRPr="002E24F9" w:rsidRDefault="00FF1D0D" w:rsidP="00B57862">
      <w:r>
        <w:rPr>
          <w:rStyle w:val="InlineHeading"/>
        </w:rPr>
        <w:t>Дата</w:t>
      </w:r>
      <w:r w:rsidRPr="002E24F9">
        <w:rPr>
          <w:rStyle w:val="InlineHeading"/>
        </w:rPr>
        <w:t xml:space="preserve"> </w:t>
      </w:r>
      <w:r>
        <w:rPr>
          <w:rStyle w:val="InlineHeading"/>
        </w:rPr>
        <w:t>заведения</w:t>
      </w:r>
      <w:r w:rsidR="004836E2" w:rsidRPr="002E24F9">
        <w:rPr>
          <w:rStyle w:val="InlineHeading"/>
        </w:rPr>
        <w:t xml:space="preserve"> </w:t>
      </w:r>
      <w:r w:rsidR="004836E2">
        <w:rPr>
          <w:rStyle w:val="InlineHeading"/>
        </w:rPr>
        <w:t>ЛД</w:t>
      </w:r>
      <w:r w:rsidRPr="002E24F9">
        <w:rPr>
          <w:rStyle w:val="InlineHeading"/>
        </w:rPr>
        <w:t xml:space="preserve">: </w:t>
      </w:r>
      <w:sdt>
        <w:sdtPr>
          <w:alias w:val="Date of opening"/>
          <w:tag w:val="Date of opening"/>
          <w:id w:val="648023121"/>
          <w:placeholder>
            <w:docPart w:val="EF95361D6EC84D7487EA6E4095FFD628"/>
          </w:placeholder>
          <w:date w:fullDate="2019-08-24T00:00:00Z">
            <w:dateFormat w:val="dd.MM.yyyy"/>
            <w:lid w:val="ru-RU"/>
            <w:storeMappedDataAs w:val="date"/>
            <w:calendar w:val="gregorian"/>
          </w:date>
        </w:sdtPr>
        <w:sdtEndPr>
          <w:rPr>
            <w:rStyle w:val="InlineHeading"/>
            <w:rFonts w:asciiTheme="majorHAnsi" w:hAnsiTheme="majorHAnsi"/>
            <w:b/>
            <w:caps/>
            <w:lang w:val="en-US"/>
          </w:rPr>
        </w:sdtEndPr>
        <w:sdtContent>
          <w:r w:rsidR="007534A6">
            <w:t>24.08.2019</w:t>
          </w:r>
        </w:sdtContent>
      </w:sdt>
    </w:p>
    <w:p w14:paraId="6D5F2F8C" w14:textId="77777777" w:rsidR="00E66105" w:rsidRDefault="00FF1D0D" w:rsidP="00B57862">
      <w:pPr>
        <w:rPr>
          <w:rStyle w:val="InlineHeading"/>
        </w:rPr>
      </w:pPr>
      <w:r>
        <w:rPr>
          <w:rStyle w:val="InlineHeading"/>
        </w:rPr>
        <w:t>сведения о гражданстве:</w:t>
      </w:r>
    </w:p>
    <w:tbl>
      <w:tblPr>
        <w:tblStyle w:val="TableGrid"/>
        <w:tblW w:w="0" w:type="auto"/>
        <w:tblLook w:val="04A0" w:firstRow="1" w:lastRow="0" w:firstColumn="1" w:lastColumn="0" w:noHBand="0" w:noVBand="1"/>
      </w:tblPr>
      <w:tblGrid>
        <w:gridCol w:w="3485"/>
        <w:gridCol w:w="3485"/>
        <w:gridCol w:w="3486"/>
      </w:tblGrid>
      <w:tr w:rsidR="00E66105" w14:paraId="06B2E06D" w14:textId="77777777" w:rsidTr="00E66105">
        <w:tc>
          <w:tcPr>
            <w:tcW w:w="3485" w:type="dxa"/>
          </w:tcPr>
          <w:p w14:paraId="77AFF482" w14:textId="77777777" w:rsidR="00E66105" w:rsidRPr="00E66105" w:rsidRDefault="00E66105" w:rsidP="00B57862">
            <w:pPr>
              <w:rPr>
                <w:rStyle w:val="InlineHeading"/>
              </w:rPr>
            </w:pPr>
            <w:r>
              <w:rPr>
                <w:rStyle w:val="InlineHeading"/>
              </w:rPr>
              <w:t>Гражданство</w:t>
            </w:r>
          </w:p>
        </w:tc>
        <w:tc>
          <w:tcPr>
            <w:tcW w:w="3485" w:type="dxa"/>
          </w:tcPr>
          <w:p w14:paraId="344419BC" w14:textId="77777777" w:rsidR="00E66105" w:rsidRPr="00E66105" w:rsidRDefault="00E66105" w:rsidP="00B57862">
            <w:pPr>
              <w:rPr>
                <w:rStyle w:val="InlineHeading"/>
              </w:rPr>
            </w:pPr>
            <w:r>
              <w:rPr>
                <w:rStyle w:val="InlineHeading"/>
              </w:rPr>
              <w:t>Дата получения</w:t>
            </w:r>
          </w:p>
        </w:tc>
        <w:tc>
          <w:tcPr>
            <w:tcW w:w="3486" w:type="dxa"/>
          </w:tcPr>
          <w:p w14:paraId="339C1A8A" w14:textId="77777777" w:rsidR="00E66105" w:rsidRPr="00E66105" w:rsidRDefault="00E66105" w:rsidP="00B57862">
            <w:pPr>
              <w:rPr>
                <w:rStyle w:val="InlineHeading"/>
              </w:rPr>
            </w:pPr>
            <w:r>
              <w:rPr>
                <w:rStyle w:val="InlineHeading"/>
              </w:rPr>
              <w:t>Примечание</w:t>
            </w:r>
          </w:p>
        </w:tc>
      </w:tr>
      <w:sdt>
        <w:sdtPr>
          <w:alias w:val="Citizenship Table"/>
          <w:tag w:val="Citizenship Table"/>
          <w:id w:val="-2000500873"/>
          <w15:repeatingSection/>
        </w:sdtPr>
        <w:sdtEndPr/>
        <w:sdtContent>
          <w:sdt>
            <w:sdtPr>
              <w:id w:val="-1592772580"/>
              <w:placeholder>
                <w:docPart w:val="CB6E30C706F54BA08E31873B37FCD68B"/>
              </w:placeholder>
              <w15:repeatingSectionItem/>
            </w:sdtPr>
            <w:sdtEndPr/>
            <w:sdtContent>
              <w:tr w:rsidR="00E66105" w:rsidRPr="007534A6" w14:paraId="5A66B127" w14:textId="77777777" w:rsidTr="00E66105">
                <w:sdt>
                  <w:sdtPr>
                    <w:alias w:val="Citizenship"/>
                    <w:tag w:val="Citizenship"/>
                    <w:id w:val="-1611281199"/>
                    <w:placeholder>
                      <w:docPart w:val="836B3DA58A644BF3A0D231537FA424C2"/>
                    </w:placeholder>
                    <w:text/>
                  </w:sdtPr>
                  <w:sdtEndPr/>
                  <w:sdtContent>
                    <w:tc>
                      <w:tcPr>
                        <w:tcW w:w="3485" w:type="dxa"/>
                      </w:tcPr>
                      <w:p w14:paraId="1758633B" w14:textId="0AEBECE4" w:rsidR="00E66105" w:rsidRPr="00E66105" w:rsidRDefault="007534A6" w:rsidP="00B57862">
                        <w:pPr>
                          <w:rPr>
                            <w:lang w:val="en-US"/>
                          </w:rPr>
                        </w:pPr>
                        <w:r>
                          <w:t>СССР</w:t>
                        </w:r>
                      </w:p>
                    </w:tc>
                  </w:sdtContent>
                </w:sdt>
                <w:sdt>
                  <w:sdtPr>
                    <w:rPr>
                      <w:lang w:val="en-US"/>
                    </w:rPr>
                    <w:alias w:val="Date of citizenship"/>
                    <w:tag w:val="Date of citizenship"/>
                    <w:id w:val="-9532655"/>
                    <w:placeholder>
                      <w:docPart w:val="65B1C835984C4A05A629903E51E09CE8"/>
                    </w:placeholder>
                    <w:date w:fullDate="1984-06-12T00:00:00Z">
                      <w:dateFormat w:val="dd.MM.yyyy"/>
                      <w:lid w:val="ru-RU"/>
                      <w:storeMappedDataAs w:val="date"/>
                      <w:calendar w:val="gregorian"/>
                    </w:date>
                  </w:sdtPr>
                  <w:sdtEndPr/>
                  <w:sdtContent>
                    <w:tc>
                      <w:tcPr>
                        <w:tcW w:w="3485" w:type="dxa"/>
                      </w:tcPr>
                      <w:p w14:paraId="34E399AA" w14:textId="5AA16544" w:rsidR="00E66105" w:rsidRPr="00E66105" w:rsidRDefault="007534A6" w:rsidP="00B57862">
                        <w:pPr>
                          <w:rPr>
                            <w:lang w:val="en-US"/>
                          </w:rPr>
                        </w:pPr>
                        <w:r>
                          <w:t>12.06.1984</w:t>
                        </w:r>
                      </w:p>
                    </w:tc>
                  </w:sdtContent>
                </w:sdt>
                <w:sdt>
                  <w:sdtPr>
                    <w:alias w:val="Note on citizenship"/>
                    <w:tag w:val="Note on citizenship"/>
                    <w:id w:val="-1387565199"/>
                    <w:placeholder>
                      <w:docPart w:val="6B9C9E22761844F59C6ACB7997A3AC42"/>
                    </w:placeholder>
                  </w:sdtPr>
                  <w:sdtEndPr>
                    <w:rPr>
                      <w:rStyle w:val="InlineHeading"/>
                      <w:rFonts w:asciiTheme="majorHAnsi" w:hAnsiTheme="majorHAnsi"/>
                      <w:b/>
                      <w:caps/>
                      <w:lang w:val="en-US"/>
                    </w:rPr>
                  </w:sdtEndPr>
                  <w:sdtContent>
                    <w:tc>
                      <w:tcPr>
                        <w:tcW w:w="3486" w:type="dxa"/>
                      </w:tcPr>
                      <w:p w14:paraId="1A8AD053" w14:textId="0E45AA55" w:rsidR="00E66105" w:rsidRDefault="007534A6" w:rsidP="00B57862">
                        <w:pPr>
                          <w:rPr>
                            <w:rStyle w:val="InlineHeading"/>
                            <w:lang w:val="en-US"/>
                          </w:rPr>
                        </w:pPr>
                        <w:r>
                          <w:t>Получено при рождении. Недействительно</w:t>
                        </w:r>
                      </w:p>
                    </w:tc>
                  </w:sdtContent>
                </w:sdt>
              </w:tr>
            </w:sdtContent>
          </w:sdt>
          <w:sdt>
            <w:sdtPr>
              <w:id w:val="793490318"/>
              <w:placeholder>
                <w:docPart w:val="015E0B8404AA44D39B77C532C0A72DE5"/>
              </w:placeholder>
              <w15:repeatingSectionItem/>
            </w:sdtPr>
            <w:sdtEndPr/>
            <w:sdtContent>
              <w:tr w:rsidR="007534A6" w:rsidRPr="007534A6" w14:paraId="34E64366" w14:textId="77777777" w:rsidTr="00E66105">
                <w:sdt>
                  <w:sdtPr>
                    <w:alias w:val="Citizenship"/>
                    <w:tag w:val="Citizenship"/>
                    <w:id w:val="-1602175153"/>
                    <w:placeholder>
                      <w:docPart w:val="692E428891824128BC703829E66479D1"/>
                    </w:placeholder>
                    <w:text/>
                  </w:sdtPr>
                  <w:sdtEndPr/>
                  <w:sdtContent>
                    <w:tc>
                      <w:tcPr>
                        <w:tcW w:w="3485" w:type="dxa"/>
                      </w:tcPr>
                      <w:p w14:paraId="3503355D" w14:textId="639F7CD8" w:rsidR="007534A6" w:rsidRPr="00E66105" w:rsidRDefault="007534A6" w:rsidP="00A01047">
                        <w:pPr>
                          <w:rPr>
                            <w:lang w:val="en-US"/>
                          </w:rPr>
                        </w:pPr>
                        <w:r>
                          <w:t>Российская Федерация</w:t>
                        </w:r>
                      </w:p>
                    </w:tc>
                  </w:sdtContent>
                </w:sdt>
                <w:sdt>
                  <w:sdtPr>
                    <w:rPr>
                      <w:lang w:val="en-US"/>
                    </w:rPr>
                    <w:alias w:val="Date of citizenship"/>
                    <w:tag w:val="Date of citizenship"/>
                    <w:id w:val="-1616284093"/>
                    <w:placeholder>
                      <w:docPart w:val="0C76E5582D9A48F39C4949F6E274EBA2"/>
                    </w:placeholder>
                    <w:date w:fullDate="1992-02-06T00:00:00Z">
                      <w:dateFormat w:val="dd.MM.yyyy"/>
                      <w:lid w:val="ru-RU"/>
                      <w:storeMappedDataAs w:val="date"/>
                      <w:calendar w:val="gregorian"/>
                    </w:date>
                  </w:sdtPr>
                  <w:sdtEndPr/>
                  <w:sdtContent>
                    <w:tc>
                      <w:tcPr>
                        <w:tcW w:w="3485" w:type="dxa"/>
                      </w:tcPr>
                      <w:p w14:paraId="5722F831" w14:textId="0B0E664B" w:rsidR="007534A6" w:rsidRPr="00E66105" w:rsidRDefault="007534A6" w:rsidP="00A01047">
                        <w:pPr>
                          <w:rPr>
                            <w:lang w:val="en-US"/>
                          </w:rPr>
                        </w:pPr>
                        <w:r>
                          <w:t>06.02.1992</w:t>
                        </w:r>
                      </w:p>
                    </w:tc>
                  </w:sdtContent>
                </w:sdt>
                <w:sdt>
                  <w:sdtPr>
                    <w:alias w:val="Note on citizenship"/>
                    <w:tag w:val="Note on citizenship"/>
                    <w:id w:val="962473528"/>
                    <w:placeholder>
                      <w:docPart w:val="86C7E24862E14B5B807AB953EFD0755D"/>
                    </w:placeholder>
                  </w:sdtPr>
                  <w:sdtEndPr>
                    <w:rPr>
                      <w:rStyle w:val="InlineHeading"/>
                      <w:rFonts w:asciiTheme="majorHAnsi" w:hAnsiTheme="majorHAnsi"/>
                      <w:b/>
                      <w:caps/>
                      <w:lang w:val="en-US"/>
                    </w:rPr>
                  </w:sdtEndPr>
                  <w:sdtContent>
                    <w:tc>
                      <w:tcPr>
                        <w:tcW w:w="3486" w:type="dxa"/>
                      </w:tcPr>
                      <w:p w14:paraId="73984D9C" w14:textId="2F08A4BF" w:rsidR="007534A6" w:rsidRDefault="007534A6" w:rsidP="00A01047">
                        <w:pPr>
                          <w:rPr>
                            <w:rStyle w:val="InlineHeading"/>
                            <w:lang w:val="en-US"/>
                          </w:rPr>
                        </w:pPr>
                        <w:r>
                          <w:t>Было заменено гражданство СССР</w:t>
                        </w:r>
                      </w:p>
                    </w:tc>
                  </w:sdtContent>
                </w:sdt>
              </w:tr>
            </w:sdtContent>
          </w:sdt>
        </w:sdtContent>
      </w:sdt>
    </w:tbl>
    <w:p w14:paraId="30A71D6E" w14:textId="77777777" w:rsidR="004836E2" w:rsidRPr="00CD5709" w:rsidRDefault="004836E2">
      <w:pPr>
        <w:jc w:val="left"/>
        <w:rPr>
          <w:lang w:val="en-US"/>
        </w:rPr>
      </w:pPr>
      <w:r w:rsidRPr="00CD5709">
        <w:rPr>
          <w:lang w:val="en-US"/>
        </w:rPr>
        <w:br w:type="page"/>
      </w:r>
    </w:p>
    <w:p w14:paraId="1620CCE5" w14:textId="77777777" w:rsidR="0010335E" w:rsidRDefault="0010335E" w:rsidP="0010335E">
      <w:pPr>
        <w:rPr>
          <w:rStyle w:val="InlineHeading"/>
        </w:rPr>
      </w:pPr>
      <w:r>
        <w:rPr>
          <w:rStyle w:val="InlineHeading"/>
        </w:rPr>
        <w:lastRenderedPageBreak/>
        <w:t>сведения об образовании:</w:t>
      </w:r>
    </w:p>
    <w:tbl>
      <w:tblPr>
        <w:tblStyle w:val="TableGrid"/>
        <w:tblW w:w="0" w:type="auto"/>
        <w:tblLook w:val="04A0" w:firstRow="1" w:lastRow="0" w:firstColumn="1" w:lastColumn="0" w:noHBand="0" w:noVBand="1"/>
      </w:tblPr>
      <w:tblGrid>
        <w:gridCol w:w="1680"/>
        <w:gridCol w:w="1932"/>
        <w:gridCol w:w="1680"/>
        <w:gridCol w:w="1708"/>
        <w:gridCol w:w="1735"/>
        <w:gridCol w:w="1721"/>
      </w:tblGrid>
      <w:tr w:rsidR="0010335E" w14:paraId="77414699" w14:textId="77777777" w:rsidTr="0010335E">
        <w:tc>
          <w:tcPr>
            <w:tcW w:w="1742" w:type="dxa"/>
          </w:tcPr>
          <w:p w14:paraId="03612F0F" w14:textId="77777777" w:rsidR="0010335E" w:rsidRPr="0010335E" w:rsidRDefault="0010335E" w:rsidP="00B57862">
            <w:pPr>
              <w:rPr>
                <w:rStyle w:val="InlineHeading"/>
              </w:rPr>
            </w:pPr>
            <w:r>
              <w:rPr>
                <w:rStyle w:val="InlineHeading"/>
              </w:rPr>
              <w:t xml:space="preserve">Степень (по </w:t>
            </w:r>
            <w:r w:rsidRPr="0010335E">
              <w:rPr>
                <w:rStyle w:val="InlineHeading"/>
              </w:rPr>
              <w:t>ISCED</w:t>
            </w:r>
            <w:r>
              <w:rPr>
                <w:rStyle w:val="InlineHeading"/>
              </w:rPr>
              <w:t>)</w:t>
            </w:r>
          </w:p>
        </w:tc>
        <w:tc>
          <w:tcPr>
            <w:tcW w:w="1742" w:type="dxa"/>
          </w:tcPr>
          <w:p w14:paraId="4256F8F6" w14:textId="77777777" w:rsidR="0010335E" w:rsidRPr="0010335E" w:rsidRDefault="0010335E" w:rsidP="00B57862">
            <w:pPr>
              <w:rPr>
                <w:rStyle w:val="InlineHeading"/>
              </w:rPr>
            </w:pPr>
            <w:r>
              <w:rPr>
                <w:rStyle w:val="InlineHeading"/>
              </w:rPr>
              <w:t>Специальность</w:t>
            </w:r>
          </w:p>
        </w:tc>
        <w:tc>
          <w:tcPr>
            <w:tcW w:w="1743" w:type="dxa"/>
          </w:tcPr>
          <w:p w14:paraId="1D99DD25" w14:textId="77777777" w:rsidR="0010335E" w:rsidRPr="0010335E" w:rsidRDefault="0010335E" w:rsidP="00B57862">
            <w:pPr>
              <w:rPr>
                <w:rStyle w:val="InlineHeading"/>
              </w:rPr>
            </w:pPr>
            <w:r>
              <w:rPr>
                <w:rStyle w:val="InlineHeading"/>
              </w:rPr>
              <w:t>Средний балл</w:t>
            </w:r>
          </w:p>
        </w:tc>
        <w:tc>
          <w:tcPr>
            <w:tcW w:w="1743" w:type="dxa"/>
          </w:tcPr>
          <w:p w14:paraId="32C59DDF" w14:textId="77777777" w:rsidR="0010335E" w:rsidRPr="0010335E" w:rsidRDefault="0010335E" w:rsidP="00B57862">
            <w:pPr>
              <w:rPr>
                <w:rStyle w:val="InlineHeading"/>
              </w:rPr>
            </w:pPr>
            <w:r>
              <w:rPr>
                <w:rStyle w:val="InlineHeading"/>
              </w:rPr>
              <w:t>Год окончания</w:t>
            </w:r>
          </w:p>
        </w:tc>
        <w:tc>
          <w:tcPr>
            <w:tcW w:w="1743" w:type="dxa"/>
          </w:tcPr>
          <w:p w14:paraId="62464E26" w14:textId="77777777" w:rsidR="0010335E" w:rsidRPr="0010335E" w:rsidRDefault="0010335E" w:rsidP="00B57862">
            <w:pPr>
              <w:rPr>
                <w:rStyle w:val="InlineHeading"/>
              </w:rPr>
            </w:pPr>
            <w:r>
              <w:rPr>
                <w:rStyle w:val="InlineHeading"/>
              </w:rPr>
              <w:t>Учебное заведение</w:t>
            </w:r>
          </w:p>
        </w:tc>
        <w:tc>
          <w:tcPr>
            <w:tcW w:w="1743" w:type="dxa"/>
          </w:tcPr>
          <w:p w14:paraId="3E30F55A" w14:textId="77777777" w:rsidR="0010335E" w:rsidRPr="0010335E" w:rsidRDefault="0010335E" w:rsidP="00B57862">
            <w:pPr>
              <w:rPr>
                <w:rStyle w:val="InlineHeading"/>
              </w:rPr>
            </w:pPr>
            <w:r>
              <w:rPr>
                <w:rStyle w:val="InlineHeading"/>
              </w:rPr>
              <w:t>Примечение</w:t>
            </w:r>
          </w:p>
        </w:tc>
      </w:tr>
      <w:sdt>
        <w:sdtPr>
          <w:alias w:val="Education Table"/>
          <w:tag w:val="Education Table"/>
          <w:id w:val="-2055989082"/>
          <w15:repeatingSection/>
        </w:sdtPr>
        <w:sdtEndPr/>
        <w:sdtContent>
          <w:sdt>
            <w:sdtPr>
              <w:id w:val="-623464875"/>
              <w:placeholder>
                <w:docPart w:val="CB6E30C706F54BA08E31873B37FCD68B"/>
              </w:placeholder>
              <w15:repeatingSectionItem/>
            </w:sdtPr>
            <w:sdtEndPr/>
            <w:sdtContent>
              <w:tr w:rsidR="0010335E" w:rsidRPr="007534A6" w14:paraId="3DF8FA06" w14:textId="77777777" w:rsidTr="0010335E">
                <w:sdt>
                  <w:sdtPr>
                    <w:alias w:val="Degree"/>
                    <w:tag w:val="Degree"/>
                    <w:id w:val="1360478134"/>
                    <w:placeholder>
                      <w:docPart w:val="C0B7DE58C27D44F7958A675D35C1AF84"/>
                    </w:placeholder>
                    <w:comboBox>
                      <w:listItem w:displayText="Уровень 0" w:value="Уровень 0"/>
                      <w:listItem w:displayText="Уровень 1" w:value="Уровень 1"/>
                      <w:listItem w:displayText="Уровень 2" w:value="Уровень 2"/>
                      <w:listItem w:displayText="Уровень 3" w:value="Уровень 3"/>
                      <w:listItem w:displayText="Уровень 4" w:value="Уровень 4"/>
                      <w:listItem w:displayText="Уровень 5" w:value="Уровень 5"/>
                      <w:listItem w:displayText="Уровень 6" w:value="Уровень 6"/>
                      <w:listItem w:displayText="Уровень 7" w:value="Уровень 7"/>
                      <w:listItem w:displayText="Уровень 8" w:value="Уровень 8"/>
                    </w:comboBox>
                  </w:sdtPr>
                  <w:sdtEndPr/>
                  <w:sdtContent>
                    <w:tc>
                      <w:tcPr>
                        <w:tcW w:w="1742" w:type="dxa"/>
                      </w:tcPr>
                      <w:p w14:paraId="1E3E51AC" w14:textId="4C4E07ED" w:rsidR="0010335E" w:rsidRPr="0010335E" w:rsidRDefault="007534A6" w:rsidP="00B57862">
                        <w:r>
                          <w:t>Уровень 4</w:t>
                        </w:r>
                      </w:p>
                    </w:tc>
                  </w:sdtContent>
                </w:sdt>
                <w:sdt>
                  <w:sdtPr>
                    <w:alias w:val="Specialization"/>
                    <w:tag w:val="Specialization"/>
                    <w:id w:val="787089594"/>
                    <w:placeholder>
                      <w:docPart w:val="EEDDBE5DCD544BE0B6DF3BB27DB301D6"/>
                    </w:placeholder>
                    <w:text/>
                  </w:sdtPr>
                  <w:sdtEndPr/>
                  <w:sdtContent>
                    <w:tc>
                      <w:tcPr>
                        <w:tcW w:w="1742" w:type="dxa"/>
                      </w:tcPr>
                      <w:p w14:paraId="57CFF126" w14:textId="54120094" w:rsidR="0010335E" w:rsidRPr="0010335E" w:rsidRDefault="00D53AE0" w:rsidP="00B57862">
                        <w:pPr>
                          <w:rPr>
                            <w:lang w:val="en-US"/>
                          </w:rPr>
                        </w:pPr>
                        <w:r>
                          <w:t>Слесарь-сантехник</w:t>
                        </w:r>
                      </w:p>
                    </w:tc>
                  </w:sdtContent>
                </w:sdt>
                <w:sdt>
                  <w:sdtPr>
                    <w:rPr>
                      <w:lang w:val="en-US"/>
                    </w:rPr>
                    <w:alias w:val="Average score"/>
                    <w:tag w:val="Average score"/>
                    <w:id w:val="1700283518"/>
                    <w:placeholder>
                      <w:docPart w:val="5B0938F79F324C9E9E8DA88060A0580F"/>
                    </w:placeholder>
                    <w:text/>
                  </w:sdtPr>
                  <w:sdtEndPr/>
                  <w:sdtContent>
                    <w:tc>
                      <w:tcPr>
                        <w:tcW w:w="1743" w:type="dxa"/>
                      </w:tcPr>
                      <w:p w14:paraId="5F632B73" w14:textId="509F4258" w:rsidR="0010335E" w:rsidRPr="0010335E" w:rsidRDefault="00D53AE0" w:rsidP="00B57862">
                        <w:pPr>
                          <w:rPr>
                            <w:lang w:val="en-US"/>
                          </w:rPr>
                        </w:pPr>
                        <w:r>
                          <w:t>3.7</w:t>
                        </w:r>
                      </w:p>
                    </w:tc>
                  </w:sdtContent>
                </w:sdt>
                <w:sdt>
                  <w:sdtPr>
                    <w:rPr>
                      <w:lang w:val="en-US"/>
                    </w:rPr>
                    <w:alias w:val="Graduation Year"/>
                    <w:tag w:val="Graduation Year"/>
                    <w:id w:val="2042617575"/>
                    <w:placeholder>
                      <w:docPart w:val="389B771D7F304271A8209AF6A563A33E"/>
                    </w:placeholder>
                    <w:text/>
                  </w:sdtPr>
                  <w:sdtEndPr/>
                  <w:sdtContent>
                    <w:tc>
                      <w:tcPr>
                        <w:tcW w:w="1743" w:type="dxa"/>
                      </w:tcPr>
                      <w:p w14:paraId="7A86C326" w14:textId="771FBE64" w:rsidR="0010335E" w:rsidRPr="0010335E" w:rsidRDefault="00D53AE0" w:rsidP="00B57862">
                        <w:pPr>
                          <w:rPr>
                            <w:lang w:val="en-US"/>
                          </w:rPr>
                        </w:pPr>
                        <w:r>
                          <w:t>2000</w:t>
                        </w:r>
                      </w:p>
                    </w:tc>
                  </w:sdtContent>
                </w:sdt>
                <w:sdt>
                  <w:sdtPr>
                    <w:alias w:val="Educational Institution"/>
                    <w:tag w:val="Educational Institution"/>
                    <w:id w:val="-350189764"/>
                    <w:placeholder>
                      <w:docPart w:val="F1E67525E57A4179950D4B97EB129A2C"/>
                    </w:placeholder>
                    <w:text/>
                  </w:sdtPr>
                  <w:sdtEndPr/>
                  <w:sdtContent>
                    <w:tc>
                      <w:tcPr>
                        <w:tcW w:w="1743" w:type="dxa"/>
                      </w:tcPr>
                      <w:p w14:paraId="1EF989FC" w14:textId="3F1BF35C" w:rsidR="0010335E" w:rsidRPr="00D53AE0" w:rsidRDefault="00D53AE0" w:rsidP="00B57862">
                        <w:r w:rsidRPr="00D53AE0">
                          <w:t>ФКП ОУ № 286 Федеральной службы исполнения наказаний</w:t>
                        </w:r>
                      </w:p>
                    </w:tc>
                  </w:sdtContent>
                </w:sdt>
                <w:sdt>
                  <w:sdtPr>
                    <w:alias w:val="Note on education"/>
                    <w:tag w:val="Note on education"/>
                    <w:id w:val="-1274557680"/>
                    <w:placeholder>
                      <w:docPart w:val="ABC56B0F98D34346B2282D7218D7628C"/>
                    </w:placeholder>
                  </w:sdtPr>
                  <w:sdtEndPr>
                    <w:rPr>
                      <w:rStyle w:val="InlineHeading"/>
                      <w:rFonts w:asciiTheme="majorHAnsi" w:hAnsiTheme="majorHAnsi"/>
                      <w:b/>
                      <w:caps/>
                      <w:lang w:val="en-US"/>
                    </w:rPr>
                  </w:sdtEndPr>
                  <w:sdtContent>
                    <w:tc>
                      <w:tcPr>
                        <w:tcW w:w="1743" w:type="dxa"/>
                      </w:tcPr>
                      <w:p w14:paraId="662F41B7" w14:textId="5B6F6002" w:rsidR="0010335E" w:rsidRDefault="00D53AE0" w:rsidP="00B57862">
                        <w:pPr>
                          <w:rPr>
                            <w:rStyle w:val="InlineHeading"/>
                            <w:lang w:val="en-US"/>
                          </w:rPr>
                        </w:pPr>
                        <w:r>
                          <w:t>-</w:t>
                        </w:r>
                      </w:p>
                    </w:tc>
                  </w:sdtContent>
                </w:sdt>
              </w:tr>
            </w:sdtContent>
          </w:sdt>
        </w:sdtContent>
      </w:sdt>
    </w:tbl>
    <w:p w14:paraId="139C8B47" w14:textId="77777777" w:rsidR="0010335E" w:rsidRPr="0010335E" w:rsidRDefault="0010335E" w:rsidP="00B57862">
      <w:pPr>
        <w:rPr>
          <w:rStyle w:val="InlineHeading"/>
          <w:lang w:val="en-US"/>
        </w:rPr>
      </w:pPr>
    </w:p>
    <w:p w14:paraId="7797E720" w14:textId="77777777" w:rsidR="00E66105" w:rsidRDefault="00E66105" w:rsidP="00B57862">
      <w:pPr>
        <w:rPr>
          <w:rStyle w:val="InlineHeading"/>
        </w:rPr>
      </w:pPr>
      <w:r>
        <w:rPr>
          <w:rStyle w:val="InlineHeading"/>
        </w:rPr>
        <w:t xml:space="preserve">Сведения </w:t>
      </w:r>
      <w:r w:rsidR="0010335E">
        <w:rPr>
          <w:rStyle w:val="InlineHeading"/>
        </w:rPr>
        <w:t>о владении языками:</w:t>
      </w:r>
    </w:p>
    <w:tbl>
      <w:tblPr>
        <w:tblStyle w:val="TableGrid"/>
        <w:tblW w:w="0" w:type="auto"/>
        <w:tblLook w:val="04A0" w:firstRow="1" w:lastRow="0" w:firstColumn="1" w:lastColumn="0" w:noHBand="0" w:noVBand="1"/>
      </w:tblPr>
      <w:tblGrid>
        <w:gridCol w:w="3485"/>
        <w:gridCol w:w="3485"/>
        <w:gridCol w:w="3486"/>
      </w:tblGrid>
      <w:tr w:rsidR="0010335E" w14:paraId="7F43B417" w14:textId="77777777" w:rsidTr="00D0164A">
        <w:tc>
          <w:tcPr>
            <w:tcW w:w="3485" w:type="dxa"/>
          </w:tcPr>
          <w:p w14:paraId="198AA9A5" w14:textId="77777777" w:rsidR="0010335E" w:rsidRPr="00E66105" w:rsidRDefault="0010335E" w:rsidP="00D0164A">
            <w:pPr>
              <w:rPr>
                <w:rStyle w:val="InlineHeading"/>
              </w:rPr>
            </w:pPr>
            <w:r>
              <w:rPr>
                <w:rStyle w:val="InlineHeading"/>
              </w:rPr>
              <w:t>язык</w:t>
            </w:r>
          </w:p>
        </w:tc>
        <w:tc>
          <w:tcPr>
            <w:tcW w:w="3485" w:type="dxa"/>
          </w:tcPr>
          <w:p w14:paraId="779ACB85" w14:textId="77777777" w:rsidR="0010335E" w:rsidRPr="00E66105" w:rsidRDefault="0010335E" w:rsidP="00D0164A">
            <w:pPr>
              <w:rPr>
                <w:rStyle w:val="InlineHeading"/>
              </w:rPr>
            </w:pPr>
            <w:r>
              <w:rPr>
                <w:rStyle w:val="InlineHeading"/>
              </w:rPr>
              <w:t>степень владения</w:t>
            </w:r>
          </w:p>
        </w:tc>
        <w:tc>
          <w:tcPr>
            <w:tcW w:w="3486" w:type="dxa"/>
          </w:tcPr>
          <w:p w14:paraId="087EB072" w14:textId="77777777" w:rsidR="0010335E" w:rsidRPr="00E66105" w:rsidRDefault="0010335E" w:rsidP="00D0164A">
            <w:pPr>
              <w:rPr>
                <w:rStyle w:val="InlineHeading"/>
              </w:rPr>
            </w:pPr>
            <w:r>
              <w:rPr>
                <w:rStyle w:val="InlineHeading"/>
              </w:rPr>
              <w:t>Примечание</w:t>
            </w:r>
          </w:p>
        </w:tc>
      </w:tr>
      <w:sdt>
        <w:sdtPr>
          <w:alias w:val="Languages Table"/>
          <w:tag w:val="Languages Table"/>
          <w:id w:val="1339348555"/>
          <w15:repeatingSection/>
        </w:sdtPr>
        <w:sdtEndPr/>
        <w:sdtContent>
          <w:sdt>
            <w:sdtPr>
              <w:id w:val="1935322951"/>
              <w:placeholder>
                <w:docPart w:val="5E3840A652104F438524DDF05037491B"/>
              </w:placeholder>
              <w15:repeatingSectionItem/>
            </w:sdtPr>
            <w:sdtEndPr/>
            <w:sdtContent>
              <w:tr w:rsidR="0010335E" w:rsidRPr="007534A6" w14:paraId="68D8F900" w14:textId="77777777" w:rsidTr="00D0164A">
                <w:sdt>
                  <w:sdtPr>
                    <w:alias w:val="Language"/>
                    <w:tag w:val="Language"/>
                    <w:id w:val="-1870904737"/>
                    <w:placeholder>
                      <w:docPart w:val="1DEBB2E50AF1400EB89A79E1A57632C4"/>
                    </w:placeholder>
                    <w:text/>
                  </w:sdtPr>
                  <w:sdtEndPr/>
                  <w:sdtContent>
                    <w:tc>
                      <w:tcPr>
                        <w:tcW w:w="3485" w:type="dxa"/>
                      </w:tcPr>
                      <w:p w14:paraId="6360DCC6" w14:textId="647A9AF4" w:rsidR="0010335E" w:rsidRPr="00E66105" w:rsidRDefault="00D53AE0" w:rsidP="00D0164A">
                        <w:pPr>
                          <w:rPr>
                            <w:lang w:val="en-US"/>
                          </w:rPr>
                        </w:pPr>
                        <w:r>
                          <w:t>Русский</w:t>
                        </w:r>
                      </w:p>
                    </w:tc>
                  </w:sdtContent>
                </w:sdt>
                <w:sdt>
                  <w:sdtPr>
                    <w:rPr>
                      <w:lang w:val="en-US"/>
                    </w:rPr>
                    <w:alias w:val="Degree"/>
                    <w:tag w:val="Degree"/>
                    <w:id w:val="-974145203"/>
                    <w:placeholder>
                      <w:docPart w:val="74AE8944A721476286FC02B7A78239F9"/>
                    </w:placeholder>
                    <w:dropDownList>
                      <w:listItem w:displayText="Уровень выживания" w:value="A1"/>
                      <w:listItem w:displayText="Предпороговый уровень" w:value="A2"/>
                      <w:listItem w:displayText="Пороговый уровень" w:value="B1"/>
                      <w:listItem w:displayText="Пороговый продвинутый уровень" w:value="B2"/>
                      <w:listItem w:displayText="Уровень профессионального владения" w:value="C1"/>
                      <w:listItem w:displayText="Уровень владения в совершенстве" w:value="C2"/>
                      <w:listItem w:displayText="Родной" w:value="Родной"/>
                    </w:dropDownList>
                  </w:sdtPr>
                  <w:sdtEndPr/>
                  <w:sdtContent>
                    <w:tc>
                      <w:tcPr>
                        <w:tcW w:w="3485" w:type="dxa"/>
                      </w:tcPr>
                      <w:p w14:paraId="1602930A" w14:textId="3CC947DA" w:rsidR="0010335E" w:rsidRPr="00E66105" w:rsidRDefault="00804B02" w:rsidP="00D0164A">
                        <w:pPr>
                          <w:rPr>
                            <w:lang w:val="en-US"/>
                          </w:rPr>
                        </w:pPr>
                        <w:r>
                          <w:rPr>
                            <w:lang w:val="en-US"/>
                          </w:rPr>
                          <w:t>Родной</w:t>
                        </w:r>
                      </w:p>
                    </w:tc>
                  </w:sdtContent>
                </w:sdt>
                <w:sdt>
                  <w:sdtPr>
                    <w:alias w:val="Note on language"/>
                    <w:tag w:val="Note on language"/>
                    <w:id w:val="-2078265730"/>
                    <w:placeholder>
                      <w:docPart w:val="1DEBB2E50AF1400EB89A79E1A57632C4"/>
                    </w:placeholder>
                  </w:sdtPr>
                  <w:sdtEndPr>
                    <w:rPr>
                      <w:rStyle w:val="InlineHeading"/>
                      <w:rFonts w:asciiTheme="majorHAnsi" w:hAnsiTheme="majorHAnsi"/>
                      <w:b/>
                      <w:caps/>
                      <w:lang w:val="en-US"/>
                    </w:rPr>
                  </w:sdtEndPr>
                  <w:sdtContent>
                    <w:tc>
                      <w:tcPr>
                        <w:tcW w:w="3486" w:type="dxa"/>
                      </w:tcPr>
                      <w:p w14:paraId="7BCFAAD0" w14:textId="06304333" w:rsidR="0010335E" w:rsidRDefault="00D53AE0" w:rsidP="00D0164A">
                        <w:pPr>
                          <w:rPr>
                            <w:rStyle w:val="InlineHeading"/>
                            <w:lang w:val="en-US"/>
                          </w:rPr>
                        </w:pPr>
                        <w:r>
                          <w:t>-</w:t>
                        </w:r>
                      </w:p>
                    </w:tc>
                  </w:sdtContent>
                </w:sdt>
              </w:tr>
            </w:sdtContent>
          </w:sdt>
        </w:sdtContent>
      </w:sdt>
    </w:tbl>
    <w:p w14:paraId="66D5768D" w14:textId="77777777" w:rsidR="0010335E" w:rsidRDefault="0010335E" w:rsidP="00B57862">
      <w:pPr>
        <w:rPr>
          <w:rStyle w:val="InlineHeading"/>
          <w:lang w:val="en-US"/>
        </w:rPr>
      </w:pPr>
    </w:p>
    <w:p w14:paraId="2631DB3D" w14:textId="77777777" w:rsidR="004836E2" w:rsidRDefault="004836E2" w:rsidP="00B57862">
      <w:pPr>
        <w:rPr>
          <w:rStyle w:val="InlineHeading"/>
        </w:rPr>
      </w:pPr>
      <w:r>
        <w:rPr>
          <w:rStyle w:val="InlineHeading"/>
        </w:rPr>
        <w:t>Сведения о местах работы:</w:t>
      </w:r>
    </w:p>
    <w:tbl>
      <w:tblPr>
        <w:tblStyle w:val="TableGrid"/>
        <w:tblW w:w="0" w:type="auto"/>
        <w:tblLook w:val="04A0" w:firstRow="1" w:lastRow="0" w:firstColumn="1" w:lastColumn="0" w:noHBand="0" w:noVBand="1"/>
      </w:tblPr>
      <w:tblGrid>
        <w:gridCol w:w="2086"/>
        <w:gridCol w:w="2014"/>
        <w:gridCol w:w="2014"/>
        <w:gridCol w:w="2014"/>
        <w:gridCol w:w="2328"/>
      </w:tblGrid>
      <w:tr w:rsidR="00A618A9" w14:paraId="5DB7FF49" w14:textId="77777777" w:rsidTr="00A618A9">
        <w:tc>
          <w:tcPr>
            <w:tcW w:w="2091" w:type="dxa"/>
          </w:tcPr>
          <w:p w14:paraId="61B468BB" w14:textId="77777777" w:rsidR="00A618A9" w:rsidRPr="00A618A9" w:rsidRDefault="00A618A9" w:rsidP="00B57862">
            <w:pPr>
              <w:rPr>
                <w:rStyle w:val="InlineHeading"/>
              </w:rPr>
            </w:pPr>
            <w:r>
              <w:rPr>
                <w:rStyle w:val="InlineHeading"/>
              </w:rPr>
              <w:t>Организация</w:t>
            </w:r>
          </w:p>
        </w:tc>
        <w:tc>
          <w:tcPr>
            <w:tcW w:w="2091" w:type="dxa"/>
          </w:tcPr>
          <w:p w14:paraId="6122C944" w14:textId="77777777" w:rsidR="00A618A9" w:rsidRPr="00A618A9" w:rsidRDefault="00A618A9" w:rsidP="00B57862">
            <w:pPr>
              <w:rPr>
                <w:rStyle w:val="InlineHeading"/>
              </w:rPr>
            </w:pPr>
            <w:r>
              <w:rPr>
                <w:rStyle w:val="InlineHeading"/>
              </w:rPr>
              <w:t>Должность</w:t>
            </w:r>
          </w:p>
        </w:tc>
        <w:tc>
          <w:tcPr>
            <w:tcW w:w="2091" w:type="dxa"/>
          </w:tcPr>
          <w:p w14:paraId="0E900ECC" w14:textId="77777777" w:rsidR="00A618A9" w:rsidRPr="00A618A9" w:rsidRDefault="00A618A9" w:rsidP="00B57862">
            <w:pPr>
              <w:rPr>
                <w:rStyle w:val="InlineHeading"/>
              </w:rPr>
            </w:pPr>
            <w:r>
              <w:rPr>
                <w:rStyle w:val="InlineHeading"/>
              </w:rPr>
              <w:t>Дата начала</w:t>
            </w:r>
          </w:p>
        </w:tc>
        <w:tc>
          <w:tcPr>
            <w:tcW w:w="2091" w:type="dxa"/>
          </w:tcPr>
          <w:p w14:paraId="47945A76" w14:textId="77777777" w:rsidR="00A618A9" w:rsidRPr="00A618A9" w:rsidRDefault="00A618A9" w:rsidP="00B57862">
            <w:pPr>
              <w:rPr>
                <w:rStyle w:val="InlineHeading"/>
              </w:rPr>
            </w:pPr>
            <w:r>
              <w:rPr>
                <w:rStyle w:val="InlineHeading"/>
              </w:rPr>
              <w:t>Дата окончания</w:t>
            </w:r>
          </w:p>
        </w:tc>
        <w:tc>
          <w:tcPr>
            <w:tcW w:w="2092" w:type="dxa"/>
          </w:tcPr>
          <w:p w14:paraId="215F3D1B" w14:textId="77777777" w:rsidR="00A618A9" w:rsidRPr="00A618A9" w:rsidRDefault="00A618A9" w:rsidP="00B57862">
            <w:pPr>
              <w:rPr>
                <w:rStyle w:val="InlineHeading"/>
              </w:rPr>
            </w:pPr>
            <w:r>
              <w:rPr>
                <w:rStyle w:val="InlineHeading"/>
              </w:rPr>
              <w:t>Примечание</w:t>
            </w:r>
          </w:p>
        </w:tc>
      </w:tr>
      <w:sdt>
        <w:sdtPr>
          <w:alias w:val="Jobs Table"/>
          <w:tag w:val="Jobs Table"/>
          <w:id w:val="-933815208"/>
          <w15:repeatingSection/>
        </w:sdtPr>
        <w:sdtEndPr/>
        <w:sdtContent>
          <w:sdt>
            <w:sdtPr>
              <w:id w:val="1999298972"/>
              <w:placeholder>
                <w:docPart w:val="CB6E30C706F54BA08E31873B37FCD68B"/>
              </w:placeholder>
              <w15:repeatingSectionItem/>
            </w:sdtPr>
            <w:sdtEndPr/>
            <w:sdtContent>
              <w:tr w:rsidR="00A618A9" w:rsidRPr="00D53AE0" w14:paraId="335376CB" w14:textId="77777777" w:rsidTr="00A618A9">
                <w:sdt>
                  <w:sdtPr>
                    <w:alias w:val="Organization"/>
                    <w:tag w:val="Organization"/>
                    <w:id w:val="-859278465"/>
                    <w:placeholder>
                      <w:docPart w:val="ABC56B0F98D34346B2282D7218D7628C"/>
                    </w:placeholder>
                    <w:text/>
                  </w:sdtPr>
                  <w:sdtEndPr/>
                  <w:sdtContent>
                    <w:tc>
                      <w:tcPr>
                        <w:tcW w:w="2091" w:type="dxa"/>
                      </w:tcPr>
                      <w:p w14:paraId="76C9827C" w14:textId="26605E4E" w:rsidR="00A618A9" w:rsidRPr="00D53AE0" w:rsidRDefault="00D53AE0" w:rsidP="00B57862">
                        <w:r w:rsidRPr="00D53AE0">
                          <w:t>Томская воспитательная колония № 2 УФСИН по Томской области</w:t>
                        </w:r>
                      </w:p>
                    </w:tc>
                  </w:sdtContent>
                </w:sdt>
                <w:sdt>
                  <w:sdtPr>
                    <w:alias w:val="Position"/>
                    <w:tag w:val="Position"/>
                    <w:id w:val="-447312854"/>
                    <w:placeholder>
                      <w:docPart w:val="ABC56B0F98D34346B2282D7218D7628C"/>
                    </w:placeholder>
                    <w:text/>
                  </w:sdtPr>
                  <w:sdtEndPr/>
                  <w:sdtContent>
                    <w:tc>
                      <w:tcPr>
                        <w:tcW w:w="2091" w:type="dxa"/>
                      </w:tcPr>
                      <w:p w14:paraId="2B9FCFA0" w14:textId="5F49F43F" w:rsidR="00A618A9" w:rsidRPr="003D1D71" w:rsidRDefault="00D53AE0" w:rsidP="00B57862">
                        <w:pPr>
                          <w:rPr>
                            <w:lang w:val="en-US"/>
                          </w:rPr>
                        </w:pPr>
                        <w:r>
                          <w:t>Слесарь-сантехник практикант</w:t>
                        </w:r>
                      </w:p>
                    </w:tc>
                  </w:sdtContent>
                </w:sdt>
                <w:sdt>
                  <w:sdtPr>
                    <w:alias w:val="Start Date"/>
                    <w:tag w:val="Start Date"/>
                    <w:id w:val="304054012"/>
                    <w:placeholder>
                      <w:docPart w:val="5A4582844B5B47B587C3C9C919B94D31"/>
                    </w:placeholder>
                    <w:date w:fullDate="2000-01-01T00:00:00Z">
                      <w:dateFormat w:val="dd.MM.yyyy"/>
                      <w:lid w:val="ru-RU"/>
                      <w:storeMappedDataAs w:val="date"/>
                      <w:calendar w:val="gregorian"/>
                    </w:date>
                  </w:sdtPr>
                  <w:sdtEndPr/>
                  <w:sdtContent>
                    <w:tc>
                      <w:tcPr>
                        <w:tcW w:w="2091" w:type="dxa"/>
                      </w:tcPr>
                      <w:p w14:paraId="2CECFB47" w14:textId="24750BB0" w:rsidR="00A618A9" w:rsidRPr="003D1D71" w:rsidRDefault="00D53AE0" w:rsidP="00B57862">
                        <w:pPr>
                          <w:rPr>
                            <w:lang w:val="en-US"/>
                          </w:rPr>
                        </w:pPr>
                        <w:r>
                          <w:t>01.01.2000</w:t>
                        </w:r>
                      </w:p>
                    </w:tc>
                  </w:sdtContent>
                </w:sdt>
                <w:sdt>
                  <w:sdtPr>
                    <w:alias w:val="End Date"/>
                    <w:tag w:val="End Date"/>
                    <w:id w:val="1544859487"/>
                    <w:placeholder>
                      <w:docPart w:val="5A4582844B5B47B587C3C9C919B94D31"/>
                    </w:placeholder>
                    <w:date w:fullDate="2000-06-15T00:00:00Z">
                      <w:dateFormat w:val="dd.MM.yyyy"/>
                      <w:lid w:val="ru-RU"/>
                      <w:storeMappedDataAs w:val="date"/>
                      <w:calendar w:val="gregorian"/>
                    </w:date>
                  </w:sdtPr>
                  <w:sdtEndPr/>
                  <w:sdtContent>
                    <w:tc>
                      <w:tcPr>
                        <w:tcW w:w="2091" w:type="dxa"/>
                      </w:tcPr>
                      <w:p w14:paraId="1A709794" w14:textId="51821F90" w:rsidR="00A618A9" w:rsidRPr="003D1D71" w:rsidRDefault="00D53AE0" w:rsidP="00B57862">
                        <w:pPr>
                          <w:rPr>
                            <w:lang w:val="en-US"/>
                          </w:rPr>
                        </w:pPr>
                        <w:r>
                          <w:t>15.06.2000</w:t>
                        </w:r>
                      </w:p>
                    </w:tc>
                  </w:sdtContent>
                </w:sdt>
                <w:sdt>
                  <w:sdtPr>
                    <w:alias w:val="Note on job"/>
                    <w:tag w:val="Note on job"/>
                    <w:id w:val="1912961102"/>
                    <w:placeholder>
                      <w:docPart w:val="ABC56B0F98D34346B2282D7218D7628C"/>
                    </w:placeholder>
                  </w:sdtPr>
                  <w:sdtEndPr/>
                  <w:sdtContent>
                    <w:tc>
                      <w:tcPr>
                        <w:tcW w:w="2092" w:type="dxa"/>
                      </w:tcPr>
                      <w:p w14:paraId="6C73D8DD" w14:textId="15181EF1" w:rsidR="00A618A9" w:rsidRPr="00D53AE0" w:rsidRDefault="00D53AE0" w:rsidP="00B57862">
                        <w:pPr>
                          <w:rPr>
                            <w:rStyle w:val="InlineHeading"/>
                          </w:rPr>
                        </w:pPr>
                        <w:r>
                          <w:t xml:space="preserve">Окончание производственной практики при обучении в </w:t>
                        </w:r>
                        <w:r w:rsidRPr="00D53AE0">
                          <w:t>ФКП ОУ № 286 Федеральной службы исполнения наказаний</w:t>
                        </w:r>
                      </w:p>
                    </w:tc>
                  </w:sdtContent>
                </w:sdt>
              </w:tr>
            </w:sdtContent>
          </w:sdt>
          <w:sdt>
            <w:sdtPr>
              <w:id w:val="-1163470129"/>
              <w:placeholder>
                <w:docPart w:val="19610F222845445FB21D63E02502FC65"/>
              </w:placeholder>
              <w15:repeatingSectionItem/>
            </w:sdtPr>
            <w:sdtEndPr/>
            <w:sdtContent>
              <w:tr w:rsidR="00D53AE0" w:rsidRPr="00D53AE0" w14:paraId="5E2A742D" w14:textId="77777777" w:rsidTr="00A618A9">
                <w:sdt>
                  <w:sdtPr>
                    <w:alias w:val="Organization"/>
                    <w:tag w:val="Organization"/>
                    <w:id w:val="-1398584873"/>
                    <w:placeholder>
                      <w:docPart w:val="DD5DFC931718465C9D7673DF588C0D00"/>
                    </w:placeholder>
                    <w:text/>
                  </w:sdtPr>
                  <w:sdtEndPr/>
                  <w:sdtContent>
                    <w:tc>
                      <w:tcPr>
                        <w:tcW w:w="2091" w:type="dxa"/>
                      </w:tcPr>
                      <w:p w14:paraId="733FFE3D" w14:textId="01ACDB57" w:rsidR="00D53AE0" w:rsidRPr="00D53AE0" w:rsidRDefault="00D53AE0" w:rsidP="00A01047">
                        <w:r>
                          <w:t>Томская воспитательная колония № 2 УФСИН по Томской области</w:t>
                        </w:r>
                      </w:p>
                    </w:tc>
                  </w:sdtContent>
                </w:sdt>
                <w:sdt>
                  <w:sdtPr>
                    <w:alias w:val="Position"/>
                    <w:tag w:val="Position"/>
                    <w:id w:val="123285446"/>
                    <w:placeholder>
                      <w:docPart w:val="DD5DFC931718465C9D7673DF588C0D00"/>
                    </w:placeholder>
                    <w:text/>
                  </w:sdtPr>
                  <w:sdtEndPr/>
                  <w:sdtContent>
                    <w:tc>
                      <w:tcPr>
                        <w:tcW w:w="2091" w:type="dxa"/>
                      </w:tcPr>
                      <w:p w14:paraId="790971A1" w14:textId="2A9B5AD7" w:rsidR="00D53AE0" w:rsidRPr="003D1D71" w:rsidRDefault="00D53AE0" w:rsidP="00A01047">
                        <w:pPr>
                          <w:rPr>
                            <w:lang w:val="en-US"/>
                          </w:rPr>
                        </w:pPr>
                        <w:r>
                          <w:t>Слесарь-сантехник</w:t>
                        </w:r>
                      </w:p>
                    </w:tc>
                  </w:sdtContent>
                </w:sdt>
                <w:sdt>
                  <w:sdtPr>
                    <w:alias w:val="Start Date"/>
                    <w:tag w:val="Start Date"/>
                    <w:id w:val="233518832"/>
                    <w:placeholder>
                      <w:docPart w:val="6C36A20C230C4714AA593AC25DBA0CA4"/>
                    </w:placeholder>
                    <w:date w:fullDate="2000-06-16T00:00:00Z">
                      <w:dateFormat w:val="dd.MM.yyyy"/>
                      <w:lid w:val="ru-RU"/>
                      <w:storeMappedDataAs w:val="date"/>
                      <w:calendar w:val="gregorian"/>
                    </w:date>
                  </w:sdtPr>
                  <w:sdtEndPr/>
                  <w:sdtContent>
                    <w:tc>
                      <w:tcPr>
                        <w:tcW w:w="2091" w:type="dxa"/>
                      </w:tcPr>
                      <w:p w14:paraId="7A5916E9" w14:textId="789F37EC" w:rsidR="00D53AE0" w:rsidRPr="003D1D71" w:rsidRDefault="00D53AE0" w:rsidP="00A01047">
                        <w:pPr>
                          <w:rPr>
                            <w:lang w:val="en-US"/>
                          </w:rPr>
                        </w:pPr>
                        <w:r>
                          <w:t>16.06.2000</w:t>
                        </w:r>
                      </w:p>
                    </w:tc>
                  </w:sdtContent>
                </w:sdt>
                <w:sdt>
                  <w:sdtPr>
                    <w:alias w:val="End Date"/>
                    <w:tag w:val="End Date"/>
                    <w:id w:val="-614832749"/>
                    <w:placeholder>
                      <w:docPart w:val="6C36A20C230C4714AA593AC25DBA0CA4"/>
                    </w:placeholder>
                    <w:date w:fullDate="2002-06-13T00:00:00Z">
                      <w:dateFormat w:val="dd.MM.yyyy"/>
                      <w:lid w:val="ru-RU"/>
                      <w:storeMappedDataAs w:val="date"/>
                      <w:calendar w:val="gregorian"/>
                    </w:date>
                  </w:sdtPr>
                  <w:sdtEndPr/>
                  <w:sdtContent>
                    <w:tc>
                      <w:tcPr>
                        <w:tcW w:w="2091" w:type="dxa"/>
                      </w:tcPr>
                      <w:p w14:paraId="46D0D85D" w14:textId="21AC36EF" w:rsidR="00D53AE0" w:rsidRPr="003D1D71" w:rsidRDefault="00D53AE0" w:rsidP="00A01047">
                        <w:pPr>
                          <w:rPr>
                            <w:lang w:val="en-US"/>
                          </w:rPr>
                        </w:pPr>
                        <w:r>
                          <w:t>13.06.2002</w:t>
                        </w:r>
                      </w:p>
                    </w:tc>
                  </w:sdtContent>
                </w:sdt>
                <w:sdt>
                  <w:sdtPr>
                    <w:alias w:val="Note on job"/>
                    <w:tag w:val="Note on job"/>
                    <w:id w:val="397180234"/>
                    <w:placeholder>
                      <w:docPart w:val="DD5DFC931718465C9D7673DF588C0D00"/>
                    </w:placeholder>
                  </w:sdtPr>
                  <w:sdtEndPr/>
                  <w:sdtContent>
                    <w:tc>
                      <w:tcPr>
                        <w:tcW w:w="2092" w:type="dxa"/>
                      </w:tcPr>
                      <w:p w14:paraId="55093B08" w14:textId="33547A68" w:rsidR="00D53AE0" w:rsidRPr="00D53AE0" w:rsidRDefault="00D53AE0" w:rsidP="00A01047">
                        <w:pPr>
                          <w:rPr>
                            <w:rStyle w:val="InlineHeading"/>
                          </w:rPr>
                        </w:pPr>
                        <w:r>
                          <w:t>Увольнение п</w:t>
                        </w:r>
                        <w:r>
                          <w:rPr>
                            <w:rFonts w:ascii="PT Sans" w:hAnsi="PT Sans"/>
                            <w:color w:val="000000"/>
                            <w:shd w:val="clear" w:color="auto" w:fill="FFFFFF"/>
                          </w:rPr>
                          <w:t>о обстоятельствам, не зависящим от воли сторон</w:t>
                        </w:r>
                        <w:r w:rsidR="00E1381C">
                          <w:rPr>
                            <w:rFonts w:ascii="PT Sans" w:hAnsi="PT Sans"/>
                            <w:color w:val="000000"/>
                            <w:shd w:val="clear" w:color="auto" w:fill="FFFFFF"/>
                          </w:rPr>
                          <w:t xml:space="preserve"> </w:t>
                        </w:r>
                        <w:r>
                          <w:rPr>
                            <w:rFonts w:ascii="PT Sans" w:hAnsi="PT Sans"/>
                            <w:color w:val="000000"/>
                            <w:shd w:val="clear" w:color="auto" w:fill="FFFFFF"/>
                          </w:rPr>
                          <w:t xml:space="preserve">(освобождение </w:t>
                        </w:r>
                        <w:r w:rsidR="00E1381C">
                          <w:rPr>
                            <w:rFonts w:ascii="PT Sans" w:hAnsi="PT Sans"/>
                            <w:color w:val="000000"/>
                            <w:shd w:val="clear" w:color="auto" w:fill="FFFFFF"/>
                          </w:rPr>
                          <w:t>из места отбывания наказания</w:t>
                        </w:r>
                        <w:r>
                          <w:rPr>
                            <w:rFonts w:ascii="PT Sans" w:hAnsi="PT Sans"/>
                            <w:color w:val="000000"/>
                            <w:shd w:val="clear" w:color="auto" w:fill="FFFFFF"/>
                          </w:rPr>
                          <w:t>)</w:t>
                        </w:r>
                      </w:p>
                    </w:tc>
                  </w:sdtContent>
                </w:sdt>
              </w:tr>
            </w:sdtContent>
          </w:sdt>
          <w:sdt>
            <w:sdtPr>
              <w:id w:val="379454220"/>
              <w:placeholder>
                <w:docPart w:val="69D1033E2DFB4AA1B06D6572F5E6886E"/>
              </w:placeholder>
              <w15:repeatingSectionItem/>
            </w:sdtPr>
            <w:sdtEndPr/>
            <w:sdtContent>
              <w:tr w:rsidR="00E1381C" w:rsidRPr="00E1381C" w14:paraId="291DA9A1" w14:textId="77777777" w:rsidTr="00A618A9">
                <w:sdt>
                  <w:sdtPr>
                    <w:alias w:val="Organization"/>
                    <w:tag w:val="Organization"/>
                    <w:id w:val="563231143"/>
                    <w:placeholder>
                      <w:docPart w:val="F71225C71D074C988B68455D410DDD9C"/>
                    </w:placeholder>
                    <w:text/>
                  </w:sdtPr>
                  <w:sdtEndPr/>
                  <w:sdtContent>
                    <w:tc>
                      <w:tcPr>
                        <w:tcW w:w="2091" w:type="dxa"/>
                      </w:tcPr>
                      <w:p w14:paraId="164F45F0" w14:textId="6C1B0C45" w:rsidR="00E1381C" w:rsidRPr="00E1381C" w:rsidRDefault="00E1381C" w:rsidP="00A01047">
                        <w:pPr>
                          <w:rPr>
                            <w:lang w:val="en-US"/>
                          </w:rPr>
                        </w:pPr>
                        <w:r w:rsidRPr="00E1381C">
                          <w:t>ООО "ГУК"</w:t>
                        </w:r>
                      </w:p>
                    </w:tc>
                  </w:sdtContent>
                </w:sdt>
                <w:sdt>
                  <w:sdtPr>
                    <w:alias w:val="Position"/>
                    <w:tag w:val="Position"/>
                    <w:id w:val="161369914"/>
                    <w:placeholder>
                      <w:docPart w:val="F71225C71D074C988B68455D410DDD9C"/>
                    </w:placeholder>
                    <w:text/>
                  </w:sdtPr>
                  <w:sdtEndPr/>
                  <w:sdtContent>
                    <w:tc>
                      <w:tcPr>
                        <w:tcW w:w="2091" w:type="dxa"/>
                      </w:tcPr>
                      <w:p w14:paraId="7A3ABA16" w14:textId="5EACF719" w:rsidR="00E1381C" w:rsidRPr="003D1D71" w:rsidRDefault="00E1381C" w:rsidP="00A01047">
                        <w:pPr>
                          <w:rPr>
                            <w:lang w:val="en-US"/>
                          </w:rPr>
                        </w:pPr>
                        <w:r w:rsidRPr="00E1381C">
                          <w:t>Слесарь-сантехник</w:t>
                        </w:r>
                      </w:p>
                    </w:tc>
                  </w:sdtContent>
                </w:sdt>
                <w:sdt>
                  <w:sdtPr>
                    <w:alias w:val="Start Date"/>
                    <w:tag w:val="Start Date"/>
                    <w:id w:val="-1285647248"/>
                    <w:placeholder>
                      <w:docPart w:val="445F7692A51D4C3590D0273869FB32A1"/>
                    </w:placeholder>
                    <w:date w:fullDate="2003-03-15T00:00:00Z">
                      <w:dateFormat w:val="dd.MM.yyyy"/>
                      <w:lid w:val="ru-RU"/>
                      <w:storeMappedDataAs w:val="date"/>
                      <w:calendar w:val="gregorian"/>
                    </w:date>
                  </w:sdtPr>
                  <w:sdtEndPr/>
                  <w:sdtContent>
                    <w:tc>
                      <w:tcPr>
                        <w:tcW w:w="2091" w:type="dxa"/>
                      </w:tcPr>
                      <w:p w14:paraId="3A01DD25" w14:textId="3CEF7AD7" w:rsidR="00E1381C" w:rsidRPr="003D1D71" w:rsidRDefault="00E1381C" w:rsidP="00A01047">
                        <w:pPr>
                          <w:rPr>
                            <w:lang w:val="en-US"/>
                          </w:rPr>
                        </w:pPr>
                        <w:r>
                          <w:t>15.03.2003</w:t>
                        </w:r>
                      </w:p>
                    </w:tc>
                  </w:sdtContent>
                </w:sdt>
                <w:sdt>
                  <w:sdtPr>
                    <w:alias w:val="End Date"/>
                    <w:tag w:val="End Date"/>
                    <w:id w:val="-62948817"/>
                    <w:placeholder>
                      <w:docPart w:val="445F7692A51D4C3590D0273869FB32A1"/>
                    </w:placeholder>
                    <w:date w:fullDate="2008-05-31T00:00:00Z">
                      <w:dateFormat w:val="dd.MM.yyyy"/>
                      <w:lid w:val="ru-RU"/>
                      <w:storeMappedDataAs w:val="date"/>
                      <w:calendar w:val="gregorian"/>
                    </w:date>
                  </w:sdtPr>
                  <w:sdtEndPr/>
                  <w:sdtContent>
                    <w:tc>
                      <w:tcPr>
                        <w:tcW w:w="2091" w:type="dxa"/>
                      </w:tcPr>
                      <w:p w14:paraId="748DB7B8" w14:textId="7AF3E77F" w:rsidR="00E1381C" w:rsidRPr="003D1D71" w:rsidRDefault="00E1381C" w:rsidP="00A01047">
                        <w:pPr>
                          <w:rPr>
                            <w:lang w:val="en-US"/>
                          </w:rPr>
                        </w:pPr>
                        <w:r>
                          <w:t>31.05.2008</w:t>
                        </w:r>
                      </w:p>
                    </w:tc>
                  </w:sdtContent>
                </w:sdt>
                <w:sdt>
                  <w:sdtPr>
                    <w:alias w:val="Note on job"/>
                    <w:tag w:val="Note on job"/>
                    <w:id w:val="-1434821943"/>
                    <w:placeholder>
                      <w:docPart w:val="F71225C71D074C988B68455D410DDD9C"/>
                    </w:placeholder>
                  </w:sdtPr>
                  <w:sdtEndPr/>
                  <w:sdtContent>
                    <w:tc>
                      <w:tcPr>
                        <w:tcW w:w="2092" w:type="dxa"/>
                      </w:tcPr>
                      <w:p w14:paraId="7BCE0188" w14:textId="2CD2D56C" w:rsidR="00E1381C" w:rsidRPr="00E1381C" w:rsidRDefault="00E1381C" w:rsidP="00A01047">
                        <w:pPr>
                          <w:rPr>
                            <w:rStyle w:val="InlineHeading"/>
                          </w:rPr>
                        </w:pPr>
                        <w:r>
                          <w:t>Увольнение</w:t>
                        </w:r>
                        <w:r>
                          <w:rPr>
                            <w:rFonts w:ascii="PT Sans" w:hAnsi="PT Sans"/>
                            <w:color w:val="000000"/>
                            <w:shd w:val="clear" w:color="auto" w:fill="FFFFFF"/>
                          </w:rPr>
                          <w:t> по обстоятельствам, не зависящим от воли сторон (отбытие в места лишения свободы)</w:t>
                        </w:r>
                      </w:p>
                    </w:tc>
                  </w:sdtContent>
                </w:sdt>
              </w:tr>
            </w:sdtContent>
          </w:sdt>
        </w:sdtContent>
      </w:sdt>
    </w:tbl>
    <w:p w14:paraId="240121CA" w14:textId="77777777" w:rsidR="0010335E" w:rsidRPr="00E1381C" w:rsidRDefault="0010335E" w:rsidP="00B57862">
      <w:pPr>
        <w:rPr>
          <w:rStyle w:val="InlineHeading"/>
        </w:rPr>
      </w:pPr>
    </w:p>
    <w:p w14:paraId="5A7A0644" w14:textId="77777777" w:rsidR="00A618A9" w:rsidRDefault="00A618A9" w:rsidP="00B57862">
      <w:pPr>
        <w:rPr>
          <w:rStyle w:val="InlineHeading"/>
        </w:rPr>
      </w:pPr>
      <w:r>
        <w:rPr>
          <w:rStyle w:val="InlineHeading"/>
        </w:rPr>
        <w:t>Сведения о семье:</w:t>
      </w:r>
    </w:p>
    <w:tbl>
      <w:tblPr>
        <w:tblStyle w:val="TableGrid"/>
        <w:tblW w:w="0" w:type="auto"/>
        <w:tblLook w:val="04A0" w:firstRow="1" w:lastRow="0" w:firstColumn="1" w:lastColumn="0" w:noHBand="0" w:noVBand="1"/>
      </w:tblPr>
      <w:tblGrid>
        <w:gridCol w:w="2091"/>
        <w:gridCol w:w="2091"/>
        <w:gridCol w:w="2091"/>
        <w:gridCol w:w="2091"/>
        <w:gridCol w:w="2092"/>
      </w:tblGrid>
      <w:tr w:rsidR="00A618A9" w14:paraId="5DD19672" w14:textId="77777777" w:rsidTr="00A618A9">
        <w:tc>
          <w:tcPr>
            <w:tcW w:w="2091" w:type="dxa"/>
          </w:tcPr>
          <w:p w14:paraId="164F4E46" w14:textId="77777777" w:rsidR="00A618A9" w:rsidRDefault="00A618A9" w:rsidP="00B57862">
            <w:pPr>
              <w:rPr>
                <w:rStyle w:val="InlineHeading"/>
              </w:rPr>
            </w:pPr>
            <w:r>
              <w:rPr>
                <w:rStyle w:val="InlineHeading"/>
              </w:rPr>
              <w:t>Степень родства</w:t>
            </w:r>
          </w:p>
        </w:tc>
        <w:tc>
          <w:tcPr>
            <w:tcW w:w="2091" w:type="dxa"/>
          </w:tcPr>
          <w:p w14:paraId="7B7A98A9" w14:textId="77777777" w:rsidR="00A618A9" w:rsidRDefault="00A618A9" w:rsidP="00B57862">
            <w:pPr>
              <w:rPr>
                <w:rStyle w:val="InlineHeading"/>
              </w:rPr>
            </w:pPr>
            <w:r>
              <w:rPr>
                <w:rStyle w:val="InlineHeading"/>
              </w:rPr>
              <w:t>ФИО</w:t>
            </w:r>
          </w:p>
        </w:tc>
        <w:tc>
          <w:tcPr>
            <w:tcW w:w="2091" w:type="dxa"/>
          </w:tcPr>
          <w:p w14:paraId="293F854E" w14:textId="77777777" w:rsidR="00A618A9" w:rsidRDefault="00A618A9" w:rsidP="00B57862">
            <w:pPr>
              <w:rPr>
                <w:rStyle w:val="InlineHeading"/>
              </w:rPr>
            </w:pPr>
            <w:r>
              <w:rPr>
                <w:rStyle w:val="InlineHeading"/>
              </w:rPr>
              <w:t>Дата рождения</w:t>
            </w:r>
          </w:p>
        </w:tc>
        <w:tc>
          <w:tcPr>
            <w:tcW w:w="2091" w:type="dxa"/>
          </w:tcPr>
          <w:p w14:paraId="04E9C932" w14:textId="77777777" w:rsidR="00A618A9" w:rsidRDefault="00207E20" w:rsidP="00B57862">
            <w:pPr>
              <w:rPr>
                <w:rStyle w:val="InlineHeading"/>
              </w:rPr>
            </w:pPr>
            <w:r>
              <w:rPr>
                <w:rStyle w:val="InlineHeading"/>
              </w:rPr>
              <w:t>Статус</w:t>
            </w:r>
          </w:p>
        </w:tc>
        <w:tc>
          <w:tcPr>
            <w:tcW w:w="2092" w:type="dxa"/>
          </w:tcPr>
          <w:p w14:paraId="17D83E0F" w14:textId="77777777" w:rsidR="00A618A9" w:rsidRDefault="00207E20" w:rsidP="00B57862">
            <w:pPr>
              <w:rPr>
                <w:rStyle w:val="InlineHeading"/>
              </w:rPr>
            </w:pPr>
            <w:r>
              <w:rPr>
                <w:rStyle w:val="InlineHeading"/>
              </w:rPr>
              <w:t>Примечание</w:t>
            </w:r>
          </w:p>
        </w:tc>
      </w:tr>
      <w:sdt>
        <w:sdtPr>
          <w:alias w:val="Family Table"/>
          <w:tag w:val="Family Table"/>
          <w:id w:val="466319060"/>
          <w15:repeatingSection/>
        </w:sdtPr>
        <w:sdtEndPr/>
        <w:sdtContent>
          <w:sdt>
            <w:sdtPr>
              <w:id w:val="-685438286"/>
              <w:placeholder>
                <w:docPart w:val="CB6E30C706F54BA08E31873B37FCD68B"/>
              </w:placeholder>
              <w15:repeatingSectionItem/>
            </w:sdtPr>
            <w:sdtEndPr/>
            <w:sdtContent>
              <w:tr w:rsidR="00A618A9" w:rsidRPr="007534A6" w14:paraId="24992440" w14:textId="77777777" w:rsidTr="00A618A9">
                <w:sdt>
                  <w:sdtPr>
                    <w:alias w:val="Degree of kinship"/>
                    <w:tag w:val="Degree of kinship"/>
                    <w:id w:val="-308866024"/>
                    <w:placeholder>
                      <w:docPart w:val="3D50F46A16814E35823C51F3E4FBA332"/>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4C857AD1" w14:textId="623AF6FD" w:rsidR="00A618A9" w:rsidRPr="00207E20" w:rsidRDefault="00E1381C" w:rsidP="00B57862">
                        <w:r>
                          <w:t>Мать</w:t>
                        </w:r>
                      </w:p>
                    </w:tc>
                  </w:sdtContent>
                </w:sdt>
                <w:sdt>
                  <w:sdtPr>
                    <w:alias w:val="Name"/>
                    <w:tag w:val="Name"/>
                    <w:id w:val="1826165649"/>
                    <w:placeholder>
                      <w:docPart w:val="ABC56B0F98D34346B2282D7218D7628C"/>
                    </w:placeholder>
                    <w:text/>
                  </w:sdtPr>
                  <w:sdtEndPr/>
                  <w:sdtContent>
                    <w:tc>
                      <w:tcPr>
                        <w:tcW w:w="2091" w:type="dxa"/>
                      </w:tcPr>
                      <w:p w14:paraId="37C570E1" w14:textId="3B05DEF6" w:rsidR="00A618A9" w:rsidRPr="00207E20" w:rsidRDefault="00E1381C" w:rsidP="00B57862">
                        <w:pPr>
                          <w:rPr>
                            <w:lang w:val="en-US"/>
                          </w:rPr>
                        </w:pPr>
                        <w:r w:rsidRPr="00E1381C">
                          <w:t>Антонина Саввановна</w:t>
                        </w:r>
                        <w:r w:rsidR="004A5FBE">
                          <w:t xml:space="preserve"> Гущица</w:t>
                        </w:r>
                      </w:p>
                    </w:tc>
                  </w:sdtContent>
                </w:sdt>
                <w:tc>
                  <w:tcPr>
                    <w:tcW w:w="2091" w:type="dxa"/>
                  </w:tcPr>
                  <w:p w14:paraId="2C88301F" w14:textId="79AD3BCA" w:rsidR="00A618A9" w:rsidRPr="00207E20" w:rsidRDefault="005965F3" w:rsidP="00B57862">
                    <w:pPr>
                      <w:rPr>
                        <w:lang w:val="en-US"/>
                      </w:rPr>
                    </w:pPr>
                    <w:sdt>
                      <w:sdtPr>
                        <w:alias w:val="Date of birth"/>
                        <w:tag w:val="Date of birth"/>
                        <w:id w:val="45426455"/>
                        <w:placeholder>
                          <w:docPart w:val="B3805944AF1B40CCB9D738BDCE20ECA2"/>
                        </w:placeholder>
                        <w:date w:fullDate="1951-12-30T00:00:00Z">
                          <w:dateFormat w:val="dd.MM.yyyy"/>
                          <w:lid w:val="ru-RU"/>
                          <w:storeMappedDataAs w:val="date"/>
                          <w:calendar w:val="gregorian"/>
                        </w:date>
                      </w:sdtPr>
                      <w:sdtEndPr>
                        <w:rPr>
                          <w:rStyle w:val="InlineHeading"/>
                          <w:rFonts w:asciiTheme="majorHAnsi" w:hAnsiTheme="majorHAnsi"/>
                          <w:b/>
                          <w:caps/>
                        </w:rPr>
                      </w:sdtEndPr>
                      <w:sdtContent>
                        <w:r w:rsidR="00E1381C">
                          <w:t>30.</w:t>
                        </w:r>
                        <w:r w:rsidR="00E1381C">
                          <w:rPr>
                            <w:lang w:val="en-US"/>
                          </w:rPr>
                          <w:t>12.1951</w:t>
                        </w:r>
                      </w:sdtContent>
                    </w:sdt>
                  </w:p>
                </w:tc>
                <w:sdt>
                  <w:sdtPr>
                    <w:rPr>
                      <w:lang w:val="en-US"/>
                    </w:rPr>
                    <w:alias w:val="Status"/>
                    <w:tag w:val="Status"/>
                    <w:id w:val="-919097762"/>
                    <w:placeholder>
                      <w:docPart w:val="3D50F46A16814E35823C51F3E4FBA332"/>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7FAADA91" w14:textId="7FCBE474" w:rsidR="00A618A9" w:rsidRPr="00207E20" w:rsidRDefault="00E1381C" w:rsidP="00B57862">
                        <w:pPr>
                          <w:rPr>
                            <w:lang w:val="en-US"/>
                          </w:rPr>
                        </w:pPr>
                        <w:r>
                          <w:rPr>
                            <w:lang w:val="en-US"/>
                          </w:rPr>
                          <w:t>М</w:t>
                        </w:r>
                        <w:r>
                          <w:t>е</w:t>
                        </w:r>
                        <w:r>
                          <w:rPr>
                            <w:lang w:val="en-US"/>
                          </w:rPr>
                          <w:t>ртв</w:t>
                        </w:r>
                        <w:r>
                          <w:t>а</w:t>
                        </w:r>
                      </w:p>
                    </w:tc>
                  </w:sdtContent>
                </w:sdt>
                <w:sdt>
                  <w:sdtPr>
                    <w:alias w:val="Note on relative"/>
                    <w:tag w:val="Note on relative"/>
                    <w:id w:val="-2028928974"/>
                    <w:placeholder>
                      <w:docPart w:val="1BBD5EC33FDC43FCBB8DBB0C8CA1056B"/>
                    </w:placeholder>
                  </w:sdtPr>
                  <w:sdtEndPr>
                    <w:rPr>
                      <w:rStyle w:val="InlineHeading"/>
                      <w:rFonts w:asciiTheme="majorHAnsi" w:hAnsiTheme="majorHAnsi"/>
                      <w:b/>
                      <w:caps/>
                      <w:lang w:val="en-US"/>
                    </w:rPr>
                  </w:sdtEndPr>
                  <w:sdtContent>
                    <w:tc>
                      <w:tcPr>
                        <w:tcW w:w="2092" w:type="dxa"/>
                      </w:tcPr>
                      <w:p w14:paraId="588FED8D" w14:textId="5C5F96E5" w:rsidR="00A618A9" w:rsidRPr="00207E20" w:rsidRDefault="00E1381C" w:rsidP="00B57862">
                        <w:pPr>
                          <w:rPr>
                            <w:rStyle w:val="InlineHeading"/>
                            <w:lang w:val="en-US"/>
                          </w:rPr>
                        </w:pPr>
                        <w:r>
                          <w:t>-</w:t>
                        </w:r>
                      </w:p>
                    </w:tc>
                  </w:sdtContent>
                </w:sdt>
              </w:tr>
            </w:sdtContent>
          </w:sdt>
          <w:sdt>
            <w:sdtPr>
              <w:id w:val="-1153137724"/>
              <w:placeholder>
                <w:docPart w:val="3E0D18658C0E4036A03A3C38FFAE8FFD"/>
              </w:placeholder>
              <w15:repeatingSectionItem/>
            </w:sdtPr>
            <w:sdtEndPr/>
            <w:sdtContent>
              <w:tr w:rsidR="00E1381C" w:rsidRPr="007534A6" w14:paraId="6A7BBEF8" w14:textId="77777777" w:rsidTr="00A618A9">
                <w:sdt>
                  <w:sdtPr>
                    <w:alias w:val="Degree of kinship"/>
                    <w:tag w:val="Degree of kinship"/>
                    <w:id w:val="1175380937"/>
                    <w:placeholder>
                      <w:docPart w:val="6BF2BC9274F64349894ACFA6D223CE56"/>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0FD001EC" w14:textId="7349E3D8" w:rsidR="00E1381C" w:rsidRPr="00207E20" w:rsidRDefault="00E1381C" w:rsidP="00A01047">
                        <w:r>
                          <w:t>Отец</w:t>
                        </w:r>
                      </w:p>
                    </w:tc>
                  </w:sdtContent>
                </w:sdt>
                <w:sdt>
                  <w:sdtPr>
                    <w:alias w:val="Name"/>
                    <w:tag w:val="Name"/>
                    <w:id w:val="-241024344"/>
                    <w:placeholder>
                      <w:docPart w:val="7C744354D0D54681B1B3F896363EAF12"/>
                    </w:placeholder>
                    <w:text/>
                  </w:sdtPr>
                  <w:sdtEndPr/>
                  <w:sdtContent>
                    <w:tc>
                      <w:tcPr>
                        <w:tcW w:w="2091" w:type="dxa"/>
                      </w:tcPr>
                      <w:p w14:paraId="39E6866A" w14:textId="36D44281" w:rsidR="00E1381C" w:rsidRPr="00207E20" w:rsidRDefault="004A5FBE" w:rsidP="00A01047">
                        <w:pPr>
                          <w:rPr>
                            <w:lang w:val="en-US"/>
                          </w:rPr>
                        </w:pPr>
                        <w:r>
                          <w:t>Ахмед Ахмедович Гущица</w:t>
                        </w:r>
                      </w:p>
                    </w:tc>
                  </w:sdtContent>
                </w:sdt>
                <w:tc>
                  <w:tcPr>
                    <w:tcW w:w="2091" w:type="dxa"/>
                  </w:tcPr>
                  <w:p w14:paraId="5BBF5584" w14:textId="5E6C01D2" w:rsidR="00E1381C" w:rsidRPr="00207E20" w:rsidRDefault="005965F3" w:rsidP="00B57862">
                    <w:pPr>
                      <w:rPr>
                        <w:lang w:val="en-US"/>
                      </w:rPr>
                    </w:pPr>
                    <w:sdt>
                      <w:sdtPr>
                        <w:alias w:val="Date of birth"/>
                        <w:tag w:val="Date of birth"/>
                        <w:id w:val="2007619351"/>
                        <w:placeholder>
                          <w:docPart w:val="E955CD4A43734902810EC275331134C7"/>
                        </w:placeholder>
                        <w:date w:fullDate="1949-08-31T00:00:00Z">
                          <w:dateFormat w:val="dd.MM.yyyy"/>
                          <w:lid w:val="ru-RU"/>
                          <w:storeMappedDataAs w:val="date"/>
                          <w:calendar w:val="gregorian"/>
                        </w:date>
                      </w:sdtPr>
                      <w:sdtEndPr>
                        <w:rPr>
                          <w:rStyle w:val="InlineHeading"/>
                          <w:rFonts w:asciiTheme="majorHAnsi" w:hAnsiTheme="majorHAnsi"/>
                          <w:b/>
                          <w:caps/>
                        </w:rPr>
                      </w:sdtEndPr>
                      <w:sdtContent>
                        <w:r w:rsidR="004A5FBE">
                          <w:t>31.08.1949</w:t>
                        </w:r>
                      </w:sdtContent>
                    </w:sdt>
                  </w:p>
                </w:tc>
                <w:sdt>
                  <w:sdtPr>
                    <w:rPr>
                      <w:lang w:val="en-US"/>
                    </w:rPr>
                    <w:alias w:val="Status"/>
                    <w:tag w:val="Status"/>
                    <w:id w:val="-272549850"/>
                    <w:placeholder>
                      <w:docPart w:val="6BF2BC9274F64349894ACFA6D223CE56"/>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56408DF5" w14:textId="3E073FCA" w:rsidR="00E1381C" w:rsidRPr="00207E20" w:rsidRDefault="004A5FBE" w:rsidP="00A01047">
                        <w:pPr>
                          <w:rPr>
                            <w:lang w:val="en-US"/>
                          </w:rPr>
                        </w:pPr>
                        <w:r>
                          <w:t>Неизвестно</w:t>
                        </w:r>
                      </w:p>
                    </w:tc>
                  </w:sdtContent>
                </w:sdt>
                <w:sdt>
                  <w:sdtPr>
                    <w:alias w:val="Note on relative"/>
                    <w:tag w:val="Note on relative"/>
                    <w:id w:val="1669368177"/>
                    <w:placeholder>
                      <w:docPart w:val="9DC0C5C7AED542ED85802F9DFACC8D0F"/>
                    </w:placeholder>
                  </w:sdtPr>
                  <w:sdtEndPr>
                    <w:rPr>
                      <w:rStyle w:val="InlineHeading"/>
                      <w:rFonts w:asciiTheme="majorHAnsi" w:hAnsiTheme="majorHAnsi"/>
                      <w:b/>
                      <w:caps/>
                      <w:lang w:val="en-US"/>
                    </w:rPr>
                  </w:sdtEndPr>
                  <w:sdtContent>
                    <w:tc>
                      <w:tcPr>
                        <w:tcW w:w="2092" w:type="dxa"/>
                      </w:tcPr>
                      <w:p w14:paraId="0592C427" w14:textId="277C01A4" w:rsidR="00E1381C" w:rsidRPr="00207E20" w:rsidRDefault="004A5FBE" w:rsidP="00A01047">
                        <w:pPr>
                          <w:rPr>
                            <w:rStyle w:val="InlineHeading"/>
                            <w:lang w:val="en-US"/>
                          </w:rPr>
                        </w:pPr>
                        <w:r>
                          <w:t>-</w:t>
                        </w:r>
                      </w:p>
                    </w:tc>
                  </w:sdtContent>
                </w:sdt>
              </w:tr>
            </w:sdtContent>
          </w:sdt>
          <w:sdt>
            <w:sdtPr>
              <w:id w:val="1481654020"/>
              <w:placeholder>
                <w:docPart w:val="92FF5ACF667C475586AC23EBAE1FEF71"/>
              </w:placeholder>
              <w15:repeatingSectionItem/>
            </w:sdtPr>
            <w:sdtEndPr/>
            <w:sdtContent>
              <w:tr w:rsidR="004A5FBE" w:rsidRPr="007534A6" w14:paraId="1533F6D2" w14:textId="77777777" w:rsidTr="00A618A9">
                <w:sdt>
                  <w:sdtPr>
                    <w:alias w:val="Degree of kinship"/>
                    <w:tag w:val="Degree of kinship"/>
                    <w:id w:val="-828361618"/>
                    <w:placeholder>
                      <w:docPart w:val="09D2DF1773E149F790D525AECFB384F7"/>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45A6F709" w14:textId="766DA7B0" w:rsidR="004A5FBE" w:rsidRPr="00207E20" w:rsidRDefault="004A5FBE" w:rsidP="00A01047">
                        <w:r>
                          <w:t>Сестра</w:t>
                        </w:r>
                      </w:p>
                    </w:tc>
                  </w:sdtContent>
                </w:sdt>
                <w:sdt>
                  <w:sdtPr>
                    <w:alias w:val="Name"/>
                    <w:tag w:val="Name"/>
                    <w:id w:val="-1040740966"/>
                    <w:placeholder>
                      <w:docPart w:val="EE9218543CD04595BCA08FD46DAA5C53"/>
                    </w:placeholder>
                    <w:text/>
                  </w:sdtPr>
                  <w:sdtEndPr/>
                  <w:sdtContent>
                    <w:tc>
                      <w:tcPr>
                        <w:tcW w:w="2091" w:type="dxa"/>
                      </w:tcPr>
                      <w:p w14:paraId="315FDFF3" w14:textId="5EBAF2AD" w:rsidR="004A5FBE" w:rsidRPr="00207E20" w:rsidRDefault="004A5FBE" w:rsidP="00A01047">
                        <w:pPr>
                          <w:rPr>
                            <w:lang w:val="en-US"/>
                          </w:rPr>
                        </w:pPr>
                        <w:r>
                          <w:t>Анастасия Леонидовна Фролова</w:t>
                        </w:r>
                      </w:p>
                    </w:tc>
                  </w:sdtContent>
                </w:sdt>
                <w:tc>
                  <w:tcPr>
                    <w:tcW w:w="2091" w:type="dxa"/>
                  </w:tcPr>
                  <w:p w14:paraId="461F3249" w14:textId="0A0B2E34" w:rsidR="004A5FBE" w:rsidRPr="00207E20" w:rsidRDefault="005965F3" w:rsidP="00B57862">
                    <w:pPr>
                      <w:rPr>
                        <w:lang w:val="en-US"/>
                      </w:rPr>
                    </w:pPr>
                    <w:sdt>
                      <w:sdtPr>
                        <w:alias w:val="Date of birth"/>
                        <w:tag w:val="Date of birth"/>
                        <w:id w:val="-1581433851"/>
                        <w:placeholder>
                          <w:docPart w:val="282E3969C7CC49788DF9710B0FD23644"/>
                        </w:placeholder>
                        <w:date w:fullDate="1990-06-17T00:00:00Z">
                          <w:dateFormat w:val="dd.MM.yyyy"/>
                          <w:lid w:val="ru-RU"/>
                          <w:storeMappedDataAs w:val="date"/>
                          <w:calendar w:val="gregorian"/>
                        </w:date>
                      </w:sdtPr>
                      <w:sdtEndPr>
                        <w:rPr>
                          <w:rStyle w:val="InlineHeading"/>
                          <w:rFonts w:asciiTheme="majorHAnsi" w:hAnsiTheme="majorHAnsi"/>
                          <w:b/>
                          <w:caps/>
                        </w:rPr>
                      </w:sdtEndPr>
                      <w:sdtContent>
                        <w:r w:rsidR="004A5FBE">
                          <w:t>17.06.1990</w:t>
                        </w:r>
                      </w:sdtContent>
                    </w:sdt>
                  </w:p>
                </w:tc>
                <w:sdt>
                  <w:sdtPr>
                    <w:rPr>
                      <w:lang w:val="en-US"/>
                    </w:rPr>
                    <w:alias w:val="Status"/>
                    <w:tag w:val="Status"/>
                    <w:id w:val="-630093589"/>
                    <w:placeholder>
                      <w:docPart w:val="09D2DF1773E149F790D525AECFB384F7"/>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35D8FF86" w14:textId="634A7A83" w:rsidR="004A5FBE" w:rsidRPr="00207E20" w:rsidRDefault="004A5FBE" w:rsidP="00A01047">
                        <w:pPr>
                          <w:rPr>
                            <w:lang w:val="en-US"/>
                          </w:rPr>
                        </w:pPr>
                        <w:r>
                          <w:rPr>
                            <w:lang w:val="en-US"/>
                          </w:rPr>
                          <w:t>Жив</w:t>
                        </w:r>
                        <w:r>
                          <w:t>а</w:t>
                        </w:r>
                      </w:p>
                    </w:tc>
                  </w:sdtContent>
                </w:sdt>
                <w:sdt>
                  <w:sdtPr>
                    <w:alias w:val="Note on relative"/>
                    <w:tag w:val="Note on relative"/>
                    <w:id w:val="-270703343"/>
                    <w:placeholder>
                      <w:docPart w:val="DD27FF3C47F84CA5AEAFBF802062D6B3"/>
                    </w:placeholder>
                  </w:sdtPr>
                  <w:sdtEndPr>
                    <w:rPr>
                      <w:rStyle w:val="InlineHeading"/>
                      <w:rFonts w:asciiTheme="majorHAnsi" w:hAnsiTheme="majorHAnsi"/>
                      <w:b/>
                      <w:caps/>
                      <w:lang w:val="en-US"/>
                    </w:rPr>
                  </w:sdtEndPr>
                  <w:sdtContent>
                    <w:tc>
                      <w:tcPr>
                        <w:tcW w:w="2092" w:type="dxa"/>
                      </w:tcPr>
                      <w:p w14:paraId="60CF8BD3" w14:textId="714F00F8" w:rsidR="004A5FBE" w:rsidRPr="00207E20" w:rsidRDefault="004A5FBE" w:rsidP="00A01047">
                        <w:pPr>
                          <w:rPr>
                            <w:rStyle w:val="InlineHeading"/>
                            <w:lang w:val="en-US"/>
                          </w:rPr>
                        </w:pPr>
                        <w:r>
                          <w:t>-</w:t>
                        </w:r>
                      </w:p>
                    </w:tc>
                  </w:sdtContent>
                </w:sdt>
              </w:tr>
            </w:sdtContent>
          </w:sdt>
          <w:sdt>
            <w:sdtPr>
              <w:id w:val="934175875"/>
              <w:placeholder>
                <w:docPart w:val="9084D0EDA5CB4C75971A1EE57C1BB83F"/>
              </w:placeholder>
              <w15:repeatingSectionItem/>
            </w:sdtPr>
            <w:sdtEndPr/>
            <w:sdtContent>
              <w:tr w:rsidR="004A5FBE" w:rsidRPr="007534A6" w14:paraId="6559CFCE" w14:textId="77777777" w:rsidTr="00A618A9">
                <w:sdt>
                  <w:sdtPr>
                    <w:alias w:val="Degree of kinship"/>
                    <w:tag w:val="Degree of kinship"/>
                    <w:id w:val="1506948132"/>
                    <w:placeholder>
                      <w:docPart w:val="660D8C8ED157477BB4C777ACEB4F389A"/>
                    </w:placeholder>
                    <w:comboBox>
                      <w:listItem w:displayText="Жена" w:value="Жена"/>
                      <w:listItem w:displayText="Муж" w:value="Муж"/>
                      <w:listItem w:displayText="Мать" w:value="Мать"/>
                      <w:listItem w:displayText="Отец" w:value="Отец"/>
                      <w:listItem w:displayText="Дочь" w:value="Дочь"/>
                      <w:listItem w:displayText="Сын" w:value="Сын"/>
                      <w:listItem w:displayText="Сестра" w:value="Сестра"/>
                      <w:listItem w:displayText="Брат" w:value="Брат"/>
                      <w:listItem w:displayText="Бабушка" w:value="Бабушка"/>
                      <w:listItem w:displayText="Дедушка" w:value="Дедушка"/>
                      <w:listItem w:displayText="Тётя" w:value="Тётя"/>
                      <w:listItem w:displayText="Дядя" w:value="Дядя"/>
                      <w:listItem w:displayText="Племянница" w:value="Племянница"/>
                      <w:listItem w:displayText="Племянник" w:value="Племянник"/>
                      <w:listItem w:displayText="Внучка" w:value="Внучка"/>
                      <w:listItem w:displayText="Внук" w:value="Внук"/>
                    </w:comboBox>
                  </w:sdtPr>
                  <w:sdtEndPr/>
                  <w:sdtContent>
                    <w:tc>
                      <w:tcPr>
                        <w:tcW w:w="2091" w:type="dxa"/>
                      </w:tcPr>
                      <w:p w14:paraId="28082214" w14:textId="3B160AA6" w:rsidR="004A5FBE" w:rsidRPr="00207E20" w:rsidRDefault="004A5FBE" w:rsidP="00A01047">
                        <w:r>
                          <w:t>Дочь</w:t>
                        </w:r>
                      </w:p>
                    </w:tc>
                  </w:sdtContent>
                </w:sdt>
                <w:sdt>
                  <w:sdtPr>
                    <w:alias w:val="Name"/>
                    <w:tag w:val="Name"/>
                    <w:id w:val="-1837067658"/>
                    <w:placeholder>
                      <w:docPart w:val="521C658974644B72ABD333FF0E73E13C"/>
                    </w:placeholder>
                    <w:text/>
                  </w:sdtPr>
                  <w:sdtEndPr/>
                  <w:sdtContent>
                    <w:tc>
                      <w:tcPr>
                        <w:tcW w:w="2091" w:type="dxa"/>
                      </w:tcPr>
                      <w:p w14:paraId="5B102757" w14:textId="15E77E72" w:rsidR="004A5FBE" w:rsidRPr="00207E20" w:rsidRDefault="004A5FBE" w:rsidP="00A01047">
                        <w:pPr>
                          <w:rPr>
                            <w:lang w:val="en-US"/>
                          </w:rPr>
                        </w:pPr>
                        <w:r>
                          <w:t>Татьяна Гущица</w:t>
                        </w:r>
                      </w:p>
                    </w:tc>
                  </w:sdtContent>
                </w:sdt>
                <w:tc>
                  <w:tcPr>
                    <w:tcW w:w="2091" w:type="dxa"/>
                  </w:tcPr>
                  <w:p w14:paraId="15C218CA" w14:textId="62582C2A" w:rsidR="004A5FBE" w:rsidRPr="00207E20" w:rsidRDefault="005965F3" w:rsidP="00B57862">
                    <w:pPr>
                      <w:rPr>
                        <w:lang w:val="en-US"/>
                      </w:rPr>
                    </w:pPr>
                    <w:sdt>
                      <w:sdtPr>
                        <w:alias w:val="Date of birth"/>
                        <w:tag w:val="Date of birth"/>
                        <w:id w:val="415444720"/>
                        <w:placeholder>
                          <w:docPart w:val="F1F99DA03B66484F9A2568A72A0BB909"/>
                        </w:placeholder>
                        <w:date w:fullDate="2005-08-01T00:00:00Z">
                          <w:dateFormat w:val="dd.MM.yyyy"/>
                          <w:lid w:val="ru-RU"/>
                          <w:storeMappedDataAs w:val="date"/>
                          <w:calendar w:val="gregorian"/>
                        </w:date>
                      </w:sdtPr>
                      <w:sdtEndPr>
                        <w:rPr>
                          <w:rStyle w:val="InlineHeading"/>
                          <w:rFonts w:asciiTheme="majorHAnsi" w:hAnsiTheme="majorHAnsi"/>
                          <w:b/>
                          <w:caps/>
                        </w:rPr>
                      </w:sdtEndPr>
                      <w:sdtContent>
                        <w:r w:rsidR="004A5FBE">
                          <w:t>01.08.2005</w:t>
                        </w:r>
                      </w:sdtContent>
                    </w:sdt>
                  </w:p>
                </w:tc>
                <w:sdt>
                  <w:sdtPr>
                    <w:rPr>
                      <w:lang w:val="en-US"/>
                    </w:rPr>
                    <w:alias w:val="Status"/>
                    <w:tag w:val="Status"/>
                    <w:id w:val="-358120673"/>
                    <w:placeholder>
                      <w:docPart w:val="660D8C8ED157477BB4C777ACEB4F389A"/>
                    </w:placeholder>
                    <w:comboBox>
                      <w:listItem w:displayText="Жив" w:value="Жив"/>
                      <w:listItem w:displayText="Мёртв" w:value="Мёртв"/>
                      <w:listItem w:displayText="Пропавший без вести" w:value="Пропавший без вести"/>
                      <w:listItem w:displayText="Содержится Фондом" w:value="Содержится Фондом"/>
                    </w:comboBox>
                  </w:sdtPr>
                  <w:sdtEndPr/>
                  <w:sdtContent>
                    <w:tc>
                      <w:tcPr>
                        <w:tcW w:w="2091" w:type="dxa"/>
                      </w:tcPr>
                      <w:p w14:paraId="523DAB3D" w14:textId="71FD2C8D" w:rsidR="004A5FBE" w:rsidRPr="00207E20" w:rsidRDefault="004A5FBE" w:rsidP="00A01047">
                        <w:pPr>
                          <w:rPr>
                            <w:lang w:val="en-US"/>
                          </w:rPr>
                        </w:pPr>
                        <w:r>
                          <w:rPr>
                            <w:lang w:val="en-US"/>
                          </w:rPr>
                          <w:t>М</w:t>
                        </w:r>
                        <w:r>
                          <w:t>е</w:t>
                        </w:r>
                        <w:r>
                          <w:rPr>
                            <w:lang w:val="en-US"/>
                          </w:rPr>
                          <w:t>ртв</w:t>
                        </w:r>
                        <w:r>
                          <w:t>а</w:t>
                        </w:r>
                      </w:p>
                    </w:tc>
                  </w:sdtContent>
                </w:sdt>
                <w:sdt>
                  <w:sdtPr>
                    <w:alias w:val="Note on relative"/>
                    <w:tag w:val="Note on relative"/>
                    <w:id w:val="-1797518031"/>
                    <w:placeholder>
                      <w:docPart w:val="32F9C6385E62488882A2FF6B00DE6B95"/>
                    </w:placeholder>
                  </w:sdtPr>
                  <w:sdtEndPr>
                    <w:rPr>
                      <w:rStyle w:val="InlineHeading"/>
                      <w:rFonts w:asciiTheme="majorHAnsi" w:hAnsiTheme="majorHAnsi"/>
                      <w:b/>
                      <w:caps/>
                      <w:lang w:val="en-US"/>
                    </w:rPr>
                  </w:sdtEndPr>
                  <w:sdtContent>
                    <w:tc>
                      <w:tcPr>
                        <w:tcW w:w="2092" w:type="dxa"/>
                      </w:tcPr>
                      <w:p w14:paraId="22DF234C" w14:textId="678FA8BD" w:rsidR="004A5FBE" w:rsidRPr="00207E20" w:rsidRDefault="004A5FBE" w:rsidP="00A01047">
                        <w:pPr>
                          <w:rPr>
                            <w:rStyle w:val="InlineHeading"/>
                            <w:lang w:val="en-US"/>
                          </w:rPr>
                        </w:pPr>
                        <w:r>
                          <w:t>Погибла при рождении</w:t>
                        </w:r>
                      </w:p>
                    </w:tc>
                  </w:sdtContent>
                </w:sdt>
              </w:tr>
            </w:sdtContent>
          </w:sdt>
        </w:sdtContent>
      </w:sdt>
    </w:tbl>
    <w:p w14:paraId="22105F8D" w14:textId="77777777" w:rsidR="00207E20" w:rsidRDefault="00207E20" w:rsidP="00B57862">
      <w:pPr>
        <w:rPr>
          <w:rStyle w:val="InlineHeading"/>
          <w:lang w:val="en-US"/>
        </w:rPr>
      </w:pPr>
    </w:p>
    <w:p w14:paraId="692E75D1" w14:textId="77777777" w:rsidR="00E43820" w:rsidRPr="00CD5709" w:rsidRDefault="00A6472B" w:rsidP="00B57862">
      <w:pPr>
        <w:rPr>
          <w:rStyle w:val="InlineHeading"/>
          <w:lang w:val="en-US"/>
        </w:rPr>
      </w:pPr>
      <w:r>
        <w:rPr>
          <w:rStyle w:val="InlineHeading"/>
        </w:rPr>
        <w:t>Общая</w:t>
      </w:r>
      <w:r w:rsidRPr="0020673C">
        <w:rPr>
          <w:rStyle w:val="InlineHeading"/>
          <w:lang w:val="en-US"/>
        </w:rPr>
        <w:t xml:space="preserve"> </w:t>
      </w:r>
      <w:r>
        <w:rPr>
          <w:rStyle w:val="InlineHeading"/>
        </w:rPr>
        <w:t>х</w:t>
      </w:r>
      <w:r w:rsidR="00E43820">
        <w:rPr>
          <w:rStyle w:val="InlineHeading"/>
        </w:rPr>
        <w:t>арактеристика</w:t>
      </w:r>
      <w:r w:rsidR="00E43820" w:rsidRPr="00CD5709">
        <w:rPr>
          <w:rStyle w:val="InlineHeading"/>
          <w:lang w:val="en-US"/>
        </w:rPr>
        <w:t>:</w:t>
      </w:r>
    </w:p>
    <w:sdt>
      <w:sdtPr>
        <w:rPr>
          <w:rStyle w:val="Emphasis"/>
        </w:rPr>
        <w:alias w:val="Characteristics"/>
        <w:tag w:val="Characteristics"/>
        <w:id w:val="1058753378"/>
        <w:placeholder>
          <w:docPart w:val="ABC56B0F98D34346B2282D7218D7628C"/>
        </w:placeholder>
      </w:sdtPr>
      <w:sdtEndPr>
        <w:rPr>
          <w:rStyle w:val="InlineHeading"/>
          <w:rFonts w:asciiTheme="majorHAnsi" w:hAnsiTheme="majorHAnsi"/>
          <w:b/>
          <w:i w:val="0"/>
          <w:iCs w:val="0"/>
          <w:caps/>
        </w:rPr>
      </w:sdtEndPr>
      <w:sdtContent>
        <w:p w14:paraId="366ACBB6" w14:textId="40368CAB" w:rsidR="00E43820" w:rsidRPr="0012594B" w:rsidRDefault="0012594B" w:rsidP="00B57862">
          <w:pPr>
            <w:rPr>
              <w:rStyle w:val="InlineHeading"/>
            </w:rPr>
          </w:pPr>
          <w:r>
            <w:rPr>
              <w:rStyle w:val="Emphasis"/>
            </w:rPr>
            <w:t xml:space="preserve">Сотрудница класса </w:t>
          </w:r>
          <w:r>
            <w:rPr>
              <w:rStyle w:val="Emphasis"/>
              <w:lang w:val="en-US"/>
            </w:rPr>
            <w:t>D</w:t>
          </w:r>
          <w:r w:rsidRPr="0012594B">
            <w:rPr>
              <w:rStyle w:val="Emphasis"/>
            </w:rPr>
            <w:t xml:space="preserve"> </w:t>
          </w:r>
          <w:r>
            <w:rPr>
              <w:rStyle w:val="Emphasis"/>
            </w:rPr>
            <w:t xml:space="preserve">Гущица имеет неоднозначное прошлое, которое не позволяет многим сотрудникам Фонда воспринимать Юлию как обычного сотрудника класса </w:t>
          </w:r>
          <w:r>
            <w:rPr>
              <w:rStyle w:val="Emphasis"/>
              <w:lang w:val="en-US"/>
            </w:rPr>
            <w:t>D</w:t>
          </w:r>
          <w:r>
            <w:rPr>
              <w:rStyle w:val="Emphasis"/>
            </w:rPr>
            <w:t>. Большинство убеждено в правдивости объяснений Юлии относительно её последнего уголовного дела, вследствие чего, сотрудники считают её скорее жертвой обстоятельств, и потому предпочитают не назначать испытаний представляющих серьёзную опасность. Отношение сотрудников, ранее высказывавшихся критически в отношении коллег, проявляющих «непозволительную снисходительность» к расходному материалу, было в значительной степени изменено после продолжительного взаимодействия с данным сотрудником. Это же отражено в характеристике, написанной куратором сотрудницы. Тем не менее, в результате инцидента, произошедшего 12.06.2021 года, к Юлии были применены стандартные взыскания в полном объёме, так как неукоснительное собл</w:t>
          </w:r>
          <w:r w:rsidR="00D63FE9">
            <w:rPr>
              <w:rStyle w:val="Emphasis"/>
            </w:rPr>
            <w:t>ю</w:t>
          </w:r>
          <w:r>
            <w:rPr>
              <w:rStyle w:val="Emphasis"/>
            </w:rPr>
            <w:t xml:space="preserve">дение сотрудниками класса </w:t>
          </w:r>
          <w:r>
            <w:rPr>
              <w:rStyle w:val="Emphasis"/>
              <w:lang w:val="en-US"/>
            </w:rPr>
            <w:t>D</w:t>
          </w:r>
          <w:r>
            <w:rPr>
              <w:rStyle w:val="Emphasis"/>
              <w:lang w:val="cs-CZ"/>
            </w:rPr>
            <w:t xml:space="preserve"> </w:t>
          </w:r>
          <w:r>
            <w:rPr>
              <w:rStyle w:val="Emphasis"/>
            </w:rPr>
            <w:t>предписаний, правил и регламентов – это залог безопасности всего Фонда.</w:t>
          </w:r>
        </w:p>
      </w:sdtContent>
    </w:sdt>
    <w:p w14:paraId="3A15D777" w14:textId="77777777" w:rsidR="00207E20" w:rsidRPr="0012594B" w:rsidRDefault="00207E20">
      <w:pPr>
        <w:jc w:val="left"/>
        <w:rPr>
          <w:rStyle w:val="InlineHeading"/>
        </w:rPr>
      </w:pPr>
      <w:r w:rsidRPr="0012594B">
        <w:rPr>
          <w:rStyle w:val="InlineHeading"/>
        </w:rPr>
        <w:br w:type="page"/>
      </w:r>
    </w:p>
    <w:p w14:paraId="72F7BB9B" w14:textId="75D18EDF" w:rsidR="00A618A9" w:rsidRPr="00E11FFC" w:rsidRDefault="00207E20" w:rsidP="00E11FFC">
      <w:pPr>
        <w:pStyle w:val="Subtitle"/>
      </w:pPr>
      <w:r w:rsidRPr="00E11FFC">
        <w:lastRenderedPageBreak/>
        <w:t>Приложение</w:t>
      </w:r>
      <w:r w:rsidRPr="00E11FFC">
        <w:rPr>
          <w:rStyle w:val="InlineHeading"/>
          <w:rFonts w:ascii="Consolas" w:hAnsi="Consolas"/>
          <w:b/>
          <w:caps/>
        </w:rPr>
        <w:t xml:space="preserve"> </w:t>
      </w:r>
      <w:r w:rsidR="00E43820" w:rsidRPr="00E11FFC">
        <w:t>№</w:t>
      </w:r>
      <w:fldSimple w:instr=" SEQ Annex \* MERGEFORMAT ">
        <w:r w:rsidR="009E289E">
          <w:rPr>
            <w:noProof/>
          </w:rPr>
          <w:t>1</w:t>
        </w:r>
      </w:fldSimple>
      <w:r w:rsidR="00E43820" w:rsidRPr="00E11FFC">
        <w:t xml:space="preserve"> к личному</w:t>
      </w:r>
      <w:r w:rsidR="00E43820" w:rsidRPr="00E11FFC">
        <w:rPr>
          <w:rStyle w:val="InlineHeading"/>
          <w:rFonts w:ascii="Consolas" w:hAnsi="Consolas"/>
          <w:b/>
          <w:caps/>
        </w:rPr>
        <w:t xml:space="preserve"> </w:t>
      </w:r>
      <w:r w:rsidR="00E43820" w:rsidRPr="00E11FFC">
        <w:t>делу</w:t>
      </w:r>
      <w:r w:rsidR="00E75179" w:rsidRPr="00E11FFC">
        <w:t xml:space="preserve"> №</w:t>
      </w:r>
      <w:r w:rsidR="00A8187B" w:rsidRPr="00E11FFC">
        <w:fldChar w:fldCharType="begin"/>
      </w:r>
      <w:r w:rsidR="00A8187B" w:rsidRPr="00E11FFC">
        <w:instrText>REF Personal_file_number</w:instrText>
      </w:r>
      <w:r w:rsidR="00E11FFC">
        <w:instrText xml:space="preserve"> \* MERGEFORMAT </w:instrText>
      </w:r>
      <w:r w:rsidR="00A8187B" w:rsidRPr="00E11FFC">
        <w:fldChar w:fldCharType="separate"/>
      </w:r>
      <w:sdt>
        <w:sdtPr>
          <w:rPr>
            <w:rStyle w:val="TitleChar"/>
            <w:color w:val="404040" w:themeColor="text1" w:themeTint="BF"/>
            <w:spacing w:val="0"/>
            <w:sz w:val="24"/>
            <w:szCs w:val="30"/>
          </w:rPr>
          <w:alias w:val="Personal file number"/>
          <w:tag w:val="Personal file number"/>
          <w:id w:val="262959719"/>
          <w:placeholder>
            <w:docPart w:val="4CA050A951D04C5B941258E137389C96"/>
          </w:placeholder>
          <w:text/>
        </w:sdtPr>
        <w:sdtContent>
          <w:r w:rsidR="009E289E" w:rsidRPr="009E289E">
            <w:rPr>
              <w:rStyle w:val="TitleChar"/>
              <w:color w:val="404040" w:themeColor="text1" w:themeTint="BF"/>
              <w:spacing w:val="0"/>
              <w:sz w:val="24"/>
              <w:szCs w:val="30"/>
            </w:rPr>
            <w:t>000694</w:t>
          </w:r>
        </w:sdtContent>
      </w:sdt>
      <w:r w:rsidR="00A8187B" w:rsidRPr="00E11FFC">
        <w:fldChar w:fldCharType="end"/>
      </w:r>
    </w:p>
    <w:p w14:paraId="24E51F2C" w14:textId="79D9242E" w:rsidR="00E43820" w:rsidRPr="00322545" w:rsidRDefault="00E43820" w:rsidP="00E43820">
      <w:pPr>
        <w:pStyle w:val="Subtitle"/>
      </w:pPr>
      <w:r>
        <w:t>гРИФ СЕКРЕТНОСТИ:</w:t>
      </w:r>
      <w:r>
        <w:br/>
      </w:r>
      <w:sdt>
        <w:sdtPr>
          <w:alias w:val="Clearence"/>
          <w:tag w:val="Clearence"/>
          <w:id w:val="2090492"/>
          <w:placeholder>
            <w:docPart w:val="1A449E69E1FA4830B6F84B6341E490CD"/>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служебного пользования</w:t>
          </w:r>
        </w:sdtContent>
      </w:sdt>
    </w:p>
    <w:p w14:paraId="04E9AA30" w14:textId="77777777" w:rsidR="00BE05F1" w:rsidRPr="00BE05F1" w:rsidRDefault="00BE05F1" w:rsidP="00BE05F1">
      <w:pPr>
        <w:pStyle w:val="Title"/>
        <w:rPr>
          <w:rStyle w:val="InlineHeading"/>
          <w:rFonts w:ascii="Consolas" w:hAnsi="Consolas"/>
          <w:b w:val="0"/>
          <w:caps w:val="0"/>
          <w:sz w:val="56"/>
        </w:rPr>
      </w:pPr>
      <w:r>
        <w:t>Сведения о работе на Фонд</w:t>
      </w:r>
    </w:p>
    <w:p w14:paraId="1332A6B1" w14:textId="5C9A7A88" w:rsidR="00BE05F1" w:rsidRPr="0020673C" w:rsidRDefault="00BE05F1" w:rsidP="00BE05F1">
      <w:pPr>
        <w:rPr>
          <w:rStyle w:val="InlineHeading"/>
        </w:rPr>
      </w:pPr>
      <w:r>
        <w:rPr>
          <w:rStyle w:val="InlineHeading"/>
        </w:rPr>
        <w:t>Дата</w:t>
      </w:r>
      <w:r w:rsidRPr="0020673C">
        <w:rPr>
          <w:rStyle w:val="InlineHeading"/>
        </w:rPr>
        <w:t xml:space="preserve"> </w:t>
      </w:r>
      <w:r>
        <w:rPr>
          <w:rStyle w:val="InlineHeading"/>
        </w:rPr>
        <w:t>начала</w:t>
      </w:r>
      <w:r w:rsidRPr="0020673C">
        <w:rPr>
          <w:rStyle w:val="InlineHeading"/>
        </w:rPr>
        <w:t xml:space="preserve"> </w:t>
      </w:r>
      <w:r>
        <w:rPr>
          <w:rStyle w:val="InlineHeading"/>
        </w:rPr>
        <w:t>наблюдения</w:t>
      </w:r>
      <w:r w:rsidRPr="0020673C">
        <w:rPr>
          <w:rStyle w:val="InlineHeading"/>
        </w:rPr>
        <w:t>:</w:t>
      </w:r>
      <w:r w:rsidR="006D5B02" w:rsidRPr="0020673C">
        <w:rPr>
          <w:rStyle w:val="InlineHeading"/>
        </w:rPr>
        <w:t xml:space="preserve"> </w:t>
      </w:r>
      <w:sdt>
        <w:sdtPr>
          <w:alias w:val="Observation Date"/>
          <w:tag w:val="Observation Date"/>
          <w:id w:val="352391890"/>
          <w:placeholder>
            <w:docPart w:val="5A4582844B5B47B587C3C9C919B94D31"/>
          </w:placeholder>
          <w:date w:fullDate="2019-07-20T00:00:00Z">
            <w:dateFormat w:val="dd.MM.yyyy"/>
            <w:lid w:val="ru-RU"/>
            <w:storeMappedDataAs w:val="date"/>
            <w:calendar w:val="gregorian"/>
          </w:date>
        </w:sdtPr>
        <w:sdtEndPr>
          <w:rPr>
            <w:rStyle w:val="InlineHeading"/>
            <w:rFonts w:asciiTheme="majorHAnsi" w:hAnsiTheme="majorHAnsi"/>
            <w:b/>
            <w:caps/>
          </w:rPr>
        </w:sdtEndPr>
        <w:sdtContent>
          <w:r w:rsidR="00F42D9A">
            <w:t>20.07.2019</w:t>
          </w:r>
        </w:sdtContent>
      </w:sdt>
    </w:p>
    <w:p w14:paraId="19319112" w14:textId="7D386885" w:rsidR="00BE05F1" w:rsidRPr="00F42D9A" w:rsidRDefault="00BE05F1" w:rsidP="00BE05F1">
      <w:pPr>
        <w:rPr>
          <w:rStyle w:val="InlineHeading"/>
        </w:rPr>
      </w:pPr>
      <w:r>
        <w:rPr>
          <w:rStyle w:val="InlineHeading"/>
        </w:rPr>
        <w:t>Дата</w:t>
      </w:r>
      <w:r w:rsidRPr="00F42D9A">
        <w:rPr>
          <w:rStyle w:val="InlineHeading"/>
        </w:rPr>
        <w:t xml:space="preserve"> </w:t>
      </w:r>
      <w:r>
        <w:rPr>
          <w:rStyle w:val="InlineHeading"/>
        </w:rPr>
        <w:t>предложения</w:t>
      </w:r>
      <w:r w:rsidRPr="00F42D9A">
        <w:rPr>
          <w:rStyle w:val="InlineHeading"/>
        </w:rPr>
        <w:t xml:space="preserve"> </w:t>
      </w:r>
      <w:r>
        <w:rPr>
          <w:rStyle w:val="InlineHeading"/>
        </w:rPr>
        <w:t>о</w:t>
      </w:r>
      <w:r w:rsidRPr="00F42D9A">
        <w:rPr>
          <w:rStyle w:val="InlineHeading"/>
        </w:rPr>
        <w:t xml:space="preserve"> </w:t>
      </w:r>
      <w:r>
        <w:rPr>
          <w:rStyle w:val="InlineHeading"/>
        </w:rPr>
        <w:t>работе</w:t>
      </w:r>
      <w:r w:rsidRPr="00F42D9A">
        <w:rPr>
          <w:rStyle w:val="InlineHeading"/>
        </w:rPr>
        <w:t>:</w:t>
      </w:r>
      <w:r w:rsidR="006D5B02" w:rsidRPr="00F42D9A">
        <w:rPr>
          <w:rStyle w:val="InlineHeading"/>
        </w:rPr>
        <w:t xml:space="preserve"> </w:t>
      </w:r>
      <w:sdt>
        <w:sdtPr>
          <w:alias w:val="Offer Date"/>
          <w:tag w:val="Offer Date"/>
          <w:id w:val="-954865631"/>
          <w:placeholder>
            <w:docPart w:val="6AFDA47670AB46AEA348A8ABFFFDB7D9"/>
          </w:placeholder>
          <w:date w:fullDate="2019-08-20T00:00:00Z">
            <w:dateFormat w:val="dd.MM.yyyy"/>
            <w:lid w:val="ru-RU"/>
            <w:storeMappedDataAs w:val="date"/>
            <w:calendar w:val="gregorian"/>
          </w:date>
        </w:sdtPr>
        <w:sdtEndPr>
          <w:rPr>
            <w:rStyle w:val="InlineHeading"/>
            <w:rFonts w:asciiTheme="majorHAnsi" w:hAnsiTheme="majorHAnsi"/>
            <w:b/>
            <w:caps/>
          </w:rPr>
        </w:sdtEndPr>
        <w:sdtContent>
          <w:r w:rsidR="00F42D9A">
            <w:t>20.08.2019</w:t>
          </w:r>
        </w:sdtContent>
      </w:sdt>
    </w:p>
    <w:p w14:paraId="1D971EEE" w14:textId="2519B1FB" w:rsidR="00BE05F1" w:rsidRPr="00F42D9A" w:rsidRDefault="00BE05F1" w:rsidP="00BE05F1">
      <w:pPr>
        <w:rPr>
          <w:rStyle w:val="InlineHeading"/>
        </w:rPr>
      </w:pPr>
      <w:r>
        <w:rPr>
          <w:rStyle w:val="InlineHeading"/>
        </w:rPr>
        <w:t>Дата</w:t>
      </w:r>
      <w:r w:rsidRPr="00F42D9A">
        <w:rPr>
          <w:rStyle w:val="InlineHeading"/>
        </w:rPr>
        <w:t xml:space="preserve"> </w:t>
      </w:r>
      <w:r>
        <w:rPr>
          <w:rStyle w:val="InlineHeading"/>
        </w:rPr>
        <w:t>принятия</w:t>
      </w:r>
      <w:r w:rsidRPr="00F42D9A">
        <w:rPr>
          <w:rStyle w:val="InlineHeading"/>
        </w:rPr>
        <w:t xml:space="preserve"> </w:t>
      </w:r>
      <w:r>
        <w:rPr>
          <w:rStyle w:val="InlineHeading"/>
        </w:rPr>
        <w:t>в</w:t>
      </w:r>
      <w:r w:rsidRPr="00F42D9A">
        <w:rPr>
          <w:rStyle w:val="InlineHeading"/>
        </w:rPr>
        <w:t xml:space="preserve"> </w:t>
      </w:r>
      <w:r>
        <w:rPr>
          <w:rStyle w:val="InlineHeading"/>
        </w:rPr>
        <w:t>штат</w:t>
      </w:r>
      <w:r w:rsidRPr="00F42D9A">
        <w:rPr>
          <w:rStyle w:val="InlineHeading"/>
        </w:rPr>
        <w:t>:</w:t>
      </w:r>
      <w:r w:rsidR="006D5B02" w:rsidRPr="00F42D9A">
        <w:rPr>
          <w:rStyle w:val="InlineHeading"/>
        </w:rPr>
        <w:t xml:space="preserve"> </w:t>
      </w:r>
      <w:sdt>
        <w:sdtPr>
          <w:alias w:val="Employment Date"/>
          <w:tag w:val="Employment Date"/>
          <w:id w:val="-682901464"/>
          <w:placeholder>
            <w:docPart w:val="ED5345417DAA421FB258E8DEB02B59A9"/>
          </w:placeholder>
          <w:date w:fullDate="2019-08-22T00:00:00Z">
            <w:dateFormat w:val="dd.MM.yyyy"/>
            <w:lid w:val="ru-RU"/>
            <w:storeMappedDataAs w:val="date"/>
            <w:calendar w:val="gregorian"/>
          </w:date>
        </w:sdtPr>
        <w:sdtEndPr>
          <w:rPr>
            <w:rStyle w:val="InlineHeading"/>
            <w:rFonts w:asciiTheme="majorHAnsi" w:hAnsiTheme="majorHAnsi"/>
            <w:b/>
            <w:caps/>
          </w:rPr>
        </w:sdtEndPr>
        <w:sdtContent>
          <w:r w:rsidR="00F42D9A">
            <w:t>22.08.2019</w:t>
          </w:r>
        </w:sdtContent>
      </w:sdt>
    </w:p>
    <w:p w14:paraId="498A5D90" w14:textId="77777777" w:rsidR="00CC1CBB" w:rsidRDefault="00CC1CBB" w:rsidP="00BE05F1">
      <w:pPr>
        <w:rPr>
          <w:rStyle w:val="InlineHeading"/>
        </w:rPr>
      </w:pPr>
      <w:r>
        <w:rPr>
          <w:rStyle w:val="InlineHeading"/>
        </w:rPr>
        <w:t>Сведения о текущей должности:</w:t>
      </w:r>
      <w:r w:rsidR="006D5B02">
        <w:rPr>
          <w:rStyle w:val="InlineHeading"/>
        </w:rPr>
        <w:t xml:space="preserve"> </w:t>
      </w:r>
    </w:p>
    <w:tbl>
      <w:tblPr>
        <w:tblStyle w:val="TableGrid"/>
        <w:tblW w:w="0" w:type="auto"/>
        <w:tblLook w:val="04A0" w:firstRow="1" w:lastRow="0" w:firstColumn="1" w:lastColumn="0" w:noHBand="0" w:noVBand="1"/>
      </w:tblPr>
      <w:tblGrid>
        <w:gridCol w:w="2601"/>
        <w:gridCol w:w="2255"/>
        <w:gridCol w:w="2700"/>
        <w:gridCol w:w="2900"/>
      </w:tblGrid>
      <w:tr w:rsidR="00702D21" w14:paraId="51FE7C45" w14:textId="77777777" w:rsidTr="00702D21">
        <w:tc>
          <w:tcPr>
            <w:tcW w:w="2601" w:type="dxa"/>
          </w:tcPr>
          <w:p w14:paraId="5C3433A1" w14:textId="77777777" w:rsidR="00702D21" w:rsidRDefault="00702D21" w:rsidP="00BE05F1">
            <w:pPr>
              <w:rPr>
                <w:rStyle w:val="InlineHeading"/>
              </w:rPr>
            </w:pPr>
            <w:r>
              <w:rPr>
                <w:rStyle w:val="InlineHeading"/>
              </w:rPr>
              <w:t>Уровень допуска</w:t>
            </w:r>
          </w:p>
        </w:tc>
        <w:tc>
          <w:tcPr>
            <w:tcW w:w="2255" w:type="dxa"/>
          </w:tcPr>
          <w:p w14:paraId="59AD8AEB" w14:textId="77777777" w:rsidR="00702D21" w:rsidRPr="00702D21" w:rsidRDefault="00702D21" w:rsidP="00BE05F1">
            <w:pPr>
              <w:rPr>
                <w:rStyle w:val="InlineHeading"/>
              </w:rPr>
            </w:pPr>
            <w:r>
              <w:rPr>
                <w:rStyle w:val="InlineHeading"/>
              </w:rPr>
              <w:t>Класс</w:t>
            </w:r>
          </w:p>
        </w:tc>
        <w:tc>
          <w:tcPr>
            <w:tcW w:w="2700" w:type="dxa"/>
          </w:tcPr>
          <w:p w14:paraId="71B734A2" w14:textId="77777777" w:rsidR="00702D21" w:rsidRDefault="00702D21" w:rsidP="00BE05F1">
            <w:pPr>
              <w:rPr>
                <w:rStyle w:val="InlineHeading"/>
              </w:rPr>
            </w:pPr>
            <w:r>
              <w:rPr>
                <w:rStyle w:val="InlineHeading"/>
              </w:rPr>
              <w:t>Должность</w:t>
            </w:r>
          </w:p>
        </w:tc>
        <w:tc>
          <w:tcPr>
            <w:tcW w:w="2900" w:type="dxa"/>
          </w:tcPr>
          <w:p w14:paraId="1C6B0DD6" w14:textId="77777777" w:rsidR="00702D21" w:rsidRDefault="00702D21" w:rsidP="00BE05F1">
            <w:pPr>
              <w:rPr>
                <w:rStyle w:val="InlineHeading"/>
              </w:rPr>
            </w:pPr>
            <w:r>
              <w:rPr>
                <w:rStyle w:val="InlineHeading"/>
              </w:rPr>
              <w:t>Структурное подразделение</w:t>
            </w:r>
          </w:p>
        </w:tc>
      </w:tr>
      <w:tr w:rsidR="00702D21" w:rsidRPr="007534A6" w14:paraId="52552348" w14:textId="77777777" w:rsidTr="00702D21">
        <w:sdt>
          <w:sdtPr>
            <w:alias w:val="Clearence"/>
            <w:tag w:val="Clearence"/>
            <w:id w:val="-997655644"/>
            <w:placeholder>
              <w:docPart w:val="CB12AA26E3B1484786FBD8BBBFA6B706"/>
            </w:placeholder>
            <w:comboBox>
              <w:listItem w:displayText="Допуск 0" w:value="Допуск 0"/>
              <w:listItem w:displayText="Допуск 1" w:value="Допуск 1"/>
              <w:listItem w:displayText="Допуск 2" w:value="Допуск 2"/>
              <w:listItem w:displayText="Допуск 3" w:value="Допуск 3"/>
              <w:listItem w:displayText="Допуск 4" w:value="Допуск 4"/>
              <w:listItem w:displayText="Допуск 5" w:value="Допуск 5"/>
              <w:listItem w:displayText="Допуск 6" w:value="Допуск 6"/>
            </w:comboBox>
          </w:sdtPr>
          <w:sdtEndPr>
            <w:rPr>
              <w:rStyle w:val="InlineHeading"/>
              <w:rFonts w:asciiTheme="majorHAnsi" w:hAnsiTheme="majorHAnsi"/>
              <w:b/>
              <w:caps/>
              <w:lang w:val="en-US"/>
            </w:rPr>
          </w:sdtEndPr>
          <w:sdtContent>
            <w:tc>
              <w:tcPr>
                <w:tcW w:w="2601" w:type="dxa"/>
              </w:tcPr>
              <w:p w14:paraId="2AF23F61" w14:textId="1D767EF0" w:rsidR="00702D21" w:rsidRPr="00CC1CBB" w:rsidRDefault="00F42D9A" w:rsidP="00CC1CBB">
                <w:pPr>
                  <w:rPr>
                    <w:rStyle w:val="InlineHeading"/>
                    <w:lang w:val="en-US"/>
                  </w:rPr>
                </w:pPr>
                <w:r>
                  <w:t>Допуск 0</w:t>
                </w:r>
              </w:p>
            </w:tc>
          </w:sdtContent>
        </w:sdt>
        <w:sdt>
          <w:sdtPr>
            <w:alias w:val="Class"/>
            <w:tag w:val="Class"/>
            <w:id w:val="661980044"/>
            <w:placeholder>
              <w:docPart w:val="3D50F46A16814E35823C51F3E4FBA332"/>
            </w:placeholder>
            <w:dropDownList>
              <w:listItem w:displayText="Класс A" w:value="Класс A"/>
              <w:listItem w:displayText="Класс B" w:value="Класс B"/>
              <w:listItem w:displayText="Класс C" w:value="Класс C"/>
              <w:listItem w:displayText="Класс D" w:value="Класс D"/>
              <w:listItem w:displayText="Класс E" w:value="Класс E"/>
            </w:dropDownList>
          </w:sdtPr>
          <w:sdtEndPr/>
          <w:sdtContent>
            <w:tc>
              <w:tcPr>
                <w:tcW w:w="2255" w:type="dxa"/>
              </w:tcPr>
              <w:p w14:paraId="2A763DB0" w14:textId="5688FFA0" w:rsidR="00702D21" w:rsidRPr="00CC1CBB" w:rsidRDefault="00F42D9A" w:rsidP="00BE05F1">
                <w:r>
                  <w:t>Класс D</w:t>
                </w:r>
              </w:p>
            </w:tc>
          </w:sdtContent>
        </w:sdt>
        <w:sdt>
          <w:sdtPr>
            <w:alias w:val="Position"/>
            <w:tag w:val="Position"/>
            <w:id w:val="1800404052"/>
            <w:placeholder>
              <w:docPart w:val="872C163B1D2C42A8A8E6B152C5E9564D"/>
            </w:placeholder>
            <w:text/>
          </w:sdtPr>
          <w:sdtEndPr>
            <w:rPr>
              <w:rStyle w:val="InlineHeading"/>
              <w:rFonts w:asciiTheme="majorHAnsi" w:hAnsiTheme="majorHAnsi"/>
              <w:b/>
              <w:caps/>
              <w:lang w:val="en-US"/>
            </w:rPr>
          </w:sdtEndPr>
          <w:sdtContent>
            <w:tc>
              <w:tcPr>
                <w:tcW w:w="2700" w:type="dxa"/>
              </w:tcPr>
              <w:p w14:paraId="15294D6D" w14:textId="7D16BD31" w:rsidR="00702D21" w:rsidRPr="00CC1CBB" w:rsidRDefault="004C2517" w:rsidP="00BE05F1">
                <w:pPr>
                  <w:rPr>
                    <w:rStyle w:val="InlineHeading"/>
                    <w:lang w:val="en-US"/>
                  </w:rPr>
                </w:pPr>
                <w:r>
                  <w:t>Расходный материал</w:t>
                </w:r>
              </w:p>
            </w:tc>
          </w:sdtContent>
        </w:sdt>
        <w:sdt>
          <w:sdtPr>
            <w:alias w:val="Department"/>
            <w:tag w:val="Department"/>
            <w:id w:val="300583429"/>
            <w:placeholder>
              <w:docPart w:val="872C163B1D2C42A8A8E6B152C5E9564D"/>
            </w:placeholder>
            <w:text/>
          </w:sdtPr>
          <w:sdtEndPr/>
          <w:sdtContent>
            <w:tc>
              <w:tcPr>
                <w:tcW w:w="2900" w:type="dxa"/>
              </w:tcPr>
              <w:p w14:paraId="6C8C02D2" w14:textId="282FA9B7" w:rsidR="00702D21" w:rsidRPr="00CC1CBB" w:rsidRDefault="004C2517" w:rsidP="00BE05F1">
                <w:pPr>
                  <w:rPr>
                    <w:rStyle w:val="InlineHeading"/>
                    <w:lang w:val="en-US"/>
                  </w:rPr>
                </w:pPr>
                <w:r w:rsidRPr="004C2517">
                  <w:t>Департамент управления расходным материалом</w:t>
                </w:r>
              </w:p>
            </w:tc>
          </w:sdtContent>
        </w:sdt>
      </w:tr>
    </w:tbl>
    <w:p w14:paraId="273757B3" w14:textId="75F142A3" w:rsidR="00CC1CBB" w:rsidRPr="004C2517" w:rsidRDefault="00AE5D8E" w:rsidP="00BE05F1">
      <w:pPr>
        <w:rPr>
          <w:rStyle w:val="InlineHeading"/>
        </w:rPr>
      </w:pPr>
      <w:r>
        <w:rPr>
          <w:rStyle w:val="InlineHeading"/>
        </w:rPr>
        <w:t>Линейный</w:t>
      </w:r>
      <w:r w:rsidRPr="004C2517">
        <w:rPr>
          <w:rStyle w:val="InlineHeading"/>
        </w:rPr>
        <w:t xml:space="preserve"> </w:t>
      </w:r>
      <w:r>
        <w:rPr>
          <w:rStyle w:val="InlineHeading"/>
        </w:rPr>
        <w:t>руководитель</w:t>
      </w:r>
      <w:r w:rsidRPr="004C2517">
        <w:rPr>
          <w:rStyle w:val="InlineHeading"/>
        </w:rPr>
        <w:t xml:space="preserve">: </w:t>
      </w:r>
      <w:sdt>
        <w:sdtPr>
          <w:alias w:val="Line Manager"/>
          <w:tag w:val="Line Manager"/>
          <w:id w:val="-511300909"/>
          <w:placeholder>
            <w:docPart w:val="ABC56B0F98D34346B2282D7218D7628C"/>
          </w:placeholder>
          <w:text/>
        </w:sdtPr>
        <w:sdtEndPr>
          <w:rPr>
            <w:rStyle w:val="InlineHeading"/>
            <w:rFonts w:asciiTheme="majorHAnsi" w:hAnsiTheme="majorHAnsi"/>
            <w:b/>
            <w:caps/>
          </w:rPr>
        </w:sdtEndPr>
        <w:sdtContent>
          <w:r w:rsidR="004C2517">
            <w:t>Максим Федотович Немцов</w:t>
          </w:r>
        </w:sdtContent>
      </w:sdt>
    </w:p>
    <w:p w14:paraId="112C4001" w14:textId="77777777" w:rsidR="00AE5D8E" w:rsidRPr="004C2517" w:rsidRDefault="00AE5D8E" w:rsidP="00BE05F1">
      <w:pPr>
        <w:rPr>
          <w:rStyle w:val="InlineHeading"/>
        </w:rPr>
      </w:pPr>
    </w:p>
    <w:p w14:paraId="69A00EE6" w14:textId="77777777" w:rsidR="00CC1CBB" w:rsidRDefault="00CC1CBB" w:rsidP="00BE05F1">
      <w:pPr>
        <w:rPr>
          <w:rStyle w:val="InlineHeading"/>
        </w:rPr>
      </w:pPr>
      <w:r>
        <w:rPr>
          <w:rStyle w:val="InlineHeading"/>
        </w:rPr>
        <w:t>Сведения о переводах:</w:t>
      </w:r>
    </w:p>
    <w:tbl>
      <w:tblPr>
        <w:tblStyle w:val="TableGrid"/>
        <w:tblW w:w="0" w:type="auto"/>
        <w:tblLook w:val="04A0" w:firstRow="1" w:lastRow="0" w:firstColumn="1" w:lastColumn="0" w:noHBand="0" w:noVBand="1"/>
      </w:tblPr>
      <w:tblGrid>
        <w:gridCol w:w="1624"/>
        <w:gridCol w:w="1725"/>
        <w:gridCol w:w="1372"/>
        <w:gridCol w:w="1827"/>
        <w:gridCol w:w="2030"/>
        <w:gridCol w:w="1878"/>
      </w:tblGrid>
      <w:tr w:rsidR="00702D21" w14:paraId="65E17028" w14:textId="77777777" w:rsidTr="00702D21">
        <w:tc>
          <w:tcPr>
            <w:tcW w:w="1624" w:type="dxa"/>
          </w:tcPr>
          <w:p w14:paraId="3C6871A9" w14:textId="77777777" w:rsidR="00702D21" w:rsidRPr="00CC1CBB" w:rsidRDefault="00702D21" w:rsidP="00702D21">
            <w:pPr>
              <w:rPr>
                <w:rStyle w:val="InlineHeading"/>
              </w:rPr>
            </w:pPr>
            <w:r>
              <w:rPr>
                <w:rStyle w:val="InlineHeading"/>
              </w:rPr>
              <w:t>Дата</w:t>
            </w:r>
          </w:p>
        </w:tc>
        <w:tc>
          <w:tcPr>
            <w:tcW w:w="1725" w:type="dxa"/>
          </w:tcPr>
          <w:p w14:paraId="0DDD2DA6" w14:textId="77777777" w:rsidR="00702D21" w:rsidRDefault="00702D21" w:rsidP="00702D21">
            <w:pPr>
              <w:rPr>
                <w:rStyle w:val="InlineHeading"/>
                <w:lang w:val="en-US"/>
              </w:rPr>
            </w:pPr>
            <w:r>
              <w:rPr>
                <w:rStyle w:val="InlineHeading"/>
              </w:rPr>
              <w:t>Уровень допуска</w:t>
            </w:r>
          </w:p>
        </w:tc>
        <w:tc>
          <w:tcPr>
            <w:tcW w:w="1372" w:type="dxa"/>
          </w:tcPr>
          <w:p w14:paraId="792CF731" w14:textId="77777777" w:rsidR="00702D21" w:rsidRDefault="00702D21" w:rsidP="00702D21">
            <w:pPr>
              <w:rPr>
                <w:rStyle w:val="InlineHeading"/>
              </w:rPr>
            </w:pPr>
            <w:r>
              <w:rPr>
                <w:rStyle w:val="InlineHeading"/>
              </w:rPr>
              <w:t>Класс</w:t>
            </w:r>
          </w:p>
        </w:tc>
        <w:tc>
          <w:tcPr>
            <w:tcW w:w="1827" w:type="dxa"/>
          </w:tcPr>
          <w:p w14:paraId="4D14145A" w14:textId="77777777" w:rsidR="00702D21" w:rsidRDefault="00702D21" w:rsidP="00702D21">
            <w:pPr>
              <w:rPr>
                <w:rStyle w:val="InlineHeading"/>
                <w:lang w:val="en-US"/>
              </w:rPr>
            </w:pPr>
            <w:r>
              <w:rPr>
                <w:rStyle w:val="InlineHeading"/>
              </w:rPr>
              <w:t>Должность</w:t>
            </w:r>
          </w:p>
        </w:tc>
        <w:tc>
          <w:tcPr>
            <w:tcW w:w="2030" w:type="dxa"/>
          </w:tcPr>
          <w:p w14:paraId="165D9CC9" w14:textId="77777777" w:rsidR="00702D21" w:rsidRDefault="00702D21" w:rsidP="00702D21">
            <w:pPr>
              <w:rPr>
                <w:rStyle w:val="InlineHeading"/>
                <w:lang w:val="en-US"/>
              </w:rPr>
            </w:pPr>
            <w:r>
              <w:rPr>
                <w:rStyle w:val="InlineHeading"/>
              </w:rPr>
              <w:t>Структурное подразделение</w:t>
            </w:r>
          </w:p>
        </w:tc>
        <w:tc>
          <w:tcPr>
            <w:tcW w:w="1878" w:type="dxa"/>
          </w:tcPr>
          <w:p w14:paraId="20548790" w14:textId="77777777" w:rsidR="00702D21" w:rsidRPr="00CC1CBB" w:rsidRDefault="00702D21" w:rsidP="00702D21">
            <w:pPr>
              <w:rPr>
                <w:rStyle w:val="InlineHeading"/>
              </w:rPr>
            </w:pPr>
            <w:r>
              <w:rPr>
                <w:rStyle w:val="InlineHeading"/>
              </w:rPr>
              <w:t>Примечание</w:t>
            </w:r>
          </w:p>
        </w:tc>
      </w:tr>
      <w:sdt>
        <w:sdtPr>
          <w:alias w:val="Job Transfers Table"/>
          <w:tag w:val="Job Transfers Table"/>
          <w:id w:val="-1079287175"/>
          <w15:repeatingSection/>
        </w:sdtPr>
        <w:sdtEndPr/>
        <w:sdtContent>
          <w:sdt>
            <w:sdtPr>
              <w:id w:val="-1339458583"/>
              <w:placeholder>
                <w:docPart w:val="A6836836FDDC4D4C9567119DEA4991E7"/>
              </w:placeholder>
              <w15:repeatingSectionItem/>
            </w:sdtPr>
            <w:sdtEndPr/>
            <w:sdtContent>
              <w:tr w:rsidR="00702D21" w:rsidRPr="007534A6" w14:paraId="6CF917D5" w14:textId="77777777" w:rsidTr="00702D21">
                <w:tc>
                  <w:tcPr>
                    <w:tcW w:w="1624" w:type="dxa"/>
                  </w:tcPr>
                  <w:p w14:paraId="1498AE5D" w14:textId="2A95A1FA" w:rsidR="00702D21" w:rsidRPr="00CC1CBB" w:rsidRDefault="00702D21" w:rsidP="00702D21">
                    <w:pPr>
                      <w:rPr>
                        <w:lang w:val="en-US"/>
                      </w:rPr>
                    </w:pPr>
                  </w:p>
                </w:tc>
                <w:tc>
                  <w:tcPr>
                    <w:tcW w:w="1725" w:type="dxa"/>
                  </w:tcPr>
                  <w:p w14:paraId="4065D49E" w14:textId="4973C69E" w:rsidR="00702D21" w:rsidRPr="00CC1CBB" w:rsidRDefault="00702D21" w:rsidP="00702D21"/>
                </w:tc>
                <w:tc>
                  <w:tcPr>
                    <w:tcW w:w="1372" w:type="dxa"/>
                  </w:tcPr>
                  <w:p w14:paraId="1D9A7908" w14:textId="79976A38" w:rsidR="00702D21" w:rsidRPr="00CC1CBB" w:rsidRDefault="00702D21" w:rsidP="00702D21"/>
                </w:tc>
                <w:tc>
                  <w:tcPr>
                    <w:tcW w:w="1827" w:type="dxa"/>
                  </w:tcPr>
                  <w:p w14:paraId="4A21F442" w14:textId="40D2E9D8" w:rsidR="00702D21" w:rsidRPr="00CC1CBB" w:rsidRDefault="00702D21" w:rsidP="00702D21">
                    <w:pPr>
                      <w:rPr>
                        <w:lang w:val="en-US"/>
                      </w:rPr>
                    </w:pPr>
                  </w:p>
                </w:tc>
                <w:tc>
                  <w:tcPr>
                    <w:tcW w:w="2030" w:type="dxa"/>
                  </w:tcPr>
                  <w:p w14:paraId="13A46557" w14:textId="7661D4EA" w:rsidR="00702D21" w:rsidRPr="00CC1CBB" w:rsidRDefault="00702D21" w:rsidP="00702D21">
                    <w:pPr>
                      <w:rPr>
                        <w:lang w:val="en-US"/>
                      </w:rPr>
                    </w:pPr>
                  </w:p>
                </w:tc>
                <w:tc>
                  <w:tcPr>
                    <w:tcW w:w="1878" w:type="dxa"/>
                  </w:tcPr>
                  <w:p w14:paraId="24D07A85" w14:textId="2231FFDC" w:rsidR="00702D21" w:rsidRDefault="00702D21" w:rsidP="00702D21">
                    <w:pPr>
                      <w:rPr>
                        <w:rStyle w:val="InlineHeading"/>
                        <w:lang w:val="en-US"/>
                      </w:rPr>
                    </w:pPr>
                  </w:p>
                </w:tc>
              </w:tr>
            </w:sdtContent>
          </w:sdt>
        </w:sdtContent>
      </w:sdt>
    </w:tbl>
    <w:p w14:paraId="2B142637" w14:textId="77777777" w:rsidR="006D5B02" w:rsidRDefault="006D5B02">
      <w:pPr>
        <w:jc w:val="left"/>
        <w:rPr>
          <w:rStyle w:val="InlineHeading"/>
          <w:lang w:val="en-US"/>
        </w:rPr>
      </w:pPr>
      <w:r>
        <w:rPr>
          <w:rStyle w:val="InlineHeading"/>
          <w:lang w:val="en-US"/>
        </w:rPr>
        <w:br w:type="page"/>
      </w:r>
    </w:p>
    <w:p w14:paraId="3F0ACBBF" w14:textId="784A12F4" w:rsidR="006D5B02" w:rsidRPr="00E11FFC" w:rsidRDefault="006D5B02" w:rsidP="006D5B02">
      <w:pPr>
        <w:pStyle w:val="Subtitle"/>
      </w:pPr>
      <w:r w:rsidRPr="00E11FFC">
        <w:lastRenderedPageBreak/>
        <w:t>Приложение</w:t>
      </w:r>
      <w:r w:rsidRPr="00E11FFC">
        <w:rPr>
          <w:rStyle w:val="InlineHeading"/>
          <w:rFonts w:ascii="Consolas" w:hAnsi="Consolas"/>
          <w:b/>
          <w:caps/>
        </w:rPr>
        <w:t xml:space="preserve"> </w:t>
      </w:r>
      <w:r w:rsidRPr="00E11FFC">
        <w:t>№</w:t>
      </w:r>
      <w:r w:rsidR="005965F3">
        <w:fldChar w:fldCharType="begin"/>
      </w:r>
      <w:r w:rsidR="005965F3">
        <w:instrText xml:space="preserve"> SEQ Annex \* MERGEFORMAT </w:instrText>
      </w:r>
      <w:r w:rsidR="005965F3">
        <w:fldChar w:fldCharType="separate"/>
      </w:r>
      <w:r w:rsidR="009E289E">
        <w:rPr>
          <w:noProof/>
        </w:rPr>
        <w:t>2</w:t>
      </w:r>
      <w:r w:rsidR="005965F3">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950213825"/>
          <w:placeholder>
            <w:docPart w:val="46A953F68DBF4EFEA7ED0AB90C154BA2"/>
          </w:placeholder>
          <w:text/>
        </w:sdtPr>
        <w:sdtContent>
          <w:r w:rsidR="009E289E" w:rsidRPr="009E289E">
            <w:rPr>
              <w:rStyle w:val="TitleChar"/>
              <w:color w:val="404040" w:themeColor="text1" w:themeTint="BF"/>
              <w:spacing w:val="0"/>
              <w:sz w:val="24"/>
              <w:szCs w:val="30"/>
            </w:rPr>
            <w:t>000694</w:t>
          </w:r>
        </w:sdtContent>
      </w:sdt>
      <w:r w:rsidRPr="00E11FFC">
        <w:fldChar w:fldCharType="end"/>
      </w:r>
    </w:p>
    <w:p w14:paraId="1C3727F8" w14:textId="3AC08CDC" w:rsidR="006D5B02" w:rsidRPr="00322545" w:rsidRDefault="006D5B02" w:rsidP="006D5B02">
      <w:pPr>
        <w:pStyle w:val="Subtitle"/>
      </w:pPr>
      <w:r>
        <w:t>гРИФ СЕКРЕТНОСТИ:</w:t>
      </w:r>
      <w:r>
        <w:br/>
      </w:r>
      <w:sdt>
        <w:sdtPr>
          <w:alias w:val="Clearence"/>
          <w:tag w:val="Clearence"/>
          <w:id w:val="1710843840"/>
          <w:placeholder>
            <w:docPart w:val="6F4A41B3DB6D41E9B5B28486DC28FB5B"/>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служебного пользования</w:t>
          </w:r>
        </w:sdtContent>
      </w:sdt>
    </w:p>
    <w:p w14:paraId="0B0516CF" w14:textId="77777777" w:rsidR="006D5B02" w:rsidRPr="00BE05F1" w:rsidRDefault="006D5B02" w:rsidP="006D5B02">
      <w:pPr>
        <w:pStyle w:val="Title"/>
        <w:rPr>
          <w:rStyle w:val="InlineHeading"/>
          <w:rFonts w:ascii="Consolas" w:hAnsi="Consolas"/>
          <w:b w:val="0"/>
          <w:caps w:val="0"/>
          <w:sz w:val="56"/>
        </w:rPr>
      </w:pPr>
      <w:r>
        <w:rPr>
          <w:rStyle w:val="InlineHeading"/>
          <w:rFonts w:ascii="Consolas" w:hAnsi="Consolas"/>
          <w:b w:val="0"/>
          <w:caps w:val="0"/>
          <w:sz w:val="56"/>
        </w:rPr>
        <w:t>Результаты вступительного психологического тестирования</w:t>
      </w:r>
    </w:p>
    <w:p w14:paraId="5D48C223" w14:textId="119D478B" w:rsidR="00CC1CBB" w:rsidRDefault="006D5B02" w:rsidP="00BE05F1">
      <w:pPr>
        <w:rPr>
          <w:rStyle w:val="InlineHeading"/>
        </w:rPr>
      </w:pPr>
      <w:r>
        <w:rPr>
          <w:rStyle w:val="InlineHeading"/>
        </w:rPr>
        <w:t xml:space="preserve">Психолог: </w:t>
      </w:r>
      <w:sdt>
        <w:sdtPr>
          <w:alias w:val="Name"/>
          <w:tag w:val="Name"/>
          <w:id w:val="2093353694"/>
          <w:placeholder>
            <w:docPart w:val="9CDF860C7EA440A998258AA80E78894F"/>
          </w:placeholder>
          <w:text/>
        </w:sdtPr>
        <w:sdtEndPr/>
        <w:sdtContent>
          <w:r w:rsidR="00107571">
            <w:t xml:space="preserve">Анна Павловна Килька </w:t>
          </w:r>
        </w:sdtContent>
      </w:sdt>
    </w:p>
    <w:p w14:paraId="4B4CA8BB" w14:textId="283F6192" w:rsidR="006D5B02" w:rsidRPr="00107571" w:rsidRDefault="006D5B02" w:rsidP="00BE05F1">
      <w:pPr>
        <w:rPr>
          <w:rStyle w:val="InlineHeading"/>
        </w:rPr>
      </w:pPr>
      <w:r>
        <w:rPr>
          <w:rStyle w:val="InlineHeading"/>
        </w:rPr>
        <w:t>Дата</w:t>
      </w:r>
      <w:r w:rsidRPr="00107571">
        <w:rPr>
          <w:rStyle w:val="InlineHeading"/>
        </w:rPr>
        <w:t xml:space="preserve"> </w:t>
      </w:r>
      <w:r>
        <w:rPr>
          <w:rStyle w:val="InlineHeading"/>
        </w:rPr>
        <w:t>проведения</w:t>
      </w:r>
      <w:r w:rsidRPr="00107571">
        <w:rPr>
          <w:rStyle w:val="InlineHeading"/>
        </w:rPr>
        <w:t xml:space="preserve">: </w:t>
      </w:r>
      <w:sdt>
        <w:sdtPr>
          <w:alias w:val="Testing Date"/>
          <w:tag w:val="Testing Date"/>
          <w:id w:val="745543768"/>
          <w:placeholder>
            <w:docPart w:val="2948983B30F248339D761C35031CF961"/>
          </w:placeholder>
          <w:date w:fullDate="2019-08-20T00:00:00Z">
            <w:dateFormat w:val="dd.MM.yyyy"/>
            <w:lid w:val="ru-RU"/>
            <w:storeMappedDataAs w:val="date"/>
            <w:calendar w:val="gregorian"/>
          </w:date>
        </w:sdtPr>
        <w:sdtEndPr>
          <w:rPr>
            <w:rStyle w:val="InlineHeading"/>
            <w:rFonts w:asciiTheme="majorHAnsi" w:hAnsiTheme="majorHAnsi"/>
            <w:b/>
            <w:caps/>
          </w:rPr>
        </w:sdtEndPr>
        <w:sdtContent>
          <w:r w:rsidR="00107571">
            <w:t>20.08.2019</w:t>
          </w:r>
        </w:sdtContent>
      </w:sdt>
    </w:p>
    <w:p w14:paraId="56F1FCFA" w14:textId="77777777" w:rsidR="006D5B02" w:rsidRPr="002E24F9" w:rsidRDefault="006D5B02" w:rsidP="00BE05F1">
      <w:pPr>
        <w:rPr>
          <w:rStyle w:val="InlineHeading"/>
        </w:rPr>
      </w:pPr>
      <w:r>
        <w:rPr>
          <w:rStyle w:val="InlineHeading"/>
        </w:rPr>
        <w:t>Краткое</w:t>
      </w:r>
      <w:r w:rsidRPr="002E24F9">
        <w:rPr>
          <w:rStyle w:val="InlineHeading"/>
        </w:rPr>
        <w:t xml:space="preserve"> </w:t>
      </w:r>
      <w:r>
        <w:rPr>
          <w:rStyle w:val="InlineHeading"/>
        </w:rPr>
        <w:t>заключение</w:t>
      </w:r>
      <w:r w:rsidRPr="002E24F9">
        <w:rPr>
          <w:rStyle w:val="InlineHeading"/>
        </w:rPr>
        <w:t>:</w:t>
      </w:r>
    </w:p>
    <w:sdt>
      <w:sdtPr>
        <w:alias w:val="Brief Conclusion"/>
        <w:tag w:val="Brief Conclusion"/>
        <w:id w:val="-319971997"/>
        <w:placeholder>
          <w:docPart w:val="ABC56B0F98D34346B2282D7218D7628C"/>
        </w:placeholder>
      </w:sdtPr>
      <w:sdtEndPr>
        <w:rPr>
          <w:rStyle w:val="InlineHeading"/>
          <w:rFonts w:asciiTheme="majorHAnsi" w:hAnsiTheme="majorHAnsi"/>
          <w:b/>
          <w:caps/>
        </w:rPr>
      </w:sdtEndPr>
      <w:sdtContent>
        <w:p w14:paraId="1C82E401" w14:textId="0738B285" w:rsidR="006D5B02" w:rsidRPr="00107571" w:rsidRDefault="00107571" w:rsidP="00BE05F1">
          <w:pPr>
            <w:rPr>
              <w:rStyle w:val="InlineHeading"/>
            </w:rPr>
          </w:pPr>
          <w:r>
            <w:t xml:space="preserve">Существенные противопоказания к работе на Фонд, за исключением сотрудников класса </w:t>
          </w:r>
          <w:r>
            <w:rPr>
              <w:lang w:val="en-US"/>
            </w:rPr>
            <w:t>D</w:t>
          </w:r>
        </w:p>
      </w:sdtContent>
    </w:sdt>
    <w:p w14:paraId="6471C464" w14:textId="77777777" w:rsidR="006D5B02" w:rsidRPr="002E24F9" w:rsidRDefault="006D5B02" w:rsidP="00BE05F1">
      <w:pPr>
        <w:rPr>
          <w:rStyle w:val="InlineHeading"/>
        </w:rPr>
      </w:pPr>
      <w:r>
        <w:rPr>
          <w:rStyle w:val="InlineHeading"/>
        </w:rPr>
        <w:t>Полное</w:t>
      </w:r>
      <w:r w:rsidRPr="002E24F9">
        <w:rPr>
          <w:rStyle w:val="InlineHeading"/>
        </w:rPr>
        <w:t xml:space="preserve"> </w:t>
      </w:r>
      <w:r>
        <w:rPr>
          <w:rStyle w:val="InlineHeading"/>
        </w:rPr>
        <w:t>заключение</w:t>
      </w:r>
      <w:r w:rsidRPr="002E24F9">
        <w:rPr>
          <w:rStyle w:val="InlineHeading"/>
        </w:rPr>
        <w:t>:</w:t>
      </w:r>
    </w:p>
    <w:sdt>
      <w:sdtPr>
        <w:rPr>
          <w:rStyle w:val="Emphasis"/>
        </w:rPr>
        <w:alias w:val="Full Conclusion"/>
        <w:tag w:val="Full Conclusion"/>
        <w:id w:val="35244217"/>
        <w:placeholder>
          <w:docPart w:val="CC92D147F8F34C12BC7B414F02E706C6"/>
        </w:placeholder>
      </w:sdtPr>
      <w:sdtEndPr>
        <w:rPr>
          <w:rStyle w:val="InlineHeading"/>
          <w:rFonts w:asciiTheme="majorHAnsi" w:hAnsiTheme="majorHAnsi"/>
          <w:b/>
          <w:i w:val="0"/>
          <w:iCs w:val="0"/>
          <w:caps/>
        </w:rPr>
      </w:sdtEndPr>
      <w:sdtContent>
        <w:p w14:paraId="0EB407F2" w14:textId="2EF5E00D" w:rsidR="00107571" w:rsidRPr="00107571" w:rsidRDefault="00107571" w:rsidP="00107571">
          <w:pPr>
            <w:rPr>
              <w:rStyle w:val="Emphasis"/>
            </w:rPr>
          </w:pPr>
          <w:r w:rsidRPr="00107571">
            <w:rPr>
              <w:rStyle w:val="Emphasis"/>
            </w:rPr>
            <w:t>Испытуемая контакту доступна. Предъявляет жалобы на  повышенную тревожность, чувство страха сопровождающимися сердцебиением, дрожью в конечностях, снижение настроения.</w:t>
          </w:r>
        </w:p>
        <w:p w14:paraId="2BA18DC8" w14:textId="34D19B9E" w:rsidR="00107571" w:rsidRPr="00107571" w:rsidRDefault="00107571" w:rsidP="00107571">
          <w:pPr>
            <w:rPr>
              <w:rStyle w:val="Emphasis"/>
            </w:rPr>
          </w:pPr>
          <w:r w:rsidRPr="00107571">
            <w:rPr>
              <w:rStyle w:val="Emphasis"/>
            </w:rPr>
            <w:t>Из анамнеза известно</w:t>
          </w:r>
          <w:r w:rsidR="00FA7FCD">
            <w:rPr>
              <w:rStyle w:val="Emphasis"/>
            </w:rPr>
            <w:t>:</w:t>
          </w:r>
          <w:r w:rsidRPr="00107571">
            <w:rPr>
              <w:rStyle w:val="Emphasis"/>
            </w:rPr>
            <w:t xml:space="preserve"> </w:t>
          </w:r>
          <w:r w:rsidR="00FA7FCD">
            <w:rPr>
              <w:rStyle w:val="Emphasis"/>
            </w:rPr>
            <w:t>р</w:t>
          </w:r>
          <w:r w:rsidRPr="00107571">
            <w:rPr>
              <w:rStyle w:val="Emphasis"/>
            </w:rPr>
            <w:t xml:space="preserve">одилась </w:t>
          </w:r>
          <w:r>
            <w:rPr>
              <w:rStyle w:val="Emphasis"/>
            </w:rPr>
            <w:t>первым</w:t>
          </w:r>
          <w:r w:rsidRPr="00107571">
            <w:rPr>
              <w:rStyle w:val="Emphasis"/>
            </w:rPr>
            <w:t xml:space="preserve"> ребенком в семье из </w:t>
          </w:r>
          <w:r>
            <w:rPr>
              <w:rStyle w:val="Emphasis"/>
            </w:rPr>
            <w:t>двух</w:t>
          </w:r>
          <w:r w:rsidRPr="00107571">
            <w:rPr>
              <w:rStyle w:val="Emphasis"/>
            </w:rPr>
            <w:t xml:space="preserve"> детей, отец убил мать.</w:t>
          </w:r>
          <w:r w:rsidR="00C319AE">
            <w:rPr>
              <w:rStyle w:val="Emphasis"/>
            </w:rPr>
            <w:t xml:space="preserve"> В 15 лет испытуемая была осуждена за захват в заложники учительницы в школе, по словам самой испытуемой «так как она постоянно издевалась над учениками, била указкой, угрожала раздеть и заставить работать на панели, унижала и отбирала деньги». Испытуемую направили в воспитательную колонию, где она успешно получила ср</w:t>
          </w:r>
          <w:r w:rsidR="002F0471">
            <w:rPr>
              <w:rStyle w:val="Emphasis"/>
            </w:rPr>
            <w:t>е</w:t>
          </w:r>
          <w:r w:rsidR="00C319AE">
            <w:rPr>
              <w:rStyle w:val="Emphasis"/>
            </w:rPr>
            <w:t xml:space="preserve">днее специальное образование слесаря-сантехника, получила положительную характеристику от администрации колонии, проработала по специальности в колонии до своего совершеннолетия, и на следующий же день была освобождена по УДО в связи с примерным поведением. Заключение </w:t>
          </w:r>
          <w:r w:rsidR="002F0471">
            <w:rPr>
              <w:rStyle w:val="Emphasis"/>
            </w:rPr>
            <w:t>психиатра</w:t>
          </w:r>
          <w:r w:rsidR="00C319AE">
            <w:rPr>
              <w:rStyle w:val="Emphasis"/>
            </w:rPr>
            <w:t xml:space="preserve"> колонии говорит о в целом приемлемым состоянием психики испытуемой. На данный момент ф</w:t>
          </w:r>
          <w:r w:rsidRPr="00107571">
            <w:rPr>
              <w:rStyle w:val="Emphasis"/>
            </w:rPr>
            <w:t>он настроения снижен, фиксирована на своих переживаниях. К исследованию отнеслась с пониманием, со слов надеется на правильное лечение, однако  нет уверенности, что пациентка доверяет, информацию о себе рассказывает неохотно, после вопроса о семье, сослалась на утомляемость.</w:t>
          </w:r>
        </w:p>
        <w:p w14:paraId="7BEE8672" w14:textId="09C6E70E" w:rsidR="00107571" w:rsidRPr="00107571" w:rsidRDefault="00107571" w:rsidP="00107571">
          <w:pPr>
            <w:rPr>
              <w:rStyle w:val="Emphasis"/>
            </w:rPr>
          </w:pPr>
          <w:r w:rsidRPr="00107571">
            <w:rPr>
              <w:rStyle w:val="Emphasis"/>
            </w:rPr>
            <w:t>Инструкции испытуемая усваивает, в полном объеме. В работу включается, интересуется, «зачем проводят методики, боюсь, что поставят на учет к психиатру». Задания выполняет добросовестно, старается произвести впечатление. Поведение адекватно ситуации исследования, фон настроения снижен.</w:t>
          </w:r>
        </w:p>
        <w:p w14:paraId="4C993F41" w14:textId="64EF948A" w:rsidR="00107571" w:rsidRPr="00107571" w:rsidRDefault="00107571" w:rsidP="00107571">
          <w:pPr>
            <w:rPr>
              <w:rStyle w:val="IntenseEmphasis"/>
            </w:rPr>
          </w:pPr>
          <w:r w:rsidRPr="00107571">
            <w:rPr>
              <w:rStyle w:val="IntenseEmphasis"/>
            </w:rPr>
            <w:t>Внимание:</w:t>
          </w:r>
        </w:p>
        <w:p w14:paraId="11685AF7" w14:textId="41B9AB6E" w:rsidR="00107571" w:rsidRDefault="00107571" w:rsidP="00107571">
          <w:pPr>
            <w:rPr>
              <w:rStyle w:val="Emphasis"/>
            </w:rPr>
          </w:pPr>
          <w:r w:rsidRPr="00107571">
            <w:rPr>
              <w:rStyle w:val="Emphasis"/>
            </w:rPr>
            <w:t>Психомоторный темп неравномерный,  Счет по Крепелину ( 11, 8, 9,</w:t>
          </w:r>
          <w:r w:rsidR="00C319AE">
            <w:rPr>
              <w:rStyle w:val="Emphasis"/>
            </w:rPr>
            <w:t xml:space="preserve"> </w:t>
          </w:r>
          <w:r w:rsidRPr="00107571">
            <w:rPr>
              <w:rStyle w:val="Emphasis"/>
            </w:rPr>
            <w:t>8,</w:t>
          </w:r>
          <w:r w:rsidR="00C319AE">
            <w:rPr>
              <w:rStyle w:val="Emphasis"/>
            </w:rPr>
            <w:t xml:space="preserve"> </w:t>
          </w:r>
          <w:r w:rsidRPr="00107571">
            <w:rPr>
              <w:rStyle w:val="Emphasis"/>
            </w:rPr>
            <w:t>7, 11, 12, 6 при норме 10- 12 за 30 сек.) (4 минуты 38</w:t>
          </w:r>
          <w:r w:rsidR="00C319AE">
            <w:rPr>
              <w:rStyle w:val="Emphasis"/>
            </w:rPr>
            <w:t xml:space="preserve"> </w:t>
          </w:r>
          <w:r w:rsidRPr="00107571">
            <w:rPr>
              <w:rStyle w:val="Emphasis"/>
            </w:rPr>
            <w:t>секунд на задание при норме 8-10 минут по корректурной пробе, таблица Шульте  42</w:t>
          </w:r>
          <w:r w:rsidR="00C319AE">
            <w:rPr>
              <w:rStyle w:val="Emphasis"/>
            </w:rPr>
            <w:t>.</w:t>
          </w:r>
          <w:r w:rsidRPr="00107571">
            <w:rPr>
              <w:rStyle w:val="Emphasis"/>
            </w:rPr>
            <w:t>1,</w:t>
          </w:r>
          <w:r w:rsidR="00C319AE">
            <w:rPr>
              <w:rStyle w:val="Emphasis"/>
            </w:rPr>
            <w:t xml:space="preserve"> </w:t>
          </w:r>
          <w:r w:rsidRPr="00107571">
            <w:rPr>
              <w:rStyle w:val="Emphasis"/>
            </w:rPr>
            <w:t>40</w:t>
          </w:r>
          <w:r w:rsidR="00C319AE">
            <w:rPr>
              <w:rStyle w:val="Emphasis"/>
            </w:rPr>
            <w:t>.</w:t>
          </w:r>
          <w:r w:rsidRPr="00107571">
            <w:rPr>
              <w:rStyle w:val="Emphasis"/>
            </w:rPr>
            <w:t>2,</w:t>
          </w:r>
          <w:r w:rsidR="00C319AE">
            <w:rPr>
              <w:rStyle w:val="Emphasis"/>
            </w:rPr>
            <w:t xml:space="preserve"> </w:t>
          </w:r>
          <w:r w:rsidRPr="00107571">
            <w:rPr>
              <w:rStyle w:val="Emphasis"/>
            </w:rPr>
            <w:t>36</w:t>
          </w:r>
          <w:r w:rsidR="00C319AE">
            <w:rPr>
              <w:rStyle w:val="Emphasis"/>
            </w:rPr>
            <w:t>.</w:t>
          </w:r>
          <w:r w:rsidRPr="00107571">
            <w:rPr>
              <w:rStyle w:val="Emphasis"/>
            </w:rPr>
            <w:t>2,</w:t>
          </w:r>
          <w:r w:rsidR="00C319AE">
            <w:rPr>
              <w:rStyle w:val="Emphasis"/>
            </w:rPr>
            <w:t xml:space="preserve"> </w:t>
          </w:r>
          <w:r w:rsidRPr="00107571">
            <w:rPr>
              <w:rStyle w:val="Emphasis"/>
            </w:rPr>
            <w:t>43</w:t>
          </w:r>
          <w:r w:rsidR="00C319AE">
            <w:rPr>
              <w:rStyle w:val="Emphasis"/>
            </w:rPr>
            <w:t>.</w:t>
          </w:r>
          <w:r w:rsidRPr="00107571">
            <w:rPr>
              <w:rStyle w:val="Emphasis"/>
            </w:rPr>
            <w:t>2, 31,2</w:t>
          </w:r>
          <w:r w:rsidR="00C319AE">
            <w:rPr>
              <w:rStyle w:val="Emphasis"/>
            </w:rPr>
            <w:t xml:space="preserve"> с.</w:t>
          </w:r>
          <w:r w:rsidRPr="00107571">
            <w:rPr>
              <w:rStyle w:val="Emphasis"/>
            </w:rPr>
            <w:t xml:space="preserve"> (при норме 40-50 сек.), при том в Т3 ,Т4 были некоторые паузы в отыскивание числа (смотрит и не видит). Концентрация внимания в пределах нормы</w:t>
          </w:r>
          <w:r w:rsidR="00DA76AE">
            <w:rPr>
              <w:rStyle w:val="Emphasis"/>
            </w:rPr>
            <w:t xml:space="preserve"> </w:t>
          </w:r>
          <w:r w:rsidRPr="00107571">
            <w:rPr>
              <w:rStyle w:val="Emphasis"/>
            </w:rPr>
            <w:t>– 1 ошибка по корректурной пробе при норме 15. Нарушений избирательности внимания не выявлено</w:t>
          </w:r>
          <w:r w:rsidR="00DA76AE">
            <w:rPr>
              <w:rStyle w:val="Emphasis"/>
            </w:rPr>
            <w:t xml:space="preserve"> </w:t>
          </w:r>
          <w:r w:rsidRPr="00107571">
            <w:rPr>
              <w:rStyle w:val="Emphasis"/>
            </w:rPr>
            <w:t xml:space="preserve">– без ошибок Мотивационная сторона внимания в целом не нарушена – С. выполняет все предложенные </w:t>
          </w:r>
          <w:r w:rsidRPr="00107571">
            <w:rPr>
              <w:rStyle w:val="Emphasis"/>
            </w:rPr>
            <w:lastRenderedPageBreak/>
            <w:t>методики, критична к результату, самостоятельно замечает и исправляет ошибки, следует инструкциям.</w:t>
          </w:r>
        </w:p>
        <w:p w14:paraId="76FFF311" w14:textId="6B766C33" w:rsidR="00107571" w:rsidRPr="00107571" w:rsidRDefault="00107571" w:rsidP="00107571">
          <w:pPr>
            <w:rPr>
              <w:rStyle w:val="Emphasis"/>
            </w:rPr>
          </w:pPr>
          <w:r w:rsidRPr="00107571">
            <w:rPr>
              <w:rStyle w:val="Emphasis"/>
            </w:rPr>
            <w:t>Память:</w:t>
          </w:r>
        </w:p>
        <w:p w14:paraId="7092A5CF" w14:textId="3CB22E8F" w:rsidR="00107571" w:rsidRPr="00107571" w:rsidRDefault="00107571" w:rsidP="00107571">
          <w:pPr>
            <w:rPr>
              <w:rStyle w:val="Emphasis"/>
            </w:rPr>
          </w:pPr>
          <w:r w:rsidRPr="00107571">
            <w:rPr>
              <w:rStyle w:val="Emphasis"/>
            </w:rPr>
            <w:t>Объём механической памяти незначительно снижен (4 единиц</w:t>
          </w:r>
          <w:r w:rsidR="00DA76AE">
            <w:rPr>
              <w:rStyle w:val="Emphasis"/>
            </w:rPr>
            <w:t>ы</w:t>
          </w:r>
          <w:r w:rsidRPr="00107571">
            <w:rPr>
              <w:rStyle w:val="Emphasis"/>
            </w:rPr>
            <w:t>, при норме 5-7</w:t>
          </w:r>
          <w:r w:rsidR="00DA76AE">
            <w:rPr>
              <w:rStyle w:val="Emphasis"/>
            </w:rPr>
            <w:t>)</w:t>
          </w:r>
          <w:r w:rsidRPr="00107571">
            <w:rPr>
              <w:rStyle w:val="Emphasis"/>
            </w:rPr>
            <w:t xml:space="preserve"> Непосредственная вербальное запоминание со снижением, (10 слов 4,</w:t>
          </w:r>
          <w:r w:rsidR="00DA76AE">
            <w:rPr>
              <w:rStyle w:val="Emphasis"/>
            </w:rPr>
            <w:t xml:space="preserve"> </w:t>
          </w:r>
          <w:r w:rsidRPr="00107571">
            <w:rPr>
              <w:rStyle w:val="Emphasis"/>
            </w:rPr>
            <w:t>4,</w:t>
          </w:r>
          <w:r w:rsidR="00DA76AE">
            <w:rPr>
              <w:rStyle w:val="Emphasis"/>
            </w:rPr>
            <w:t xml:space="preserve"> </w:t>
          </w:r>
          <w:r w:rsidRPr="00107571">
            <w:rPr>
              <w:rStyle w:val="Emphasis"/>
            </w:rPr>
            <w:t>4,</w:t>
          </w:r>
          <w:r w:rsidR="00DA76AE">
            <w:rPr>
              <w:rStyle w:val="Emphasis"/>
            </w:rPr>
            <w:t xml:space="preserve"> </w:t>
          </w:r>
          <w:r w:rsidRPr="00107571">
            <w:rPr>
              <w:rStyle w:val="Emphasis"/>
            </w:rPr>
            <w:t>8,</w:t>
          </w:r>
          <w:r w:rsidR="00DA76AE">
            <w:rPr>
              <w:rStyle w:val="Emphasis"/>
            </w:rPr>
            <w:t xml:space="preserve"> </w:t>
          </w:r>
          <w:r w:rsidRPr="00107571">
            <w:rPr>
              <w:rStyle w:val="Emphasis"/>
            </w:rPr>
            <w:t>7,</w:t>
          </w:r>
          <w:r w:rsidR="00DA76AE">
            <w:rPr>
              <w:rStyle w:val="Emphasis"/>
            </w:rPr>
            <w:t xml:space="preserve"> </w:t>
          </w:r>
          <w:r w:rsidRPr="00107571">
            <w:rPr>
              <w:rStyle w:val="Emphasis"/>
            </w:rPr>
            <w:t>8,</w:t>
          </w:r>
          <w:r w:rsidR="00DA76AE">
            <w:rPr>
              <w:rStyle w:val="Emphasis"/>
            </w:rPr>
            <w:t xml:space="preserve"> </w:t>
          </w:r>
          <w:r w:rsidRPr="00107571">
            <w:rPr>
              <w:rStyle w:val="Emphasis"/>
            </w:rPr>
            <w:t>9,</w:t>
          </w:r>
          <w:r w:rsidR="00DA76AE">
            <w:rPr>
              <w:rStyle w:val="Emphasis"/>
            </w:rPr>
            <w:t xml:space="preserve"> </w:t>
          </w:r>
          <w:r w:rsidRPr="00107571">
            <w:rPr>
              <w:rStyle w:val="Emphasis"/>
            </w:rPr>
            <w:t>9,</w:t>
          </w:r>
          <w:r w:rsidR="00DA76AE">
            <w:rPr>
              <w:rStyle w:val="Emphasis"/>
            </w:rPr>
            <w:t xml:space="preserve"> </w:t>
          </w:r>
          <w:r w:rsidRPr="00107571">
            <w:rPr>
              <w:rStyle w:val="Emphasis"/>
            </w:rPr>
            <w:t>9,</w:t>
          </w:r>
          <w:r w:rsidR="00DA76AE">
            <w:rPr>
              <w:rStyle w:val="Emphasis"/>
            </w:rPr>
            <w:t xml:space="preserve"> </w:t>
          </w:r>
          <w:r w:rsidRPr="00107571">
            <w:rPr>
              <w:rStyle w:val="Emphasis"/>
            </w:rPr>
            <w:t>через час 8). Процесс сохранения информации не нарушен.</w:t>
          </w:r>
          <w:r w:rsidR="00FA7FCD">
            <w:rPr>
              <w:rStyle w:val="Emphasis"/>
            </w:rPr>
            <w:t xml:space="preserve"> </w:t>
          </w:r>
          <w:r w:rsidRPr="00107571">
            <w:rPr>
              <w:rStyle w:val="Emphasis"/>
            </w:rPr>
            <w:t>Отсроченное воспроизведение (через час) сохранно – 80% при норме 80%. Опосредованное запоминание сохранно – 87,5% при норме 73% по методике пиктограммы, образы адекватные, конкретные и атрибутивные. Мотивационный компонент памяти несколько нарушен (все инструкции выполняются, однако выполняя методику «пиктограммы»</w:t>
          </w:r>
          <w:r w:rsidR="00FA7FCD">
            <w:rPr>
              <w:rStyle w:val="Emphasis"/>
            </w:rPr>
            <w:t>,</w:t>
          </w:r>
          <w:r w:rsidRPr="00107571">
            <w:rPr>
              <w:rStyle w:val="Emphasis"/>
            </w:rPr>
            <w:t xml:space="preserve"> </w:t>
          </w:r>
          <w:r w:rsidR="00FA7FCD">
            <w:rPr>
              <w:rStyle w:val="Emphasis"/>
            </w:rPr>
            <w:t>н</w:t>
          </w:r>
          <w:r w:rsidRPr="00107571">
            <w:rPr>
              <w:rStyle w:val="Emphasis"/>
            </w:rPr>
            <w:t>е смогла подобрать образ на понятие «справедливость», хотя   слово это запомнила</w:t>
          </w:r>
          <w:r w:rsidR="00FA7FCD">
            <w:rPr>
              <w:rStyle w:val="Emphasis"/>
            </w:rPr>
            <w:t>)</w:t>
          </w:r>
          <w:r w:rsidRPr="00107571">
            <w:rPr>
              <w:rStyle w:val="Emphasis"/>
            </w:rPr>
            <w:t xml:space="preserve">. </w:t>
          </w:r>
          <w:r w:rsidR="00FA7FCD">
            <w:rPr>
              <w:rStyle w:val="Emphasis"/>
            </w:rPr>
            <w:t>М</w:t>
          </w:r>
          <w:r w:rsidRPr="00107571">
            <w:rPr>
              <w:rStyle w:val="Emphasis"/>
            </w:rPr>
            <w:t>етодика далась достаточно легко, увлеченно рассказывала как она себе это представляла, рисовала аккуратно.</w:t>
          </w:r>
        </w:p>
        <w:p w14:paraId="41BBE28C" w14:textId="3921E2C1" w:rsidR="00107571" w:rsidRPr="00107571" w:rsidRDefault="00107571" w:rsidP="00107571">
          <w:pPr>
            <w:rPr>
              <w:rStyle w:val="Emphasis"/>
            </w:rPr>
          </w:pPr>
          <w:r w:rsidRPr="00107571">
            <w:rPr>
              <w:rStyle w:val="Emphasis"/>
            </w:rPr>
            <w:t>Мышление:</w:t>
          </w:r>
        </w:p>
        <w:p w14:paraId="6A6DD009" w14:textId="185639F3" w:rsidR="00107571" w:rsidRPr="00107571" w:rsidRDefault="00107571" w:rsidP="00107571">
          <w:pPr>
            <w:rPr>
              <w:rStyle w:val="Emphasis"/>
            </w:rPr>
          </w:pPr>
          <w:r w:rsidRPr="00107571">
            <w:rPr>
              <w:rStyle w:val="Emphasis"/>
            </w:rPr>
            <w:t>Категориальный строй мышления в целом без нарушений, в методике «пиктограммы» символы подобраны адекватные, эмоционально красочные. (веселый праздник – воздушные шары, тяжелая работа топор в чурке, дружба мальчик и девочка, микробы к слову болезнь, развитие представлено тремя фигурами детей располагающимися по росту, ядовитый вопрос кобра и ?, такие множественные ассоциации, свидетельствуют о</w:t>
          </w:r>
          <w:r w:rsidR="00FA7FCD">
            <w:rPr>
              <w:rStyle w:val="Emphasis"/>
            </w:rPr>
            <w:t>б</w:t>
          </w:r>
          <w:r w:rsidRPr="00107571">
            <w:rPr>
              <w:rStyle w:val="Emphasis"/>
            </w:rPr>
            <w:t xml:space="preserve"> обстоятельности мышлени</w:t>
          </w:r>
          <w:r w:rsidR="00FA7FCD">
            <w:rPr>
              <w:rStyle w:val="Emphasis"/>
            </w:rPr>
            <w:t>я.</w:t>
          </w:r>
        </w:p>
        <w:p w14:paraId="61AD0BA3" w14:textId="1CD75BBD" w:rsidR="00107571" w:rsidRPr="00107571" w:rsidRDefault="00107571" w:rsidP="00107571">
          <w:pPr>
            <w:rPr>
              <w:rStyle w:val="Emphasis"/>
            </w:rPr>
          </w:pPr>
          <w:r w:rsidRPr="00107571">
            <w:rPr>
              <w:rStyle w:val="Emphasis"/>
            </w:rPr>
            <w:t>В динамической стороне мышления без нарушений.</w:t>
          </w:r>
        </w:p>
        <w:p w14:paraId="2B9B4529" w14:textId="682ACCA0" w:rsidR="00107571" w:rsidRPr="00107571" w:rsidRDefault="00107571" w:rsidP="00107571">
          <w:pPr>
            <w:rPr>
              <w:rStyle w:val="Emphasis"/>
            </w:rPr>
          </w:pPr>
          <w:r w:rsidRPr="00107571">
            <w:rPr>
              <w:rStyle w:val="Emphasis"/>
            </w:rPr>
            <w:t>Мотивационная сторона мышления не нарушена –</w:t>
          </w:r>
          <w:r w:rsidR="00FA7FCD">
            <w:rPr>
              <w:rStyle w:val="Emphasis"/>
            </w:rPr>
            <w:t xml:space="preserve"> </w:t>
          </w:r>
          <w:r w:rsidRPr="00107571">
            <w:rPr>
              <w:rStyle w:val="Emphasis"/>
            </w:rPr>
            <w:t>четко усваивает и удерживает инструкции, вопросы задает по существу, использует  ответы для успешного выполнения заданий, демонстрирует высокую степень включенности в работу.</w:t>
          </w:r>
        </w:p>
        <w:p w14:paraId="69CC3F81" w14:textId="33B4554C" w:rsidR="00107571" w:rsidRPr="00107571" w:rsidRDefault="00107571" w:rsidP="00107571">
          <w:pPr>
            <w:rPr>
              <w:rStyle w:val="Emphasis"/>
            </w:rPr>
          </w:pPr>
          <w:r w:rsidRPr="00107571">
            <w:rPr>
              <w:rStyle w:val="Emphasis"/>
            </w:rPr>
            <w:t>Эмоционально волевая  сфера: Фон настроения снижен, до уровня субклинической депрессии (9 баллов</w:t>
          </w:r>
          <w:r w:rsidR="00FA7FCD">
            <w:rPr>
              <w:rStyle w:val="Emphasis"/>
            </w:rPr>
            <w:t xml:space="preserve"> </w:t>
          </w:r>
          <w:r w:rsidR="00FA7FCD" w:rsidRPr="00FA7FCD">
            <w:rPr>
              <w:rStyle w:val="Emphasis"/>
            </w:rPr>
            <w:t>HADS</w:t>
          </w:r>
          <w:r w:rsidRPr="00107571">
            <w:rPr>
              <w:rStyle w:val="Emphasis"/>
            </w:rPr>
            <w:t>) Астения (Методику классификация  предметов не смогла выполнить до конца, хотя группы формировала правильно). Неустойчивость самооценки.  Выявлена  умеренная личностная тревожность (Тест  Спилберга Ханина 34 б). Критика сохранна.</w:t>
          </w:r>
        </w:p>
        <w:p w14:paraId="1CC31314" w14:textId="30A88697" w:rsidR="00107571" w:rsidRPr="00107571" w:rsidRDefault="00107571" w:rsidP="00107571">
          <w:pPr>
            <w:rPr>
              <w:rStyle w:val="Emphasis"/>
            </w:rPr>
          </w:pPr>
          <w:r w:rsidRPr="00107571">
            <w:rPr>
              <w:rStyle w:val="Emphasis"/>
            </w:rPr>
            <w:t>Заключение: Таким образом, у пациентки на первый план выступает неравномерный темп психической деятельности, снижение настроения до уровня субклинической депрессии. Астения.  Личностная тревожность. Нарушений памяти, мышления, не выявлено. Вышеуказанные признаки характерны, для аффективного патопсихологического симптомокомплекса гипотемический вариант и патопсихологического психогенно – невротического симптомокомплекса.</w:t>
          </w:r>
        </w:p>
        <w:p w14:paraId="7B881BD9" w14:textId="02BFA3F0" w:rsidR="006D5B02" w:rsidRPr="00107571" w:rsidRDefault="00107571" w:rsidP="00107571">
          <w:r w:rsidRPr="00107571">
            <w:rPr>
              <w:rStyle w:val="Emphasis"/>
            </w:rPr>
            <w:t>Рекомендовано дополнительное обследование эмоционально личностной сферы.</w:t>
          </w:r>
        </w:p>
      </w:sdtContent>
    </w:sdt>
    <w:p w14:paraId="2FA146C6" w14:textId="77777777" w:rsidR="00A6472B" w:rsidRPr="00107571" w:rsidRDefault="00A6472B">
      <w:pPr>
        <w:jc w:val="left"/>
      </w:pPr>
      <w:r w:rsidRPr="00107571">
        <w:br w:type="page"/>
      </w:r>
    </w:p>
    <w:p w14:paraId="5924E5FB" w14:textId="34F02FAB"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r w:rsidR="005965F3">
        <w:fldChar w:fldCharType="begin"/>
      </w:r>
      <w:r w:rsidR="005965F3">
        <w:instrText xml:space="preserve"> SEQ Annex \* MERGEFORMAT </w:instrText>
      </w:r>
      <w:r w:rsidR="005965F3">
        <w:fldChar w:fldCharType="separate"/>
      </w:r>
      <w:r w:rsidR="009E289E">
        <w:rPr>
          <w:noProof/>
        </w:rPr>
        <w:t>3</w:t>
      </w:r>
      <w:r w:rsidR="005965F3">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1330176653"/>
          <w:placeholder>
            <w:docPart w:val="2C1C3183859A43F4A4E1430444ACD2E6"/>
          </w:placeholder>
          <w:text/>
        </w:sdtPr>
        <w:sdtContent>
          <w:r w:rsidR="009E289E" w:rsidRPr="009E289E">
            <w:rPr>
              <w:rStyle w:val="TitleChar"/>
              <w:color w:val="404040" w:themeColor="text1" w:themeTint="BF"/>
              <w:spacing w:val="0"/>
              <w:sz w:val="24"/>
              <w:szCs w:val="30"/>
            </w:rPr>
            <w:t>000694</w:t>
          </w:r>
        </w:sdtContent>
      </w:sdt>
      <w:r w:rsidRPr="00E11FFC">
        <w:fldChar w:fldCharType="end"/>
      </w:r>
    </w:p>
    <w:p w14:paraId="7797B608" w14:textId="059275AD" w:rsidR="00A6472B" w:rsidRPr="00322545" w:rsidRDefault="00A6472B" w:rsidP="00A6472B">
      <w:pPr>
        <w:pStyle w:val="Subtitle"/>
      </w:pPr>
      <w:r>
        <w:t>гРИФ СЕКРЕТНОСТИ:</w:t>
      </w:r>
      <w:r>
        <w:br/>
      </w:r>
      <w:sdt>
        <w:sdtPr>
          <w:alias w:val="Clearence"/>
          <w:tag w:val="Clearence"/>
          <w:id w:val="278613004"/>
          <w:placeholder>
            <w:docPart w:val="242EBC7629FE431B9D0FF69872EA9A5A"/>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ограниченного пользования</w:t>
          </w:r>
        </w:sdtContent>
      </w:sdt>
    </w:p>
    <w:p w14:paraId="122F47AC" w14:textId="77777777" w:rsidR="00A6472B" w:rsidRPr="0020673C"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Характеристики</w:t>
      </w:r>
    </w:p>
    <w:sdt>
      <w:sdtPr>
        <w:alias w:val="Characteristics Table"/>
        <w:tag w:val="Characteristics Table"/>
        <w:id w:val="-2133389234"/>
        <w15:repeatingSection/>
      </w:sdtPr>
      <w:sdtEndPr/>
      <w:sdtContent>
        <w:sdt>
          <w:sdtPr>
            <w:id w:val="1100758770"/>
            <w:placeholder>
              <w:docPart w:val="CB6E30C706F54BA08E31873B37FCD68B"/>
            </w:placeholder>
            <w15:repeatingSectionItem/>
          </w:sdtPr>
          <w:sdtEndPr/>
          <w:sdtContent>
            <w:p w14:paraId="3ADD4137" w14:textId="239D1D34" w:rsidR="00A6472B" w:rsidRPr="0020673C" w:rsidRDefault="00A6472B" w:rsidP="00BE05F1">
              <w:pPr>
                <w:rPr>
                  <w:rStyle w:val="InlineHeading"/>
                </w:rPr>
              </w:pPr>
              <w:r w:rsidRPr="00A6472B">
                <w:rPr>
                  <w:rStyle w:val="InlineHeading"/>
                </w:rPr>
                <w:t>Характеристика</w:t>
              </w:r>
              <w:r w:rsidRPr="0020673C">
                <w:rPr>
                  <w:rStyle w:val="InlineHeading"/>
                </w:rPr>
                <w:t xml:space="preserve"> №</w:t>
              </w:r>
              <w:r w:rsidRPr="00A6472B">
                <w:rPr>
                  <w:rStyle w:val="InlineHeading"/>
                </w:rPr>
                <w:fldChar w:fldCharType="begin"/>
              </w:r>
              <w:r w:rsidRPr="0020673C">
                <w:rPr>
                  <w:rStyle w:val="InlineHeading"/>
                </w:rPr>
                <w:instrText xml:space="preserve"> </w:instrText>
              </w:r>
              <w:r w:rsidRPr="00A6472B">
                <w:rPr>
                  <w:rStyle w:val="InlineHeading"/>
                  <w:lang w:val="en-US"/>
                </w:rPr>
                <w:instrText>SEQ</w:instrText>
              </w:r>
              <w:r w:rsidRPr="0020673C">
                <w:rPr>
                  <w:rStyle w:val="InlineHeading"/>
                </w:rPr>
                <w:instrText xml:space="preserve"> </w:instrText>
              </w:r>
              <w:r w:rsidRPr="00A6472B">
                <w:rPr>
                  <w:rStyle w:val="InlineHeading"/>
                  <w:lang w:val="en-US"/>
                </w:rPr>
                <w:instrText>CharacteristicsNum</w:instrText>
              </w:r>
              <w:r w:rsidRPr="0020673C">
                <w:rPr>
                  <w:rStyle w:val="InlineHeading"/>
                </w:rPr>
                <w:instrText xml:space="preserve"> \* </w:instrText>
              </w:r>
              <w:r w:rsidRPr="00A6472B">
                <w:rPr>
                  <w:rStyle w:val="InlineHeading"/>
                  <w:lang w:val="en-US"/>
                </w:rPr>
                <w:instrText>MERGEFORMAT</w:instrText>
              </w:r>
              <w:r w:rsidRPr="0020673C">
                <w:rPr>
                  <w:rStyle w:val="InlineHeading"/>
                </w:rPr>
                <w:instrText xml:space="preserve"> </w:instrText>
              </w:r>
              <w:r w:rsidRPr="00A6472B">
                <w:rPr>
                  <w:rStyle w:val="InlineHeading"/>
                </w:rPr>
                <w:fldChar w:fldCharType="separate"/>
              </w:r>
              <w:r w:rsidR="009E289E" w:rsidRPr="009E289E">
                <w:rPr>
                  <w:rStyle w:val="InlineHeading"/>
                  <w:noProof/>
                </w:rPr>
                <w:t>1</w:t>
              </w:r>
              <w:r w:rsidRPr="00A6472B">
                <w:rPr>
                  <w:rStyle w:val="InlineHeading"/>
                </w:rPr>
                <w:fldChar w:fldCharType="end"/>
              </w:r>
              <w:r w:rsidRPr="00A6472B">
                <w:rPr>
                  <w:rStyle w:val="InlineHeading"/>
                </w:rPr>
                <w:t>.</w:t>
              </w:r>
            </w:p>
            <w:p w14:paraId="551BA981" w14:textId="51652A04" w:rsidR="00A6472B" w:rsidRPr="0020673C" w:rsidRDefault="00A6472B" w:rsidP="00BE05F1">
              <w:r w:rsidRPr="00A6472B">
                <w:rPr>
                  <w:rStyle w:val="InlineHeading"/>
                </w:rPr>
                <w:t>Дата</w:t>
              </w:r>
              <w:r w:rsidRPr="0020673C">
                <w:rPr>
                  <w:rStyle w:val="InlineHeading"/>
                </w:rPr>
                <w:t xml:space="preserve"> </w:t>
              </w:r>
              <w:r w:rsidRPr="00A6472B">
                <w:rPr>
                  <w:rStyle w:val="InlineHeading"/>
                </w:rPr>
                <w:t>составления</w:t>
              </w:r>
              <w:r w:rsidRPr="0020673C">
                <w:rPr>
                  <w:rStyle w:val="InlineHeading"/>
                </w:rPr>
                <w:t>:</w:t>
              </w:r>
              <w:r w:rsidRPr="0020673C">
                <w:t xml:space="preserve"> </w:t>
              </w:r>
              <w:sdt>
                <w:sdtPr>
                  <w:alias w:val="Compilation Date"/>
                  <w:tag w:val="Compilation Date"/>
                  <w:id w:val="-1818478774"/>
                  <w:placeholder>
                    <w:docPart w:val="5A4582844B5B47B587C3C9C919B94D31"/>
                  </w:placeholder>
                  <w:date w:fullDate="2020-03-15T00:00:00Z">
                    <w:dateFormat w:val="dd.MM.yyyy"/>
                    <w:lid w:val="ru-RU"/>
                    <w:storeMappedDataAs w:val="date"/>
                    <w:calendar w:val="gregorian"/>
                  </w:date>
                </w:sdtPr>
                <w:sdtEndPr/>
                <w:sdtContent>
                  <w:r w:rsidR="002D518A">
                    <w:t>15.03.2020</w:t>
                  </w:r>
                </w:sdtContent>
              </w:sdt>
            </w:p>
            <w:p w14:paraId="2142A17E" w14:textId="783D5B12" w:rsidR="00A6472B" w:rsidRPr="002D518A" w:rsidRDefault="00A6472B" w:rsidP="00BE05F1">
              <w:r w:rsidRPr="00A6472B">
                <w:rPr>
                  <w:rStyle w:val="InlineHeading"/>
                </w:rPr>
                <w:t>Составитель</w:t>
              </w:r>
              <w:r w:rsidRPr="002D518A">
                <w:rPr>
                  <w:rStyle w:val="InlineHeading"/>
                </w:rPr>
                <w:t>:</w:t>
              </w:r>
              <w:r w:rsidRPr="002D518A">
                <w:t xml:space="preserve"> </w:t>
              </w:r>
              <w:sdt>
                <w:sdtPr>
                  <w:alias w:val="Compiler"/>
                  <w:tag w:val="Compiler"/>
                  <w:id w:val="1747907390"/>
                  <w:placeholder>
                    <w:docPart w:val="ABC56B0F98D34346B2282D7218D7628C"/>
                  </w:placeholder>
                  <w:text/>
                </w:sdtPr>
                <w:sdtEndPr/>
                <w:sdtContent>
                  <w:r w:rsidR="002D518A" w:rsidRPr="002D518A">
                    <w:t>Максим Федотович Немцов</w:t>
                  </w:r>
                </w:sdtContent>
              </w:sdt>
            </w:p>
            <w:p w14:paraId="143A1A45" w14:textId="77777777" w:rsidR="00A6472B" w:rsidRPr="00354193" w:rsidRDefault="00A6472B" w:rsidP="00BE05F1">
              <w:pPr>
                <w:rPr>
                  <w:rStyle w:val="InlineHeading"/>
                </w:rPr>
              </w:pPr>
              <w:r w:rsidRPr="00A6472B">
                <w:rPr>
                  <w:rStyle w:val="InlineHeading"/>
                </w:rPr>
                <w:t>Характеристика</w:t>
              </w:r>
              <w:r w:rsidRPr="00354193">
                <w:rPr>
                  <w:rStyle w:val="InlineHeading"/>
                </w:rPr>
                <w:t>:</w:t>
              </w:r>
            </w:p>
            <w:sdt>
              <w:sdtPr>
                <w:rPr>
                  <w:rStyle w:val="Emphasis"/>
                </w:rPr>
                <w:alias w:val="Characteristics"/>
                <w:tag w:val="Characteristics"/>
                <w:id w:val="1858766581"/>
                <w:placeholder>
                  <w:docPart w:val="ABC56B0F98D34346B2282D7218D7628C"/>
                </w:placeholder>
              </w:sdtPr>
              <w:sdtEndPr>
                <w:rPr>
                  <w:rStyle w:val="DefaultParagraphFont"/>
                  <w:i w:val="0"/>
                  <w:iCs w:val="0"/>
                </w:rPr>
              </w:sdtEndPr>
              <w:sdtContent>
                <w:p w14:paraId="140E8516" w14:textId="126C2BEB" w:rsidR="00A6472B" w:rsidRPr="002D518A" w:rsidRDefault="002D518A" w:rsidP="00A6472B">
                  <w:pPr>
                    <w:pBdr>
                      <w:bottom w:val="single" w:sz="4" w:space="1" w:color="auto"/>
                    </w:pBdr>
                  </w:pPr>
                  <w:r>
                    <w:rPr>
                      <w:rStyle w:val="Emphasis"/>
                    </w:rPr>
                    <w:t xml:space="preserve">Сотрудница </w:t>
                  </w:r>
                  <w:sdt>
                    <w:sdtPr>
                      <w:alias w:val="Personal Number"/>
                      <w:tag w:val="Personal Number"/>
                      <w:id w:val="-496031936"/>
                      <w:placeholder>
                        <w:docPart w:val="5A422D38FA994262A3B2F3319364106A"/>
                      </w:placeholder>
                      <w:text/>
                    </w:sdtPr>
                    <w:sdtEndPr/>
                    <w:sdtContent>
                      <w:r w:rsidRPr="002D518A">
                        <w:t>D-15230</w:t>
                      </w:r>
                    </w:sdtContent>
                  </w:sdt>
                  <w:r>
                    <w:t xml:space="preserve"> более полугода работает на Фонд, за это время она добросовестно выполняла свои обязанности, не пыталась уклониться от испытаний, в том числе несущих явную и очевидную опасность для жизни, уважительно общалась с сотрудниками Фонда, не была замечена за типичными для сотрудников класса </w:t>
                  </w:r>
                  <w:r>
                    <w:rPr>
                      <w:lang w:val="en-US"/>
                    </w:rPr>
                    <w:t>D</w:t>
                  </w:r>
                  <w:r>
                    <w:rPr>
                      <w:lang w:val="cs-CZ"/>
                    </w:rPr>
                    <w:t xml:space="preserve"> </w:t>
                  </w:r>
                  <w:r>
                    <w:t>нарушениями, в том числе: не пыталась сбегать, не нарушала режим, не употребляла алкоголь и другие наркотические вещества, не была замечена в кражах.</w:t>
                  </w:r>
                  <w:r>
                    <w:br/>
                    <w:t>При подхождении срока плановой ротации, была осведомлена о последствиях, и никак не противилась проведению ротации. После обработки амнезиаками и перевода на новое место работы, поведение сотрудницы осталось неизменным</w:t>
                  </w:r>
                  <w:r w:rsidR="00F47EFA">
                    <w:t>.</w:t>
                  </w:r>
                </w:p>
              </w:sdtContent>
            </w:sdt>
          </w:sdtContent>
        </w:sdt>
      </w:sdtContent>
    </w:sdt>
    <w:p w14:paraId="0C14636E" w14:textId="77777777" w:rsidR="00A6472B" w:rsidRPr="002D518A" w:rsidRDefault="00A6472B">
      <w:pPr>
        <w:jc w:val="left"/>
        <w:rPr>
          <w:rStyle w:val="InlineHeading"/>
          <w:rFonts w:ascii="Consolas" w:hAnsi="Consolas"/>
          <w:b w:val="0"/>
          <w:caps w:val="0"/>
        </w:rPr>
      </w:pPr>
      <w:r w:rsidRPr="002D518A">
        <w:rPr>
          <w:rStyle w:val="InlineHeading"/>
          <w:rFonts w:ascii="Consolas" w:hAnsi="Consolas"/>
          <w:b w:val="0"/>
          <w:caps w:val="0"/>
        </w:rPr>
        <w:br w:type="page"/>
      </w:r>
    </w:p>
    <w:p w14:paraId="05371C8D" w14:textId="5515AED7" w:rsidR="00A6472B" w:rsidRPr="00E11FFC" w:rsidRDefault="00A6472B" w:rsidP="00A6472B">
      <w:pPr>
        <w:pStyle w:val="Subtitle"/>
      </w:pPr>
      <w:r w:rsidRPr="00E11FFC">
        <w:lastRenderedPageBreak/>
        <w:t>Приложение</w:t>
      </w:r>
      <w:r w:rsidRPr="00E11FFC">
        <w:rPr>
          <w:rStyle w:val="InlineHeading"/>
          <w:rFonts w:ascii="Consolas" w:hAnsi="Consolas"/>
          <w:b/>
          <w:caps/>
        </w:rPr>
        <w:t xml:space="preserve"> </w:t>
      </w:r>
      <w:r w:rsidRPr="00E11FFC">
        <w:t>№</w:t>
      </w:r>
      <w:r w:rsidR="005965F3">
        <w:fldChar w:fldCharType="begin"/>
      </w:r>
      <w:r w:rsidR="005965F3">
        <w:instrText xml:space="preserve"> SEQ Annex \* MERGEFORMAT </w:instrText>
      </w:r>
      <w:r w:rsidR="005965F3">
        <w:fldChar w:fldCharType="separate"/>
      </w:r>
      <w:r w:rsidR="009E289E">
        <w:rPr>
          <w:noProof/>
        </w:rPr>
        <w:t>4</w:t>
      </w:r>
      <w:r w:rsidR="005965F3">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873929813"/>
          <w:placeholder>
            <w:docPart w:val="BAD00E4F0FFF4C3CAC45213F1D1DACAD"/>
          </w:placeholder>
          <w:text/>
        </w:sdtPr>
        <w:sdtContent>
          <w:r w:rsidR="009E289E" w:rsidRPr="009E289E">
            <w:rPr>
              <w:rStyle w:val="TitleChar"/>
              <w:color w:val="404040" w:themeColor="text1" w:themeTint="BF"/>
              <w:spacing w:val="0"/>
              <w:sz w:val="24"/>
              <w:szCs w:val="30"/>
            </w:rPr>
            <w:t>000694</w:t>
          </w:r>
        </w:sdtContent>
      </w:sdt>
      <w:r w:rsidRPr="00E11FFC">
        <w:fldChar w:fldCharType="end"/>
      </w:r>
    </w:p>
    <w:p w14:paraId="2E4EF96F" w14:textId="02177E1C" w:rsidR="00A6472B" w:rsidRPr="00322545" w:rsidRDefault="00A6472B" w:rsidP="00A6472B">
      <w:pPr>
        <w:pStyle w:val="Subtitle"/>
      </w:pPr>
      <w:r>
        <w:t>гРИФ СЕКРЕТНОСТИ:</w:t>
      </w:r>
      <w:r>
        <w:br/>
      </w:r>
      <w:sdt>
        <w:sdtPr>
          <w:alias w:val="Clearence"/>
          <w:tag w:val="Clearence"/>
          <w:id w:val="370575058"/>
          <w:placeholder>
            <w:docPart w:val="87D16FD3B05342D6AA89E3AC9FCB98F3"/>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Для ограниченного пользования</w:t>
          </w:r>
        </w:sdtContent>
      </w:sdt>
    </w:p>
    <w:p w14:paraId="26C3D13F" w14:textId="77777777" w:rsidR="00A6472B" w:rsidRPr="002E24F9" w:rsidRDefault="00A6472B" w:rsidP="00A6472B">
      <w:pPr>
        <w:pStyle w:val="Title"/>
        <w:rPr>
          <w:rStyle w:val="InlineHeading"/>
          <w:rFonts w:ascii="Consolas" w:hAnsi="Consolas"/>
          <w:b w:val="0"/>
          <w:caps w:val="0"/>
          <w:sz w:val="56"/>
        </w:rPr>
      </w:pPr>
      <w:r>
        <w:rPr>
          <w:rStyle w:val="InlineHeading"/>
          <w:rFonts w:ascii="Consolas" w:hAnsi="Consolas"/>
          <w:b w:val="0"/>
          <w:caps w:val="0"/>
          <w:sz w:val="56"/>
        </w:rPr>
        <w:t>Выговоры</w:t>
      </w:r>
    </w:p>
    <w:sdt>
      <w:sdtPr>
        <w:alias w:val="Reprimand Table"/>
        <w:tag w:val="Reprimand Table"/>
        <w:id w:val="37548666"/>
        <w15:repeatingSection/>
      </w:sdtPr>
      <w:sdtEndPr/>
      <w:sdtContent>
        <w:sdt>
          <w:sdtPr>
            <w:id w:val="-1730455105"/>
            <w:placeholder>
              <w:docPart w:val="8594E7E3B1C746979531CC589439F515"/>
            </w:placeholder>
            <w15:repeatingSectionItem/>
          </w:sdtPr>
          <w:sdtEndPr/>
          <w:sdtContent>
            <w:p w14:paraId="413F2106" w14:textId="4E3E2D51" w:rsidR="00B66981" w:rsidRPr="00F343C3" w:rsidRDefault="00B66981" w:rsidP="00B66981">
              <w:pPr>
                <w:rPr>
                  <w:rStyle w:val="InlineHeading"/>
                </w:rPr>
              </w:pPr>
              <w:r>
                <w:rPr>
                  <w:rStyle w:val="InlineHeading"/>
                </w:rPr>
                <w:t>Выговор</w:t>
              </w:r>
              <w:r w:rsidRPr="00F343C3">
                <w:rPr>
                  <w:rStyle w:val="InlineHeading"/>
                </w:rPr>
                <w:t xml:space="preserve"> №</w:t>
              </w:r>
              <w:r>
                <w:rPr>
                  <w:rStyle w:val="InlineHeading"/>
                  <w:lang w:val="en-US"/>
                </w:rPr>
                <w:fldChar w:fldCharType="begin"/>
              </w:r>
              <w:r w:rsidRPr="00F343C3">
                <w:rPr>
                  <w:rStyle w:val="InlineHeading"/>
                </w:rPr>
                <w:instrText xml:space="preserve"> </w:instrText>
              </w:r>
              <w:r>
                <w:rPr>
                  <w:rStyle w:val="InlineHeading"/>
                  <w:lang w:val="en-US"/>
                </w:rPr>
                <w:instrText>SEQ</w:instrText>
              </w:r>
              <w:r w:rsidRPr="00F343C3">
                <w:rPr>
                  <w:rStyle w:val="InlineHeading"/>
                </w:rPr>
                <w:instrText xml:space="preserve"> </w:instrText>
              </w:r>
              <w:r>
                <w:rPr>
                  <w:rStyle w:val="InlineHeading"/>
                  <w:lang w:val="en-US"/>
                </w:rPr>
                <w:instrText>Reprimand</w:instrText>
              </w:r>
              <w:r w:rsidRPr="00F343C3">
                <w:rPr>
                  <w:rStyle w:val="InlineHeading"/>
                </w:rPr>
                <w:instrText xml:space="preserve"> \* </w:instrText>
              </w:r>
              <w:r>
                <w:rPr>
                  <w:rStyle w:val="InlineHeading"/>
                  <w:lang w:val="en-US"/>
                </w:rPr>
                <w:instrText>MERGEFORMAT</w:instrText>
              </w:r>
              <w:r w:rsidRPr="00F343C3">
                <w:rPr>
                  <w:rStyle w:val="InlineHeading"/>
                </w:rPr>
                <w:instrText xml:space="preserve"> </w:instrText>
              </w:r>
              <w:r>
                <w:rPr>
                  <w:rStyle w:val="InlineHeading"/>
                  <w:lang w:val="en-US"/>
                </w:rPr>
                <w:fldChar w:fldCharType="separate"/>
              </w:r>
              <w:r w:rsidR="009E289E" w:rsidRPr="009E289E">
                <w:rPr>
                  <w:rStyle w:val="InlineHeading"/>
                  <w:noProof/>
                </w:rPr>
                <w:t>1</w:t>
              </w:r>
              <w:r>
                <w:rPr>
                  <w:rStyle w:val="InlineHeading"/>
                  <w:lang w:val="en-US"/>
                </w:rPr>
                <w:fldChar w:fldCharType="end"/>
              </w:r>
              <w:r w:rsidRPr="00F343C3">
                <w:rPr>
                  <w:rStyle w:val="InlineHeading"/>
                </w:rPr>
                <w:t>.</w:t>
              </w:r>
            </w:p>
            <w:p w14:paraId="2DE2B36E" w14:textId="531AEA15" w:rsidR="00B66981" w:rsidRPr="00F343C3" w:rsidRDefault="00B66981" w:rsidP="00B66981">
              <w:r w:rsidRPr="00A6472B">
                <w:rPr>
                  <w:rStyle w:val="InlineHeading"/>
                </w:rPr>
                <w:t>Дата</w:t>
              </w:r>
              <w:r w:rsidRPr="00F343C3">
                <w:rPr>
                  <w:rStyle w:val="InlineHeading"/>
                </w:rPr>
                <w:t xml:space="preserve"> </w:t>
              </w:r>
              <w:r>
                <w:rPr>
                  <w:rStyle w:val="InlineHeading"/>
                </w:rPr>
                <w:t>вынесения</w:t>
              </w:r>
              <w:r w:rsidRPr="00F343C3">
                <w:rPr>
                  <w:rStyle w:val="InlineHeading"/>
                </w:rPr>
                <w:t>:</w:t>
              </w:r>
              <w:r w:rsidRPr="00F343C3">
                <w:t xml:space="preserve"> </w:t>
              </w:r>
              <w:sdt>
                <w:sdtPr>
                  <w:alias w:val="Reprimand Date"/>
                  <w:tag w:val="Reprimand Date"/>
                  <w:id w:val="1534158601"/>
                  <w:placeholder>
                    <w:docPart w:val="DECFBC0F7F654FAABAA0C752DB15BE1B"/>
                  </w:placeholder>
                  <w:date w:fullDate="2021-06-12T00:00:00Z">
                    <w:dateFormat w:val="dd.MM.yyyy"/>
                    <w:lid w:val="ru-RU"/>
                    <w:storeMappedDataAs w:val="date"/>
                    <w:calendar w:val="gregorian"/>
                  </w:date>
                </w:sdtPr>
                <w:sdtEndPr/>
                <w:sdtContent>
                  <w:r w:rsidR="00F343C3">
                    <w:t>12.06.2021</w:t>
                  </w:r>
                </w:sdtContent>
              </w:sdt>
            </w:p>
            <w:p w14:paraId="6D0A4B0A" w14:textId="69D866BA" w:rsidR="00B66981" w:rsidRPr="00F343C3" w:rsidRDefault="00B66981" w:rsidP="00B66981">
              <w:r>
                <w:rPr>
                  <w:rStyle w:val="InlineHeading"/>
                </w:rPr>
                <w:t>Кто</w:t>
              </w:r>
              <w:r w:rsidRPr="00F343C3">
                <w:rPr>
                  <w:rStyle w:val="InlineHeading"/>
                </w:rPr>
                <w:t xml:space="preserve"> </w:t>
              </w:r>
              <w:r>
                <w:rPr>
                  <w:rStyle w:val="InlineHeading"/>
                </w:rPr>
                <w:t>вынес</w:t>
              </w:r>
              <w:r w:rsidRPr="00F343C3">
                <w:rPr>
                  <w:rStyle w:val="InlineHeading"/>
                </w:rPr>
                <w:t>:</w:t>
              </w:r>
              <w:r w:rsidRPr="00F343C3">
                <w:t xml:space="preserve"> </w:t>
              </w:r>
              <w:sdt>
                <w:sdtPr>
                  <w:alias w:val="Compiler"/>
                  <w:tag w:val="Compiler"/>
                  <w:id w:val="235829588"/>
                  <w:placeholder>
                    <w:docPart w:val="2D341011B1EA447C83DDAA8270A4A601"/>
                  </w:placeholder>
                  <w:text/>
                </w:sdtPr>
                <w:sdtEndPr/>
                <w:sdtContent>
                  <w:r w:rsidR="00F343C3" w:rsidRPr="00F343C3">
                    <w:t>Максим Федотович Немцов</w:t>
                  </w:r>
                </w:sdtContent>
              </w:sdt>
            </w:p>
            <w:p w14:paraId="3EEDB4CC" w14:textId="45990A42" w:rsidR="00B66981" w:rsidRPr="002E24F9" w:rsidRDefault="00B66981" w:rsidP="00B66981">
              <w:r w:rsidRPr="00B66981">
                <w:rPr>
                  <w:rStyle w:val="InlineHeading"/>
                </w:rPr>
                <w:t>Заголовок</w:t>
              </w:r>
              <w:r w:rsidRPr="002E24F9">
                <w:rPr>
                  <w:rStyle w:val="InlineHeading"/>
                </w:rPr>
                <w:t xml:space="preserve">: </w:t>
              </w:r>
              <w:sdt>
                <w:sdtPr>
                  <w:alias w:val="Brief Reprimand"/>
                  <w:tag w:val="Brief Reprimand"/>
                  <w:id w:val="-728996770"/>
                  <w:placeholder>
                    <w:docPart w:val="0E70E7617C024C669B4D4FA8EAC56A02"/>
                  </w:placeholder>
                </w:sdtPr>
                <w:sdtEndPr/>
                <w:sdtContent>
                  <w:r w:rsidR="00F343C3">
                    <w:t>Употребление наркотических веществ</w:t>
                  </w:r>
                </w:sdtContent>
              </w:sdt>
            </w:p>
            <w:p w14:paraId="403DBAD2" w14:textId="77777777" w:rsidR="00B66981" w:rsidRPr="002E24F9" w:rsidRDefault="00B66981" w:rsidP="00B66981">
              <w:pPr>
                <w:rPr>
                  <w:rStyle w:val="InlineHeading"/>
                </w:rPr>
              </w:pPr>
              <w:r>
                <w:rPr>
                  <w:rStyle w:val="InlineHeading"/>
                </w:rPr>
                <w:t>Описание</w:t>
              </w:r>
              <w:r w:rsidRPr="002E24F9">
                <w:rPr>
                  <w:rStyle w:val="InlineHeading"/>
                </w:rPr>
                <w:t xml:space="preserve"> </w:t>
              </w:r>
              <w:r>
                <w:rPr>
                  <w:rStyle w:val="InlineHeading"/>
                </w:rPr>
                <w:t>и</w:t>
              </w:r>
              <w:r w:rsidRPr="002E24F9">
                <w:rPr>
                  <w:rStyle w:val="InlineHeading"/>
                </w:rPr>
                <w:t xml:space="preserve"> </w:t>
              </w:r>
              <w:r>
                <w:rPr>
                  <w:rStyle w:val="InlineHeading"/>
                </w:rPr>
                <w:t>Обоснование</w:t>
              </w:r>
              <w:r w:rsidRPr="002E24F9">
                <w:rPr>
                  <w:rStyle w:val="InlineHeading"/>
                </w:rPr>
                <w:t>:</w:t>
              </w:r>
            </w:p>
            <w:sdt>
              <w:sdtPr>
                <w:rPr>
                  <w:rStyle w:val="Emphasis"/>
                </w:rPr>
                <w:alias w:val="Full Reprimand"/>
                <w:tag w:val="Full Reprimand"/>
                <w:id w:val="-223451992"/>
                <w:placeholder>
                  <w:docPart w:val="2D341011B1EA447C83DDAA8270A4A601"/>
                </w:placeholder>
              </w:sdtPr>
              <w:sdtEndPr>
                <w:rPr>
                  <w:rStyle w:val="DefaultParagraphFont"/>
                  <w:i w:val="0"/>
                  <w:iCs w:val="0"/>
                </w:rPr>
              </w:sdtEndPr>
              <w:sdtContent>
                <w:p w14:paraId="1B34D36C" w14:textId="684BCB12" w:rsidR="007E2A5B" w:rsidRPr="00F343C3" w:rsidRDefault="00F343C3" w:rsidP="00B66981">
                  <w:pPr>
                    <w:pBdr>
                      <w:bottom w:val="single" w:sz="4" w:space="1" w:color="auto"/>
                    </w:pBdr>
                  </w:pPr>
                  <w:r>
                    <w:rPr>
                      <w:rStyle w:val="Emphasis"/>
                    </w:rPr>
                    <w:t xml:space="preserve">12 июня 2021 года, сотрудница </w:t>
                  </w:r>
                  <w:r>
                    <w:rPr>
                      <w:rStyle w:val="Emphasis"/>
                      <w:lang w:val="en-US"/>
                    </w:rPr>
                    <w:t>D</w:t>
                  </w:r>
                  <w:r w:rsidRPr="00F343C3">
                    <w:rPr>
                      <w:rStyle w:val="Emphasis"/>
                    </w:rPr>
                    <w:t xml:space="preserve">-64531 </w:t>
                  </w:r>
                  <w:r>
                    <w:rPr>
                      <w:rStyle w:val="Emphasis"/>
                    </w:rPr>
                    <w:t xml:space="preserve">была обнаружена в своей камере в состоянии сильного наркотического опьянения. По результатам исследования, было установлено нахождение в организме дозы героина, близкой к смертельной. Сотруднице была произведена чистка, после чего был проведён допрос. На допросе </w:t>
                  </w:r>
                  <w:r>
                    <w:rPr>
                      <w:rStyle w:val="Emphasis"/>
                      <w:lang w:val="en-US"/>
                    </w:rPr>
                    <w:t>D</w:t>
                  </w:r>
                  <w:r w:rsidRPr="00F343C3">
                    <w:rPr>
                      <w:rStyle w:val="Emphasis"/>
                    </w:rPr>
                    <w:t>-64531</w:t>
                  </w:r>
                  <w:r>
                    <w:rPr>
                      <w:rStyle w:val="Emphasis"/>
                    </w:rPr>
                    <w:t xml:space="preserve"> рассказала, что п</w:t>
                  </w:r>
                  <w:r w:rsidR="002F0471">
                    <w:rPr>
                      <w:rStyle w:val="Emphasis"/>
                    </w:rPr>
                    <w:t>р</w:t>
                  </w:r>
                  <w:r>
                    <w:rPr>
                      <w:rStyle w:val="Emphasis"/>
                    </w:rPr>
                    <w:t xml:space="preserve">осто хотела отметить свой день рождения. На вопрос, где она взяла наркотик, </w:t>
                  </w:r>
                  <w:r>
                    <w:rPr>
                      <w:rStyle w:val="Emphasis"/>
                      <w:lang w:val="en-US"/>
                    </w:rPr>
                    <w:t>D</w:t>
                  </w:r>
                  <w:r w:rsidRPr="00F343C3">
                    <w:rPr>
                      <w:rStyle w:val="Emphasis"/>
                    </w:rPr>
                    <w:t>-64531</w:t>
                  </w:r>
                  <w:r>
                    <w:rPr>
                      <w:rStyle w:val="Emphasis"/>
                      <w:lang w:val="cs-CZ"/>
                    </w:rPr>
                    <w:t xml:space="preserve"> </w:t>
                  </w:r>
                  <w:r>
                    <w:rPr>
                      <w:rStyle w:val="Emphasis"/>
                    </w:rPr>
                    <w:t>ответила, что ей его кто-то подложил под подушку.</w:t>
                  </w:r>
                </w:p>
              </w:sdtContent>
            </w:sdt>
            <w:p w14:paraId="549F9480" w14:textId="77777777" w:rsidR="007E2A5B" w:rsidRPr="002E24F9" w:rsidRDefault="007E2A5B" w:rsidP="00B66981">
              <w:pPr>
                <w:pBdr>
                  <w:bottom w:val="single" w:sz="4" w:space="1" w:color="auto"/>
                </w:pBdr>
                <w:rPr>
                  <w:rStyle w:val="InlineHeading"/>
                </w:rPr>
              </w:pPr>
              <w:r w:rsidRPr="007E2A5B">
                <w:rPr>
                  <w:rStyle w:val="InlineHeading"/>
                </w:rPr>
                <w:t>Взыскание</w:t>
              </w:r>
              <w:r w:rsidRPr="002E24F9">
                <w:rPr>
                  <w:rStyle w:val="InlineHeading"/>
                </w:rPr>
                <w:t>:</w:t>
              </w:r>
            </w:p>
            <w:sdt>
              <w:sdtPr>
                <w:rPr>
                  <w:lang w:val="en-US"/>
                </w:rPr>
                <w:alias w:val="Punishment"/>
                <w:tag w:val="Punishment"/>
                <w:id w:val="1341890602"/>
                <w:placeholder>
                  <w:docPart w:val="ABC56B0F98D34346B2282D7218D7628C"/>
                </w:placeholder>
              </w:sdtPr>
              <w:sdtEndPr/>
              <w:sdtContent>
                <w:p w14:paraId="0910CA2B" w14:textId="7404855F" w:rsidR="00B66981" w:rsidRPr="00F343C3" w:rsidRDefault="00F343C3" w:rsidP="00B66981">
                  <w:pPr>
                    <w:pBdr>
                      <w:bottom w:val="single" w:sz="4" w:space="1" w:color="auto"/>
                    </w:pBdr>
                  </w:pPr>
                  <w:r>
                    <w:t>30 суток изолятора, постановка на учёт к наркологу</w:t>
                  </w:r>
                </w:p>
              </w:sdtContent>
            </w:sdt>
          </w:sdtContent>
        </w:sdt>
      </w:sdtContent>
    </w:sdt>
    <w:p w14:paraId="64289B07" w14:textId="77777777" w:rsidR="005B1E52" w:rsidRPr="002E24F9" w:rsidRDefault="005B1E52">
      <w:pPr>
        <w:jc w:val="left"/>
        <w:rPr>
          <w:rStyle w:val="InlineHeading"/>
          <w:rFonts w:ascii="Consolas" w:hAnsi="Consolas"/>
          <w:b w:val="0"/>
          <w:caps w:val="0"/>
        </w:rPr>
      </w:pPr>
      <w:r w:rsidRPr="00F343C3">
        <w:rPr>
          <w:rStyle w:val="InlineHeading"/>
          <w:rFonts w:ascii="Consolas" w:hAnsi="Consolas"/>
          <w:b w:val="0"/>
          <w:caps w:val="0"/>
        </w:rPr>
        <w:br w:type="page"/>
      </w:r>
    </w:p>
    <w:p w14:paraId="04D0395B" w14:textId="263B7A73" w:rsidR="005B1E52" w:rsidRPr="00E11FFC" w:rsidRDefault="005B1E52" w:rsidP="005B1E52">
      <w:pPr>
        <w:pStyle w:val="Subtitle"/>
      </w:pPr>
      <w:r w:rsidRPr="00E11FFC">
        <w:lastRenderedPageBreak/>
        <w:t>Приложение</w:t>
      </w:r>
      <w:r w:rsidRPr="00E11FFC">
        <w:rPr>
          <w:rStyle w:val="InlineHeading"/>
          <w:rFonts w:ascii="Consolas" w:hAnsi="Consolas"/>
          <w:b/>
          <w:caps/>
        </w:rPr>
        <w:t xml:space="preserve"> </w:t>
      </w:r>
      <w:r w:rsidRPr="00E11FFC">
        <w:t>№</w:t>
      </w:r>
      <w:r w:rsidR="005965F3">
        <w:fldChar w:fldCharType="begin"/>
      </w:r>
      <w:r w:rsidR="005965F3">
        <w:instrText xml:space="preserve"> SEQ Annex \* MERGEFORMAT </w:instrText>
      </w:r>
      <w:r w:rsidR="005965F3">
        <w:fldChar w:fldCharType="separate"/>
      </w:r>
      <w:r w:rsidR="009E289E">
        <w:rPr>
          <w:noProof/>
        </w:rPr>
        <w:t>5</w:t>
      </w:r>
      <w:r w:rsidR="005965F3">
        <w:rPr>
          <w:noProof/>
        </w:rPr>
        <w:fldChar w:fldCharType="end"/>
      </w:r>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805930467"/>
          <w:placeholder>
            <w:docPart w:val="7D89585C01774FC790BECB6374F1A760"/>
          </w:placeholder>
          <w:text/>
        </w:sdtPr>
        <w:sdtContent>
          <w:r w:rsidR="009E289E" w:rsidRPr="009E289E">
            <w:rPr>
              <w:rStyle w:val="TitleChar"/>
              <w:color w:val="404040" w:themeColor="text1" w:themeTint="BF"/>
              <w:spacing w:val="0"/>
              <w:sz w:val="24"/>
              <w:szCs w:val="30"/>
            </w:rPr>
            <w:t>000694</w:t>
          </w:r>
        </w:sdtContent>
      </w:sdt>
      <w:r w:rsidRPr="00E11FFC">
        <w:fldChar w:fldCharType="end"/>
      </w:r>
    </w:p>
    <w:p w14:paraId="43351B6B" w14:textId="6FA7FD85" w:rsidR="005B1E52" w:rsidRPr="00322545" w:rsidRDefault="005B1E52" w:rsidP="005B1E52">
      <w:pPr>
        <w:pStyle w:val="Subtitle"/>
      </w:pPr>
      <w:r>
        <w:t>гРИФ СЕКРЕТНОСТИ:</w:t>
      </w:r>
      <w:r>
        <w:br/>
      </w:r>
      <w:sdt>
        <w:sdtPr>
          <w:alias w:val="Clearence"/>
          <w:tag w:val="Clearence"/>
          <w:id w:val="-432199412"/>
          <w:placeholder>
            <w:docPart w:val="4AD569C455144EF18B750E7B093260C7"/>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343C3">
            <w:t>Секретно</w:t>
          </w:r>
        </w:sdtContent>
      </w:sdt>
    </w:p>
    <w:p w14:paraId="6769BD06" w14:textId="77777777" w:rsidR="005B1E52" w:rsidRPr="005B1E52" w:rsidRDefault="005B1E52" w:rsidP="005B1E52">
      <w:pPr>
        <w:pStyle w:val="Title"/>
        <w:rPr>
          <w:rStyle w:val="InlineHeading"/>
          <w:rFonts w:ascii="Consolas" w:hAnsi="Consolas"/>
          <w:b w:val="0"/>
          <w:caps w:val="0"/>
          <w:sz w:val="56"/>
        </w:rPr>
      </w:pPr>
      <w:r>
        <w:rPr>
          <w:rStyle w:val="InlineHeading"/>
          <w:rFonts w:ascii="Consolas" w:hAnsi="Consolas"/>
          <w:b w:val="0"/>
          <w:caps w:val="0"/>
          <w:sz w:val="56"/>
        </w:rPr>
        <w:t>Сведения о назначениях персональных номеров</w:t>
      </w:r>
    </w:p>
    <w:tbl>
      <w:tblPr>
        <w:tblStyle w:val="TableGrid"/>
        <w:tblW w:w="0" w:type="auto"/>
        <w:tblLook w:val="04A0" w:firstRow="1" w:lastRow="0" w:firstColumn="1" w:lastColumn="0" w:noHBand="0" w:noVBand="1"/>
      </w:tblPr>
      <w:tblGrid>
        <w:gridCol w:w="2614"/>
        <w:gridCol w:w="2614"/>
        <w:gridCol w:w="2614"/>
        <w:gridCol w:w="2614"/>
      </w:tblGrid>
      <w:tr w:rsidR="005B1E52" w14:paraId="6CBC995E" w14:textId="77777777" w:rsidTr="005B1E52">
        <w:tc>
          <w:tcPr>
            <w:tcW w:w="2614" w:type="dxa"/>
          </w:tcPr>
          <w:p w14:paraId="5E857142" w14:textId="77777777" w:rsidR="005B1E52" w:rsidRPr="005B1E52" w:rsidRDefault="005B1E52" w:rsidP="00BE05F1">
            <w:pPr>
              <w:rPr>
                <w:rStyle w:val="InlineHeading"/>
              </w:rPr>
            </w:pPr>
            <w:r w:rsidRPr="005B1E52">
              <w:rPr>
                <w:rStyle w:val="InlineHeading"/>
              </w:rPr>
              <w:t>Дата назначения</w:t>
            </w:r>
          </w:p>
        </w:tc>
        <w:tc>
          <w:tcPr>
            <w:tcW w:w="2614" w:type="dxa"/>
          </w:tcPr>
          <w:p w14:paraId="4056E843" w14:textId="77777777" w:rsidR="005B1E52" w:rsidRPr="005B1E52" w:rsidRDefault="005B1E52" w:rsidP="00BE05F1">
            <w:pPr>
              <w:rPr>
                <w:rStyle w:val="InlineHeading"/>
              </w:rPr>
            </w:pPr>
            <w:r w:rsidRPr="005B1E52">
              <w:rPr>
                <w:rStyle w:val="InlineHeading"/>
              </w:rPr>
              <w:t>Персональный номер</w:t>
            </w:r>
          </w:p>
        </w:tc>
        <w:tc>
          <w:tcPr>
            <w:tcW w:w="2614" w:type="dxa"/>
          </w:tcPr>
          <w:p w14:paraId="611932C5" w14:textId="77777777" w:rsidR="005B1E52" w:rsidRPr="005B1E52" w:rsidRDefault="005B1E52" w:rsidP="00BE05F1">
            <w:pPr>
              <w:rPr>
                <w:rStyle w:val="InlineHeading"/>
              </w:rPr>
            </w:pPr>
            <w:r w:rsidRPr="005B1E52">
              <w:rPr>
                <w:rStyle w:val="InlineHeading"/>
              </w:rPr>
              <w:t>Обоснование</w:t>
            </w:r>
          </w:p>
        </w:tc>
        <w:tc>
          <w:tcPr>
            <w:tcW w:w="2614" w:type="dxa"/>
          </w:tcPr>
          <w:p w14:paraId="1EBDA701" w14:textId="77777777" w:rsidR="005B1E52" w:rsidRPr="005B1E52" w:rsidRDefault="005B1E52" w:rsidP="00BE05F1">
            <w:pPr>
              <w:rPr>
                <w:rStyle w:val="InlineHeading"/>
              </w:rPr>
            </w:pPr>
            <w:r w:rsidRPr="005B1E52">
              <w:rPr>
                <w:rStyle w:val="InlineHeading"/>
              </w:rPr>
              <w:t>Примечание</w:t>
            </w:r>
          </w:p>
        </w:tc>
      </w:tr>
      <w:sdt>
        <w:sdtPr>
          <w:alias w:val="PN Table"/>
          <w:tag w:val="PN Table"/>
          <w:id w:val="1053425109"/>
          <w15:repeatingSection/>
        </w:sdtPr>
        <w:sdtEndPr/>
        <w:sdtContent>
          <w:sdt>
            <w:sdtPr>
              <w:id w:val="619962110"/>
              <w:placeholder>
                <w:docPart w:val="CB6E30C706F54BA08E31873B37FCD68B"/>
              </w:placeholder>
              <w15:repeatingSectionItem/>
            </w:sdtPr>
            <w:sdtEndPr/>
            <w:sdtContent>
              <w:tr w:rsidR="005B1E52" w:rsidRPr="007534A6" w14:paraId="58067069" w14:textId="77777777" w:rsidTr="005B1E52">
                <w:sdt>
                  <w:sdtPr>
                    <w:alias w:val="Appointment Date"/>
                    <w:tag w:val="Appointment Date"/>
                    <w:id w:val="2028900427"/>
                    <w:placeholder>
                      <w:docPart w:val="5A4582844B5B47B587C3C9C919B94D31"/>
                    </w:placeholder>
                    <w:date w:fullDate="2019-08-22T00:00:00Z">
                      <w:dateFormat w:val="dd.MM.yyyy"/>
                      <w:lid w:val="ru-RU"/>
                      <w:storeMappedDataAs w:val="date"/>
                      <w:calendar w:val="gregorian"/>
                    </w:date>
                  </w:sdtPr>
                  <w:sdtEndPr/>
                  <w:sdtContent>
                    <w:tc>
                      <w:tcPr>
                        <w:tcW w:w="2614" w:type="dxa"/>
                      </w:tcPr>
                      <w:p w14:paraId="1A549A58" w14:textId="60577434" w:rsidR="005B1E52" w:rsidRPr="005B1E52" w:rsidRDefault="00F42D9A" w:rsidP="00BE05F1">
                        <w:pPr>
                          <w:rPr>
                            <w:lang w:val="en-US"/>
                          </w:rPr>
                        </w:pPr>
                        <w:r>
                          <w:t>22.08.2019</w:t>
                        </w:r>
                      </w:p>
                    </w:tc>
                  </w:sdtContent>
                </w:sdt>
                <w:sdt>
                  <w:sdtPr>
                    <w:rPr>
                      <w:lang w:val="en-US"/>
                    </w:rPr>
                    <w:alias w:val="Personal Number"/>
                    <w:tag w:val="Personal Number"/>
                    <w:id w:val="1906406920"/>
                    <w:placeholder>
                      <w:docPart w:val="ABC56B0F98D34346B2282D7218D7628C"/>
                    </w:placeholder>
                    <w:text/>
                  </w:sdtPr>
                  <w:sdtEndPr/>
                  <w:sdtContent>
                    <w:tc>
                      <w:tcPr>
                        <w:tcW w:w="2614" w:type="dxa"/>
                      </w:tcPr>
                      <w:p w14:paraId="3AB1EABA" w14:textId="68329D07" w:rsidR="005B1E52" w:rsidRPr="005B1E52" w:rsidRDefault="00F42D9A" w:rsidP="00BE05F1">
                        <w:pPr>
                          <w:rPr>
                            <w:lang w:val="en-US"/>
                          </w:rPr>
                        </w:pPr>
                        <w:r>
                          <w:rPr>
                            <w:lang w:val="en-US"/>
                          </w:rPr>
                          <w:t>D-54564</w:t>
                        </w:r>
                      </w:p>
                    </w:tc>
                  </w:sdtContent>
                </w:sdt>
                <w:sdt>
                  <w:sdtPr>
                    <w:alias w:val="Justification"/>
                    <w:tag w:val="Justification"/>
                    <w:id w:val="-86780793"/>
                    <w:placeholder>
                      <w:docPart w:val="ABC56B0F98D34346B2282D7218D7628C"/>
                    </w:placeholder>
                    <w:text/>
                  </w:sdtPr>
                  <w:sdtEndPr/>
                  <w:sdtContent>
                    <w:tc>
                      <w:tcPr>
                        <w:tcW w:w="2614" w:type="dxa"/>
                      </w:tcPr>
                      <w:p w14:paraId="5686A35B" w14:textId="5625930D" w:rsidR="005B1E52" w:rsidRPr="005B1E52" w:rsidRDefault="00F42D9A" w:rsidP="00BE05F1">
                        <w:pPr>
                          <w:rPr>
                            <w:lang w:val="en-US"/>
                          </w:rPr>
                        </w:pPr>
                        <w:r>
                          <w:t>Принятие в штат</w:t>
                        </w:r>
                      </w:p>
                    </w:tc>
                  </w:sdtContent>
                </w:sdt>
                <w:sdt>
                  <w:sdtPr>
                    <w:alias w:val="Note on PN appointment"/>
                    <w:tag w:val="Note on PN appointment"/>
                    <w:id w:val="-133411392"/>
                    <w:placeholder>
                      <w:docPart w:val="ABC56B0F98D34346B2282D7218D7628C"/>
                    </w:placeholder>
                  </w:sdtPr>
                  <w:sdtEndPr>
                    <w:rPr>
                      <w:rStyle w:val="InlineHeading"/>
                      <w:rFonts w:asciiTheme="majorHAnsi" w:hAnsiTheme="majorHAnsi"/>
                      <w:b/>
                      <w:caps/>
                    </w:rPr>
                  </w:sdtEndPr>
                  <w:sdtContent>
                    <w:tc>
                      <w:tcPr>
                        <w:tcW w:w="2614" w:type="dxa"/>
                      </w:tcPr>
                      <w:p w14:paraId="0635C655" w14:textId="2FB02395" w:rsidR="005B1E52" w:rsidRPr="005B1E52" w:rsidRDefault="00F42D9A" w:rsidP="00BE05F1">
                        <w:pPr>
                          <w:rPr>
                            <w:rStyle w:val="InlineHeading"/>
                            <w:rFonts w:ascii="Consolas" w:hAnsi="Consolas"/>
                            <w:b w:val="0"/>
                            <w:caps w:val="0"/>
                            <w:lang w:val="en-US"/>
                          </w:rPr>
                        </w:pPr>
                        <w:r>
                          <w:t>-</w:t>
                        </w:r>
                      </w:p>
                    </w:tc>
                  </w:sdtContent>
                </w:sdt>
              </w:tr>
            </w:sdtContent>
          </w:sdt>
          <w:sdt>
            <w:sdtPr>
              <w:id w:val="103005271"/>
              <w:placeholder>
                <w:docPart w:val="A53F58D93D08474492747145D5573F2E"/>
              </w:placeholder>
              <w15:repeatingSectionItem/>
            </w:sdtPr>
            <w:sdtEndPr/>
            <w:sdtContent>
              <w:tr w:rsidR="00F42D9A" w:rsidRPr="007534A6" w14:paraId="2AD4201F" w14:textId="77777777" w:rsidTr="005B1E52">
                <w:sdt>
                  <w:sdtPr>
                    <w:alias w:val="Appointment Date"/>
                    <w:tag w:val="Appointment Date"/>
                    <w:id w:val="-1432898778"/>
                    <w:placeholder>
                      <w:docPart w:val="AE746D78BF8D4FE7B2F2050CA8B7E08E"/>
                    </w:placeholder>
                    <w:date w:fullDate="2020-02-22T00:00:00Z">
                      <w:dateFormat w:val="dd.MM.yyyy"/>
                      <w:lid w:val="ru-RU"/>
                      <w:storeMappedDataAs w:val="date"/>
                      <w:calendar w:val="gregorian"/>
                    </w:date>
                  </w:sdtPr>
                  <w:sdtEndPr/>
                  <w:sdtContent>
                    <w:tc>
                      <w:tcPr>
                        <w:tcW w:w="2614" w:type="dxa"/>
                      </w:tcPr>
                      <w:p w14:paraId="2FECE5A9" w14:textId="17FB9D24" w:rsidR="00F42D9A" w:rsidRPr="005B1E52" w:rsidRDefault="00F42D9A" w:rsidP="00A01047">
                        <w:pPr>
                          <w:rPr>
                            <w:lang w:val="en-US"/>
                          </w:rPr>
                        </w:pPr>
                        <w:r>
                          <w:t>22.02.2020</w:t>
                        </w:r>
                      </w:p>
                    </w:tc>
                  </w:sdtContent>
                </w:sdt>
                <w:sdt>
                  <w:sdtPr>
                    <w:rPr>
                      <w:lang w:val="en-US"/>
                    </w:rPr>
                    <w:alias w:val="Personal Number"/>
                    <w:tag w:val="Personal Number"/>
                    <w:id w:val="522901444"/>
                    <w:placeholder>
                      <w:docPart w:val="0591E0B656BE47CEB2D8D446065ECA7C"/>
                    </w:placeholder>
                    <w:text/>
                  </w:sdtPr>
                  <w:sdtEndPr/>
                  <w:sdtContent>
                    <w:tc>
                      <w:tcPr>
                        <w:tcW w:w="2614" w:type="dxa"/>
                      </w:tcPr>
                      <w:p w14:paraId="2E335757" w14:textId="233C556A" w:rsidR="00F42D9A" w:rsidRPr="005B1E52" w:rsidRDefault="00F42D9A" w:rsidP="00A01047">
                        <w:pPr>
                          <w:rPr>
                            <w:lang w:val="en-US"/>
                          </w:rPr>
                        </w:pPr>
                        <w:r>
                          <w:rPr>
                            <w:lang w:val="en-US"/>
                          </w:rPr>
                          <w:t>D-15230</w:t>
                        </w:r>
                      </w:p>
                    </w:tc>
                  </w:sdtContent>
                </w:sdt>
                <w:sdt>
                  <w:sdtPr>
                    <w:alias w:val="Justification"/>
                    <w:tag w:val="Justification"/>
                    <w:id w:val="-753741933"/>
                    <w:placeholder>
                      <w:docPart w:val="0591E0B656BE47CEB2D8D446065ECA7C"/>
                    </w:placeholder>
                    <w:text/>
                  </w:sdtPr>
                  <w:sdtEndPr/>
                  <w:sdtContent>
                    <w:tc>
                      <w:tcPr>
                        <w:tcW w:w="2614" w:type="dxa"/>
                      </w:tcPr>
                      <w:p w14:paraId="02AA815F" w14:textId="5CCBF61B" w:rsidR="00F42D9A" w:rsidRPr="005B1E52" w:rsidRDefault="00F42D9A" w:rsidP="00A01047">
                        <w:pPr>
                          <w:rPr>
                            <w:lang w:val="en-US"/>
                          </w:rPr>
                        </w:pPr>
                        <w:r>
                          <w:t>Плановая ротация</w:t>
                        </w:r>
                      </w:p>
                    </w:tc>
                  </w:sdtContent>
                </w:sdt>
                <w:sdt>
                  <w:sdtPr>
                    <w:alias w:val="Note on PN appointment"/>
                    <w:tag w:val="Note on PN appointment"/>
                    <w:id w:val="-1769379852"/>
                    <w:placeholder>
                      <w:docPart w:val="0591E0B656BE47CEB2D8D446065ECA7C"/>
                    </w:placeholder>
                  </w:sdtPr>
                  <w:sdtEndPr>
                    <w:rPr>
                      <w:rStyle w:val="InlineHeading"/>
                      <w:rFonts w:asciiTheme="majorHAnsi" w:hAnsiTheme="majorHAnsi"/>
                      <w:b/>
                      <w:caps/>
                    </w:rPr>
                  </w:sdtEndPr>
                  <w:sdtContent>
                    <w:tc>
                      <w:tcPr>
                        <w:tcW w:w="2614" w:type="dxa"/>
                      </w:tcPr>
                      <w:p w14:paraId="6231C80A" w14:textId="0146C562" w:rsidR="00F42D9A" w:rsidRPr="005B1E52" w:rsidRDefault="00F42D9A" w:rsidP="00A01047">
                        <w:pPr>
                          <w:rPr>
                            <w:rStyle w:val="InlineHeading"/>
                            <w:rFonts w:ascii="Consolas" w:hAnsi="Consolas"/>
                            <w:b w:val="0"/>
                            <w:caps w:val="0"/>
                            <w:lang w:val="en-US"/>
                          </w:rPr>
                        </w:pPr>
                        <w:r>
                          <w:t>-</w:t>
                        </w:r>
                      </w:p>
                    </w:tc>
                  </w:sdtContent>
                </w:sdt>
              </w:tr>
            </w:sdtContent>
          </w:sdt>
          <w:sdt>
            <w:sdtPr>
              <w:id w:val="1061761868"/>
              <w:placeholder>
                <w:docPart w:val="E55C516CC1644C21825E11D6DFDB28C2"/>
              </w:placeholder>
              <w15:repeatingSectionItem/>
            </w:sdtPr>
            <w:sdtEndPr/>
            <w:sdtContent>
              <w:tr w:rsidR="00F42D9A" w:rsidRPr="007534A6" w14:paraId="271DC69B" w14:textId="77777777" w:rsidTr="005B1E52">
                <w:sdt>
                  <w:sdtPr>
                    <w:alias w:val="Appointment Date"/>
                    <w:tag w:val="Appointment Date"/>
                    <w:id w:val="1161815437"/>
                    <w:placeholder>
                      <w:docPart w:val="A44B7077E3134CEEBA28BD4C33BB87CE"/>
                    </w:placeholder>
                    <w:date w:fullDate="2020-08-22T00:00:00Z">
                      <w:dateFormat w:val="dd.MM.yyyy"/>
                      <w:lid w:val="ru-RU"/>
                      <w:storeMappedDataAs w:val="date"/>
                      <w:calendar w:val="gregorian"/>
                    </w:date>
                  </w:sdtPr>
                  <w:sdtEndPr/>
                  <w:sdtContent>
                    <w:tc>
                      <w:tcPr>
                        <w:tcW w:w="2614" w:type="dxa"/>
                      </w:tcPr>
                      <w:p w14:paraId="3C411CAB" w14:textId="0D230BE8" w:rsidR="00F42D9A" w:rsidRPr="005B1E52" w:rsidRDefault="00F42D9A" w:rsidP="00A01047">
                        <w:pPr>
                          <w:rPr>
                            <w:lang w:val="en-US"/>
                          </w:rPr>
                        </w:pPr>
                        <w:r>
                          <w:t>22.08.2020</w:t>
                        </w:r>
                      </w:p>
                    </w:tc>
                  </w:sdtContent>
                </w:sdt>
                <w:sdt>
                  <w:sdtPr>
                    <w:rPr>
                      <w:lang w:val="en-US"/>
                    </w:rPr>
                    <w:alias w:val="Personal Number"/>
                    <w:tag w:val="Personal Number"/>
                    <w:id w:val="-1080131785"/>
                    <w:placeholder>
                      <w:docPart w:val="15BDCC8C1AA6479ABD9DB5D9F2E18B68"/>
                    </w:placeholder>
                    <w:text/>
                  </w:sdtPr>
                  <w:sdtEndPr/>
                  <w:sdtContent>
                    <w:tc>
                      <w:tcPr>
                        <w:tcW w:w="2614" w:type="dxa"/>
                      </w:tcPr>
                      <w:p w14:paraId="28F59913" w14:textId="35431E6C" w:rsidR="00F42D9A" w:rsidRPr="005B1E52" w:rsidRDefault="00F42D9A" w:rsidP="00A01047">
                        <w:pPr>
                          <w:rPr>
                            <w:lang w:val="en-US"/>
                          </w:rPr>
                        </w:pPr>
                        <w:r>
                          <w:rPr>
                            <w:lang w:val="en-US"/>
                          </w:rPr>
                          <w:t>D-45100</w:t>
                        </w:r>
                      </w:p>
                    </w:tc>
                  </w:sdtContent>
                </w:sdt>
                <w:sdt>
                  <w:sdtPr>
                    <w:alias w:val="Justification"/>
                    <w:tag w:val="Justification"/>
                    <w:id w:val="588506761"/>
                    <w:placeholder>
                      <w:docPart w:val="15BDCC8C1AA6479ABD9DB5D9F2E18B68"/>
                    </w:placeholder>
                    <w:text/>
                  </w:sdtPr>
                  <w:sdtEndPr/>
                  <w:sdtContent>
                    <w:tc>
                      <w:tcPr>
                        <w:tcW w:w="2614" w:type="dxa"/>
                      </w:tcPr>
                      <w:p w14:paraId="70FE3648" w14:textId="4FEF642F" w:rsidR="00F42D9A" w:rsidRPr="005B1E52" w:rsidRDefault="00F42D9A" w:rsidP="00A01047">
                        <w:pPr>
                          <w:rPr>
                            <w:lang w:val="en-US"/>
                          </w:rPr>
                        </w:pPr>
                        <w:r w:rsidRPr="00F42D9A">
                          <w:t>Плановая ротация</w:t>
                        </w:r>
                      </w:p>
                    </w:tc>
                  </w:sdtContent>
                </w:sdt>
                <w:sdt>
                  <w:sdtPr>
                    <w:alias w:val="Note on PN appointment"/>
                    <w:tag w:val="Note on PN appointment"/>
                    <w:id w:val="-1916769428"/>
                    <w:placeholder>
                      <w:docPart w:val="15BDCC8C1AA6479ABD9DB5D9F2E18B68"/>
                    </w:placeholder>
                  </w:sdtPr>
                  <w:sdtEndPr>
                    <w:rPr>
                      <w:rStyle w:val="InlineHeading"/>
                      <w:rFonts w:asciiTheme="majorHAnsi" w:hAnsiTheme="majorHAnsi"/>
                      <w:b/>
                      <w:caps/>
                    </w:rPr>
                  </w:sdtEndPr>
                  <w:sdtContent>
                    <w:tc>
                      <w:tcPr>
                        <w:tcW w:w="2614" w:type="dxa"/>
                      </w:tcPr>
                      <w:p w14:paraId="637553D4" w14:textId="4FA5703D" w:rsidR="00F42D9A" w:rsidRPr="005B1E52" w:rsidRDefault="00F42D9A" w:rsidP="00A01047">
                        <w:pPr>
                          <w:rPr>
                            <w:rStyle w:val="InlineHeading"/>
                            <w:rFonts w:ascii="Consolas" w:hAnsi="Consolas"/>
                            <w:b w:val="0"/>
                            <w:caps w:val="0"/>
                            <w:lang w:val="en-US"/>
                          </w:rPr>
                        </w:pPr>
                        <w:r>
                          <w:t>-</w:t>
                        </w:r>
                      </w:p>
                    </w:tc>
                  </w:sdtContent>
                </w:sdt>
              </w:tr>
            </w:sdtContent>
          </w:sdt>
          <w:sdt>
            <w:sdtPr>
              <w:id w:val="1748384229"/>
              <w:placeholder>
                <w:docPart w:val="A56E19D5B99F4D139D265610B43BB30C"/>
              </w:placeholder>
              <w15:repeatingSectionItem/>
            </w:sdtPr>
            <w:sdtEndPr/>
            <w:sdtContent>
              <w:tr w:rsidR="00F42D9A" w:rsidRPr="007534A6" w14:paraId="621BFD04" w14:textId="77777777" w:rsidTr="005B1E52">
                <w:sdt>
                  <w:sdtPr>
                    <w:alias w:val="Appointment Date"/>
                    <w:tag w:val="Appointment Date"/>
                    <w:id w:val="1429623219"/>
                    <w:placeholder>
                      <w:docPart w:val="5B7D164E093D425F9F820330F2A69730"/>
                    </w:placeholder>
                    <w:date w:fullDate="2021-02-22T00:00:00Z">
                      <w:dateFormat w:val="dd.MM.yyyy"/>
                      <w:lid w:val="ru-RU"/>
                      <w:storeMappedDataAs w:val="date"/>
                      <w:calendar w:val="gregorian"/>
                    </w:date>
                  </w:sdtPr>
                  <w:sdtEndPr/>
                  <w:sdtContent>
                    <w:tc>
                      <w:tcPr>
                        <w:tcW w:w="2614" w:type="dxa"/>
                      </w:tcPr>
                      <w:p w14:paraId="32CD8FE1" w14:textId="6A541878" w:rsidR="00F42D9A" w:rsidRPr="005B1E52" w:rsidRDefault="00F42D9A" w:rsidP="00A01047">
                        <w:pPr>
                          <w:rPr>
                            <w:lang w:val="en-US"/>
                          </w:rPr>
                        </w:pPr>
                        <w:r>
                          <w:t>22.02.2021</w:t>
                        </w:r>
                      </w:p>
                    </w:tc>
                  </w:sdtContent>
                </w:sdt>
                <w:sdt>
                  <w:sdtPr>
                    <w:rPr>
                      <w:lang w:val="en-US"/>
                    </w:rPr>
                    <w:alias w:val="Personal Number"/>
                    <w:tag w:val="Personal Number"/>
                    <w:id w:val="-1651670174"/>
                    <w:placeholder>
                      <w:docPart w:val="107BE81470D249E490A23F5E35D99938"/>
                    </w:placeholder>
                    <w:text/>
                  </w:sdtPr>
                  <w:sdtEndPr/>
                  <w:sdtContent>
                    <w:tc>
                      <w:tcPr>
                        <w:tcW w:w="2614" w:type="dxa"/>
                      </w:tcPr>
                      <w:p w14:paraId="1315828F" w14:textId="0C79DD35" w:rsidR="00F42D9A" w:rsidRPr="005B1E52" w:rsidRDefault="00F42D9A" w:rsidP="00A01047">
                        <w:pPr>
                          <w:rPr>
                            <w:lang w:val="en-US"/>
                          </w:rPr>
                        </w:pPr>
                        <w:r>
                          <w:rPr>
                            <w:lang w:val="en-US"/>
                          </w:rPr>
                          <w:t>D-64531</w:t>
                        </w:r>
                      </w:p>
                    </w:tc>
                  </w:sdtContent>
                </w:sdt>
                <w:sdt>
                  <w:sdtPr>
                    <w:alias w:val="Justification"/>
                    <w:tag w:val="Justification"/>
                    <w:id w:val="-1621290138"/>
                    <w:placeholder>
                      <w:docPart w:val="107BE81470D249E490A23F5E35D99938"/>
                    </w:placeholder>
                    <w:text/>
                  </w:sdtPr>
                  <w:sdtEndPr/>
                  <w:sdtContent>
                    <w:tc>
                      <w:tcPr>
                        <w:tcW w:w="2614" w:type="dxa"/>
                      </w:tcPr>
                      <w:p w14:paraId="3B3E56EE" w14:textId="772B32E8" w:rsidR="00F42D9A" w:rsidRPr="005B1E52" w:rsidRDefault="00F42D9A" w:rsidP="00A01047">
                        <w:pPr>
                          <w:rPr>
                            <w:lang w:val="en-US"/>
                          </w:rPr>
                        </w:pPr>
                        <w:r w:rsidRPr="00F42D9A">
                          <w:t>Плановая ротация</w:t>
                        </w:r>
                      </w:p>
                    </w:tc>
                  </w:sdtContent>
                </w:sdt>
                <w:sdt>
                  <w:sdtPr>
                    <w:alias w:val="Note on PN appointment"/>
                    <w:tag w:val="Note on PN appointment"/>
                    <w:id w:val="-1901121125"/>
                    <w:placeholder>
                      <w:docPart w:val="107BE81470D249E490A23F5E35D99938"/>
                    </w:placeholder>
                  </w:sdtPr>
                  <w:sdtEndPr>
                    <w:rPr>
                      <w:rStyle w:val="InlineHeading"/>
                      <w:rFonts w:asciiTheme="majorHAnsi" w:hAnsiTheme="majorHAnsi"/>
                      <w:b/>
                      <w:caps/>
                    </w:rPr>
                  </w:sdtEndPr>
                  <w:sdtContent>
                    <w:tc>
                      <w:tcPr>
                        <w:tcW w:w="2614" w:type="dxa"/>
                      </w:tcPr>
                      <w:p w14:paraId="6199BE07" w14:textId="200B08E9" w:rsidR="00F42D9A" w:rsidRPr="005B1E52" w:rsidRDefault="00F42D9A" w:rsidP="00A01047">
                        <w:pPr>
                          <w:rPr>
                            <w:rStyle w:val="InlineHeading"/>
                            <w:rFonts w:ascii="Consolas" w:hAnsi="Consolas"/>
                            <w:b w:val="0"/>
                            <w:caps w:val="0"/>
                            <w:lang w:val="en-US"/>
                          </w:rPr>
                        </w:pPr>
                        <w:r>
                          <w:t>-</w:t>
                        </w:r>
                      </w:p>
                    </w:tc>
                  </w:sdtContent>
                </w:sdt>
              </w:tr>
            </w:sdtContent>
          </w:sdt>
          <w:sdt>
            <w:sdtPr>
              <w:id w:val="-1153141665"/>
              <w:placeholder>
                <w:docPart w:val="21342CC2846448149E168A3DD282B971"/>
              </w:placeholder>
              <w15:repeatingSectionItem/>
            </w:sdtPr>
            <w:sdtEndPr/>
            <w:sdtContent>
              <w:tr w:rsidR="00F42D9A" w:rsidRPr="007534A6" w14:paraId="64AA9CE5" w14:textId="77777777" w:rsidTr="005B1E52">
                <w:sdt>
                  <w:sdtPr>
                    <w:alias w:val="Appointment Date"/>
                    <w:tag w:val="Appointment Date"/>
                    <w:id w:val="-903912569"/>
                    <w:placeholder>
                      <w:docPart w:val="91C2221B27E74DA18604A0CF7C4E9A36"/>
                    </w:placeholder>
                    <w:date w:fullDate="2021-08-22T00:00:00Z">
                      <w:dateFormat w:val="dd.MM.yyyy"/>
                      <w:lid w:val="ru-RU"/>
                      <w:storeMappedDataAs w:val="date"/>
                      <w:calendar w:val="gregorian"/>
                    </w:date>
                  </w:sdtPr>
                  <w:sdtEndPr/>
                  <w:sdtContent>
                    <w:tc>
                      <w:tcPr>
                        <w:tcW w:w="2614" w:type="dxa"/>
                      </w:tcPr>
                      <w:p w14:paraId="75D910CE" w14:textId="2387A6D8" w:rsidR="00F42D9A" w:rsidRPr="005B1E52" w:rsidRDefault="00F42D9A" w:rsidP="00A01047">
                        <w:pPr>
                          <w:rPr>
                            <w:lang w:val="en-US"/>
                          </w:rPr>
                        </w:pPr>
                        <w:r>
                          <w:t>22.08.2021</w:t>
                        </w:r>
                      </w:p>
                    </w:tc>
                  </w:sdtContent>
                </w:sdt>
                <w:sdt>
                  <w:sdtPr>
                    <w:rPr>
                      <w:lang w:val="en-US"/>
                    </w:rPr>
                    <w:alias w:val="Personal Number"/>
                    <w:tag w:val="Personal Number"/>
                    <w:id w:val="-2042891993"/>
                    <w:placeholder>
                      <w:docPart w:val="CBCE8879BF684C1E82471C45A603494F"/>
                    </w:placeholder>
                    <w:text/>
                  </w:sdtPr>
                  <w:sdtEndPr/>
                  <w:sdtContent>
                    <w:tc>
                      <w:tcPr>
                        <w:tcW w:w="2614" w:type="dxa"/>
                      </w:tcPr>
                      <w:p w14:paraId="2366B735" w14:textId="5FECA755" w:rsidR="00F42D9A" w:rsidRPr="005B1E52" w:rsidRDefault="00F42D9A" w:rsidP="00A01047">
                        <w:pPr>
                          <w:rPr>
                            <w:lang w:val="en-US"/>
                          </w:rPr>
                        </w:pPr>
                        <w:r>
                          <w:rPr>
                            <w:lang w:val="en-US"/>
                          </w:rPr>
                          <w:t>D-6540</w:t>
                        </w:r>
                      </w:p>
                    </w:tc>
                  </w:sdtContent>
                </w:sdt>
                <w:sdt>
                  <w:sdtPr>
                    <w:alias w:val="Justification"/>
                    <w:tag w:val="Justification"/>
                    <w:id w:val="-1080281513"/>
                    <w:placeholder>
                      <w:docPart w:val="CBCE8879BF684C1E82471C45A603494F"/>
                    </w:placeholder>
                    <w:text/>
                  </w:sdtPr>
                  <w:sdtEndPr/>
                  <w:sdtContent>
                    <w:tc>
                      <w:tcPr>
                        <w:tcW w:w="2614" w:type="dxa"/>
                      </w:tcPr>
                      <w:p w14:paraId="368F3636" w14:textId="54043CD5" w:rsidR="00F42D9A" w:rsidRPr="005B1E52" w:rsidRDefault="00F42D9A" w:rsidP="00A01047">
                        <w:pPr>
                          <w:rPr>
                            <w:lang w:val="en-US"/>
                          </w:rPr>
                        </w:pPr>
                        <w:r w:rsidRPr="00F42D9A">
                          <w:t>Плановая ротация</w:t>
                        </w:r>
                      </w:p>
                    </w:tc>
                  </w:sdtContent>
                </w:sdt>
                <w:sdt>
                  <w:sdtPr>
                    <w:alias w:val="Note on PN appointment"/>
                    <w:tag w:val="Note on PN appointment"/>
                    <w:id w:val="-49236697"/>
                    <w:placeholder>
                      <w:docPart w:val="CBCE8879BF684C1E82471C45A603494F"/>
                    </w:placeholder>
                  </w:sdtPr>
                  <w:sdtEndPr>
                    <w:rPr>
                      <w:rStyle w:val="InlineHeading"/>
                      <w:rFonts w:asciiTheme="majorHAnsi" w:hAnsiTheme="majorHAnsi"/>
                      <w:b/>
                      <w:caps/>
                    </w:rPr>
                  </w:sdtEndPr>
                  <w:sdtContent>
                    <w:tc>
                      <w:tcPr>
                        <w:tcW w:w="2614" w:type="dxa"/>
                      </w:tcPr>
                      <w:p w14:paraId="2F1F73CF" w14:textId="66A4594D" w:rsidR="00F42D9A" w:rsidRPr="005B1E52" w:rsidRDefault="00F42D9A" w:rsidP="00A01047">
                        <w:pPr>
                          <w:rPr>
                            <w:rStyle w:val="InlineHeading"/>
                            <w:rFonts w:ascii="Consolas" w:hAnsi="Consolas"/>
                            <w:b w:val="0"/>
                            <w:caps w:val="0"/>
                            <w:lang w:val="en-US"/>
                          </w:rPr>
                        </w:pPr>
                        <w:r>
                          <w:t>-</w:t>
                        </w:r>
                      </w:p>
                    </w:tc>
                  </w:sdtContent>
                </w:sdt>
              </w:tr>
            </w:sdtContent>
          </w:sdt>
          <w:sdt>
            <w:sdtPr>
              <w:id w:val="413679698"/>
              <w:placeholder>
                <w:docPart w:val="0BE9D4F0D0E14ACE9D55A9563608EB1A"/>
              </w:placeholder>
              <w15:repeatingSectionItem/>
            </w:sdtPr>
            <w:sdtEndPr/>
            <w:sdtContent>
              <w:tr w:rsidR="00F42D9A" w:rsidRPr="007534A6" w14:paraId="5C2E5E78" w14:textId="77777777" w:rsidTr="005B1E52">
                <w:sdt>
                  <w:sdtPr>
                    <w:alias w:val="Appointment Date"/>
                    <w:tag w:val="Appointment Date"/>
                    <w:id w:val="-699241089"/>
                    <w:placeholder>
                      <w:docPart w:val="F88F24A8F33341199D4BC0650D089765"/>
                    </w:placeholder>
                    <w:date w:fullDate="2022-02-22T00:00:00Z">
                      <w:dateFormat w:val="dd.MM.yyyy"/>
                      <w:lid w:val="ru-RU"/>
                      <w:storeMappedDataAs w:val="date"/>
                      <w:calendar w:val="gregorian"/>
                    </w:date>
                  </w:sdtPr>
                  <w:sdtEndPr/>
                  <w:sdtContent>
                    <w:tc>
                      <w:tcPr>
                        <w:tcW w:w="2614" w:type="dxa"/>
                      </w:tcPr>
                      <w:p w14:paraId="0116E543" w14:textId="79AE2D74" w:rsidR="00F42D9A" w:rsidRPr="005B1E52" w:rsidRDefault="00F42D9A" w:rsidP="00A01047">
                        <w:pPr>
                          <w:rPr>
                            <w:lang w:val="en-US"/>
                          </w:rPr>
                        </w:pPr>
                        <w:r>
                          <w:t>22.02.2022</w:t>
                        </w:r>
                      </w:p>
                    </w:tc>
                  </w:sdtContent>
                </w:sdt>
                <w:sdt>
                  <w:sdtPr>
                    <w:rPr>
                      <w:lang w:val="en-US"/>
                    </w:rPr>
                    <w:alias w:val="Personal Number"/>
                    <w:tag w:val="Personal Number"/>
                    <w:id w:val="68317180"/>
                    <w:placeholder>
                      <w:docPart w:val="0881AC805C0049ED8B06E5A6074433E3"/>
                    </w:placeholder>
                    <w:text/>
                  </w:sdtPr>
                  <w:sdtEndPr/>
                  <w:sdtContent>
                    <w:tc>
                      <w:tcPr>
                        <w:tcW w:w="2614" w:type="dxa"/>
                      </w:tcPr>
                      <w:p w14:paraId="6665E4A0" w14:textId="75774FF6" w:rsidR="00F42D9A" w:rsidRPr="005B1E52" w:rsidRDefault="00F42D9A" w:rsidP="00A01047">
                        <w:pPr>
                          <w:rPr>
                            <w:lang w:val="en-US"/>
                          </w:rPr>
                        </w:pPr>
                        <w:r>
                          <w:rPr>
                            <w:lang w:val="en-US"/>
                          </w:rPr>
                          <w:t>D-56432</w:t>
                        </w:r>
                      </w:p>
                    </w:tc>
                  </w:sdtContent>
                </w:sdt>
                <w:sdt>
                  <w:sdtPr>
                    <w:alias w:val="Justification"/>
                    <w:tag w:val="Justification"/>
                    <w:id w:val="1998389436"/>
                    <w:placeholder>
                      <w:docPart w:val="0881AC805C0049ED8B06E5A6074433E3"/>
                    </w:placeholder>
                    <w:text/>
                  </w:sdtPr>
                  <w:sdtEndPr/>
                  <w:sdtContent>
                    <w:tc>
                      <w:tcPr>
                        <w:tcW w:w="2614" w:type="dxa"/>
                      </w:tcPr>
                      <w:p w14:paraId="6E00AB2F" w14:textId="01359A08" w:rsidR="00F42D9A" w:rsidRPr="005B1E52" w:rsidRDefault="00F42D9A" w:rsidP="00A01047">
                        <w:pPr>
                          <w:rPr>
                            <w:lang w:val="en-US"/>
                          </w:rPr>
                        </w:pPr>
                        <w:r w:rsidRPr="00F42D9A">
                          <w:t>Плановая ротация</w:t>
                        </w:r>
                      </w:p>
                    </w:tc>
                  </w:sdtContent>
                </w:sdt>
                <w:sdt>
                  <w:sdtPr>
                    <w:alias w:val="Note on PN appointment"/>
                    <w:tag w:val="Note on PN appointment"/>
                    <w:id w:val="1735503917"/>
                    <w:placeholder>
                      <w:docPart w:val="0881AC805C0049ED8B06E5A6074433E3"/>
                    </w:placeholder>
                  </w:sdtPr>
                  <w:sdtEndPr>
                    <w:rPr>
                      <w:rStyle w:val="InlineHeading"/>
                      <w:rFonts w:asciiTheme="majorHAnsi" w:hAnsiTheme="majorHAnsi"/>
                      <w:b/>
                      <w:caps/>
                    </w:rPr>
                  </w:sdtEndPr>
                  <w:sdtContent>
                    <w:tc>
                      <w:tcPr>
                        <w:tcW w:w="2614" w:type="dxa"/>
                      </w:tcPr>
                      <w:p w14:paraId="2AB4264F" w14:textId="1F2AC396" w:rsidR="00F42D9A" w:rsidRPr="005B1E52" w:rsidRDefault="00F42D9A" w:rsidP="00A01047">
                        <w:pPr>
                          <w:rPr>
                            <w:rStyle w:val="InlineHeading"/>
                            <w:rFonts w:ascii="Consolas" w:hAnsi="Consolas"/>
                            <w:b w:val="0"/>
                            <w:caps w:val="0"/>
                            <w:lang w:val="en-US"/>
                          </w:rPr>
                        </w:pPr>
                        <w:r>
                          <w:t>-</w:t>
                        </w:r>
                      </w:p>
                    </w:tc>
                  </w:sdtContent>
                </w:sdt>
              </w:tr>
            </w:sdtContent>
          </w:sdt>
          <w:sdt>
            <w:sdtPr>
              <w:id w:val="396785642"/>
              <w:placeholder>
                <w:docPart w:val="76E31887C7BE42A68183C2DF0596D394"/>
              </w:placeholder>
              <w15:repeatingSectionItem/>
            </w:sdtPr>
            <w:sdtEndPr/>
            <w:sdtContent>
              <w:tr w:rsidR="00F42D9A" w:rsidRPr="007534A6" w14:paraId="25FA1059" w14:textId="77777777" w:rsidTr="005B1E52">
                <w:sdt>
                  <w:sdtPr>
                    <w:alias w:val="Appointment Date"/>
                    <w:tag w:val="Appointment Date"/>
                    <w:id w:val="-1725363687"/>
                    <w:placeholder>
                      <w:docPart w:val="CE46F40B161E4136993AF250914525D8"/>
                    </w:placeholder>
                    <w:date w:fullDate="2022-08-22T00:00:00Z">
                      <w:dateFormat w:val="dd.MM.yyyy"/>
                      <w:lid w:val="ru-RU"/>
                      <w:storeMappedDataAs w:val="date"/>
                      <w:calendar w:val="gregorian"/>
                    </w:date>
                  </w:sdtPr>
                  <w:sdtEndPr/>
                  <w:sdtContent>
                    <w:tc>
                      <w:tcPr>
                        <w:tcW w:w="2614" w:type="dxa"/>
                      </w:tcPr>
                      <w:p w14:paraId="04EF6C86" w14:textId="55E13F8B" w:rsidR="00F42D9A" w:rsidRPr="005B1E52" w:rsidRDefault="00F42D9A" w:rsidP="00A01047">
                        <w:pPr>
                          <w:rPr>
                            <w:lang w:val="en-US"/>
                          </w:rPr>
                        </w:pPr>
                        <w:r>
                          <w:t>22.08.2022</w:t>
                        </w:r>
                      </w:p>
                    </w:tc>
                  </w:sdtContent>
                </w:sdt>
                <w:sdt>
                  <w:sdtPr>
                    <w:rPr>
                      <w:lang w:val="en-US"/>
                    </w:rPr>
                    <w:alias w:val="Personal Number"/>
                    <w:tag w:val="Personal Number"/>
                    <w:id w:val="-1627850986"/>
                    <w:placeholder>
                      <w:docPart w:val="05D48221B7024D939988A4B693888088"/>
                    </w:placeholder>
                    <w:text/>
                  </w:sdtPr>
                  <w:sdtEndPr/>
                  <w:sdtContent>
                    <w:tc>
                      <w:tcPr>
                        <w:tcW w:w="2614" w:type="dxa"/>
                      </w:tcPr>
                      <w:p w14:paraId="7022F850" w14:textId="5181040D" w:rsidR="00F42D9A" w:rsidRPr="005B1E52" w:rsidRDefault="00F42D9A" w:rsidP="00A01047">
                        <w:pPr>
                          <w:rPr>
                            <w:lang w:val="en-US"/>
                          </w:rPr>
                        </w:pPr>
                        <w:r w:rsidRPr="00F42D9A">
                          <w:rPr>
                            <w:lang w:val="en-US"/>
                          </w:rPr>
                          <w:t>D-89647</w:t>
                        </w:r>
                      </w:p>
                    </w:tc>
                  </w:sdtContent>
                </w:sdt>
                <w:sdt>
                  <w:sdtPr>
                    <w:alias w:val="Justification"/>
                    <w:tag w:val="Justification"/>
                    <w:id w:val="-2068253593"/>
                    <w:placeholder>
                      <w:docPart w:val="05D48221B7024D939988A4B693888088"/>
                    </w:placeholder>
                    <w:text/>
                  </w:sdtPr>
                  <w:sdtEndPr/>
                  <w:sdtContent>
                    <w:tc>
                      <w:tcPr>
                        <w:tcW w:w="2614" w:type="dxa"/>
                      </w:tcPr>
                      <w:p w14:paraId="089D18A4" w14:textId="13D03EF6" w:rsidR="00F42D9A" w:rsidRPr="005B1E52" w:rsidRDefault="00F42D9A" w:rsidP="00A01047">
                        <w:pPr>
                          <w:rPr>
                            <w:lang w:val="en-US"/>
                          </w:rPr>
                        </w:pPr>
                        <w:r w:rsidRPr="00F42D9A">
                          <w:t>Плановая ротация</w:t>
                        </w:r>
                      </w:p>
                    </w:tc>
                  </w:sdtContent>
                </w:sdt>
                <w:sdt>
                  <w:sdtPr>
                    <w:alias w:val="Note on PN appointment"/>
                    <w:tag w:val="Note on PN appointment"/>
                    <w:id w:val="1961693370"/>
                    <w:placeholder>
                      <w:docPart w:val="05D48221B7024D939988A4B693888088"/>
                    </w:placeholder>
                  </w:sdtPr>
                  <w:sdtEndPr>
                    <w:rPr>
                      <w:rStyle w:val="InlineHeading"/>
                      <w:rFonts w:asciiTheme="majorHAnsi" w:hAnsiTheme="majorHAnsi"/>
                      <w:b/>
                      <w:caps/>
                    </w:rPr>
                  </w:sdtEndPr>
                  <w:sdtContent>
                    <w:tc>
                      <w:tcPr>
                        <w:tcW w:w="2614" w:type="dxa"/>
                      </w:tcPr>
                      <w:p w14:paraId="0DC6FD8F" w14:textId="206808F1" w:rsidR="00F42D9A" w:rsidRPr="005B1E52" w:rsidRDefault="00F42D9A" w:rsidP="00A01047">
                        <w:pPr>
                          <w:rPr>
                            <w:rStyle w:val="InlineHeading"/>
                            <w:rFonts w:ascii="Consolas" w:hAnsi="Consolas"/>
                            <w:b w:val="0"/>
                            <w:caps w:val="0"/>
                            <w:lang w:val="en-US"/>
                          </w:rPr>
                        </w:pPr>
                        <w:r>
                          <w:t>-</w:t>
                        </w:r>
                      </w:p>
                    </w:tc>
                  </w:sdtContent>
                </w:sdt>
              </w:tr>
            </w:sdtContent>
          </w:sdt>
        </w:sdtContent>
      </w:sdt>
    </w:tbl>
    <w:p w14:paraId="66139B42" w14:textId="77777777" w:rsidR="006F5053" w:rsidRDefault="006F5053">
      <w:pPr>
        <w:jc w:val="left"/>
        <w:rPr>
          <w:rStyle w:val="InlineHeading"/>
          <w:rFonts w:ascii="Consolas" w:hAnsi="Consolas"/>
          <w:b w:val="0"/>
          <w:caps w:val="0"/>
          <w:lang w:val="en-US"/>
        </w:rPr>
      </w:pPr>
      <w:bookmarkStart w:id="1" w:name="_Hlk115580063"/>
      <w:r>
        <w:rPr>
          <w:rStyle w:val="InlineHeading"/>
          <w:rFonts w:ascii="Consolas" w:hAnsi="Consolas"/>
          <w:b w:val="0"/>
          <w:caps w:val="0"/>
          <w:lang w:val="en-US"/>
        </w:rPr>
        <w:br w:type="page"/>
      </w:r>
    </w:p>
    <w:p w14:paraId="3D6DD11A" w14:textId="7D1B51EF" w:rsidR="006F5053" w:rsidRPr="00E11FFC" w:rsidRDefault="006F5053" w:rsidP="006F5053">
      <w:pPr>
        <w:pStyle w:val="Subtitle"/>
      </w:pPr>
      <w:r w:rsidRPr="00E11FFC">
        <w:lastRenderedPageBreak/>
        <w:t>Приложение</w:t>
      </w:r>
      <w:r w:rsidRPr="00E11FFC">
        <w:rPr>
          <w:rStyle w:val="InlineHeading"/>
          <w:rFonts w:ascii="Consolas" w:hAnsi="Consolas"/>
          <w:b/>
          <w:caps/>
        </w:rPr>
        <w:t xml:space="preserve"> </w:t>
      </w:r>
      <w:r w:rsidRPr="00E11FFC">
        <w:t>№</w:t>
      </w:r>
      <w:fldSimple w:instr=" SEQ Annex \* MERGEFORMAT ">
        <w:r w:rsidR="009E289E">
          <w:rPr>
            <w:noProof/>
          </w:rPr>
          <w:t>6</w:t>
        </w:r>
      </w:fldSimple>
      <w:r w:rsidRPr="00E11FFC">
        <w:t xml:space="preserve"> к личному</w:t>
      </w:r>
      <w:r w:rsidRPr="00E11FFC">
        <w:rPr>
          <w:rStyle w:val="InlineHeading"/>
          <w:rFonts w:ascii="Consolas" w:hAnsi="Consolas"/>
          <w:b/>
          <w:caps/>
        </w:rPr>
        <w:t xml:space="preserve"> </w:t>
      </w:r>
      <w:r w:rsidRPr="00E11FFC">
        <w:t>делу №</w:t>
      </w:r>
      <w:r w:rsidRPr="00E11FFC">
        <w:fldChar w:fldCharType="begin"/>
      </w:r>
      <w:r w:rsidRPr="00E11FFC">
        <w:instrText>REF Personal_file_number</w:instrText>
      </w:r>
      <w:r>
        <w:instrText xml:space="preserve"> \* MERGEFORMAT </w:instrText>
      </w:r>
      <w:r w:rsidRPr="00E11FFC">
        <w:fldChar w:fldCharType="separate"/>
      </w:r>
      <w:sdt>
        <w:sdtPr>
          <w:rPr>
            <w:rStyle w:val="TitleChar"/>
            <w:color w:val="404040" w:themeColor="text1" w:themeTint="BF"/>
            <w:spacing w:val="0"/>
            <w:sz w:val="24"/>
            <w:szCs w:val="30"/>
          </w:rPr>
          <w:alias w:val="Personal file number"/>
          <w:tag w:val="Personal file number"/>
          <w:id w:val="788399344"/>
          <w:placeholder>
            <w:docPart w:val="2791CC367C1348CB9F04FE93D259D7E9"/>
          </w:placeholder>
          <w:text/>
        </w:sdtPr>
        <w:sdtContent>
          <w:r w:rsidR="009E289E" w:rsidRPr="009E289E">
            <w:rPr>
              <w:rStyle w:val="TitleChar"/>
              <w:color w:val="404040" w:themeColor="text1" w:themeTint="BF"/>
              <w:spacing w:val="0"/>
              <w:sz w:val="24"/>
              <w:szCs w:val="30"/>
            </w:rPr>
            <w:t>000694</w:t>
          </w:r>
        </w:sdtContent>
      </w:sdt>
      <w:r w:rsidRPr="00E11FFC">
        <w:fldChar w:fldCharType="end"/>
      </w:r>
    </w:p>
    <w:p w14:paraId="38FB997A" w14:textId="55BC46CC" w:rsidR="006F5053" w:rsidRPr="00322545" w:rsidRDefault="006F5053" w:rsidP="006F5053">
      <w:pPr>
        <w:pStyle w:val="Subtitle"/>
      </w:pPr>
      <w:r>
        <w:t>гРИФ СЕКРЕТНОСТИ:</w:t>
      </w:r>
      <w:r>
        <w:br/>
      </w:r>
      <w:sdt>
        <w:sdtPr>
          <w:alias w:val="Clearence"/>
          <w:tag w:val="Clearence"/>
          <w:id w:val="1103842241"/>
          <w:placeholder>
            <w:docPart w:val="3360F9E5CFB442A48DE0C8F2FE8DAEAA"/>
          </w:placeholder>
          <w:dropDownList>
            <w:listItem w:displayText="Для общего пользования" w:value="0"/>
            <w:listItem w:displayText="Для служебного пользования" w:value="1"/>
            <w:listItem w:displayText="Для ограниченного пользования" w:value="2"/>
            <w:listItem w:displayText="Секретно" w:value="3"/>
            <w:listItem w:displayText="Совершенно секретно" w:value="4"/>
            <w:listItem w:displayText="Таумиэль" w:value="5"/>
            <w:listItem w:displayText="Континуум" w:value="6"/>
          </w:dropDownList>
        </w:sdtPr>
        <w:sdtEndPr/>
        <w:sdtContent>
          <w:r w:rsidR="00F637A3">
            <w:t>Для ограниченного пользования</w:t>
          </w:r>
        </w:sdtContent>
      </w:sdt>
    </w:p>
    <w:p w14:paraId="6B673C21" w14:textId="48C03A6D" w:rsidR="00A6472B" w:rsidRDefault="006F5053" w:rsidP="006F5053">
      <w:pPr>
        <w:pStyle w:val="Title"/>
        <w:rPr>
          <w:rStyle w:val="InlineHeading"/>
          <w:rFonts w:ascii="Consolas" w:hAnsi="Consolas"/>
          <w:b w:val="0"/>
          <w:caps w:val="0"/>
          <w:sz w:val="56"/>
        </w:rPr>
      </w:pPr>
      <w:r>
        <w:rPr>
          <w:rStyle w:val="InlineHeading"/>
          <w:rFonts w:ascii="Consolas" w:hAnsi="Consolas"/>
          <w:b w:val="0"/>
          <w:caps w:val="0"/>
          <w:sz w:val="56"/>
        </w:rPr>
        <w:t>Сведения о судимостях</w:t>
      </w:r>
    </w:p>
    <w:sdt>
      <w:sdtPr>
        <w:alias w:val="Criminal Records Table"/>
        <w:tag w:val="Criminal Records Table"/>
        <w:id w:val="-2020234660"/>
        <w15:repeatingSection/>
      </w:sdtPr>
      <w:sdtEndPr/>
      <w:sdtContent>
        <w:sdt>
          <w:sdtPr>
            <w:id w:val="-459343317"/>
            <w:placeholder>
              <w:docPart w:val="E6FEE6576A574CE6A12B63ED223347A9"/>
            </w:placeholder>
            <w15:repeatingSectionItem/>
          </w:sdtPr>
          <w:sdtEndPr/>
          <w:sdtContent>
            <w:p w14:paraId="784D2680" w14:textId="101AB831" w:rsidR="006F5053" w:rsidRPr="00FB173A" w:rsidRDefault="006F5053" w:rsidP="006F5053">
              <w:pPr>
                <w:rPr>
                  <w:rStyle w:val="InlineHeading"/>
                </w:rPr>
              </w:pPr>
              <w:r>
                <w:rPr>
                  <w:rStyle w:val="InlineHeading"/>
                </w:rPr>
                <w:t>Судимость</w:t>
              </w:r>
              <w:r w:rsidRPr="00FB173A">
                <w:rPr>
                  <w:rStyle w:val="InlineHeading"/>
                </w:rPr>
                <w:t xml:space="preserve"> №</w:t>
              </w:r>
              <w:r w:rsidR="002E24F9">
                <w:rPr>
                  <w:rStyle w:val="InlineHeading"/>
                  <w:lang w:val="en-US"/>
                </w:rPr>
                <w:fldChar w:fldCharType="begin"/>
              </w:r>
              <w:r w:rsidR="002E24F9" w:rsidRPr="00FB173A">
                <w:rPr>
                  <w:rStyle w:val="InlineHeading"/>
                </w:rPr>
                <w:instrText xml:space="preserve"> </w:instrText>
              </w:r>
              <w:r w:rsidR="002E24F9">
                <w:rPr>
                  <w:rStyle w:val="InlineHeading"/>
                  <w:lang w:val="en-US"/>
                </w:rPr>
                <w:instrText>SEQ</w:instrText>
              </w:r>
              <w:r w:rsidR="002E24F9" w:rsidRPr="00FB173A">
                <w:rPr>
                  <w:rStyle w:val="InlineHeading"/>
                </w:rPr>
                <w:instrText xml:space="preserve"> Судимость \* </w:instrText>
              </w:r>
              <w:r w:rsidR="002E24F9">
                <w:rPr>
                  <w:rStyle w:val="InlineHeading"/>
                  <w:lang w:val="en-US"/>
                </w:rPr>
                <w:instrText>MERGEFORMAT</w:instrText>
              </w:r>
              <w:r w:rsidR="002E24F9" w:rsidRPr="00FB173A">
                <w:rPr>
                  <w:rStyle w:val="InlineHeading"/>
                </w:rPr>
                <w:instrText xml:space="preserve"> </w:instrText>
              </w:r>
              <w:r w:rsidR="002E24F9">
                <w:rPr>
                  <w:rStyle w:val="InlineHeading"/>
                  <w:lang w:val="en-US"/>
                </w:rPr>
                <w:fldChar w:fldCharType="separate"/>
              </w:r>
              <w:r w:rsidR="009E289E" w:rsidRPr="009E289E">
                <w:rPr>
                  <w:rStyle w:val="InlineHeading"/>
                  <w:noProof/>
                </w:rPr>
                <w:t>1</w:t>
              </w:r>
              <w:r w:rsidR="002E24F9">
                <w:rPr>
                  <w:rStyle w:val="InlineHeading"/>
                  <w:lang w:val="en-US"/>
                </w:rPr>
                <w:fldChar w:fldCharType="end"/>
              </w:r>
              <w:r w:rsidRPr="00FB173A">
                <w:rPr>
                  <w:rStyle w:val="InlineHeading"/>
                </w:rPr>
                <w:t>.</w:t>
              </w:r>
            </w:p>
            <w:p w14:paraId="42CAED31" w14:textId="59A3D178" w:rsidR="006F5053" w:rsidRPr="00FB173A" w:rsidRDefault="006F5053" w:rsidP="006F5053">
              <w:r w:rsidRPr="00A6472B">
                <w:rPr>
                  <w:rStyle w:val="InlineHeading"/>
                </w:rPr>
                <w:t>Дата</w:t>
              </w:r>
              <w:r w:rsidRPr="00FB173A">
                <w:rPr>
                  <w:rStyle w:val="InlineHeading"/>
                </w:rPr>
                <w:t xml:space="preserve"> </w:t>
              </w:r>
              <w:r>
                <w:rPr>
                  <w:rStyle w:val="InlineHeading"/>
                </w:rPr>
                <w:t>вынесения</w:t>
              </w:r>
              <w:r w:rsidRPr="00FB173A">
                <w:rPr>
                  <w:rStyle w:val="InlineHeading"/>
                </w:rPr>
                <w:t xml:space="preserve"> </w:t>
              </w:r>
              <w:r>
                <w:rPr>
                  <w:rStyle w:val="InlineHeading"/>
                </w:rPr>
                <w:t>приговора</w:t>
              </w:r>
              <w:r w:rsidRPr="00FB173A">
                <w:rPr>
                  <w:rStyle w:val="InlineHeading"/>
                </w:rPr>
                <w:t>:</w:t>
              </w:r>
              <w:r w:rsidRPr="00FB173A">
                <w:t xml:space="preserve"> </w:t>
              </w:r>
              <w:sdt>
                <w:sdtPr>
                  <w:alias w:val="Sentencing Date"/>
                  <w:tag w:val="Sentencing Date"/>
                  <w:id w:val="-1522848557"/>
                  <w:placeholder>
                    <w:docPart w:val="9E15E032650840F89F069877608D067D"/>
                  </w:placeholder>
                  <w:date w:fullDate="1999-11-08T00:00:00Z">
                    <w:dateFormat w:val="dd.MM.yyyy"/>
                    <w:lid w:val="ru-RU"/>
                    <w:storeMappedDataAs w:val="date"/>
                    <w:calendar w:val="gregorian"/>
                  </w:date>
                </w:sdtPr>
                <w:sdtEndPr/>
                <w:sdtContent>
                  <w:r w:rsidR="000955C1">
                    <w:t>08.11.1999</w:t>
                  </w:r>
                </w:sdtContent>
              </w:sdt>
            </w:p>
            <w:p w14:paraId="7DFA51D4" w14:textId="4366E413" w:rsidR="006F5053" w:rsidRPr="00354193" w:rsidRDefault="006F5053" w:rsidP="006F5053">
              <w:r>
                <w:rPr>
                  <w:rStyle w:val="InlineHeading"/>
                </w:rPr>
                <w:t>статья</w:t>
              </w:r>
              <w:r w:rsidRPr="00354193">
                <w:rPr>
                  <w:rStyle w:val="InlineHeading"/>
                </w:rPr>
                <w:t>:</w:t>
              </w:r>
              <w:r w:rsidRPr="00354193">
                <w:t xml:space="preserve"> </w:t>
              </w:r>
              <w:sdt>
                <w:sdtPr>
                  <w:alias w:val="Article"/>
                  <w:tag w:val="Article"/>
                  <w:id w:val="1986578764"/>
                  <w:placeholder>
                    <w:docPart w:val="DefaultPlaceholder_-1854013440"/>
                  </w:placeholder>
                  <w:text/>
                </w:sdtPr>
                <w:sdtEndPr/>
                <w:sdtContent>
                  <w:r w:rsidR="000955C1" w:rsidRPr="00354193">
                    <w:t>Захват заложника</w:t>
                  </w:r>
                </w:sdtContent>
              </w:sdt>
            </w:p>
            <w:p w14:paraId="07223AD7" w14:textId="175D58A8" w:rsidR="006F5053" w:rsidRPr="00354193" w:rsidRDefault="006F5053" w:rsidP="006F5053">
              <w:pPr>
                <w:rPr>
                  <w:rStyle w:val="InlineHeading"/>
                </w:rPr>
              </w:pPr>
              <w:r>
                <w:rPr>
                  <w:rStyle w:val="InlineHeading"/>
                </w:rPr>
                <w:t>Описание</w:t>
              </w:r>
              <w:r w:rsidRPr="00354193">
                <w:rPr>
                  <w:rStyle w:val="InlineHeading"/>
                </w:rPr>
                <w:t>:</w:t>
              </w:r>
            </w:p>
            <w:sdt>
              <w:sdtPr>
                <w:alias w:val="Criminal Record"/>
                <w:tag w:val="Criminal Record"/>
                <w:id w:val="-1954245593"/>
                <w:placeholder>
                  <w:docPart w:val="47D4DEDB03CE4461BFF5A5ACDA021DC8"/>
                </w:placeholder>
              </w:sdtPr>
              <w:sdtEndPr/>
              <w:sdtContent>
                <w:p w14:paraId="03FCC707" w14:textId="02A5EDDF" w:rsidR="006F5053" w:rsidRPr="000955C1" w:rsidRDefault="000955C1" w:rsidP="006F5053">
                  <w:pPr>
                    <w:pBdr>
                      <w:bottom w:val="single" w:sz="4" w:space="1" w:color="auto"/>
                    </w:pBdr>
                    <w:rPr>
                      <w:rStyle w:val="Emphasis"/>
                    </w:rPr>
                  </w:pPr>
                  <w:r>
                    <w:t>Гущица Юлия Ахмедовна, обучаясь в средней школе, пр</w:t>
                  </w:r>
                  <w:r w:rsidR="00D63FE9">
                    <w:t>и</w:t>
                  </w:r>
                  <w:r>
                    <w:t>несла на урок кухонный нож, и когда учительница в очередной раз начала неподобающе себя вести в отношении учеников, подбежала к ней, приставила нож к горлу и потребовала, чтобы та уволилась. Паникующие одноклассники осужденной начали кричать, привлекли внимание заведующей воспитательной работой, которая в свою очередь вызвала милицию. Приехавшие сотрудники убедили осужденную отпустить учительницу и написать на неё заявление. Юлия согласилась, после чего была задержана и доставлена в отделение милиции.</w:t>
                  </w:r>
                </w:p>
              </w:sdtContent>
            </w:sdt>
            <w:p w14:paraId="4FE26997" w14:textId="5B974348" w:rsidR="006F5053" w:rsidRPr="000955C1" w:rsidRDefault="006F5053" w:rsidP="006F5053">
              <w:pPr>
                <w:pBdr>
                  <w:bottom w:val="single" w:sz="4" w:space="1" w:color="auto"/>
                </w:pBdr>
                <w:rPr>
                  <w:rStyle w:val="Emphasis"/>
                </w:rPr>
              </w:pPr>
              <w:r w:rsidRPr="006F5053">
                <w:rPr>
                  <w:rStyle w:val="InlineHeading"/>
                </w:rPr>
                <w:t>Приговор</w:t>
              </w:r>
              <w:r w:rsidRPr="000955C1">
                <w:rPr>
                  <w:rStyle w:val="InlineHeading"/>
                </w:rPr>
                <w:t xml:space="preserve">: </w:t>
              </w:r>
              <w:sdt>
                <w:sdtPr>
                  <w:alias w:val="Verdict"/>
                  <w:tag w:val="Verdict"/>
                  <w:id w:val="877198963"/>
                  <w:placeholder>
                    <w:docPart w:val="DefaultPlaceholder_-1854013440"/>
                  </w:placeholder>
                  <w:text/>
                </w:sdtPr>
                <w:sdtEndPr/>
                <w:sdtContent>
                  <w:r w:rsidR="000955C1" w:rsidRPr="000955C1">
                    <w:t>5 лет лишения свободы</w:t>
                  </w:r>
                </w:sdtContent>
              </w:sdt>
            </w:p>
            <w:p w14:paraId="74621E57" w14:textId="2AF53E70" w:rsidR="006F5053" w:rsidRPr="000955C1" w:rsidRDefault="006F5053" w:rsidP="006F5053">
              <w:pPr>
                <w:pBdr>
                  <w:bottom w:val="single" w:sz="4" w:space="1" w:color="auto"/>
                </w:pBdr>
                <w:rPr>
                  <w:rStyle w:val="InlineHeading"/>
                </w:rPr>
              </w:pPr>
              <w:r w:rsidRPr="006F5053">
                <w:rPr>
                  <w:rStyle w:val="InlineHeading"/>
                </w:rPr>
                <w:t>Статус</w:t>
              </w:r>
              <w:r w:rsidRPr="000955C1">
                <w:rPr>
                  <w:rStyle w:val="InlineHeading"/>
                </w:rPr>
                <w:t xml:space="preserve">: </w:t>
              </w:r>
              <w:sdt>
                <w:sdtPr>
                  <w:alias w:val="Status"/>
                  <w:tag w:val="Status"/>
                  <w:id w:val="-7449882"/>
                  <w:placeholder>
                    <w:docPart w:val="DefaultPlaceholder_-1854013440"/>
                  </w:placeholder>
                  <w:text/>
                </w:sdtPr>
                <w:sdtEndPr>
                  <w:rPr>
                    <w:rStyle w:val="InlineHeading"/>
                    <w:rFonts w:asciiTheme="majorHAnsi" w:hAnsiTheme="majorHAnsi"/>
                    <w:b/>
                    <w:caps/>
                    <w:lang w:val="en-US"/>
                  </w:rPr>
                </w:sdtEndPr>
                <w:sdtContent>
                  <w:r w:rsidR="000955C1">
                    <w:t>Отбыто 3 года, отпущена по УДО</w:t>
                  </w:r>
                </w:sdtContent>
              </w:sdt>
            </w:p>
            <w:p w14:paraId="6246ADD3" w14:textId="77777777" w:rsidR="006F5053" w:rsidRPr="00354193" w:rsidRDefault="006F5053" w:rsidP="006F5053">
              <w:pPr>
                <w:pBdr>
                  <w:bottom w:val="single" w:sz="4" w:space="1" w:color="auto"/>
                </w:pBdr>
                <w:rPr>
                  <w:rStyle w:val="InlineHeading"/>
                </w:rPr>
              </w:pPr>
              <w:r>
                <w:rPr>
                  <w:rStyle w:val="InlineHeading"/>
                </w:rPr>
                <w:t>Примечание</w:t>
              </w:r>
              <w:r w:rsidRPr="00354193">
                <w:rPr>
                  <w:rStyle w:val="InlineHeading"/>
                </w:rPr>
                <w:t>:</w:t>
              </w:r>
            </w:p>
            <w:sdt>
              <w:sdtPr>
                <w:rPr>
                  <w:rStyle w:val="Emphasis"/>
                </w:rPr>
                <w:alias w:val="Criminal Record"/>
                <w:tag w:val="Criminal Record"/>
                <w:id w:val="877901390"/>
                <w:placeholder>
                  <w:docPart w:val="472C633AB3974CDB8B75BEDFF31A1A65"/>
                </w:placeholder>
              </w:sdtPr>
              <w:sdtEndPr>
                <w:rPr>
                  <w:rStyle w:val="DefaultParagraphFont"/>
                  <w:i w:val="0"/>
                  <w:iCs w:val="0"/>
                </w:rPr>
              </w:sdtEndPr>
              <w:sdtContent>
                <w:p w14:paraId="4737F14B" w14:textId="25B17D56" w:rsidR="006F5053" w:rsidRPr="00354193" w:rsidRDefault="000955C1" w:rsidP="006F5053">
                  <w:pPr>
                    <w:pBdr>
                      <w:bottom w:val="single" w:sz="4" w:space="1" w:color="auto"/>
                    </w:pBdr>
                    <w:rPr>
                      <w:i/>
                      <w:iCs/>
                    </w:rPr>
                  </w:pPr>
                  <w:r>
                    <w:rPr>
                      <w:rStyle w:val="Emphasis"/>
                    </w:rPr>
                    <w:t>-</w:t>
                  </w:r>
                </w:p>
              </w:sdtContent>
            </w:sdt>
          </w:sdtContent>
        </w:sdt>
        <w:bookmarkEnd w:id="1" w:displacedByCustomXml="next"/>
        <w:sdt>
          <w:sdtPr>
            <w:id w:val="-190758955"/>
            <w:placeholder>
              <w:docPart w:val="0082AE67D64147B0B6533C2A13B67AFB"/>
            </w:placeholder>
            <w15:repeatingSectionItem/>
          </w:sdtPr>
          <w:sdtEndPr/>
          <w:sdtContent>
            <w:p w14:paraId="50C74FAB" w14:textId="11D10C99" w:rsidR="000955C1" w:rsidRPr="00354193" w:rsidRDefault="000955C1" w:rsidP="006F5053">
              <w:pPr>
                <w:rPr>
                  <w:rStyle w:val="InlineHeading"/>
                </w:rPr>
              </w:pPr>
              <w:r>
                <w:rPr>
                  <w:rStyle w:val="InlineHeading"/>
                </w:rPr>
                <w:t>Судимость</w:t>
              </w:r>
              <w:r w:rsidRPr="00354193">
                <w:rPr>
                  <w:rStyle w:val="InlineHeading"/>
                </w:rPr>
                <w:t xml:space="preserve"> №</w:t>
              </w:r>
              <w:r>
                <w:rPr>
                  <w:rStyle w:val="InlineHeading"/>
                  <w:lang w:val="en-US"/>
                </w:rPr>
                <w:fldChar w:fldCharType="begin"/>
              </w:r>
              <w:r w:rsidRPr="00354193">
                <w:rPr>
                  <w:rStyle w:val="InlineHeading"/>
                </w:rPr>
                <w:instrText xml:space="preserve"> </w:instrText>
              </w:r>
              <w:r>
                <w:rPr>
                  <w:rStyle w:val="InlineHeading"/>
                  <w:lang w:val="en-US"/>
                </w:rPr>
                <w:instrText>SEQ</w:instrText>
              </w:r>
              <w:r w:rsidRPr="00354193">
                <w:rPr>
                  <w:rStyle w:val="InlineHeading"/>
                </w:rPr>
                <w:instrText xml:space="preserve"> Судимость \* </w:instrText>
              </w:r>
              <w:r>
                <w:rPr>
                  <w:rStyle w:val="InlineHeading"/>
                  <w:lang w:val="en-US"/>
                </w:rPr>
                <w:instrText>MERGEFORMAT</w:instrText>
              </w:r>
              <w:r w:rsidRPr="00354193">
                <w:rPr>
                  <w:rStyle w:val="InlineHeading"/>
                </w:rPr>
                <w:instrText xml:space="preserve"> </w:instrText>
              </w:r>
              <w:r>
                <w:rPr>
                  <w:rStyle w:val="InlineHeading"/>
                  <w:lang w:val="en-US"/>
                </w:rPr>
                <w:fldChar w:fldCharType="separate"/>
              </w:r>
              <w:r w:rsidR="009E289E" w:rsidRPr="009E289E">
                <w:rPr>
                  <w:rStyle w:val="InlineHeading"/>
                  <w:noProof/>
                </w:rPr>
                <w:t>2</w:t>
              </w:r>
              <w:r>
                <w:rPr>
                  <w:rStyle w:val="InlineHeading"/>
                  <w:lang w:val="en-US"/>
                </w:rPr>
                <w:fldChar w:fldCharType="end"/>
              </w:r>
              <w:r w:rsidRPr="00354193">
                <w:rPr>
                  <w:rStyle w:val="InlineHeading"/>
                </w:rPr>
                <w:t>.</w:t>
              </w:r>
            </w:p>
            <w:p w14:paraId="09482206" w14:textId="3B2C908E" w:rsidR="000955C1" w:rsidRPr="000955C1" w:rsidRDefault="000955C1" w:rsidP="006F5053">
              <w:r w:rsidRPr="00A6472B">
                <w:rPr>
                  <w:rStyle w:val="InlineHeading"/>
                </w:rPr>
                <w:t>Дата</w:t>
              </w:r>
              <w:r w:rsidRPr="000955C1">
                <w:rPr>
                  <w:rStyle w:val="InlineHeading"/>
                </w:rPr>
                <w:t xml:space="preserve"> </w:t>
              </w:r>
              <w:r>
                <w:rPr>
                  <w:rStyle w:val="InlineHeading"/>
                </w:rPr>
                <w:t>вынесения</w:t>
              </w:r>
              <w:r w:rsidRPr="000955C1">
                <w:rPr>
                  <w:rStyle w:val="InlineHeading"/>
                </w:rPr>
                <w:t xml:space="preserve"> </w:t>
              </w:r>
              <w:r>
                <w:rPr>
                  <w:rStyle w:val="InlineHeading"/>
                </w:rPr>
                <w:t>приговора</w:t>
              </w:r>
              <w:r w:rsidRPr="000955C1">
                <w:rPr>
                  <w:rStyle w:val="InlineHeading"/>
                </w:rPr>
                <w:t>:</w:t>
              </w:r>
              <w:r w:rsidRPr="000955C1">
                <w:t xml:space="preserve"> </w:t>
              </w:r>
              <w:sdt>
                <w:sdtPr>
                  <w:alias w:val="Sentencing Date"/>
                  <w:tag w:val="Sentencing Date"/>
                  <w:id w:val="505716979"/>
                  <w:placeholder>
                    <w:docPart w:val="83FEF234D2E841A9B013707D0096D308"/>
                  </w:placeholder>
                  <w:date w:fullDate="2008-05-31T00:00:00Z">
                    <w:dateFormat w:val="dd.MM.yyyy"/>
                    <w:lid w:val="ru-RU"/>
                    <w:storeMappedDataAs w:val="date"/>
                    <w:calendar w:val="gregorian"/>
                  </w:date>
                </w:sdtPr>
                <w:sdtEndPr/>
                <w:sdtContent>
                  <w:r>
                    <w:t>31.05.2008</w:t>
                  </w:r>
                </w:sdtContent>
              </w:sdt>
            </w:p>
            <w:p w14:paraId="2F4DFDEC" w14:textId="786C8891" w:rsidR="000955C1" w:rsidRPr="000955C1" w:rsidRDefault="000955C1" w:rsidP="006F5053">
              <w:r>
                <w:rPr>
                  <w:rStyle w:val="InlineHeading"/>
                </w:rPr>
                <w:t>статья</w:t>
              </w:r>
              <w:r w:rsidRPr="000955C1">
                <w:rPr>
                  <w:rStyle w:val="InlineHeading"/>
                </w:rPr>
                <w:t>:</w:t>
              </w:r>
              <w:r w:rsidRPr="000955C1">
                <w:t xml:space="preserve"> </w:t>
              </w:r>
              <w:sdt>
                <w:sdtPr>
                  <w:rPr>
                    <w:lang w:val="en-US"/>
                  </w:rPr>
                  <w:alias w:val="Article"/>
                  <w:tag w:val="Article"/>
                  <w:id w:val="-595629289"/>
                  <w:placeholder>
                    <w:docPart w:val="C7388B7117234943BDA14FE516660095"/>
                  </w:placeholder>
                  <w:text/>
                </w:sdtPr>
                <w:sdtEndPr/>
                <w:sdtContent>
                  <w:r>
                    <w:t>Убийство двух или более малолетних лиц, совершённое с особой жестокостью</w:t>
                  </w:r>
                </w:sdtContent>
              </w:sdt>
            </w:p>
            <w:p w14:paraId="5E1313FC" w14:textId="77777777" w:rsidR="000955C1" w:rsidRPr="00354193" w:rsidRDefault="000955C1" w:rsidP="006F5053">
              <w:pPr>
                <w:rPr>
                  <w:rStyle w:val="InlineHeading"/>
                </w:rPr>
              </w:pPr>
              <w:r>
                <w:rPr>
                  <w:rStyle w:val="InlineHeading"/>
                </w:rPr>
                <w:t>Описание</w:t>
              </w:r>
              <w:r w:rsidRPr="00354193">
                <w:rPr>
                  <w:rStyle w:val="InlineHeading"/>
                </w:rPr>
                <w:t>:</w:t>
              </w:r>
            </w:p>
            <w:sdt>
              <w:sdtPr>
                <w:alias w:val="Criminal Record"/>
                <w:tag w:val="Criminal Record"/>
                <w:id w:val="-1318567010"/>
                <w:placeholder>
                  <w:docPart w:val="9C009B3F16894F248A8CBF819066BF34"/>
                </w:placeholder>
              </w:sdtPr>
              <w:sdtEndPr/>
              <w:sdtContent>
                <w:p w14:paraId="1CF28ECE" w14:textId="3ACB25A1" w:rsidR="000955C1" w:rsidRPr="008D2D86" w:rsidRDefault="008D2D86" w:rsidP="00F35541">
                  <w:pPr>
                    <w:rPr>
                      <w:rStyle w:val="Emphasis"/>
                    </w:rPr>
                  </w:pPr>
                  <w:r>
                    <w:t>Г</w:t>
                  </w:r>
                  <w:r w:rsidR="00D63FE9">
                    <w:t>у</w:t>
                  </w:r>
                  <w:r>
                    <w:t>щица Юлия Ахмедовна, работающая в Обществе с Ограниченной Ответственностью «Городская Управляющая Компания» (ООО «ГУК») в качестве слесаря-сантехника, выполняя свои ра</w:t>
                  </w:r>
                  <w:r w:rsidR="00FB173A">
                    <w:t>б</w:t>
                  </w:r>
                  <w:r>
                    <w:t>очие обязанности по контролю целости труб водоснабжения жилого дома по адресу г. Томск, ул. ███████████, д. ██, обнаружила в подвале этого жилого дома двух детей 12 и 13 лет. Исходя из своей детской психологической травмы, осужденная посчитала, что данный проступок детей должен повлечь для них наказание, о чём она сообщила детям. Тогда же с мобильного телефона осужденной был совершён звонок по номеру 02 с целью вызвать наряд милиции. Из-за нахождения осужденной в подвале жилого дома, связь была прервана, после чего, исходя из материалов дела, осужденная разозлилась и решила наказать провинившихся детей сама. Для этого Юлия взяла лежавшую под ногами трубу и начала избивать ею детей, пока те не потеряли сознание. Подростки скончались по дороге в больницу. Несмотря на прерывание звонка подсудимой по номеру 02, дежурному удалось отследить адрес вызова и направить по нему наряд милиции, который и задержал осужденную.</w:t>
                  </w:r>
                </w:p>
              </w:sdtContent>
            </w:sdt>
            <w:p w14:paraId="205D29AA" w14:textId="6C0703D8" w:rsidR="000955C1" w:rsidRPr="000955C1" w:rsidRDefault="000955C1" w:rsidP="006F5053">
              <w:pPr>
                <w:pBdr>
                  <w:bottom w:val="single" w:sz="4" w:space="1" w:color="auto"/>
                </w:pBdr>
                <w:rPr>
                  <w:rStyle w:val="Emphasis"/>
                </w:rPr>
              </w:pPr>
              <w:r w:rsidRPr="006F5053">
                <w:rPr>
                  <w:rStyle w:val="InlineHeading"/>
                </w:rPr>
                <w:t>Приговор</w:t>
              </w:r>
              <w:r w:rsidRPr="000955C1">
                <w:rPr>
                  <w:rStyle w:val="InlineHeading"/>
                </w:rPr>
                <w:t xml:space="preserve">: </w:t>
              </w:r>
              <w:sdt>
                <w:sdtPr>
                  <w:alias w:val="Verdict"/>
                  <w:tag w:val="Verdict"/>
                  <w:id w:val="1521659201"/>
                  <w:placeholder>
                    <w:docPart w:val="C7388B7117234943BDA14FE516660095"/>
                  </w:placeholder>
                  <w:text/>
                </w:sdtPr>
                <w:sdtEndPr/>
                <w:sdtContent>
                  <w:r>
                    <w:t>Пожизненное лишение свободы</w:t>
                  </w:r>
                </w:sdtContent>
              </w:sdt>
            </w:p>
            <w:p w14:paraId="31141468" w14:textId="149D4C85" w:rsidR="000955C1" w:rsidRPr="000955C1" w:rsidRDefault="000955C1" w:rsidP="006F5053">
              <w:pPr>
                <w:pBdr>
                  <w:bottom w:val="single" w:sz="4" w:space="1" w:color="auto"/>
                </w:pBdr>
                <w:rPr>
                  <w:rStyle w:val="InlineHeading"/>
                </w:rPr>
              </w:pPr>
              <w:r w:rsidRPr="006F5053">
                <w:rPr>
                  <w:rStyle w:val="InlineHeading"/>
                </w:rPr>
                <w:lastRenderedPageBreak/>
                <w:t>Статус</w:t>
              </w:r>
              <w:r w:rsidRPr="000955C1">
                <w:rPr>
                  <w:rStyle w:val="InlineHeading"/>
                </w:rPr>
                <w:t xml:space="preserve">: </w:t>
              </w:r>
              <w:sdt>
                <w:sdtPr>
                  <w:alias w:val="Status"/>
                  <w:tag w:val="Status"/>
                  <w:id w:val="-235861914"/>
                  <w:placeholder>
                    <w:docPart w:val="C7388B7117234943BDA14FE516660095"/>
                  </w:placeholder>
                  <w:text/>
                </w:sdtPr>
                <w:sdtEndPr>
                  <w:rPr>
                    <w:rStyle w:val="InlineHeading"/>
                    <w:rFonts w:asciiTheme="majorHAnsi" w:hAnsiTheme="majorHAnsi"/>
                    <w:b/>
                    <w:caps/>
                    <w:lang w:val="en-US"/>
                  </w:rPr>
                </w:sdtEndPr>
                <w:sdtContent>
                  <w:r>
                    <w:t>Отбыто 11 лет, освобождена через помилование при помощи Фонда</w:t>
                  </w:r>
                </w:sdtContent>
              </w:sdt>
            </w:p>
            <w:p w14:paraId="6A5FB5B7" w14:textId="77777777" w:rsidR="000955C1" w:rsidRPr="00354193" w:rsidRDefault="000955C1" w:rsidP="006F5053">
              <w:pPr>
                <w:pBdr>
                  <w:bottom w:val="single" w:sz="4" w:space="1" w:color="auto"/>
                </w:pBdr>
                <w:rPr>
                  <w:rStyle w:val="InlineHeading"/>
                </w:rPr>
              </w:pPr>
              <w:r>
                <w:rPr>
                  <w:rStyle w:val="InlineHeading"/>
                </w:rPr>
                <w:t>Примечание</w:t>
              </w:r>
              <w:r w:rsidRPr="00354193">
                <w:rPr>
                  <w:rStyle w:val="InlineHeading"/>
                </w:rPr>
                <w:t>:</w:t>
              </w:r>
            </w:p>
            <w:sdt>
              <w:sdtPr>
                <w:rPr>
                  <w:rStyle w:val="Emphasis"/>
                </w:rPr>
                <w:alias w:val="Criminal Record"/>
                <w:tag w:val="Criminal Record"/>
                <w:id w:val="-2112426871"/>
                <w:placeholder>
                  <w:docPart w:val="7A0A3BBEA09C44A9A31F301058F0429B"/>
                </w:placeholder>
              </w:sdtPr>
              <w:sdtEndPr>
                <w:rPr>
                  <w:rStyle w:val="DefaultParagraphFont"/>
                  <w:i w:val="0"/>
                  <w:iCs w:val="0"/>
                </w:rPr>
              </w:sdtEndPr>
              <w:sdtContent>
                <w:p w14:paraId="74CB28CF" w14:textId="52E1DFC6" w:rsidR="000955C1" w:rsidRPr="008D2D86" w:rsidRDefault="008D2D86" w:rsidP="00F35541">
                  <w:pPr>
                    <w:rPr>
                      <w:i/>
                      <w:iCs/>
                    </w:rPr>
                  </w:pPr>
                  <w:r>
                    <w:rPr>
                      <w:rStyle w:val="Emphasis"/>
                    </w:rPr>
                    <w:t>По словам самой осужденной, материалы дела содержат недостоверную информацию, и на самом деле, жертвой в этом инциденте была она. Юлия сообщает, что после замечания детям и попытке вызвать милицию, дети подб</w:t>
                  </w:r>
                  <w:r w:rsidR="00D63FE9">
                    <w:rPr>
                      <w:rStyle w:val="Emphasis"/>
                    </w:rPr>
                    <w:t>е</w:t>
                  </w:r>
                  <w:r>
                    <w:rPr>
                      <w:rStyle w:val="Emphasis"/>
                    </w:rPr>
                    <w:t>жали к ней, вырвали телефон из рук и бросили о пол</w:t>
                  </w:r>
                  <w:r w:rsidR="00A66B81">
                    <w:rPr>
                      <w:rStyle w:val="Emphasis"/>
                    </w:rPr>
                    <w:t>, после чего стали дёргать её за волосы и одежду. Из-за этого сама Юлия упала, и тогда подростки решили её изнасиловать. С целью самозащиты, Юлия схватила лежавшую рядом трубу и начал</w:t>
                  </w:r>
                  <w:r w:rsidR="00720B99">
                    <w:rPr>
                      <w:rStyle w:val="Emphasis"/>
                    </w:rPr>
                    <w:t>а</w:t>
                  </w:r>
                  <w:r w:rsidR="00A66B81">
                    <w:rPr>
                      <w:rStyle w:val="Emphasis"/>
                    </w:rPr>
                    <w:t xml:space="preserve"> отмахиваться ею во все стороны. По её словам, не остановилась раньше она по причине того, что находилась в панике и была дезориентирована, однако приехавшие на вызов сотрудники милиции не стали разбираться, и просто задержали её.</w:t>
                  </w:r>
                </w:p>
              </w:sdtContent>
            </w:sdt>
          </w:sdtContent>
        </w:sdt>
      </w:sdtContent>
    </w:sdt>
    <w:p w14:paraId="118E4137" w14:textId="77777777" w:rsidR="006F5053" w:rsidRPr="008D2D86" w:rsidRDefault="006F5053" w:rsidP="006F5053"/>
    <w:sectPr w:rsidR="006F5053" w:rsidRPr="008D2D86" w:rsidSect="00A618A9">
      <w:headerReference w:type="even" r:id="rId9"/>
      <w:headerReference w:type="default" r:id="rId10"/>
      <w:footerReference w:type="default" r:id="rId11"/>
      <w:headerReference w:type="firs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A9048" w14:textId="77777777" w:rsidR="005965F3" w:rsidRDefault="005965F3" w:rsidP="004836E2">
      <w:pPr>
        <w:spacing w:after="0" w:line="240" w:lineRule="auto"/>
      </w:pPr>
      <w:r>
        <w:separator/>
      </w:r>
    </w:p>
  </w:endnote>
  <w:endnote w:type="continuationSeparator" w:id="0">
    <w:p w14:paraId="18CF97E9" w14:textId="77777777" w:rsidR="005965F3" w:rsidRDefault="005965F3" w:rsidP="00483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PT Sans">
    <w:altName w:val="PT Sans"/>
    <w:charset w:val="CC"/>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BC09" w14:textId="77777777" w:rsidR="004836E2" w:rsidRPr="00A618A9" w:rsidRDefault="00A618A9" w:rsidP="004836E2">
    <w:pPr>
      <w:pStyle w:val="Footer"/>
      <w:tabs>
        <w:tab w:val="clear" w:pos="4677"/>
        <w:tab w:val="clear" w:pos="9355"/>
        <w:tab w:val="left" w:pos="4755"/>
        <w:tab w:val="left" w:pos="9120"/>
      </w:tabs>
      <w:jc w:val="left"/>
      <w:rPr>
        <w:rStyle w:val="InlineHeading"/>
        <w:lang w:val="cs-CZ"/>
      </w:rPr>
    </w:pPr>
    <w:r>
      <w:rPr>
        <w:rStyle w:val="InlineHeading"/>
        <w:lang w:val="en-US"/>
      </w:rPr>
      <w:t>SCP FOUNDATION</w:t>
    </w:r>
    <w:r w:rsidRPr="00A618A9">
      <w:rPr>
        <w:rStyle w:val="InlineHeading"/>
      </w:rPr>
      <w:ptab w:relativeTo="margin" w:alignment="center" w:leader="none"/>
    </w:r>
    <w:r>
      <w:rPr>
        <w:rStyle w:val="InlineHeading"/>
      </w:rPr>
      <w:t>ЛИЧНОЕ ДЕЛО</w:t>
    </w:r>
    <w:r w:rsidRPr="00A618A9">
      <w:rPr>
        <w:rStyle w:val="InlineHeading"/>
      </w:rPr>
      <w:ptab w:relativeTo="margin" w:alignment="right" w:leader="none"/>
    </w:r>
    <w:r w:rsidR="00AE5D8E">
      <w:rPr>
        <w:rStyle w:val="InlineHeading"/>
      </w:rPr>
      <w:t>Лист</w:t>
    </w:r>
    <w:r>
      <w:rPr>
        <w:rStyle w:val="InlineHeading"/>
      </w:rPr>
      <w:t xml:space="preserve"> </w:t>
    </w:r>
    <w:r w:rsidRPr="00A618A9">
      <w:rPr>
        <w:rStyle w:val="InlineHeading"/>
      </w:rPr>
      <w:fldChar w:fldCharType="begin"/>
    </w:r>
    <w:r w:rsidRPr="00A618A9">
      <w:rPr>
        <w:rStyle w:val="InlineHeading"/>
      </w:rPr>
      <w:instrText xml:space="preserve"> PAGE   \* MERGEFORMAT </w:instrText>
    </w:r>
    <w:r w:rsidRPr="00A618A9">
      <w:rPr>
        <w:rStyle w:val="InlineHeading"/>
      </w:rPr>
      <w:fldChar w:fldCharType="separate"/>
    </w:r>
    <w:r w:rsidRPr="00A618A9">
      <w:rPr>
        <w:rStyle w:val="InlineHeading"/>
        <w:noProof/>
      </w:rPr>
      <w:t>1</w:t>
    </w:r>
    <w:r w:rsidRPr="00A618A9">
      <w:rPr>
        <w:rStyle w:val="InlineHeading"/>
        <w:noProof/>
      </w:rPr>
      <w:fldChar w:fldCharType="end"/>
    </w:r>
    <w:r>
      <w:rPr>
        <w:rStyle w:val="InlineHeading"/>
        <w:noProof/>
      </w:rPr>
      <w:t>/</w:t>
    </w:r>
    <w:r>
      <w:rPr>
        <w:rStyle w:val="InlineHeading"/>
        <w:noProof/>
        <w:lang w:val="cs-CZ"/>
      </w:rPr>
      <w:fldChar w:fldCharType="begin"/>
    </w:r>
    <w:r>
      <w:rPr>
        <w:rStyle w:val="InlineHeading"/>
        <w:noProof/>
        <w:lang w:val="cs-CZ"/>
      </w:rPr>
      <w:instrText xml:space="preserve"> NUMPAGES   \* MERGEFORMAT </w:instrText>
    </w:r>
    <w:r>
      <w:rPr>
        <w:rStyle w:val="InlineHeading"/>
        <w:noProof/>
        <w:lang w:val="cs-CZ"/>
      </w:rPr>
      <w:fldChar w:fldCharType="separate"/>
    </w:r>
    <w:r>
      <w:rPr>
        <w:rStyle w:val="InlineHeading"/>
        <w:noProof/>
        <w:lang w:val="cs-CZ"/>
      </w:rPr>
      <w:t>2</w:t>
    </w:r>
    <w:r>
      <w:rPr>
        <w:rStyle w:val="InlineHeading"/>
        <w:noProof/>
        <w:lang w:val="cs-CZ"/>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ED99F" w14:textId="4A2F57D8" w:rsidR="00AE5D8E" w:rsidRPr="00AE5D8E" w:rsidRDefault="00AE5D8E" w:rsidP="00AE5D8E">
    <w:pPr>
      <w:pStyle w:val="Subtitle"/>
    </w:pPr>
    <w:r>
      <w:rPr>
        <w:lang w:val="en-US"/>
      </w:rPr>
      <w:tab/>
    </w:r>
    <w:r w:rsidRPr="00AE5D8E">
      <w:t>Хранить</w:t>
    </w:r>
    <w:r w:rsidRPr="00AE5D8E">
      <w:rPr>
        <w:rStyle w:val="InlineHeading"/>
        <w:rFonts w:ascii="Consolas" w:hAnsi="Consolas"/>
        <w:b/>
        <w:caps/>
      </w:rPr>
      <w:t xml:space="preserve"> </w:t>
    </w:r>
    <w:sdt>
      <w:sdtPr>
        <w:alias w:val="Storage time"/>
        <w:tag w:val="Storage time"/>
        <w:id w:val="-1575504652"/>
        <w:placeholder>
          <w:docPart w:val="4D9B8798084C46658F0E437E695CD344"/>
        </w:placeholder>
        <w:comboBox>
          <w:listItem w:displayText="Вечно" w:value="Вечно"/>
          <w:listItem w:displayText="1000 лет" w:value="1000 лет"/>
          <w:listItem w:displayText="500 лет" w:value="500 лет"/>
          <w:listItem w:displayText="300 лет" w:value="300 лет"/>
          <w:listItem w:displayText="100 лет" w:value="100 лет"/>
          <w:listItem w:displayText="50 лет" w:value="50 лет"/>
        </w:comboBox>
      </w:sdtPr>
      <w:sdtEndPr/>
      <w:sdtContent>
        <w:r w:rsidR="00F343C3">
          <w:t>100 лет</w:t>
        </w:r>
      </w:sdtContent>
    </w:sdt>
  </w:p>
  <w:p w14:paraId="5D3F5D49" w14:textId="77777777" w:rsidR="00AE5D8E" w:rsidRPr="00AE5D8E" w:rsidRDefault="00AE5D8E" w:rsidP="00AE5D8E">
    <w:pPr>
      <w:pStyle w:val="Subtitle"/>
    </w:pPr>
    <w:r w:rsidRPr="00AE5D8E">
      <w:tab/>
      <w:t xml:space="preserve">На </w:t>
    </w:r>
    <w:r w:rsidRPr="00AE5D8E">
      <w:rPr>
        <w:rStyle w:val="InlineHeading"/>
        <w:rFonts w:ascii="Consolas" w:hAnsi="Consolas"/>
        <w:b/>
        <w:caps/>
      </w:rPr>
      <w:fldChar w:fldCharType="begin"/>
    </w:r>
    <w:r w:rsidRPr="00AE5D8E">
      <w:rPr>
        <w:rStyle w:val="InlineHeading"/>
        <w:rFonts w:ascii="Consolas" w:hAnsi="Consolas"/>
        <w:b/>
        <w:caps/>
      </w:rPr>
      <w:instrText xml:space="preserve"> NUMPAGES   \* MERGEFORMAT </w:instrText>
    </w:r>
    <w:r w:rsidRPr="00AE5D8E">
      <w:rPr>
        <w:rStyle w:val="InlineHeading"/>
        <w:rFonts w:ascii="Consolas" w:hAnsi="Consolas"/>
        <w:b/>
        <w:caps/>
      </w:rPr>
      <w:fldChar w:fldCharType="separate"/>
    </w:r>
    <w:r w:rsidRPr="00AE5D8E">
      <w:rPr>
        <w:rStyle w:val="InlineHeading"/>
        <w:rFonts w:ascii="Consolas" w:hAnsi="Consolas"/>
        <w:b/>
        <w:caps/>
      </w:rPr>
      <w:t>3</w:t>
    </w:r>
    <w:r w:rsidRPr="00AE5D8E">
      <w:rPr>
        <w:rStyle w:val="InlineHeading"/>
        <w:rFonts w:ascii="Consolas" w:hAnsi="Consolas"/>
        <w:b/>
        <w:caps/>
      </w:rPr>
      <w:fldChar w:fldCharType="end"/>
    </w:r>
    <w:r w:rsidRPr="00AE5D8E">
      <w:rPr>
        <w:rStyle w:val="InlineHeading"/>
        <w:rFonts w:ascii="Consolas" w:hAnsi="Consolas"/>
        <w:b/>
        <w:caps/>
      </w:rPr>
      <w:t xml:space="preserve"> листах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3D79" w14:textId="77777777" w:rsidR="005965F3" w:rsidRDefault="005965F3" w:rsidP="004836E2">
      <w:pPr>
        <w:spacing w:after="0" w:line="240" w:lineRule="auto"/>
      </w:pPr>
      <w:r>
        <w:separator/>
      </w:r>
    </w:p>
  </w:footnote>
  <w:footnote w:type="continuationSeparator" w:id="0">
    <w:p w14:paraId="736EEBF5" w14:textId="77777777" w:rsidR="005965F3" w:rsidRDefault="005965F3" w:rsidP="00483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F041" w14:textId="77777777" w:rsidR="00AE5D8E" w:rsidRDefault="005965F3">
    <w:pPr>
      <w:pStyle w:val="Header"/>
    </w:pPr>
    <w:r>
      <w:rPr>
        <w:noProof/>
      </w:rPr>
      <w:pict w14:anchorId="38ED1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AD7C" w14:textId="77777777" w:rsidR="00AE5D8E" w:rsidRDefault="005965F3">
    <w:pPr>
      <w:pStyle w:val="Header"/>
    </w:pPr>
    <w:r>
      <w:rPr>
        <w:noProof/>
      </w:rPr>
      <w:pict w14:anchorId="7A16E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D0DC" w14:textId="77777777" w:rsidR="00AE5D8E" w:rsidRDefault="005965F3">
    <w:pPr>
      <w:pStyle w:val="Header"/>
    </w:pPr>
    <w:r>
      <w:rPr>
        <w:noProof/>
      </w:rPr>
      <w:pict w14:anchorId="5CCEC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9992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ADA7646"/>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A6"/>
    <w:rsid w:val="00075DF0"/>
    <w:rsid w:val="000955C1"/>
    <w:rsid w:val="00095EFC"/>
    <w:rsid w:val="0010335E"/>
    <w:rsid w:val="00107571"/>
    <w:rsid w:val="0012594B"/>
    <w:rsid w:val="00142FA4"/>
    <w:rsid w:val="001617E6"/>
    <w:rsid w:val="0020673C"/>
    <w:rsid w:val="00207E20"/>
    <w:rsid w:val="002D518A"/>
    <w:rsid w:val="002E24F9"/>
    <w:rsid w:val="002F0471"/>
    <w:rsid w:val="00307FCD"/>
    <w:rsid w:val="00322545"/>
    <w:rsid w:val="00354193"/>
    <w:rsid w:val="003B6787"/>
    <w:rsid w:val="003D1D71"/>
    <w:rsid w:val="004836E2"/>
    <w:rsid w:val="00496165"/>
    <w:rsid w:val="004A5FBE"/>
    <w:rsid w:val="004C2517"/>
    <w:rsid w:val="0052158F"/>
    <w:rsid w:val="00552D81"/>
    <w:rsid w:val="005636D6"/>
    <w:rsid w:val="005965F3"/>
    <w:rsid w:val="005B1E52"/>
    <w:rsid w:val="00631EB8"/>
    <w:rsid w:val="00676105"/>
    <w:rsid w:val="006A1C90"/>
    <w:rsid w:val="006D5B02"/>
    <w:rsid w:val="006F5053"/>
    <w:rsid w:val="00702D21"/>
    <w:rsid w:val="00720B99"/>
    <w:rsid w:val="007534A6"/>
    <w:rsid w:val="007A2C38"/>
    <w:rsid w:val="007E2A5B"/>
    <w:rsid w:val="00804B02"/>
    <w:rsid w:val="00844E57"/>
    <w:rsid w:val="00864C4E"/>
    <w:rsid w:val="00866AC2"/>
    <w:rsid w:val="00895AE7"/>
    <w:rsid w:val="008C247A"/>
    <w:rsid w:val="008D2D86"/>
    <w:rsid w:val="00910C74"/>
    <w:rsid w:val="00947373"/>
    <w:rsid w:val="009E289E"/>
    <w:rsid w:val="00A618A9"/>
    <w:rsid w:val="00A6472B"/>
    <w:rsid w:val="00A66B81"/>
    <w:rsid w:val="00A7771B"/>
    <w:rsid w:val="00A8187B"/>
    <w:rsid w:val="00A87A82"/>
    <w:rsid w:val="00AE5D8E"/>
    <w:rsid w:val="00AF198D"/>
    <w:rsid w:val="00AF6262"/>
    <w:rsid w:val="00B12A3D"/>
    <w:rsid w:val="00B57862"/>
    <w:rsid w:val="00B66981"/>
    <w:rsid w:val="00B7371D"/>
    <w:rsid w:val="00BA2677"/>
    <w:rsid w:val="00BE05F1"/>
    <w:rsid w:val="00C165AF"/>
    <w:rsid w:val="00C319AE"/>
    <w:rsid w:val="00C66130"/>
    <w:rsid w:val="00CC1CBB"/>
    <w:rsid w:val="00CD5709"/>
    <w:rsid w:val="00D07953"/>
    <w:rsid w:val="00D45650"/>
    <w:rsid w:val="00D53AE0"/>
    <w:rsid w:val="00D63FE9"/>
    <w:rsid w:val="00DA76AE"/>
    <w:rsid w:val="00E11FFC"/>
    <w:rsid w:val="00E1381C"/>
    <w:rsid w:val="00E41053"/>
    <w:rsid w:val="00E43820"/>
    <w:rsid w:val="00E613B3"/>
    <w:rsid w:val="00E66105"/>
    <w:rsid w:val="00E75179"/>
    <w:rsid w:val="00F343C3"/>
    <w:rsid w:val="00F42D9A"/>
    <w:rsid w:val="00F442A3"/>
    <w:rsid w:val="00F47EFA"/>
    <w:rsid w:val="00F637A3"/>
    <w:rsid w:val="00FA7FCD"/>
    <w:rsid w:val="00FB173A"/>
    <w:rsid w:val="00FC110A"/>
    <w:rsid w:val="00FF1D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F50656"/>
  <w15:chartTrackingRefBased/>
  <w15:docId w15:val="{31F4294C-75C6-48B0-90D6-A836B731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pPr>
      <w:jc w:val="both"/>
    </w:pPr>
    <w:rPr>
      <w:rFonts w:ascii="Consolas" w:hAnsi="Consolas"/>
      <w:sz w:val="24"/>
    </w:rPr>
  </w:style>
  <w:style w:type="paragraph" w:styleId="Heading1">
    <w:name w:val="heading 1"/>
    <w:basedOn w:val="Normal"/>
    <w:next w:val="Normal"/>
    <w:link w:val="Heading1Char"/>
    <w:uiPriority w:val="9"/>
    <w:qFormat/>
    <w:rsid w:val="00A7771B"/>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A7771B"/>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A7771B"/>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A7771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7771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7771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7771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7771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7771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1B"/>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A7771B"/>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A7771B"/>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A7771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7771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7771B"/>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A7771B"/>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A7771B"/>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A7771B"/>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A7771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7771B"/>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A7771B"/>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7862"/>
    <w:pPr>
      <w:keepNext/>
      <w:keepLines/>
      <w:numPr>
        <w:ilvl w:val="1"/>
      </w:numPr>
      <w:spacing w:line="240" w:lineRule="auto"/>
      <w:ind w:left="7655"/>
      <w:jc w:val="left"/>
    </w:pPr>
    <w:rPr>
      <w:rFonts w:eastAsiaTheme="majorEastAsia" w:cstheme="majorBidi"/>
      <w:b/>
      <w:caps/>
      <w:color w:val="404040" w:themeColor="text1" w:themeTint="BF"/>
      <w:szCs w:val="30"/>
    </w:rPr>
  </w:style>
  <w:style w:type="character" w:customStyle="1" w:styleId="SubtitleChar">
    <w:name w:val="Subtitle Char"/>
    <w:basedOn w:val="DefaultParagraphFont"/>
    <w:link w:val="Subtitle"/>
    <w:uiPriority w:val="11"/>
    <w:rsid w:val="00B57862"/>
    <w:rPr>
      <w:rFonts w:ascii="Consolas" w:eastAsiaTheme="majorEastAsia" w:hAnsi="Consolas" w:cstheme="majorBidi"/>
      <w:b/>
      <w:caps/>
      <w:color w:val="404040" w:themeColor="text1" w:themeTint="BF"/>
      <w:sz w:val="24"/>
      <w:szCs w:val="30"/>
    </w:rPr>
  </w:style>
  <w:style w:type="character" w:styleId="Strong">
    <w:name w:val="Strong"/>
    <w:basedOn w:val="DefaultParagraphFont"/>
    <w:uiPriority w:val="22"/>
    <w:qFormat/>
    <w:rsid w:val="00A7771B"/>
    <w:rPr>
      <w:b/>
      <w:bCs/>
    </w:rPr>
  </w:style>
  <w:style w:type="character" w:styleId="Emphasis">
    <w:name w:val="Emphasis"/>
    <w:basedOn w:val="DefaultParagraphFont"/>
    <w:uiPriority w:val="20"/>
    <w:qFormat/>
    <w:rsid w:val="00A7771B"/>
    <w:rPr>
      <w:i/>
      <w:iCs/>
    </w:rPr>
  </w:style>
  <w:style w:type="paragraph" w:styleId="NoSpacing">
    <w:name w:val="No Spacing"/>
    <w:link w:val="NoSpacingChar"/>
    <w:uiPriority w:val="1"/>
    <w:qFormat/>
    <w:rsid w:val="00A7771B"/>
    <w:pPr>
      <w:spacing w:after="0" w:line="240" w:lineRule="auto"/>
    </w:pPr>
  </w:style>
  <w:style w:type="character" w:customStyle="1" w:styleId="NoSpacingChar">
    <w:name w:val="No Spacing Char"/>
    <w:basedOn w:val="DefaultParagraphFont"/>
    <w:link w:val="NoSpacing"/>
    <w:uiPriority w:val="1"/>
    <w:rsid w:val="00A7771B"/>
  </w:style>
  <w:style w:type="paragraph" w:styleId="ListParagraph">
    <w:name w:val="List Paragraph"/>
    <w:basedOn w:val="Normal"/>
    <w:uiPriority w:val="34"/>
    <w:qFormat/>
    <w:rsid w:val="00A7771B"/>
    <w:pPr>
      <w:numPr>
        <w:numId w:val="1"/>
      </w:numPr>
      <w:contextualSpacing/>
    </w:pPr>
  </w:style>
  <w:style w:type="paragraph" w:styleId="Quote">
    <w:name w:val="Quote"/>
    <w:basedOn w:val="Normal"/>
    <w:next w:val="Normal"/>
    <w:link w:val="QuoteChar"/>
    <w:uiPriority w:val="29"/>
    <w:qFormat/>
    <w:rsid w:val="00A7771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7771B"/>
    <w:rPr>
      <w:rFonts w:ascii="Consolas" w:hAnsi="Consolas"/>
      <w:i/>
      <w:iCs/>
      <w:sz w:val="24"/>
    </w:rPr>
  </w:style>
  <w:style w:type="paragraph" w:styleId="IntenseQuote">
    <w:name w:val="Intense Quote"/>
    <w:basedOn w:val="Normal"/>
    <w:next w:val="Normal"/>
    <w:link w:val="IntenseQuoteChar"/>
    <w:uiPriority w:val="30"/>
    <w:qFormat/>
    <w:rsid w:val="00A7771B"/>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A7771B"/>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A7771B"/>
    <w:rPr>
      <w:i/>
      <w:iCs/>
      <w:color w:val="595959" w:themeColor="text1" w:themeTint="A6"/>
    </w:rPr>
  </w:style>
  <w:style w:type="character" w:styleId="IntenseEmphasis">
    <w:name w:val="Intense Emphasis"/>
    <w:basedOn w:val="DefaultParagraphFont"/>
    <w:uiPriority w:val="21"/>
    <w:qFormat/>
    <w:rsid w:val="00A7771B"/>
    <w:rPr>
      <w:b/>
      <w:bCs/>
      <w:i/>
      <w:iCs/>
    </w:rPr>
  </w:style>
  <w:style w:type="character" w:styleId="SubtleReference">
    <w:name w:val="Subtle Reference"/>
    <w:basedOn w:val="DefaultParagraphFont"/>
    <w:uiPriority w:val="31"/>
    <w:qFormat/>
    <w:rsid w:val="00A7771B"/>
    <w:rPr>
      <w:smallCaps/>
      <w:color w:val="404040" w:themeColor="text1" w:themeTint="BF"/>
      <w:sz w:val="28"/>
      <w:szCs w:val="22"/>
      <w:vertAlign w:val="superscript"/>
    </w:rPr>
  </w:style>
  <w:style w:type="character" w:styleId="IntenseReference">
    <w:name w:val="Intense Reference"/>
    <w:basedOn w:val="DefaultParagraphFont"/>
    <w:uiPriority w:val="32"/>
    <w:qFormat/>
    <w:rsid w:val="00A7771B"/>
    <w:rPr>
      <w:b/>
      <w:bCs/>
      <w:smallCaps/>
      <w:u w:val="single"/>
    </w:rPr>
  </w:style>
  <w:style w:type="character" w:styleId="BookTitle">
    <w:name w:val="Book Title"/>
    <w:basedOn w:val="DefaultParagraphFont"/>
    <w:uiPriority w:val="33"/>
    <w:qFormat/>
    <w:rsid w:val="00A7771B"/>
    <w:rPr>
      <w:b/>
      <w:bCs/>
      <w:smallCaps/>
    </w:rPr>
  </w:style>
  <w:style w:type="paragraph" w:styleId="TOCHeading">
    <w:name w:val="TOC Heading"/>
    <w:basedOn w:val="Heading1"/>
    <w:next w:val="Normal"/>
    <w:uiPriority w:val="39"/>
    <w:semiHidden/>
    <w:unhideWhenUsed/>
    <w:qFormat/>
    <w:rsid w:val="00A7771B"/>
    <w:pPr>
      <w:outlineLvl w:val="9"/>
    </w:pPr>
  </w:style>
  <w:style w:type="character" w:styleId="PlaceholderText">
    <w:name w:val="Placeholder Text"/>
    <w:basedOn w:val="DefaultParagraphFont"/>
    <w:uiPriority w:val="99"/>
    <w:semiHidden/>
    <w:rsid w:val="00A7771B"/>
    <w:rPr>
      <w:color w:val="808080"/>
    </w:rPr>
  </w:style>
  <w:style w:type="character" w:customStyle="1" w:styleId="InlineHeading">
    <w:name w:val="Inline Heading"/>
    <w:basedOn w:val="DefaultParagraphFont"/>
    <w:uiPriority w:val="1"/>
    <w:qFormat/>
    <w:rsid w:val="00B57862"/>
    <w:rPr>
      <w:rFonts w:asciiTheme="majorHAnsi" w:hAnsiTheme="majorHAnsi"/>
      <w:b/>
      <w:caps/>
      <w:smallCaps w:val="0"/>
      <w:strike w:val="0"/>
      <w:dstrike w:val="0"/>
      <w:vanish w:val="0"/>
      <w:sz w:val="24"/>
      <w:vertAlign w:val="baseline"/>
    </w:rPr>
  </w:style>
  <w:style w:type="table" w:styleId="TableGrid">
    <w:name w:val="Table Grid"/>
    <w:basedOn w:val="TableNormal"/>
    <w:uiPriority w:val="39"/>
    <w:rsid w:val="00E66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836E2"/>
    <w:rPr>
      <w:rFonts w:ascii="Consolas" w:hAnsi="Consolas"/>
      <w:sz w:val="24"/>
    </w:rPr>
  </w:style>
  <w:style w:type="paragraph" w:styleId="Footer">
    <w:name w:val="footer"/>
    <w:basedOn w:val="Normal"/>
    <w:link w:val="FooterChar"/>
    <w:uiPriority w:val="99"/>
    <w:unhideWhenUsed/>
    <w:rsid w:val="00483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836E2"/>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ene\Documents\SCP\Docs\Templates\Personal%20fil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50F46A16814E35823C51F3E4FBA332"/>
        <w:category>
          <w:name w:val="General"/>
          <w:gallery w:val="placeholder"/>
        </w:category>
        <w:types>
          <w:type w:val="bbPlcHdr"/>
        </w:types>
        <w:behaviors>
          <w:behavior w:val="content"/>
        </w:behaviors>
        <w:guid w:val="{F616EDAB-7FF4-4E65-ACB9-D3A189B5B6A4}"/>
      </w:docPartPr>
      <w:docPartBody>
        <w:p w:rsidR="000757D6" w:rsidRDefault="00E10BCF">
          <w:pPr>
            <w:pStyle w:val="3D50F46A16814E35823C51F3E4FBA332"/>
          </w:pPr>
          <w:r w:rsidRPr="00931CD0">
            <w:rPr>
              <w:rStyle w:val="PlaceholderText"/>
            </w:rPr>
            <w:t>Choose an item.</w:t>
          </w:r>
        </w:p>
      </w:docPartBody>
    </w:docPart>
    <w:docPart>
      <w:docPartPr>
        <w:name w:val="4D9B8798084C46658F0E437E695CD344"/>
        <w:category>
          <w:name w:val="General"/>
          <w:gallery w:val="placeholder"/>
        </w:category>
        <w:types>
          <w:type w:val="bbPlcHdr"/>
        </w:types>
        <w:behaviors>
          <w:behavior w:val="content"/>
        </w:behaviors>
        <w:guid w:val="{2C5CEFA4-2555-4031-8646-785A1E9EB4BE}"/>
      </w:docPartPr>
      <w:docPartBody>
        <w:p w:rsidR="000757D6" w:rsidRDefault="00E10BCF">
          <w:pPr>
            <w:pStyle w:val="4D9B8798084C46658F0E437E695CD344"/>
          </w:pPr>
          <w:r>
            <w:rPr>
              <w:rStyle w:val="TitleChar"/>
            </w:rPr>
            <w:t>000000</w:t>
          </w:r>
        </w:p>
      </w:docPartBody>
    </w:docPart>
    <w:docPart>
      <w:docPartPr>
        <w:name w:val="B07645D13B94433E8A5397BCC94696D6"/>
        <w:category>
          <w:name w:val="General"/>
          <w:gallery w:val="placeholder"/>
        </w:category>
        <w:types>
          <w:type w:val="bbPlcHdr"/>
        </w:types>
        <w:behaviors>
          <w:behavior w:val="content"/>
        </w:behaviors>
        <w:guid w:val="{48D8C2A9-FC50-4C14-A5AB-DF4ECB6342FB}"/>
      </w:docPartPr>
      <w:docPartBody>
        <w:p w:rsidR="000757D6" w:rsidRDefault="00E10BCF">
          <w:pPr>
            <w:pStyle w:val="B07645D13B94433E8A5397BCC94696D6"/>
          </w:pPr>
          <w:r w:rsidRPr="00B57862">
            <w:rPr>
              <w:rStyle w:val="PlaceholderText"/>
              <w:lang w:val="en-US"/>
            </w:rPr>
            <w:t>Click or tap here to enter text.</w:t>
          </w:r>
        </w:p>
      </w:docPartBody>
    </w:docPart>
    <w:docPart>
      <w:docPartPr>
        <w:name w:val="7E4C4B9B40824E71A45AAA20512ED319"/>
        <w:category>
          <w:name w:val="General"/>
          <w:gallery w:val="placeholder"/>
        </w:category>
        <w:types>
          <w:type w:val="bbPlcHdr"/>
        </w:types>
        <w:behaviors>
          <w:behavior w:val="content"/>
        </w:behaviors>
        <w:guid w:val="{0E04BBA2-4D32-4D93-ABF1-D0503833A603}"/>
      </w:docPartPr>
      <w:docPartBody>
        <w:p w:rsidR="000757D6" w:rsidRDefault="00E10BCF">
          <w:pPr>
            <w:pStyle w:val="7E4C4B9B40824E71A45AAA20512ED319"/>
          </w:pPr>
          <w:r w:rsidRPr="00B57862">
            <w:rPr>
              <w:rStyle w:val="PlaceholderText"/>
              <w:lang w:val="en-US"/>
            </w:rPr>
            <w:t>Click or tap here to enter text.</w:t>
          </w:r>
        </w:p>
      </w:docPartBody>
    </w:docPart>
    <w:docPart>
      <w:docPartPr>
        <w:name w:val="AE420757AFAF48A39E34D7680A44DB00"/>
        <w:category>
          <w:name w:val="General"/>
          <w:gallery w:val="placeholder"/>
        </w:category>
        <w:types>
          <w:type w:val="bbPlcHdr"/>
        </w:types>
        <w:behaviors>
          <w:behavior w:val="content"/>
        </w:behaviors>
        <w:guid w:val="{2F219866-37E4-4F6E-8EB4-DD28C68510C6}"/>
      </w:docPartPr>
      <w:docPartBody>
        <w:p w:rsidR="000757D6" w:rsidRDefault="00E10BCF">
          <w:pPr>
            <w:pStyle w:val="AE420757AFAF48A39E34D7680A44DB00"/>
          </w:pPr>
          <w:r w:rsidRPr="00B57862">
            <w:rPr>
              <w:rStyle w:val="PlaceholderText"/>
              <w:lang w:val="en-US"/>
            </w:rPr>
            <w:t>Click or tap here to enter text.</w:t>
          </w:r>
        </w:p>
      </w:docPartBody>
    </w:docPart>
    <w:docPart>
      <w:docPartPr>
        <w:name w:val="DBC7884E89084298B603C15EE43851C2"/>
        <w:category>
          <w:name w:val="General"/>
          <w:gallery w:val="placeholder"/>
        </w:category>
        <w:types>
          <w:type w:val="bbPlcHdr"/>
        </w:types>
        <w:behaviors>
          <w:behavior w:val="content"/>
        </w:behaviors>
        <w:guid w:val="{7693B8DB-768E-4EEA-8B2D-0BEEE65344EA}"/>
      </w:docPartPr>
      <w:docPartBody>
        <w:p w:rsidR="000757D6" w:rsidRDefault="00E10BCF">
          <w:pPr>
            <w:pStyle w:val="DBC7884E89084298B603C15EE43851C2"/>
          </w:pPr>
          <w:r w:rsidRPr="00B57862">
            <w:rPr>
              <w:rStyle w:val="PlaceholderText"/>
              <w:lang w:val="en-US"/>
            </w:rPr>
            <w:t>Click or tap here to enter text.</w:t>
          </w:r>
        </w:p>
      </w:docPartBody>
    </w:docPart>
    <w:docPart>
      <w:docPartPr>
        <w:name w:val="2C58B95F43144779B6ACFAA347080EAD"/>
        <w:category>
          <w:name w:val="General"/>
          <w:gallery w:val="placeholder"/>
        </w:category>
        <w:types>
          <w:type w:val="bbPlcHdr"/>
        </w:types>
        <w:behaviors>
          <w:behavior w:val="content"/>
        </w:behaviors>
        <w:guid w:val="{550E74C2-B17F-4226-875C-F23A7F0C410B}"/>
      </w:docPartPr>
      <w:docPartBody>
        <w:p w:rsidR="000757D6" w:rsidRDefault="00E10BCF">
          <w:pPr>
            <w:pStyle w:val="2C58B95F43144779B6ACFAA347080EAD"/>
          </w:pPr>
          <w:r w:rsidRPr="00FF1D0D">
            <w:rPr>
              <w:rStyle w:val="PlaceholderText"/>
              <w:lang w:val="en-US"/>
            </w:rPr>
            <w:t>Click or tap to enter a date.</w:t>
          </w:r>
        </w:p>
      </w:docPartBody>
    </w:docPart>
    <w:docPart>
      <w:docPartPr>
        <w:name w:val="6C044A8BECC04D9D9DA062C8B8F358E9"/>
        <w:category>
          <w:name w:val="General"/>
          <w:gallery w:val="placeholder"/>
        </w:category>
        <w:types>
          <w:type w:val="bbPlcHdr"/>
        </w:types>
        <w:behaviors>
          <w:behavior w:val="content"/>
        </w:behaviors>
        <w:guid w:val="{A3735D8D-8B97-4121-B806-E3719AA8B2F4}"/>
      </w:docPartPr>
      <w:docPartBody>
        <w:p w:rsidR="000757D6" w:rsidRDefault="00E10BCF">
          <w:pPr>
            <w:pStyle w:val="6C044A8BECC04D9D9DA062C8B8F358E9"/>
          </w:pPr>
          <w:r w:rsidRPr="00FF1D0D">
            <w:rPr>
              <w:rStyle w:val="PlaceholderText"/>
              <w:lang w:val="en-US"/>
            </w:rPr>
            <w:t>Click or tap here to enter text.</w:t>
          </w:r>
        </w:p>
      </w:docPartBody>
    </w:docPart>
    <w:docPart>
      <w:docPartPr>
        <w:name w:val="EF95361D6EC84D7487EA6E4095FFD628"/>
        <w:category>
          <w:name w:val="General"/>
          <w:gallery w:val="placeholder"/>
        </w:category>
        <w:types>
          <w:type w:val="bbPlcHdr"/>
        </w:types>
        <w:behaviors>
          <w:behavior w:val="content"/>
        </w:behaviors>
        <w:guid w:val="{E10FCA2A-AD7F-4894-B75A-8BC617314495}"/>
      </w:docPartPr>
      <w:docPartBody>
        <w:p w:rsidR="000757D6" w:rsidRDefault="00E10BCF">
          <w:pPr>
            <w:pStyle w:val="EF95361D6EC84D7487EA6E4095FFD628"/>
          </w:pPr>
          <w:r w:rsidRPr="00FF1D0D">
            <w:rPr>
              <w:rStyle w:val="PlaceholderText"/>
              <w:lang w:val="en-US"/>
            </w:rPr>
            <w:t>Click or tap to enter a date.</w:t>
          </w:r>
        </w:p>
      </w:docPartBody>
    </w:docPart>
    <w:docPart>
      <w:docPartPr>
        <w:name w:val="CB6E30C706F54BA08E31873B37FCD68B"/>
        <w:category>
          <w:name w:val="General"/>
          <w:gallery w:val="placeholder"/>
        </w:category>
        <w:types>
          <w:type w:val="bbPlcHdr"/>
        </w:types>
        <w:behaviors>
          <w:behavior w:val="content"/>
        </w:behaviors>
        <w:guid w:val="{754240F9-35D4-4C35-A5F2-2B8D1AFC1283}"/>
      </w:docPartPr>
      <w:docPartBody>
        <w:p w:rsidR="000757D6" w:rsidRDefault="00E10BCF">
          <w:pPr>
            <w:pStyle w:val="CB6E30C706F54BA08E31873B37FCD68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836B3DA58A644BF3A0D231537FA424C2"/>
        <w:category>
          <w:name w:val="General"/>
          <w:gallery w:val="placeholder"/>
        </w:category>
        <w:types>
          <w:type w:val="bbPlcHdr"/>
        </w:types>
        <w:behaviors>
          <w:behavior w:val="content"/>
        </w:behaviors>
        <w:guid w:val="{02641CBD-3C65-4BAB-95A2-09F8AF68C0E1}"/>
      </w:docPartPr>
      <w:docPartBody>
        <w:p w:rsidR="000757D6" w:rsidRDefault="00E10BCF">
          <w:pPr>
            <w:pStyle w:val="836B3DA58A644BF3A0D231537FA424C2"/>
          </w:pPr>
          <w:r w:rsidRPr="00E66105">
            <w:rPr>
              <w:rStyle w:val="PlaceholderText"/>
              <w:lang w:val="en-US"/>
            </w:rPr>
            <w:t>Click or tap here to enter text.</w:t>
          </w:r>
        </w:p>
      </w:docPartBody>
    </w:docPart>
    <w:docPart>
      <w:docPartPr>
        <w:name w:val="65B1C835984C4A05A629903E51E09CE8"/>
        <w:category>
          <w:name w:val="General"/>
          <w:gallery w:val="placeholder"/>
        </w:category>
        <w:types>
          <w:type w:val="bbPlcHdr"/>
        </w:types>
        <w:behaviors>
          <w:behavior w:val="content"/>
        </w:behaviors>
        <w:guid w:val="{296B3B97-089D-4151-8557-46848BD85E6D}"/>
      </w:docPartPr>
      <w:docPartBody>
        <w:p w:rsidR="000757D6" w:rsidRDefault="00E10BCF">
          <w:pPr>
            <w:pStyle w:val="65B1C835984C4A05A629903E51E09CE8"/>
          </w:pPr>
          <w:r w:rsidRPr="00E66105">
            <w:rPr>
              <w:rStyle w:val="PlaceholderText"/>
              <w:lang w:val="en-US"/>
            </w:rPr>
            <w:t>Click or tap to enter a date.</w:t>
          </w:r>
        </w:p>
      </w:docPartBody>
    </w:docPart>
    <w:docPart>
      <w:docPartPr>
        <w:name w:val="6B9C9E22761844F59C6ACB7997A3AC42"/>
        <w:category>
          <w:name w:val="General"/>
          <w:gallery w:val="placeholder"/>
        </w:category>
        <w:types>
          <w:type w:val="bbPlcHdr"/>
        </w:types>
        <w:behaviors>
          <w:behavior w:val="content"/>
        </w:behaviors>
        <w:guid w:val="{D14F2A4E-9CB2-48D0-825F-3635B1919C2F}"/>
      </w:docPartPr>
      <w:docPartBody>
        <w:p w:rsidR="000757D6" w:rsidRDefault="00E10BCF">
          <w:pPr>
            <w:pStyle w:val="6B9C9E22761844F59C6ACB7997A3AC42"/>
          </w:pPr>
          <w:r w:rsidRPr="00E66105">
            <w:rPr>
              <w:rStyle w:val="PlaceholderText"/>
              <w:lang w:val="en-US"/>
            </w:rPr>
            <w:t>Click or tap here to enter text.</w:t>
          </w:r>
        </w:p>
      </w:docPartBody>
    </w:docPart>
    <w:docPart>
      <w:docPartPr>
        <w:name w:val="C0B7DE58C27D44F7958A675D35C1AF84"/>
        <w:category>
          <w:name w:val="General"/>
          <w:gallery w:val="placeholder"/>
        </w:category>
        <w:types>
          <w:type w:val="bbPlcHdr"/>
        </w:types>
        <w:behaviors>
          <w:behavior w:val="content"/>
        </w:behaviors>
        <w:guid w:val="{156C71A6-B812-45F7-811B-62BAEB5364AE}"/>
      </w:docPartPr>
      <w:docPartBody>
        <w:p w:rsidR="000757D6" w:rsidRDefault="00E10BCF">
          <w:pPr>
            <w:pStyle w:val="C0B7DE58C27D44F7958A675D35C1AF84"/>
          </w:pPr>
          <w:r w:rsidRPr="00931CD0">
            <w:rPr>
              <w:rStyle w:val="PlaceholderText"/>
            </w:rPr>
            <w:t>Choose an item.</w:t>
          </w:r>
        </w:p>
      </w:docPartBody>
    </w:docPart>
    <w:docPart>
      <w:docPartPr>
        <w:name w:val="EEDDBE5DCD544BE0B6DF3BB27DB301D6"/>
        <w:category>
          <w:name w:val="General"/>
          <w:gallery w:val="placeholder"/>
        </w:category>
        <w:types>
          <w:type w:val="bbPlcHdr"/>
        </w:types>
        <w:behaviors>
          <w:behavior w:val="content"/>
        </w:behaviors>
        <w:guid w:val="{7840C3B8-0E6B-42F1-B000-9092A59FD987}"/>
      </w:docPartPr>
      <w:docPartBody>
        <w:p w:rsidR="000757D6" w:rsidRDefault="00E10BCF">
          <w:pPr>
            <w:pStyle w:val="EEDDBE5DCD544BE0B6DF3BB27DB301D6"/>
          </w:pPr>
          <w:r w:rsidRPr="0010335E">
            <w:rPr>
              <w:rStyle w:val="PlaceholderText"/>
              <w:lang w:val="en-US"/>
            </w:rPr>
            <w:t>Click or tap here to enter text.</w:t>
          </w:r>
        </w:p>
      </w:docPartBody>
    </w:docPart>
    <w:docPart>
      <w:docPartPr>
        <w:name w:val="5B0938F79F324C9E9E8DA88060A0580F"/>
        <w:category>
          <w:name w:val="General"/>
          <w:gallery w:val="placeholder"/>
        </w:category>
        <w:types>
          <w:type w:val="bbPlcHdr"/>
        </w:types>
        <w:behaviors>
          <w:behavior w:val="content"/>
        </w:behaviors>
        <w:guid w:val="{DFD7ECDF-80D7-4773-BC21-2D9CCAE7618B}"/>
      </w:docPartPr>
      <w:docPartBody>
        <w:p w:rsidR="000757D6" w:rsidRDefault="00E10BCF">
          <w:pPr>
            <w:pStyle w:val="5B0938F79F324C9E9E8DA88060A0580F"/>
          </w:pPr>
          <w:r w:rsidRPr="0010335E">
            <w:rPr>
              <w:rStyle w:val="PlaceholderText"/>
              <w:lang w:val="en-US"/>
            </w:rPr>
            <w:t>Click or tap here to enter text.</w:t>
          </w:r>
        </w:p>
      </w:docPartBody>
    </w:docPart>
    <w:docPart>
      <w:docPartPr>
        <w:name w:val="389B771D7F304271A8209AF6A563A33E"/>
        <w:category>
          <w:name w:val="General"/>
          <w:gallery w:val="placeholder"/>
        </w:category>
        <w:types>
          <w:type w:val="bbPlcHdr"/>
        </w:types>
        <w:behaviors>
          <w:behavior w:val="content"/>
        </w:behaviors>
        <w:guid w:val="{7B182063-9FA6-4607-A101-CD358DBA744B}"/>
      </w:docPartPr>
      <w:docPartBody>
        <w:p w:rsidR="000757D6" w:rsidRDefault="00E10BCF">
          <w:pPr>
            <w:pStyle w:val="389B771D7F304271A8209AF6A563A33E"/>
          </w:pPr>
          <w:r w:rsidRPr="0010335E">
            <w:rPr>
              <w:rStyle w:val="PlaceholderText"/>
              <w:lang w:val="en-US"/>
            </w:rPr>
            <w:t>Click or tap here to enter text.</w:t>
          </w:r>
        </w:p>
      </w:docPartBody>
    </w:docPart>
    <w:docPart>
      <w:docPartPr>
        <w:name w:val="F1E67525E57A4179950D4B97EB129A2C"/>
        <w:category>
          <w:name w:val="General"/>
          <w:gallery w:val="placeholder"/>
        </w:category>
        <w:types>
          <w:type w:val="bbPlcHdr"/>
        </w:types>
        <w:behaviors>
          <w:behavior w:val="content"/>
        </w:behaviors>
        <w:guid w:val="{29A0A2E3-93CE-47B8-A4F4-4C6A1C1972E5}"/>
      </w:docPartPr>
      <w:docPartBody>
        <w:p w:rsidR="000757D6" w:rsidRDefault="00E10BCF">
          <w:pPr>
            <w:pStyle w:val="F1E67525E57A4179950D4B97EB129A2C"/>
          </w:pPr>
          <w:r w:rsidRPr="004836E2">
            <w:rPr>
              <w:rStyle w:val="PlaceholderText"/>
              <w:lang w:val="en-US"/>
            </w:rPr>
            <w:t>Click or tap here to enter text.</w:t>
          </w:r>
        </w:p>
      </w:docPartBody>
    </w:docPart>
    <w:docPart>
      <w:docPartPr>
        <w:name w:val="ABC56B0F98D34346B2282D7218D7628C"/>
        <w:category>
          <w:name w:val="General"/>
          <w:gallery w:val="placeholder"/>
        </w:category>
        <w:types>
          <w:type w:val="bbPlcHdr"/>
        </w:types>
        <w:behaviors>
          <w:behavior w:val="content"/>
        </w:behaviors>
        <w:guid w:val="{D43C0818-8B89-473B-9A69-F6954B89170F}"/>
      </w:docPartPr>
      <w:docPartBody>
        <w:p w:rsidR="000757D6" w:rsidRDefault="00E10BCF">
          <w:pPr>
            <w:pStyle w:val="ABC56B0F98D34346B2282D7218D7628C"/>
          </w:pPr>
          <w:r w:rsidRPr="00931CD0">
            <w:rPr>
              <w:rStyle w:val="PlaceholderText"/>
            </w:rPr>
            <w:t>Click or tap here to enter text.</w:t>
          </w:r>
        </w:p>
      </w:docPartBody>
    </w:docPart>
    <w:docPart>
      <w:docPartPr>
        <w:name w:val="5E3840A652104F438524DDF05037491B"/>
        <w:category>
          <w:name w:val="General"/>
          <w:gallery w:val="placeholder"/>
        </w:category>
        <w:types>
          <w:type w:val="bbPlcHdr"/>
        </w:types>
        <w:behaviors>
          <w:behavior w:val="content"/>
        </w:behaviors>
        <w:guid w:val="{36D6F59F-86A2-4068-883A-7E860C3A0C22}"/>
      </w:docPartPr>
      <w:docPartBody>
        <w:p w:rsidR="000757D6" w:rsidRDefault="00E10BCF">
          <w:pPr>
            <w:pStyle w:val="5E3840A652104F438524DDF05037491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1DEBB2E50AF1400EB89A79E1A57632C4"/>
        <w:category>
          <w:name w:val="General"/>
          <w:gallery w:val="placeholder"/>
        </w:category>
        <w:types>
          <w:type w:val="bbPlcHdr"/>
        </w:types>
        <w:behaviors>
          <w:behavior w:val="content"/>
        </w:behaviors>
        <w:guid w:val="{7CE96ADE-C0AE-41CC-B70F-1D5EE371E8F6}"/>
      </w:docPartPr>
      <w:docPartBody>
        <w:p w:rsidR="000757D6" w:rsidRDefault="00E10BCF">
          <w:pPr>
            <w:pStyle w:val="1DEBB2E50AF1400EB89A79E1A57632C4"/>
          </w:pPr>
          <w:r w:rsidRPr="00E66105">
            <w:rPr>
              <w:rStyle w:val="PlaceholderText"/>
              <w:lang w:val="en-US"/>
            </w:rPr>
            <w:t>Click or tap here to enter text.</w:t>
          </w:r>
        </w:p>
      </w:docPartBody>
    </w:docPart>
    <w:docPart>
      <w:docPartPr>
        <w:name w:val="5A4582844B5B47B587C3C9C919B94D31"/>
        <w:category>
          <w:name w:val="General"/>
          <w:gallery w:val="placeholder"/>
        </w:category>
        <w:types>
          <w:type w:val="bbPlcHdr"/>
        </w:types>
        <w:behaviors>
          <w:behavior w:val="content"/>
        </w:behaviors>
        <w:guid w:val="{2615E92C-32D8-4E2A-AEAF-1C7D65E4C8C4}"/>
      </w:docPartPr>
      <w:docPartBody>
        <w:p w:rsidR="000757D6" w:rsidRDefault="00E10BCF">
          <w:pPr>
            <w:pStyle w:val="5A4582844B5B47B587C3C9C919B94D31"/>
          </w:pPr>
          <w:r w:rsidRPr="00931CD0">
            <w:rPr>
              <w:rStyle w:val="PlaceholderText"/>
            </w:rPr>
            <w:t>Click or tap to enter a date.</w:t>
          </w:r>
        </w:p>
      </w:docPartBody>
    </w:docPart>
    <w:docPart>
      <w:docPartPr>
        <w:name w:val="B3805944AF1B40CCB9D738BDCE20ECA2"/>
        <w:category>
          <w:name w:val="General"/>
          <w:gallery w:val="placeholder"/>
        </w:category>
        <w:types>
          <w:type w:val="bbPlcHdr"/>
        </w:types>
        <w:behaviors>
          <w:behavior w:val="content"/>
        </w:behaviors>
        <w:guid w:val="{921FCC83-5686-4E66-8EC5-525828961DD6}"/>
      </w:docPartPr>
      <w:docPartBody>
        <w:p w:rsidR="000757D6" w:rsidRDefault="00E10BCF">
          <w:pPr>
            <w:pStyle w:val="B3805944AF1B40CCB9D738BDCE20ECA2"/>
          </w:pPr>
          <w:r w:rsidRPr="00FF1D0D">
            <w:rPr>
              <w:rStyle w:val="PlaceholderText"/>
              <w:lang w:val="en-US"/>
            </w:rPr>
            <w:t>Click or tap to enter a date.</w:t>
          </w:r>
        </w:p>
      </w:docPartBody>
    </w:docPart>
    <w:docPart>
      <w:docPartPr>
        <w:name w:val="1BBD5EC33FDC43FCBB8DBB0C8CA1056B"/>
        <w:category>
          <w:name w:val="General"/>
          <w:gallery w:val="placeholder"/>
        </w:category>
        <w:types>
          <w:type w:val="bbPlcHdr"/>
        </w:types>
        <w:behaviors>
          <w:behavior w:val="content"/>
        </w:behaviors>
        <w:guid w:val="{409D0A2B-8542-44DF-87E3-5E5255EEE2F5}"/>
      </w:docPartPr>
      <w:docPartBody>
        <w:p w:rsidR="000757D6" w:rsidRDefault="00E10BCF">
          <w:pPr>
            <w:pStyle w:val="1BBD5EC33FDC43FCBB8DBB0C8CA1056B"/>
          </w:pPr>
          <w:r w:rsidRPr="00931CD0">
            <w:rPr>
              <w:rStyle w:val="PlaceholderText"/>
            </w:rPr>
            <w:t>Click or tap here to enter text.</w:t>
          </w:r>
        </w:p>
      </w:docPartBody>
    </w:docPart>
    <w:docPart>
      <w:docPartPr>
        <w:name w:val="1A449E69E1FA4830B6F84B6341E490CD"/>
        <w:category>
          <w:name w:val="General"/>
          <w:gallery w:val="placeholder"/>
        </w:category>
        <w:types>
          <w:type w:val="bbPlcHdr"/>
        </w:types>
        <w:behaviors>
          <w:behavior w:val="content"/>
        </w:behaviors>
        <w:guid w:val="{8D6C3419-19A9-4048-9E36-4E5A539C0A44}"/>
      </w:docPartPr>
      <w:docPartBody>
        <w:p w:rsidR="000757D6" w:rsidRDefault="00E10BCF">
          <w:pPr>
            <w:pStyle w:val="1A449E69E1FA4830B6F84B6341E490CD"/>
          </w:pPr>
          <w:r w:rsidRPr="00931CD0">
            <w:rPr>
              <w:rStyle w:val="PlaceholderText"/>
            </w:rPr>
            <w:t>Choose an item.</w:t>
          </w:r>
        </w:p>
      </w:docPartBody>
    </w:docPart>
    <w:docPart>
      <w:docPartPr>
        <w:name w:val="6AFDA47670AB46AEA348A8ABFFFDB7D9"/>
        <w:category>
          <w:name w:val="General"/>
          <w:gallery w:val="placeholder"/>
        </w:category>
        <w:types>
          <w:type w:val="bbPlcHdr"/>
        </w:types>
        <w:behaviors>
          <w:behavior w:val="content"/>
        </w:behaviors>
        <w:guid w:val="{0D5EF42C-26E2-4E1A-829A-6A9835F7EB75}"/>
      </w:docPartPr>
      <w:docPartBody>
        <w:p w:rsidR="000757D6" w:rsidRDefault="00E10BCF">
          <w:pPr>
            <w:pStyle w:val="6AFDA47670AB46AEA348A8ABFFFDB7D9"/>
          </w:pPr>
          <w:r w:rsidRPr="00931CD0">
            <w:rPr>
              <w:rStyle w:val="PlaceholderText"/>
            </w:rPr>
            <w:t>Click or tap to enter a date.</w:t>
          </w:r>
        </w:p>
      </w:docPartBody>
    </w:docPart>
    <w:docPart>
      <w:docPartPr>
        <w:name w:val="ED5345417DAA421FB258E8DEB02B59A9"/>
        <w:category>
          <w:name w:val="General"/>
          <w:gallery w:val="placeholder"/>
        </w:category>
        <w:types>
          <w:type w:val="bbPlcHdr"/>
        </w:types>
        <w:behaviors>
          <w:behavior w:val="content"/>
        </w:behaviors>
        <w:guid w:val="{99199702-118B-4C39-BA87-303FC4CBF2F0}"/>
      </w:docPartPr>
      <w:docPartBody>
        <w:p w:rsidR="000757D6" w:rsidRDefault="00E10BCF">
          <w:pPr>
            <w:pStyle w:val="ED5345417DAA421FB258E8DEB02B59A9"/>
          </w:pPr>
          <w:r w:rsidRPr="00931CD0">
            <w:rPr>
              <w:rStyle w:val="PlaceholderText"/>
            </w:rPr>
            <w:t>Click or tap to enter a date.</w:t>
          </w:r>
        </w:p>
      </w:docPartBody>
    </w:docPart>
    <w:docPart>
      <w:docPartPr>
        <w:name w:val="CB12AA26E3B1484786FBD8BBBFA6B706"/>
        <w:category>
          <w:name w:val="General"/>
          <w:gallery w:val="placeholder"/>
        </w:category>
        <w:types>
          <w:type w:val="bbPlcHdr"/>
        </w:types>
        <w:behaviors>
          <w:behavior w:val="content"/>
        </w:behaviors>
        <w:guid w:val="{CF51E097-7BFA-410E-96D2-30F8AA280532}"/>
      </w:docPartPr>
      <w:docPartBody>
        <w:p w:rsidR="000757D6" w:rsidRDefault="00E10BCF">
          <w:pPr>
            <w:pStyle w:val="CB12AA26E3B1484786FBD8BBBFA6B706"/>
          </w:pPr>
          <w:r w:rsidRPr="00931CD0">
            <w:rPr>
              <w:rStyle w:val="PlaceholderText"/>
            </w:rPr>
            <w:t>Choose an item.</w:t>
          </w:r>
        </w:p>
      </w:docPartBody>
    </w:docPart>
    <w:docPart>
      <w:docPartPr>
        <w:name w:val="872C163B1D2C42A8A8E6B152C5E9564D"/>
        <w:category>
          <w:name w:val="General"/>
          <w:gallery w:val="placeholder"/>
        </w:category>
        <w:types>
          <w:type w:val="bbPlcHdr"/>
        </w:types>
        <w:behaviors>
          <w:behavior w:val="content"/>
        </w:behaviors>
        <w:guid w:val="{31AB4A3D-1862-4CBA-91CC-906B11DB3AEF}"/>
      </w:docPartPr>
      <w:docPartBody>
        <w:p w:rsidR="000757D6" w:rsidRDefault="00E10BCF">
          <w:pPr>
            <w:pStyle w:val="872C163B1D2C42A8A8E6B152C5E9564D"/>
          </w:pPr>
          <w:r w:rsidRPr="00931CD0">
            <w:rPr>
              <w:rStyle w:val="PlaceholderText"/>
            </w:rPr>
            <w:t>Click or tap here to enter text.</w:t>
          </w:r>
        </w:p>
      </w:docPartBody>
    </w:docPart>
    <w:docPart>
      <w:docPartPr>
        <w:name w:val="A6836836FDDC4D4C9567119DEA4991E7"/>
        <w:category>
          <w:name w:val="General"/>
          <w:gallery w:val="placeholder"/>
        </w:category>
        <w:types>
          <w:type w:val="bbPlcHdr"/>
        </w:types>
        <w:behaviors>
          <w:behavior w:val="content"/>
        </w:behaviors>
        <w:guid w:val="{9F75C61B-11D5-4486-B2B4-671C697DFC90}"/>
      </w:docPartPr>
      <w:docPartBody>
        <w:p w:rsidR="000757D6" w:rsidRDefault="00E10BCF">
          <w:pPr>
            <w:pStyle w:val="A6836836FDDC4D4C9567119DEA4991E7"/>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F4A41B3DB6D41E9B5B28486DC28FB5B"/>
        <w:category>
          <w:name w:val="General"/>
          <w:gallery w:val="placeholder"/>
        </w:category>
        <w:types>
          <w:type w:val="bbPlcHdr"/>
        </w:types>
        <w:behaviors>
          <w:behavior w:val="content"/>
        </w:behaviors>
        <w:guid w:val="{D50EE828-E6C6-434F-997A-5A08003E11E9}"/>
      </w:docPartPr>
      <w:docPartBody>
        <w:p w:rsidR="000757D6" w:rsidRDefault="00E10BCF">
          <w:pPr>
            <w:pStyle w:val="6F4A41B3DB6D41E9B5B28486DC28FB5B"/>
          </w:pPr>
          <w:r w:rsidRPr="00931CD0">
            <w:rPr>
              <w:rStyle w:val="PlaceholderText"/>
            </w:rPr>
            <w:t>Choose an item.</w:t>
          </w:r>
        </w:p>
      </w:docPartBody>
    </w:docPart>
    <w:docPart>
      <w:docPartPr>
        <w:name w:val="9CDF860C7EA440A998258AA80E78894F"/>
        <w:category>
          <w:name w:val="General"/>
          <w:gallery w:val="placeholder"/>
        </w:category>
        <w:types>
          <w:type w:val="bbPlcHdr"/>
        </w:types>
        <w:behaviors>
          <w:behavior w:val="content"/>
        </w:behaviors>
        <w:guid w:val="{BFE6ECAD-F7EB-4620-8F37-80C62DD47D70}"/>
      </w:docPartPr>
      <w:docPartBody>
        <w:p w:rsidR="000757D6" w:rsidRDefault="00E10BCF">
          <w:pPr>
            <w:pStyle w:val="9CDF860C7EA440A998258AA80E78894F"/>
          </w:pPr>
          <w:r w:rsidRPr="00931CD0">
            <w:rPr>
              <w:rStyle w:val="PlaceholderText"/>
            </w:rPr>
            <w:t>Click or tap here to enter text.</w:t>
          </w:r>
        </w:p>
      </w:docPartBody>
    </w:docPart>
    <w:docPart>
      <w:docPartPr>
        <w:name w:val="2948983B30F248339D761C35031CF961"/>
        <w:category>
          <w:name w:val="General"/>
          <w:gallery w:val="placeholder"/>
        </w:category>
        <w:types>
          <w:type w:val="bbPlcHdr"/>
        </w:types>
        <w:behaviors>
          <w:behavior w:val="content"/>
        </w:behaviors>
        <w:guid w:val="{D8DE8EE8-9978-44A2-A805-B9B8412396F8}"/>
      </w:docPartPr>
      <w:docPartBody>
        <w:p w:rsidR="000757D6" w:rsidRDefault="00E10BCF">
          <w:pPr>
            <w:pStyle w:val="2948983B30F248339D761C35031CF961"/>
          </w:pPr>
          <w:r w:rsidRPr="00931CD0">
            <w:rPr>
              <w:rStyle w:val="PlaceholderText"/>
            </w:rPr>
            <w:t>Click or tap to enter a date.</w:t>
          </w:r>
        </w:p>
      </w:docPartBody>
    </w:docPart>
    <w:docPart>
      <w:docPartPr>
        <w:name w:val="CC92D147F8F34C12BC7B414F02E706C6"/>
        <w:category>
          <w:name w:val="General"/>
          <w:gallery w:val="placeholder"/>
        </w:category>
        <w:types>
          <w:type w:val="bbPlcHdr"/>
        </w:types>
        <w:behaviors>
          <w:behavior w:val="content"/>
        </w:behaviors>
        <w:guid w:val="{A4208D19-9A7E-4D49-A692-DBFC949E95CC}"/>
      </w:docPartPr>
      <w:docPartBody>
        <w:p w:rsidR="000757D6" w:rsidRDefault="00E10BCF">
          <w:pPr>
            <w:pStyle w:val="CC92D147F8F34C12BC7B414F02E706C6"/>
          </w:pPr>
          <w:r w:rsidRPr="00931CD0">
            <w:rPr>
              <w:rStyle w:val="PlaceholderText"/>
            </w:rPr>
            <w:t>Click or tap here to enter text.</w:t>
          </w:r>
        </w:p>
      </w:docPartBody>
    </w:docPart>
    <w:docPart>
      <w:docPartPr>
        <w:name w:val="242EBC7629FE431B9D0FF69872EA9A5A"/>
        <w:category>
          <w:name w:val="General"/>
          <w:gallery w:val="placeholder"/>
        </w:category>
        <w:types>
          <w:type w:val="bbPlcHdr"/>
        </w:types>
        <w:behaviors>
          <w:behavior w:val="content"/>
        </w:behaviors>
        <w:guid w:val="{1BE38467-1393-4A53-87E1-2A509372EEB5}"/>
      </w:docPartPr>
      <w:docPartBody>
        <w:p w:rsidR="000757D6" w:rsidRDefault="00E10BCF">
          <w:pPr>
            <w:pStyle w:val="242EBC7629FE431B9D0FF69872EA9A5A"/>
          </w:pPr>
          <w:r w:rsidRPr="00931CD0">
            <w:rPr>
              <w:rStyle w:val="PlaceholderText"/>
            </w:rPr>
            <w:t>Choose an item.</w:t>
          </w:r>
        </w:p>
      </w:docPartBody>
    </w:docPart>
    <w:docPart>
      <w:docPartPr>
        <w:name w:val="87D16FD3B05342D6AA89E3AC9FCB98F3"/>
        <w:category>
          <w:name w:val="General"/>
          <w:gallery w:val="placeholder"/>
        </w:category>
        <w:types>
          <w:type w:val="bbPlcHdr"/>
        </w:types>
        <w:behaviors>
          <w:behavior w:val="content"/>
        </w:behaviors>
        <w:guid w:val="{6B3D2B2C-19DD-4E9C-B405-B8B193FA9857}"/>
      </w:docPartPr>
      <w:docPartBody>
        <w:p w:rsidR="000757D6" w:rsidRDefault="00E10BCF">
          <w:pPr>
            <w:pStyle w:val="87D16FD3B05342D6AA89E3AC9FCB98F3"/>
          </w:pPr>
          <w:r w:rsidRPr="00931CD0">
            <w:rPr>
              <w:rStyle w:val="PlaceholderText"/>
            </w:rPr>
            <w:t>Choose an item.</w:t>
          </w:r>
        </w:p>
      </w:docPartBody>
    </w:docPart>
    <w:docPart>
      <w:docPartPr>
        <w:name w:val="8594E7E3B1C746979531CC589439F515"/>
        <w:category>
          <w:name w:val="General"/>
          <w:gallery w:val="placeholder"/>
        </w:category>
        <w:types>
          <w:type w:val="bbPlcHdr"/>
        </w:types>
        <w:behaviors>
          <w:behavior w:val="content"/>
        </w:behaviors>
        <w:guid w:val="{9D2E0942-CB00-4A6F-9375-306AE0F85A21}"/>
      </w:docPartPr>
      <w:docPartBody>
        <w:p w:rsidR="000757D6" w:rsidRDefault="00E10BCF">
          <w:pPr>
            <w:pStyle w:val="8594E7E3B1C746979531CC589439F515"/>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DECFBC0F7F654FAABAA0C752DB15BE1B"/>
        <w:category>
          <w:name w:val="General"/>
          <w:gallery w:val="placeholder"/>
        </w:category>
        <w:types>
          <w:type w:val="bbPlcHdr"/>
        </w:types>
        <w:behaviors>
          <w:behavior w:val="content"/>
        </w:behaviors>
        <w:guid w:val="{B29DB9F7-B249-49A0-8440-842BBC2CC18F}"/>
      </w:docPartPr>
      <w:docPartBody>
        <w:p w:rsidR="000757D6" w:rsidRDefault="00E10BCF">
          <w:pPr>
            <w:pStyle w:val="DECFBC0F7F654FAABAA0C752DB15BE1B"/>
          </w:pPr>
          <w:r w:rsidRPr="00931CD0">
            <w:rPr>
              <w:rStyle w:val="PlaceholderText"/>
            </w:rPr>
            <w:t>Click or tap to enter a date.</w:t>
          </w:r>
        </w:p>
      </w:docPartBody>
    </w:docPart>
    <w:docPart>
      <w:docPartPr>
        <w:name w:val="2D341011B1EA447C83DDAA8270A4A601"/>
        <w:category>
          <w:name w:val="General"/>
          <w:gallery w:val="placeholder"/>
        </w:category>
        <w:types>
          <w:type w:val="bbPlcHdr"/>
        </w:types>
        <w:behaviors>
          <w:behavior w:val="content"/>
        </w:behaviors>
        <w:guid w:val="{54EA5081-C9EA-4DF0-A543-12301DD792D9}"/>
      </w:docPartPr>
      <w:docPartBody>
        <w:p w:rsidR="000757D6" w:rsidRDefault="00E10BCF">
          <w:pPr>
            <w:pStyle w:val="2D341011B1EA447C83DDAA8270A4A601"/>
          </w:pPr>
          <w:r w:rsidRPr="00931CD0">
            <w:rPr>
              <w:rStyle w:val="PlaceholderText"/>
            </w:rPr>
            <w:t>Click or tap here to enter text.</w:t>
          </w:r>
        </w:p>
      </w:docPartBody>
    </w:docPart>
    <w:docPart>
      <w:docPartPr>
        <w:name w:val="0E70E7617C024C669B4D4FA8EAC56A02"/>
        <w:category>
          <w:name w:val="General"/>
          <w:gallery w:val="placeholder"/>
        </w:category>
        <w:types>
          <w:type w:val="bbPlcHdr"/>
        </w:types>
        <w:behaviors>
          <w:behavior w:val="content"/>
        </w:behaviors>
        <w:guid w:val="{3A64B1C7-1A9D-459C-8545-CD58B3BAFCE0}"/>
      </w:docPartPr>
      <w:docPartBody>
        <w:p w:rsidR="000757D6" w:rsidRDefault="00E10BCF">
          <w:pPr>
            <w:pStyle w:val="0E70E7617C024C669B4D4FA8EAC56A02"/>
          </w:pPr>
          <w:r w:rsidRPr="00931CD0">
            <w:rPr>
              <w:rStyle w:val="PlaceholderText"/>
            </w:rPr>
            <w:t>Click or tap here to enter text.</w:t>
          </w:r>
        </w:p>
      </w:docPartBody>
    </w:docPart>
    <w:docPart>
      <w:docPartPr>
        <w:name w:val="4AD569C455144EF18B750E7B093260C7"/>
        <w:category>
          <w:name w:val="General"/>
          <w:gallery w:val="placeholder"/>
        </w:category>
        <w:types>
          <w:type w:val="bbPlcHdr"/>
        </w:types>
        <w:behaviors>
          <w:behavior w:val="content"/>
        </w:behaviors>
        <w:guid w:val="{FD020992-FD95-4D45-ADFE-BC5A4E19458F}"/>
      </w:docPartPr>
      <w:docPartBody>
        <w:p w:rsidR="000757D6" w:rsidRDefault="00E10BCF">
          <w:pPr>
            <w:pStyle w:val="4AD569C455144EF18B750E7B093260C7"/>
          </w:pPr>
          <w:r w:rsidRPr="00931CD0">
            <w:rPr>
              <w:rStyle w:val="PlaceholderText"/>
            </w:rPr>
            <w:t>Choose an item.</w:t>
          </w:r>
        </w:p>
      </w:docPartBody>
    </w:docPart>
    <w:docPart>
      <w:docPartPr>
        <w:name w:val="015E0B8404AA44D39B77C532C0A72DE5"/>
        <w:category>
          <w:name w:val="General"/>
          <w:gallery w:val="placeholder"/>
        </w:category>
        <w:types>
          <w:type w:val="bbPlcHdr"/>
        </w:types>
        <w:behaviors>
          <w:behavior w:val="content"/>
        </w:behaviors>
        <w:guid w:val="{4CAA7129-8468-444A-A2D9-DFC04E15E6BE}"/>
      </w:docPartPr>
      <w:docPartBody>
        <w:p w:rsidR="000757D6" w:rsidRDefault="00672AFA" w:rsidP="00672AFA">
          <w:pPr>
            <w:pStyle w:val="015E0B8404AA44D39B77C532C0A72DE5"/>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92E428891824128BC703829E66479D1"/>
        <w:category>
          <w:name w:val="General"/>
          <w:gallery w:val="placeholder"/>
        </w:category>
        <w:types>
          <w:type w:val="bbPlcHdr"/>
        </w:types>
        <w:behaviors>
          <w:behavior w:val="content"/>
        </w:behaviors>
        <w:guid w:val="{E5EE2C21-2A7A-474D-A38D-EAC682149081}"/>
      </w:docPartPr>
      <w:docPartBody>
        <w:p w:rsidR="000757D6" w:rsidRDefault="00672AFA" w:rsidP="00672AFA">
          <w:pPr>
            <w:pStyle w:val="692E428891824128BC703829E66479D1"/>
          </w:pPr>
          <w:r w:rsidRPr="00E66105">
            <w:rPr>
              <w:rStyle w:val="PlaceholderText"/>
              <w:lang w:val="en-US"/>
            </w:rPr>
            <w:t>Click or tap here to enter text.</w:t>
          </w:r>
        </w:p>
      </w:docPartBody>
    </w:docPart>
    <w:docPart>
      <w:docPartPr>
        <w:name w:val="0C76E5582D9A48F39C4949F6E274EBA2"/>
        <w:category>
          <w:name w:val="General"/>
          <w:gallery w:val="placeholder"/>
        </w:category>
        <w:types>
          <w:type w:val="bbPlcHdr"/>
        </w:types>
        <w:behaviors>
          <w:behavior w:val="content"/>
        </w:behaviors>
        <w:guid w:val="{43B492C2-B063-4267-A712-3483A5E015CD}"/>
      </w:docPartPr>
      <w:docPartBody>
        <w:p w:rsidR="000757D6" w:rsidRDefault="00672AFA" w:rsidP="00672AFA">
          <w:pPr>
            <w:pStyle w:val="0C76E5582D9A48F39C4949F6E274EBA2"/>
          </w:pPr>
          <w:r w:rsidRPr="00E66105">
            <w:rPr>
              <w:rStyle w:val="PlaceholderText"/>
              <w:lang w:val="en-US"/>
            </w:rPr>
            <w:t>Click or tap to enter a date.</w:t>
          </w:r>
        </w:p>
      </w:docPartBody>
    </w:docPart>
    <w:docPart>
      <w:docPartPr>
        <w:name w:val="86C7E24862E14B5B807AB953EFD0755D"/>
        <w:category>
          <w:name w:val="General"/>
          <w:gallery w:val="placeholder"/>
        </w:category>
        <w:types>
          <w:type w:val="bbPlcHdr"/>
        </w:types>
        <w:behaviors>
          <w:behavior w:val="content"/>
        </w:behaviors>
        <w:guid w:val="{42707C84-F8CE-4204-9622-D04EDB05E138}"/>
      </w:docPartPr>
      <w:docPartBody>
        <w:p w:rsidR="000757D6" w:rsidRDefault="00672AFA" w:rsidP="00672AFA">
          <w:pPr>
            <w:pStyle w:val="86C7E24862E14B5B807AB953EFD0755D"/>
          </w:pPr>
          <w:r w:rsidRPr="00E66105">
            <w:rPr>
              <w:rStyle w:val="PlaceholderText"/>
              <w:lang w:val="en-US"/>
            </w:rPr>
            <w:t>Click or tap here to enter text.</w:t>
          </w:r>
        </w:p>
      </w:docPartBody>
    </w:docPart>
    <w:docPart>
      <w:docPartPr>
        <w:name w:val="19610F222845445FB21D63E02502FC65"/>
        <w:category>
          <w:name w:val="General"/>
          <w:gallery w:val="placeholder"/>
        </w:category>
        <w:types>
          <w:type w:val="bbPlcHdr"/>
        </w:types>
        <w:behaviors>
          <w:behavior w:val="content"/>
        </w:behaviors>
        <w:guid w:val="{5C970BC8-D9FD-4505-86B3-474883BBCC92}"/>
      </w:docPartPr>
      <w:docPartBody>
        <w:p w:rsidR="000757D6" w:rsidRDefault="00672AFA" w:rsidP="00672AFA">
          <w:pPr>
            <w:pStyle w:val="19610F222845445FB21D63E02502FC65"/>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DD5DFC931718465C9D7673DF588C0D00"/>
        <w:category>
          <w:name w:val="General"/>
          <w:gallery w:val="placeholder"/>
        </w:category>
        <w:types>
          <w:type w:val="bbPlcHdr"/>
        </w:types>
        <w:behaviors>
          <w:behavior w:val="content"/>
        </w:behaviors>
        <w:guid w:val="{2B60A587-DB69-4F2B-9299-3D334CCB9316}"/>
      </w:docPartPr>
      <w:docPartBody>
        <w:p w:rsidR="000757D6" w:rsidRDefault="00672AFA" w:rsidP="00672AFA">
          <w:pPr>
            <w:pStyle w:val="DD5DFC931718465C9D7673DF588C0D00"/>
          </w:pPr>
          <w:r w:rsidRPr="00931CD0">
            <w:rPr>
              <w:rStyle w:val="PlaceholderText"/>
            </w:rPr>
            <w:t>Click or tap here to enter text.</w:t>
          </w:r>
        </w:p>
      </w:docPartBody>
    </w:docPart>
    <w:docPart>
      <w:docPartPr>
        <w:name w:val="6C36A20C230C4714AA593AC25DBA0CA4"/>
        <w:category>
          <w:name w:val="General"/>
          <w:gallery w:val="placeholder"/>
        </w:category>
        <w:types>
          <w:type w:val="bbPlcHdr"/>
        </w:types>
        <w:behaviors>
          <w:behavior w:val="content"/>
        </w:behaviors>
        <w:guid w:val="{D9D642F9-698B-423F-8F83-D18DA2D77B45}"/>
      </w:docPartPr>
      <w:docPartBody>
        <w:p w:rsidR="000757D6" w:rsidRDefault="00672AFA" w:rsidP="00672AFA">
          <w:pPr>
            <w:pStyle w:val="6C36A20C230C4714AA593AC25DBA0CA4"/>
          </w:pPr>
          <w:r w:rsidRPr="00931CD0">
            <w:rPr>
              <w:rStyle w:val="PlaceholderText"/>
            </w:rPr>
            <w:t>Click or tap to enter a date.</w:t>
          </w:r>
        </w:p>
      </w:docPartBody>
    </w:docPart>
    <w:docPart>
      <w:docPartPr>
        <w:name w:val="69D1033E2DFB4AA1B06D6572F5E6886E"/>
        <w:category>
          <w:name w:val="General"/>
          <w:gallery w:val="placeholder"/>
        </w:category>
        <w:types>
          <w:type w:val="bbPlcHdr"/>
        </w:types>
        <w:behaviors>
          <w:behavior w:val="content"/>
        </w:behaviors>
        <w:guid w:val="{52FC2054-51B4-4C27-B5DC-2DD009665D82}"/>
      </w:docPartPr>
      <w:docPartBody>
        <w:p w:rsidR="000757D6" w:rsidRDefault="00672AFA" w:rsidP="00672AFA">
          <w:pPr>
            <w:pStyle w:val="69D1033E2DFB4AA1B06D6572F5E6886E"/>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F71225C71D074C988B68455D410DDD9C"/>
        <w:category>
          <w:name w:val="General"/>
          <w:gallery w:val="placeholder"/>
        </w:category>
        <w:types>
          <w:type w:val="bbPlcHdr"/>
        </w:types>
        <w:behaviors>
          <w:behavior w:val="content"/>
        </w:behaviors>
        <w:guid w:val="{4301D4B9-D1D3-45D6-8322-63FD09A49668}"/>
      </w:docPartPr>
      <w:docPartBody>
        <w:p w:rsidR="000757D6" w:rsidRDefault="00672AFA" w:rsidP="00672AFA">
          <w:pPr>
            <w:pStyle w:val="F71225C71D074C988B68455D410DDD9C"/>
          </w:pPr>
          <w:r w:rsidRPr="00931CD0">
            <w:rPr>
              <w:rStyle w:val="PlaceholderText"/>
            </w:rPr>
            <w:t>Click or tap here to enter text.</w:t>
          </w:r>
        </w:p>
      </w:docPartBody>
    </w:docPart>
    <w:docPart>
      <w:docPartPr>
        <w:name w:val="445F7692A51D4C3590D0273869FB32A1"/>
        <w:category>
          <w:name w:val="General"/>
          <w:gallery w:val="placeholder"/>
        </w:category>
        <w:types>
          <w:type w:val="bbPlcHdr"/>
        </w:types>
        <w:behaviors>
          <w:behavior w:val="content"/>
        </w:behaviors>
        <w:guid w:val="{46EFD5A0-E58C-4493-8502-C7AC36580551}"/>
      </w:docPartPr>
      <w:docPartBody>
        <w:p w:rsidR="000757D6" w:rsidRDefault="00672AFA" w:rsidP="00672AFA">
          <w:pPr>
            <w:pStyle w:val="445F7692A51D4C3590D0273869FB32A1"/>
          </w:pPr>
          <w:r w:rsidRPr="00931CD0">
            <w:rPr>
              <w:rStyle w:val="PlaceholderText"/>
            </w:rPr>
            <w:t>Click or tap to enter a date.</w:t>
          </w:r>
        </w:p>
      </w:docPartBody>
    </w:docPart>
    <w:docPart>
      <w:docPartPr>
        <w:name w:val="3E0D18658C0E4036A03A3C38FFAE8FFD"/>
        <w:category>
          <w:name w:val="General"/>
          <w:gallery w:val="placeholder"/>
        </w:category>
        <w:types>
          <w:type w:val="bbPlcHdr"/>
        </w:types>
        <w:behaviors>
          <w:behavior w:val="content"/>
        </w:behaviors>
        <w:guid w:val="{5365F49B-0DD3-4637-AB2C-87308EF4069E}"/>
      </w:docPartPr>
      <w:docPartBody>
        <w:p w:rsidR="000757D6" w:rsidRDefault="00672AFA" w:rsidP="00672AFA">
          <w:pPr>
            <w:pStyle w:val="3E0D18658C0E4036A03A3C38FFAE8FFD"/>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BF2BC9274F64349894ACFA6D223CE56"/>
        <w:category>
          <w:name w:val="General"/>
          <w:gallery w:val="placeholder"/>
        </w:category>
        <w:types>
          <w:type w:val="bbPlcHdr"/>
        </w:types>
        <w:behaviors>
          <w:behavior w:val="content"/>
        </w:behaviors>
        <w:guid w:val="{98451D49-0135-4800-A2B9-539D1E558B4D}"/>
      </w:docPartPr>
      <w:docPartBody>
        <w:p w:rsidR="000757D6" w:rsidRDefault="00672AFA" w:rsidP="00672AFA">
          <w:pPr>
            <w:pStyle w:val="6BF2BC9274F64349894ACFA6D223CE56"/>
          </w:pPr>
          <w:r w:rsidRPr="00931CD0">
            <w:rPr>
              <w:rStyle w:val="PlaceholderText"/>
            </w:rPr>
            <w:t>Choose an item.</w:t>
          </w:r>
        </w:p>
      </w:docPartBody>
    </w:docPart>
    <w:docPart>
      <w:docPartPr>
        <w:name w:val="7C744354D0D54681B1B3F896363EAF12"/>
        <w:category>
          <w:name w:val="General"/>
          <w:gallery w:val="placeholder"/>
        </w:category>
        <w:types>
          <w:type w:val="bbPlcHdr"/>
        </w:types>
        <w:behaviors>
          <w:behavior w:val="content"/>
        </w:behaviors>
        <w:guid w:val="{0074E6DD-18F8-42D4-8B29-BA04B310AFCC}"/>
      </w:docPartPr>
      <w:docPartBody>
        <w:p w:rsidR="000757D6" w:rsidRDefault="00672AFA" w:rsidP="00672AFA">
          <w:pPr>
            <w:pStyle w:val="7C744354D0D54681B1B3F896363EAF12"/>
          </w:pPr>
          <w:r w:rsidRPr="00931CD0">
            <w:rPr>
              <w:rStyle w:val="PlaceholderText"/>
            </w:rPr>
            <w:t>Click or tap here to enter text.</w:t>
          </w:r>
        </w:p>
      </w:docPartBody>
    </w:docPart>
    <w:docPart>
      <w:docPartPr>
        <w:name w:val="E955CD4A43734902810EC275331134C7"/>
        <w:category>
          <w:name w:val="General"/>
          <w:gallery w:val="placeholder"/>
        </w:category>
        <w:types>
          <w:type w:val="bbPlcHdr"/>
        </w:types>
        <w:behaviors>
          <w:behavior w:val="content"/>
        </w:behaviors>
        <w:guid w:val="{241C93EA-E228-481B-9ABD-2479A4996494}"/>
      </w:docPartPr>
      <w:docPartBody>
        <w:p w:rsidR="000757D6" w:rsidRDefault="00672AFA" w:rsidP="00672AFA">
          <w:pPr>
            <w:pStyle w:val="E955CD4A43734902810EC275331134C7"/>
          </w:pPr>
          <w:r w:rsidRPr="00FF1D0D">
            <w:rPr>
              <w:rStyle w:val="PlaceholderText"/>
              <w:lang w:val="en-US"/>
            </w:rPr>
            <w:t>Click or tap to enter a date.</w:t>
          </w:r>
        </w:p>
      </w:docPartBody>
    </w:docPart>
    <w:docPart>
      <w:docPartPr>
        <w:name w:val="9DC0C5C7AED542ED85802F9DFACC8D0F"/>
        <w:category>
          <w:name w:val="General"/>
          <w:gallery w:val="placeholder"/>
        </w:category>
        <w:types>
          <w:type w:val="bbPlcHdr"/>
        </w:types>
        <w:behaviors>
          <w:behavior w:val="content"/>
        </w:behaviors>
        <w:guid w:val="{D04552D0-75C5-4954-AAC6-3BB92BC6BC66}"/>
      </w:docPartPr>
      <w:docPartBody>
        <w:p w:rsidR="000757D6" w:rsidRDefault="00672AFA" w:rsidP="00672AFA">
          <w:pPr>
            <w:pStyle w:val="9DC0C5C7AED542ED85802F9DFACC8D0F"/>
          </w:pPr>
          <w:r w:rsidRPr="00931CD0">
            <w:rPr>
              <w:rStyle w:val="PlaceholderText"/>
            </w:rPr>
            <w:t>Click or tap here to enter text.</w:t>
          </w:r>
        </w:p>
      </w:docPartBody>
    </w:docPart>
    <w:docPart>
      <w:docPartPr>
        <w:name w:val="92FF5ACF667C475586AC23EBAE1FEF71"/>
        <w:category>
          <w:name w:val="General"/>
          <w:gallery w:val="placeholder"/>
        </w:category>
        <w:types>
          <w:type w:val="bbPlcHdr"/>
        </w:types>
        <w:behaviors>
          <w:behavior w:val="content"/>
        </w:behaviors>
        <w:guid w:val="{FD970093-EDB4-42DE-B7B1-D3A0BC25EF04}"/>
      </w:docPartPr>
      <w:docPartBody>
        <w:p w:rsidR="000757D6" w:rsidRDefault="00672AFA" w:rsidP="00672AFA">
          <w:pPr>
            <w:pStyle w:val="92FF5ACF667C475586AC23EBAE1FEF7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09D2DF1773E149F790D525AECFB384F7"/>
        <w:category>
          <w:name w:val="General"/>
          <w:gallery w:val="placeholder"/>
        </w:category>
        <w:types>
          <w:type w:val="bbPlcHdr"/>
        </w:types>
        <w:behaviors>
          <w:behavior w:val="content"/>
        </w:behaviors>
        <w:guid w:val="{3D91F5D3-0682-4A9E-9242-EEB692153194}"/>
      </w:docPartPr>
      <w:docPartBody>
        <w:p w:rsidR="000757D6" w:rsidRDefault="00672AFA" w:rsidP="00672AFA">
          <w:pPr>
            <w:pStyle w:val="09D2DF1773E149F790D525AECFB384F7"/>
          </w:pPr>
          <w:r w:rsidRPr="00931CD0">
            <w:rPr>
              <w:rStyle w:val="PlaceholderText"/>
            </w:rPr>
            <w:t>Choose an item.</w:t>
          </w:r>
        </w:p>
      </w:docPartBody>
    </w:docPart>
    <w:docPart>
      <w:docPartPr>
        <w:name w:val="EE9218543CD04595BCA08FD46DAA5C53"/>
        <w:category>
          <w:name w:val="General"/>
          <w:gallery w:val="placeholder"/>
        </w:category>
        <w:types>
          <w:type w:val="bbPlcHdr"/>
        </w:types>
        <w:behaviors>
          <w:behavior w:val="content"/>
        </w:behaviors>
        <w:guid w:val="{BC2E155B-49D5-4C96-A980-2C04F778C699}"/>
      </w:docPartPr>
      <w:docPartBody>
        <w:p w:rsidR="000757D6" w:rsidRDefault="00672AFA" w:rsidP="00672AFA">
          <w:pPr>
            <w:pStyle w:val="EE9218543CD04595BCA08FD46DAA5C53"/>
          </w:pPr>
          <w:r w:rsidRPr="00931CD0">
            <w:rPr>
              <w:rStyle w:val="PlaceholderText"/>
            </w:rPr>
            <w:t>Click or tap here to enter text.</w:t>
          </w:r>
        </w:p>
      </w:docPartBody>
    </w:docPart>
    <w:docPart>
      <w:docPartPr>
        <w:name w:val="282E3969C7CC49788DF9710B0FD23644"/>
        <w:category>
          <w:name w:val="General"/>
          <w:gallery w:val="placeholder"/>
        </w:category>
        <w:types>
          <w:type w:val="bbPlcHdr"/>
        </w:types>
        <w:behaviors>
          <w:behavior w:val="content"/>
        </w:behaviors>
        <w:guid w:val="{E963DA3D-7C8D-407D-9E1B-C1F6316B3EEB}"/>
      </w:docPartPr>
      <w:docPartBody>
        <w:p w:rsidR="000757D6" w:rsidRDefault="00672AFA" w:rsidP="00672AFA">
          <w:pPr>
            <w:pStyle w:val="282E3969C7CC49788DF9710B0FD23644"/>
          </w:pPr>
          <w:r w:rsidRPr="00FF1D0D">
            <w:rPr>
              <w:rStyle w:val="PlaceholderText"/>
              <w:lang w:val="en-US"/>
            </w:rPr>
            <w:t>Click or tap to enter a date.</w:t>
          </w:r>
        </w:p>
      </w:docPartBody>
    </w:docPart>
    <w:docPart>
      <w:docPartPr>
        <w:name w:val="DD27FF3C47F84CA5AEAFBF802062D6B3"/>
        <w:category>
          <w:name w:val="General"/>
          <w:gallery w:val="placeholder"/>
        </w:category>
        <w:types>
          <w:type w:val="bbPlcHdr"/>
        </w:types>
        <w:behaviors>
          <w:behavior w:val="content"/>
        </w:behaviors>
        <w:guid w:val="{B0CE2438-14BE-4AF4-818E-9D4A21322FBA}"/>
      </w:docPartPr>
      <w:docPartBody>
        <w:p w:rsidR="000757D6" w:rsidRDefault="00672AFA" w:rsidP="00672AFA">
          <w:pPr>
            <w:pStyle w:val="DD27FF3C47F84CA5AEAFBF802062D6B3"/>
          </w:pPr>
          <w:r w:rsidRPr="00931CD0">
            <w:rPr>
              <w:rStyle w:val="PlaceholderText"/>
            </w:rPr>
            <w:t>Click or tap here to enter text.</w:t>
          </w:r>
        </w:p>
      </w:docPartBody>
    </w:docPart>
    <w:docPart>
      <w:docPartPr>
        <w:name w:val="9084D0EDA5CB4C75971A1EE57C1BB83F"/>
        <w:category>
          <w:name w:val="General"/>
          <w:gallery w:val="placeholder"/>
        </w:category>
        <w:types>
          <w:type w:val="bbPlcHdr"/>
        </w:types>
        <w:behaviors>
          <w:behavior w:val="content"/>
        </w:behaviors>
        <w:guid w:val="{841B172A-4FBD-4180-8FF6-FEA2937344F9}"/>
      </w:docPartPr>
      <w:docPartBody>
        <w:p w:rsidR="000757D6" w:rsidRDefault="00672AFA" w:rsidP="00672AFA">
          <w:pPr>
            <w:pStyle w:val="9084D0EDA5CB4C75971A1EE57C1BB83F"/>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660D8C8ED157477BB4C777ACEB4F389A"/>
        <w:category>
          <w:name w:val="General"/>
          <w:gallery w:val="placeholder"/>
        </w:category>
        <w:types>
          <w:type w:val="bbPlcHdr"/>
        </w:types>
        <w:behaviors>
          <w:behavior w:val="content"/>
        </w:behaviors>
        <w:guid w:val="{35ADFE9A-5424-49AB-9B85-50387EA5B3EA}"/>
      </w:docPartPr>
      <w:docPartBody>
        <w:p w:rsidR="000757D6" w:rsidRDefault="00672AFA" w:rsidP="00672AFA">
          <w:pPr>
            <w:pStyle w:val="660D8C8ED157477BB4C777ACEB4F389A"/>
          </w:pPr>
          <w:r w:rsidRPr="00931CD0">
            <w:rPr>
              <w:rStyle w:val="PlaceholderText"/>
            </w:rPr>
            <w:t>Choose an item.</w:t>
          </w:r>
        </w:p>
      </w:docPartBody>
    </w:docPart>
    <w:docPart>
      <w:docPartPr>
        <w:name w:val="521C658974644B72ABD333FF0E73E13C"/>
        <w:category>
          <w:name w:val="General"/>
          <w:gallery w:val="placeholder"/>
        </w:category>
        <w:types>
          <w:type w:val="bbPlcHdr"/>
        </w:types>
        <w:behaviors>
          <w:behavior w:val="content"/>
        </w:behaviors>
        <w:guid w:val="{4974C55E-E093-4934-98C1-D0C50DFE8C16}"/>
      </w:docPartPr>
      <w:docPartBody>
        <w:p w:rsidR="000757D6" w:rsidRDefault="00672AFA" w:rsidP="00672AFA">
          <w:pPr>
            <w:pStyle w:val="521C658974644B72ABD333FF0E73E13C"/>
          </w:pPr>
          <w:r w:rsidRPr="00931CD0">
            <w:rPr>
              <w:rStyle w:val="PlaceholderText"/>
            </w:rPr>
            <w:t>Click or tap here to enter text.</w:t>
          </w:r>
        </w:p>
      </w:docPartBody>
    </w:docPart>
    <w:docPart>
      <w:docPartPr>
        <w:name w:val="F1F99DA03B66484F9A2568A72A0BB909"/>
        <w:category>
          <w:name w:val="General"/>
          <w:gallery w:val="placeholder"/>
        </w:category>
        <w:types>
          <w:type w:val="bbPlcHdr"/>
        </w:types>
        <w:behaviors>
          <w:behavior w:val="content"/>
        </w:behaviors>
        <w:guid w:val="{48CC1C00-4109-436C-94AB-687BC323D25A}"/>
      </w:docPartPr>
      <w:docPartBody>
        <w:p w:rsidR="000757D6" w:rsidRDefault="00672AFA" w:rsidP="00672AFA">
          <w:pPr>
            <w:pStyle w:val="F1F99DA03B66484F9A2568A72A0BB909"/>
          </w:pPr>
          <w:r w:rsidRPr="00FF1D0D">
            <w:rPr>
              <w:rStyle w:val="PlaceholderText"/>
              <w:lang w:val="en-US"/>
            </w:rPr>
            <w:t>Click or tap to enter a date.</w:t>
          </w:r>
        </w:p>
      </w:docPartBody>
    </w:docPart>
    <w:docPart>
      <w:docPartPr>
        <w:name w:val="32F9C6385E62488882A2FF6B00DE6B95"/>
        <w:category>
          <w:name w:val="General"/>
          <w:gallery w:val="placeholder"/>
        </w:category>
        <w:types>
          <w:type w:val="bbPlcHdr"/>
        </w:types>
        <w:behaviors>
          <w:behavior w:val="content"/>
        </w:behaviors>
        <w:guid w:val="{6D3645C1-A276-4250-A2B1-450755A8993B}"/>
      </w:docPartPr>
      <w:docPartBody>
        <w:p w:rsidR="000757D6" w:rsidRDefault="00672AFA" w:rsidP="00672AFA">
          <w:pPr>
            <w:pStyle w:val="32F9C6385E62488882A2FF6B00DE6B95"/>
          </w:pPr>
          <w:r w:rsidRPr="00931CD0">
            <w:rPr>
              <w:rStyle w:val="PlaceholderText"/>
            </w:rPr>
            <w:t>Click or tap here to enter text.</w:t>
          </w:r>
        </w:p>
      </w:docPartBody>
    </w:docPart>
    <w:docPart>
      <w:docPartPr>
        <w:name w:val="A53F58D93D08474492747145D5573F2E"/>
        <w:category>
          <w:name w:val="General"/>
          <w:gallery w:val="placeholder"/>
        </w:category>
        <w:types>
          <w:type w:val="bbPlcHdr"/>
        </w:types>
        <w:behaviors>
          <w:behavior w:val="content"/>
        </w:behaviors>
        <w:guid w:val="{043AF9E3-12F8-418F-A968-62693BC924D7}"/>
      </w:docPartPr>
      <w:docPartBody>
        <w:p w:rsidR="000757D6" w:rsidRDefault="00672AFA" w:rsidP="00672AFA">
          <w:pPr>
            <w:pStyle w:val="A53F58D93D08474492747145D5573F2E"/>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AE746D78BF8D4FE7B2F2050CA8B7E08E"/>
        <w:category>
          <w:name w:val="General"/>
          <w:gallery w:val="placeholder"/>
        </w:category>
        <w:types>
          <w:type w:val="bbPlcHdr"/>
        </w:types>
        <w:behaviors>
          <w:behavior w:val="content"/>
        </w:behaviors>
        <w:guid w:val="{F4F4DB3F-A0FE-4666-8B93-8AD4FA2F8F2B}"/>
      </w:docPartPr>
      <w:docPartBody>
        <w:p w:rsidR="000757D6" w:rsidRDefault="00672AFA" w:rsidP="00672AFA">
          <w:pPr>
            <w:pStyle w:val="AE746D78BF8D4FE7B2F2050CA8B7E08E"/>
          </w:pPr>
          <w:r w:rsidRPr="00931CD0">
            <w:rPr>
              <w:rStyle w:val="PlaceholderText"/>
            </w:rPr>
            <w:t>Click or tap to enter a date.</w:t>
          </w:r>
        </w:p>
      </w:docPartBody>
    </w:docPart>
    <w:docPart>
      <w:docPartPr>
        <w:name w:val="0591E0B656BE47CEB2D8D446065ECA7C"/>
        <w:category>
          <w:name w:val="General"/>
          <w:gallery w:val="placeholder"/>
        </w:category>
        <w:types>
          <w:type w:val="bbPlcHdr"/>
        </w:types>
        <w:behaviors>
          <w:behavior w:val="content"/>
        </w:behaviors>
        <w:guid w:val="{D1CA7C8E-1A80-4345-B040-DB802DA60389}"/>
      </w:docPartPr>
      <w:docPartBody>
        <w:p w:rsidR="000757D6" w:rsidRDefault="00672AFA" w:rsidP="00672AFA">
          <w:pPr>
            <w:pStyle w:val="0591E0B656BE47CEB2D8D446065ECA7C"/>
          </w:pPr>
          <w:r w:rsidRPr="00931CD0">
            <w:rPr>
              <w:rStyle w:val="PlaceholderText"/>
            </w:rPr>
            <w:t>Click or tap here to enter text.</w:t>
          </w:r>
        </w:p>
      </w:docPartBody>
    </w:docPart>
    <w:docPart>
      <w:docPartPr>
        <w:name w:val="E55C516CC1644C21825E11D6DFDB28C2"/>
        <w:category>
          <w:name w:val="General"/>
          <w:gallery w:val="placeholder"/>
        </w:category>
        <w:types>
          <w:type w:val="bbPlcHdr"/>
        </w:types>
        <w:behaviors>
          <w:behavior w:val="content"/>
        </w:behaviors>
        <w:guid w:val="{F5C204B5-0015-4065-A1D8-6CBF2ED5843B}"/>
      </w:docPartPr>
      <w:docPartBody>
        <w:p w:rsidR="000757D6" w:rsidRDefault="00672AFA" w:rsidP="00672AFA">
          <w:pPr>
            <w:pStyle w:val="E55C516CC1644C21825E11D6DFDB28C2"/>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A44B7077E3134CEEBA28BD4C33BB87CE"/>
        <w:category>
          <w:name w:val="General"/>
          <w:gallery w:val="placeholder"/>
        </w:category>
        <w:types>
          <w:type w:val="bbPlcHdr"/>
        </w:types>
        <w:behaviors>
          <w:behavior w:val="content"/>
        </w:behaviors>
        <w:guid w:val="{34FD826B-DFEA-4B76-9635-09C73F5B3833}"/>
      </w:docPartPr>
      <w:docPartBody>
        <w:p w:rsidR="000757D6" w:rsidRDefault="00672AFA" w:rsidP="00672AFA">
          <w:pPr>
            <w:pStyle w:val="A44B7077E3134CEEBA28BD4C33BB87CE"/>
          </w:pPr>
          <w:r w:rsidRPr="00931CD0">
            <w:rPr>
              <w:rStyle w:val="PlaceholderText"/>
            </w:rPr>
            <w:t>Click or tap to enter a date.</w:t>
          </w:r>
        </w:p>
      </w:docPartBody>
    </w:docPart>
    <w:docPart>
      <w:docPartPr>
        <w:name w:val="15BDCC8C1AA6479ABD9DB5D9F2E18B68"/>
        <w:category>
          <w:name w:val="General"/>
          <w:gallery w:val="placeholder"/>
        </w:category>
        <w:types>
          <w:type w:val="bbPlcHdr"/>
        </w:types>
        <w:behaviors>
          <w:behavior w:val="content"/>
        </w:behaviors>
        <w:guid w:val="{41360924-812B-4522-8CAF-E319868256A5}"/>
      </w:docPartPr>
      <w:docPartBody>
        <w:p w:rsidR="000757D6" w:rsidRDefault="00672AFA" w:rsidP="00672AFA">
          <w:pPr>
            <w:pStyle w:val="15BDCC8C1AA6479ABD9DB5D9F2E18B68"/>
          </w:pPr>
          <w:r w:rsidRPr="00931CD0">
            <w:rPr>
              <w:rStyle w:val="PlaceholderText"/>
            </w:rPr>
            <w:t>Click or tap here to enter text.</w:t>
          </w:r>
        </w:p>
      </w:docPartBody>
    </w:docPart>
    <w:docPart>
      <w:docPartPr>
        <w:name w:val="A56E19D5B99F4D139D265610B43BB30C"/>
        <w:category>
          <w:name w:val="General"/>
          <w:gallery w:val="placeholder"/>
        </w:category>
        <w:types>
          <w:type w:val="bbPlcHdr"/>
        </w:types>
        <w:behaviors>
          <w:behavior w:val="content"/>
        </w:behaviors>
        <w:guid w:val="{13AF8E9B-274F-4B90-A3D8-3B55CF4B9288}"/>
      </w:docPartPr>
      <w:docPartBody>
        <w:p w:rsidR="000757D6" w:rsidRDefault="00672AFA" w:rsidP="00672AFA">
          <w:pPr>
            <w:pStyle w:val="A56E19D5B99F4D139D265610B43BB30C"/>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5B7D164E093D425F9F820330F2A69730"/>
        <w:category>
          <w:name w:val="General"/>
          <w:gallery w:val="placeholder"/>
        </w:category>
        <w:types>
          <w:type w:val="bbPlcHdr"/>
        </w:types>
        <w:behaviors>
          <w:behavior w:val="content"/>
        </w:behaviors>
        <w:guid w:val="{F5633E3F-E319-4B81-A460-F035BBE5FD34}"/>
      </w:docPartPr>
      <w:docPartBody>
        <w:p w:rsidR="000757D6" w:rsidRDefault="00672AFA" w:rsidP="00672AFA">
          <w:pPr>
            <w:pStyle w:val="5B7D164E093D425F9F820330F2A69730"/>
          </w:pPr>
          <w:r w:rsidRPr="00931CD0">
            <w:rPr>
              <w:rStyle w:val="PlaceholderText"/>
            </w:rPr>
            <w:t>Click or tap to enter a date.</w:t>
          </w:r>
        </w:p>
      </w:docPartBody>
    </w:docPart>
    <w:docPart>
      <w:docPartPr>
        <w:name w:val="107BE81470D249E490A23F5E35D99938"/>
        <w:category>
          <w:name w:val="General"/>
          <w:gallery w:val="placeholder"/>
        </w:category>
        <w:types>
          <w:type w:val="bbPlcHdr"/>
        </w:types>
        <w:behaviors>
          <w:behavior w:val="content"/>
        </w:behaviors>
        <w:guid w:val="{AAAF2AFE-6177-4D4D-85B8-A6D1F7B07156}"/>
      </w:docPartPr>
      <w:docPartBody>
        <w:p w:rsidR="000757D6" w:rsidRDefault="00672AFA" w:rsidP="00672AFA">
          <w:pPr>
            <w:pStyle w:val="107BE81470D249E490A23F5E35D99938"/>
          </w:pPr>
          <w:r w:rsidRPr="00931CD0">
            <w:rPr>
              <w:rStyle w:val="PlaceholderText"/>
            </w:rPr>
            <w:t>Click or tap here to enter text.</w:t>
          </w:r>
        </w:p>
      </w:docPartBody>
    </w:docPart>
    <w:docPart>
      <w:docPartPr>
        <w:name w:val="21342CC2846448149E168A3DD282B971"/>
        <w:category>
          <w:name w:val="General"/>
          <w:gallery w:val="placeholder"/>
        </w:category>
        <w:types>
          <w:type w:val="bbPlcHdr"/>
        </w:types>
        <w:behaviors>
          <w:behavior w:val="content"/>
        </w:behaviors>
        <w:guid w:val="{65EE7550-D4B7-4F70-81CC-777EDADA6BBA}"/>
      </w:docPartPr>
      <w:docPartBody>
        <w:p w:rsidR="000757D6" w:rsidRDefault="00672AFA" w:rsidP="00672AFA">
          <w:pPr>
            <w:pStyle w:val="21342CC2846448149E168A3DD282B971"/>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1C2221B27E74DA18604A0CF7C4E9A36"/>
        <w:category>
          <w:name w:val="General"/>
          <w:gallery w:val="placeholder"/>
        </w:category>
        <w:types>
          <w:type w:val="bbPlcHdr"/>
        </w:types>
        <w:behaviors>
          <w:behavior w:val="content"/>
        </w:behaviors>
        <w:guid w:val="{1364005E-1F94-4008-AB95-87E2FA7723EA}"/>
      </w:docPartPr>
      <w:docPartBody>
        <w:p w:rsidR="000757D6" w:rsidRDefault="00672AFA" w:rsidP="00672AFA">
          <w:pPr>
            <w:pStyle w:val="91C2221B27E74DA18604A0CF7C4E9A36"/>
          </w:pPr>
          <w:r w:rsidRPr="00931CD0">
            <w:rPr>
              <w:rStyle w:val="PlaceholderText"/>
            </w:rPr>
            <w:t>Click or tap to enter a date.</w:t>
          </w:r>
        </w:p>
      </w:docPartBody>
    </w:docPart>
    <w:docPart>
      <w:docPartPr>
        <w:name w:val="CBCE8879BF684C1E82471C45A603494F"/>
        <w:category>
          <w:name w:val="General"/>
          <w:gallery w:val="placeholder"/>
        </w:category>
        <w:types>
          <w:type w:val="bbPlcHdr"/>
        </w:types>
        <w:behaviors>
          <w:behavior w:val="content"/>
        </w:behaviors>
        <w:guid w:val="{713B9CBD-C33E-4892-B7A2-E4A6D111CB82}"/>
      </w:docPartPr>
      <w:docPartBody>
        <w:p w:rsidR="000757D6" w:rsidRDefault="00672AFA" w:rsidP="00672AFA">
          <w:pPr>
            <w:pStyle w:val="CBCE8879BF684C1E82471C45A603494F"/>
          </w:pPr>
          <w:r w:rsidRPr="00931CD0">
            <w:rPr>
              <w:rStyle w:val="PlaceholderText"/>
            </w:rPr>
            <w:t>Click or tap here to enter text.</w:t>
          </w:r>
        </w:p>
      </w:docPartBody>
    </w:docPart>
    <w:docPart>
      <w:docPartPr>
        <w:name w:val="0BE9D4F0D0E14ACE9D55A9563608EB1A"/>
        <w:category>
          <w:name w:val="General"/>
          <w:gallery w:val="placeholder"/>
        </w:category>
        <w:types>
          <w:type w:val="bbPlcHdr"/>
        </w:types>
        <w:behaviors>
          <w:behavior w:val="content"/>
        </w:behaviors>
        <w:guid w:val="{C75586A5-9724-4CC7-9C03-1EAA5077044E}"/>
      </w:docPartPr>
      <w:docPartBody>
        <w:p w:rsidR="000757D6" w:rsidRDefault="00672AFA" w:rsidP="00672AFA">
          <w:pPr>
            <w:pStyle w:val="0BE9D4F0D0E14ACE9D55A9563608EB1A"/>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F88F24A8F33341199D4BC0650D089765"/>
        <w:category>
          <w:name w:val="General"/>
          <w:gallery w:val="placeholder"/>
        </w:category>
        <w:types>
          <w:type w:val="bbPlcHdr"/>
        </w:types>
        <w:behaviors>
          <w:behavior w:val="content"/>
        </w:behaviors>
        <w:guid w:val="{CFE59396-E9B4-4A68-A49F-FBF335D07AC7}"/>
      </w:docPartPr>
      <w:docPartBody>
        <w:p w:rsidR="000757D6" w:rsidRDefault="00672AFA" w:rsidP="00672AFA">
          <w:pPr>
            <w:pStyle w:val="F88F24A8F33341199D4BC0650D089765"/>
          </w:pPr>
          <w:r w:rsidRPr="00931CD0">
            <w:rPr>
              <w:rStyle w:val="PlaceholderText"/>
            </w:rPr>
            <w:t>Click or tap to enter a date.</w:t>
          </w:r>
        </w:p>
      </w:docPartBody>
    </w:docPart>
    <w:docPart>
      <w:docPartPr>
        <w:name w:val="0881AC805C0049ED8B06E5A6074433E3"/>
        <w:category>
          <w:name w:val="General"/>
          <w:gallery w:val="placeholder"/>
        </w:category>
        <w:types>
          <w:type w:val="bbPlcHdr"/>
        </w:types>
        <w:behaviors>
          <w:behavior w:val="content"/>
        </w:behaviors>
        <w:guid w:val="{979DCBCB-D3C8-4410-A70C-F11EEC146E87}"/>
      </w:docPartPr>
      <w:docPartBody>
        <w:p w:rsidR="000757D6" w:rsidRDefault="00672AFA" w:rsidP="00672AFA">
          <w:pPr>
            <w:pStyle w:val="0881AC805C0049ED8B06E5A6074433E3"/>
          </w:pPr>
          <w:r w:rsidRPr="00931CD0">
            <w:rPr>
              <w:rStyle w:val="PlaceholderText"/>
            </w:rPr>
            <w:t>Click or tap here to enter text.</w:t>
          </w:r>
        </w:p>
      </w:docPartBody>
    </w:docPart>
    <w:docPart>
      <w:docPartPr>
        <w:name w:val="76E31887C7BE42A68183C2DF0596D394"/>
        <w:category>
          <w:name w:val="General"/>
          <w:gallery w:val="placeholder"/>
        </w:category>
        <w:types>
          <w:type w:val="bbPlcHdr"/>
        </w:types>
        <w:behaviors>
          <w:behavior w:val="content"/>
        </w:behaviors>
        <w:guid w:val="{1ADA0CB4-68FE-4A22-A3A9-A41E9183A678}"/>
      </w:docPartPr>
      <w:docPartBody>
        <w:p w:rsidR="000757D6" w:rsidRDefault="00672AFA" w:rsidP="00672AFA">
          <w:pPr>
            <w:pStyle w:val="76E31887C7BE42A68183C2DF0596D394"/>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CE46F40B161E4136993AF250914525D8"/>
        <w:category>
          <w:name w:val="General"/>
          <w:gallery w:val="placeholder"/>
        </w:category>
        <w:types>
          <w:type w:val="bbPlcHdr"/>
        </w:types>
        <w:behaviors>
          <w:behavior w:val="content"/>
        </w:behaviors>
        <w:guid w:val="{73CFEBEE-21D2-4A2C-BDF7-2E72F4746B58}"/>
      </w:docPartPr>
      <w:docPartBody>
        <w:p w:rsidR="000757D6" w:rsidRDefault="00672AFA" w:rsidP="00672AFA">
          <w:pPr>
            <w:pStyle w:val="CE46F40B161E4136993AF250914525D8"/>
          </w:pPr>
          <w:r w:rsidRPr="00931CD0">
            <w:rPr>
              <w:rStyle w:val="PlaceholderText"/>
            </w:rPr>
            <w:t>Click or tap to enter a date.</w:t>
          </w:r>
        </w:p>
      </w:docPartBody>
    </w:docPart>
    <w:docPart>
      <w:docPartPr>
        <w:name w:val="05D48221B7024D939988A4B693888088"/>
        <w:category>
          <w:name w:val="General"/>
          <w:gallery w:val="placeholder"/>
        </w:category>
        <w:types>
          <w:type w:val="bbPlcHdr"/>
        </w:types>
        <w:behaviors>
          <w:behavior w:val="content"/>
        </w:behaviors>
        <w:guid w:val="{3C11DE8E-3585-4FA7-BD34-76287AA2ABDA}"/>
      </w:docPartPr>
      <w:docPartBody>
        <w:p w:rsidR="000757D6" w:rsidRDefault="00672AFA" w:rsidP="00672AFA">
          <w:pPr>
            <w:pStyle w:val="05D48221B7024D939988A4B693888088"/>
          </w:pPr>
          <w:r w:rsidRPr="00931CD0">
            <w:rPr>
              <w:rStyle w:val="PlaceholderText"/>
            </w:rPr>
            <w:t>Click or tap here to enter text.</w:t>
          </w:r>
        </w:p>
      </w:docPartBody>
    </w:docPart>
    <w:docPart>
      <w:docPartPr>
        <w:name w:val="3360F9E5CFB442A48DE0C8F2FE8DAEAA"/>
        <w:category>
          <w:name w:val="General"/>
          <w:gallery w:val="placeholder"/>
        </w:category>
        <w:types>
          <w:type w:val="bbPlcHdr"/>
        </w:types>
        <w:behaviors>
          <w:behavior w:val="content"/>
        </w:behaviors>
        <w:guid w:val="{60B3699B-88A6-470F-85EE-37E052450787}"/>
      </w:docPartPr>
      <w:docPartBody>
        <w:p w:rsidR="000757D6" w:rsidRDefault="00672AFA" w:rsidP="00672AFA">
          <w:pPr>
            <w:pStyle w:val="3360F9E5CFB442A48DE0C8F2FE8DAEAA"/>
          </w:pPr>
          <w:r w:rsidRPr="00931CD0">
            <w:rPr>
              <w:rStyle w:val="PlaceholderText"/>
            </w:rPr>
            <w:t>Choose an item.</w:t>
          </w:r>
        </w:p>
      </w:docPartBody>
    </w:docPart>
    <w:docPart>
      <w:docPartPr>
        <w:name w:val="E6FEE6576A574CE6A12B63ED223347A9"/>
        <w:category>
          <w:name w:val="General"/>
          <w:gallery w:val="placeholder"/>
        </w:category>
        <w:types>
          <w:type w:val="bbPlcHdr"/>
        </w:types>
        <w:behaviors>
          <w:behavior w:val="content"/>
        </w:behaviors>
        <w:guid w:val="{FCFE4A80-3EB9-40EA-B229-2A3C620FEEEF}"/>
      </w:docPartPr>
      <w:docPartBody>
        <w:p w:rsidR="000757D6" w:rsidRDefault="00672AFA" w:rsidP="00672AFA">
          <w:pPr>
            <w:pStyle w:val="E6FEE6576A574CE6A12B63ED223347A9"/>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9E15E032650840F89F069877608D067D"/>
        <w:category>
          <w:name w:val="General"/>
          <w:gallery w:val="placeholder"/>
        </w:category>
        <w:types>
          <w:type w:val="bbPlcHdr"/>
        </w:types>
        <w:behaviors>
          <w:behavior w:val="content"/>
        </w:behaviors>
        <w:guid w:val="{083D569B-54C0-4252-9E9A-F1649FEAAD4E}"/>
      </w:docPartPr>
      <w:docPartBody>
        <w:p w:rsidR="000757D6" w:rsidRDefault="00672AFA" w:rsidP="00672AFA">
          <w:pPr>
            <w:pStyle w:val="9E15E032650840F89F069877608D067D"/>
          </w:pPr>
          <w:r w:rsidRPr="00931CD0">
            <w:rPr>
              <w:rStyle w:val="PlaceholderText"/>
            </w:rPr>
            <w:t>Click or tap to enter a date.</w:t>
          </w:r>
        </w:p>
      </w:docPartBody>
    </w:docPart>
    <w:docPart>
      <w:docPartPr>
        <w:name w:val="47D4DEDB03CE4461BFF5A5ACDA021DC8"/>
        <w:category>
          <w:name w:val="General"/>
          <w:gallery w:val="placeholder"/>
        </w:category>
        <w:types>
          <w:type w:val="bbPlcHdr"/>
        </w:types>
        <w:behaviors>
          <w:behavior w:val="content"/>
        </w:behaviors>
        <w:guid w:val="{CE64C915-1081-48B5-9DE8-C007D4B6D070}"/>
      </w:docPartPr>
      <w:docPartBody>
        <w:p w:rsidR="000757D6" w:rsidRDefault="00672AFA" w:rsidP="00672AFA">
          <w:pPr>
            <w:pStyle w:val="47D4DEDB03CE4461BFF5A5ACDA021DC8"/>
          </w:pPr>
          <w:r w:rsidRPr="00931CD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E307037-535F-4E93-8D3F-537AEB8063D8}"/>
      </w:docPartPr>
      <w:docPartBody>
        <w:p w:rsidR="000757D6" w:rsidRDefault="00672AFA">
          <w:r w:rsidRPr="00A01047">
            <w:rPr>
              <w:rStyle w:val="PlaceholderText"/>
            </w:rPr>
            <w:t>Click or tap here to enter text.</w:t>
          </w:r>
        </w:p>
      </w:docPartBody>
    </w:docPart>
    <w:docPart>
      <w:docPartPr>
        <w:name w:val="472C633AB3974CDB8B75BEDFF31A1A65"/>
        <w:category>
          <w:name w:val="General"/>
          <w:gallery w:val="placeholder"/>
        </w:category>
        <w:types>
          <w:type w:val="bbPlcHdr"/>
        </w:types>
        <w:behaviors>
          <w:behavior w:val="content"/>
        </w:behaviors>
        <w:guid w:val="{6C66ABC3-DD68-43EB-BF3D-1C0185636FE9}"/>
      </w:docPartPr>
      <w:docPartBody>
        <w:p w:rsidR="000757D6" w:rsidRDefault="00672AFA" w:rsidP="00672AFA">
          <w:pPr>
            <w:pStyle w:val="472C633AB3974CDB8B75BEDFF31A1A65"/>
          </w:pPr>
          <w:r w:rsidRPr="00931CD0">
            <w:rPr>
              <w:rStyle w:val="PlaceholderText"/>
            </w:rPr>
            <w:t>Click or tap here to enter text.</w:t>
          </w:r>
        </w:p>
      </w:docPartBody>
    </w:docPart>
    <w:docPart>
      <w:docPartPr>
        <w:name w:val="0082AE67D64147B0B6533C2A13B67AFB"/>
        <w:category>
          <w:name w:val="General"/>
          <w:gallery w:val="placeholder"/>
        </w:category>
        <w:types>
          <w:type w:val="bbPlcHdr"/>
        </w:types>
        <w:behaviors>
          <w:behavior w:val="content"/>
        </w:behaviors>
        <w:guid w:val="{046547F3-0023-473C-9A50-0EFC0A736931}"/>
      </w:docPartPr>
      <w:docPartBody>
        <w:p w:rsidR="00D426C9" w:rsidRDefault="000757D6" w:rsidP="000757D6">
          <w:pPr>
            <w:pStyle w:val="0082AE67D64147B0B6533C2A13B67AFB"/>
          </w:pPr>
          <w:r w:rsidRPr="00931CD0">
            <w:rPr>
              <w:rStyle w:val="PlaceholderText"/>
            </w:rPr>
            <w:t>Enter any content that you want to repeat, including other content controls. You can also insert this control around table rows in order to repeat parts of a table.</w:t>
          </w:r>
        </w:p>
      </w:docPartBody>
    </w:docPart>
    <w:docPart>
      <w:docPartPr>
        <w:name w:val="83FEF234D2E841A9B013707D0096D308"/>
        <w:category>
          <w:name w:val="General"/>
          <w:gallery w:val="placeholder"/>
        </w:category>
        <w:types>
          <w:type w:val="bbPlcHdr"/>
        </w:types>
        <w:behaviors>
          <w:behavior w:val="content"/>
        </w:behaviors>
        <w:guid w:val="{11036E60-466D-4DC4-B8A0-B4F6545DC0F4}"/>
      </w:docPartPr>
      <w:docPartBody>
        <w:p w:rsidR="00D426C9" w:rsidRDefault="000757D6" w:rsidP="000757D6">
          <w:pPr>
            <w:pStyle w:val="83FEF234D2E841A9B013707D0096D308"/>
          </w:pPr>
          <w:r w:rsidRPr="00931CD0">
            <w:rPr>
              <w:rStyle w:val="PlaceholderText"/>
            </w:rPr>
            <w:t>Click or tap to enter a date.</w:t>
          </w:r>
        </w:p>
      </w:docPartBody>
    </w:docPart>
    <w:docPart>
      <w:docPartPr>
        <w:name w:val="C7388B7117234943BDA14FE516660095"/>
        <w:category>
          <w:name w:val="General"/>
          <w:gallery w:val="placeholder"/>
        </w:category>
        <w:types>
          <w:type w:val="bbPlcHdr"/>
        </w:types>
        <w:behaviors>
          <w:behavior w:val="content"/>
        </w:behaviors>
        <w:guid w:val="{F7517313-1F27-4E86-8585-C2444705FE75}"/>
      </w:docPartPr>
      <w:docPartBody>
        <w:p w:rsidR="00D426C9" w:rsidRDefault="000757D6" w:rsidP="000757D6">
          <w:pPr>
            <w:pStyle w:val="C7388B7117234943BDA14FE516660095"/>
          </w:pPr>
          <w:r w:rsidRPr="00A01047">
            <w:rPr>
              <w:rStyle w:val="PlaceholderText"/>
            </w:rPr>
            <w:t>Click or tap here to enter text.</w:t>
          </w:r>
        </w:p>
      </w:docPartBody>
    </w:docPart>
    <w:docPart>
      <w:docPartPr>
        <w:name w:val="9C009B3F16894F248A8CBF819066BF34"/>
        <w:category>
          <w:name w:val="General"/>
          <w:gallery w:val="placeholder"/>
        </w:category>
        <w:types>
          <w:type w:val="bbPlcHdr"/>
        </w:types>
        <w:behaviors>
          <w:behavior w:val="content"/>
        </w:behaviors>
        <w:guid w:val="{C06DB2AF-5841-4396-A411-C560B8B1F2B7}"/>
      </w:docPartPr>
      <w:docPartBody>
        <w:p w:rsidR="00D426C9" w:rsidRDefault="000757D6" w:rsidP="000757D6">
          <w:pPr>
            <w:pStyle w:val="9C009B3F16894F248A8CBF819066BF34"/>
          </w:pPr>
          <w:r w:rsidRPr="00931CD0">
            <w:rPr>
              <w:rStyle w:val="PlaceholderText"/>
            </w:rPr>
            <w:t>Click or tap here to enter text.</w:t>
          </w:r>
        </w:p>
      </w:docPartBody>
    </w:docPart>
    <w:docPart>
      <w:docPartPr>
        <w:name w:val="7A0A3BBEA09C44A9A31F301058F0429B"/>
        <w:category>
          <w:name w:val="General"/>
          <w:gallery w:val="placeholder"/>
        </w:category>
        <w:types>
          <w:type w:val="bbPlcHdr"/>
        </w:types>
        <w:behaviors>
          <w:behavior w:val="content"/>
        </w:behaviors>
        <w:guid w:val="{2D24D487-B4BD-4A5D-B4B0-FD4F314C3E73}"/>
      </w:docPartPr>
      <w:docPartBody>
        <w:p w:rsidR="00D426C9" w:rsidRDefault="000757D6" w:rsidP="000757D6">
          <w:pPr>
            <w:pStyle w:val="7A0A3BBEA09C44A9A31F301058F0429B"/>
          </w:pPr>
          <w:r w:rsidRPr="00931CD0">
            <w:rPr>
              <w:rStyle w:val="PlaceholderText"/>
            </w:rPr>
            <w:t>Click or tap here to enter text.</w:t>
          </w:r>
        </w:p>
      </w:docPartBody>
    </w:docPart>
    <w:docPart>
      <w:docPartPr>
        <w:name w:val="5A422D38FA994262A3B2F3319364106A"/>
        <w:category>
          <w:name w:val="General"/>
          <w:gallery w:val="placeholder"/>
        </w:category>
        <w:types>
          <w:type w:val="bbPlcHdr"/>
        </w:types>
        <w:behaviors>
          <w:behavior w:val="content"/>
        </w:behaviors>
        <w:guid w:val="{A98B2B71-518B-4F16-8E9B-25055106D064}"/>
      </w:docPartPr>
      <w:docPartBody>
        <w:p w:rsidR="00D426C9" w:rsidRDefault="000757D6" w:rsidP="000757D6">
          <w:pPr>
            <w:pStyle w:val="5A422D38FA994262A3B2F3319364106A"/>
          </w:pPr>
          <w:r w:rsidRPr="00931CD0">
            <w:rPr>
              <w:rStyle w:val="PlaceholderText"/>
            </w:rPr>
            <w:t>Click or tap here to enter text.</w:t>
          </w:r>
        </w:p>
      </w:docPartBody>
    </w:docPart>
    <w:docPart>
      <w:docPartPr>
        <w:name w:val="74AE8944A721476286FC02B7A78239F9"/>
        <w:category>
          <w:name w:val="General"/>
          <w:gallery w:val="placeholder"/>
        </w:category>
        <w:types>
          <w:type w:val="bbPlcHdr"/>
        </w:types>
        <w:behaviors>
          <w:behavior w:val="content"/>
        </w:behaviors>
        <w:guid w:val="{B0CD5BF0-F9A2-44EC-BBFE-07D583203E11}"/>
      </w:docPartPr>
      <w:docPartBody>
        <w:p w:rsidR="00D426C9" w:rsidRDefault="000757D6" w:rsidP="000757D6">
          <w:pPr>
            <w:pStyle w:val="74AE8944A721476286FC02B7A78239F9"/>
          </w:pPr>
          <w:r w:rsidRPr="00931CD0">
            <w:rPr>
              <w:rStyle w:val="PlaceholderText"/>
            </w:rPr>
            <w:t>Choose an item.</w:t>
          </w:r>
        </w:p>
      </w:docPartBody>
    </w:docPart>
    <w:docPart>
      <w:docPartPr>
        <w:name w:val="4CA050A951D04C5B941258E137389C96"/>
        <w:category>
          <w:name w:val="General"/>
          <w:gallery w:val="placeholder"/>
        </w:category>
        <w:types>
          <w:type w:val="bbPlcHdr"/>
        </w:types>
        <w:behaviors>
          <w:behavior w:val="content"/>
        </w:behaviors>
        <w:guid w:val="{5A083C98-CBA3-41B2-8924-DFB8D14D56BD}"/>
      </w:docPartPr>
      <w:docPartBody>
        <w:p w:rsidR="00000000" w:rsidRDefault="00CB1446" w:rsidP="00CB1446">
          <w:pPr>
            <w:pStyle w:val="4CA050A951D04C5B941258E137389C96"/>
          </w:pPr>
          <w:r>
            <w:rPr>
              <w:rStyle w:val="TitleChar"/>
            </w:rPr>
            <w:t>000000</w:t>
          </w:r>
        </w:p>
      </w:docPartBody>
    </w:docPart>
    <w:docPart>
      <w:docPartPr>
        <w:name w:val="46A953F68DBF4EFEA7ED0AB90C154BA2"/>
        <w:category>
          <w:name w:val="General"/>
          <w:gallery w:val="placeholder"/>
        </w:category>
        <w:types>
          <w:type w:val="bbPlcHdr"/>
        </w:types>
        <w:behaviors>
          <w:behavior w:val="content"/>
        </w:behaviors>
        <w:guid w:val="{366C2558-201B-4164-940B-F6B5A6D9A0AE}"/>
      </w:docPartPr>
      <w:docPartBody>
        <w:p w:rsidR="00000000" w:rsidRDefault="00CB1446" w:rsidP="00CB1446">
          <w:pPr>
            <w:pStyle w:val="46A953F68DBF4EFEA7ED0AB90C154BA2"/>
          </w:pPr>
          <w:r>
            <w:rPr>
              <w:rStyle w:val="TitleChar"/>
            </w:rPr>
            <w:t>000000</w:t>
          </w:r>
        </w:p>
      </w:docPartBody>
    </w:docPart>
    <w:docPart>
      <w:docPartPr>
        <w:name w:val="2C1C3183859A43F4A4E1430444ACD2E6"/>
        <w:category>
          <w:name w:val="General"/>
          <w:gallery w:val="placeholder"/>
        </w:category>
        <w:types>
          <w:type w:val="bbPlcHdr"/>
        </w:types>
        <w:behaviors>
          <w:behavior w:val="content"/>
        </w:behaviors>
        <w:guid w:val="{7676C946-74DB-4054-B3A8-6B4F0D534B9E}"/>
      </w:docPartPr>
      <w:docPartBody>
        <w:p w:rsidR="00000000" w:rsidRDefault="00CB1446" w:rsidP="00CB1446">
          <w:pPr>
            <w:pStyle w:val="2C1C3183859A43F4A4E1430444ACD2E6"/>
          </w:pPr>
          <w:r>
            <w:rPr>
              <w:rStyle w:val="TitleChar"/>
            </w:rPr>
            <w:t>000000</w:t>
          </w:r>
        </w:p>
      </w:docPartBody>
    </w:docPart>
    <w:docPart>
      <w:docPartPr>
        <w:name w:val="BAD00E4F0FFF4C3CAC45213F1D1DACAD"/>
        <w:category>
          <w:name w:val="General"/>
          <w:gallery w:val="placeholder"/>
        </w:category>
        <w:types>
          <w:type w:val="bbPlcHdr"/>
        </w:types>
        <w:behaviors>
          <w:behavior w:val="content"/>
        </w:behaviors>
        <w:guid w:val="{D20C37BC-7B9E-4934-968E-0FBBBF9E3E7D}"/>
      </w:docPartPr>
      <w:docPartBody>
        <w:p w:rsidR="00000000" w:rsidRDefault="00CB1446" w:rsidP="00CB1446">
          <w:pPr>
            <w:pStyle w:val="BAD00E4F0FFF4C3CAC45213F1D1DACAD"/>
          </w:pPr>
          <w:r>
            <w:rPr>
              <w:rStyle w:val="TitleChar"/>
            </w:rPr>
            <w:t>000000</w:t>
          </w:r>
        </w:p>
      </w:docPartBody>
    </w:docPart>
    <w:docPart>
      <w:docPartPr>
        <w:name w:val="7D89585C01774FC790BECB6374F1A760"/>
        <w:category>
          <w:name w:val="General"/>
          <w:gallery w:val="placeholder"/>
        </w:category>
        <w:types>
          <w:type w:val="bbPlcHdr"/>
        </w:types>
        <w:behaviors>
          <w:behavior w:val="content"/>
        </w:behaviors>
        <w:guid w:val="{24762D9C-46EF-490C-B1BF-388B2E7114A1}"/>
      </w:docPartPr>
      <w:docPartBody>
        <w:p w:rsidR="00000000" w:rsidRDefault="00CB1446" w:rsidP="00CB1446">
          <w:pPr>
            <w:pStyle w:val="7D89585C01774FC790BECB6374F1A760"/>
          </w:pPr>
          <w:r>
            <w:rPr>
              <w:rStyle w:val="TitleChar"/>
            </w:rPr>
            <w:t>000000</w:t>
          </w:r>
        </w:p>
      </w:docPartBody>
    </w:docPart>
    <w:docPart>
      <w:docPartPr>
        <w:name w:val="2791CC367C1348CB9F04FE93D259D7E9"/>
        <w:category>
          <w:name w:val="General"/>
          <w:gallery w:val="placeholder"/>
        </w:category>
        <w:types>
          <w:type w:val="bbPlcHdr"/>
        </w:types>
        <w:behaviors>
          <w:behavior w:val="content"/>
        </w:behaviors>
        <w:guid w:val="{D06507A9-4E1F-4AD6-ACB6-8FA16926B448}"/>
      </w:docPartPr>
      <w:docPartBody>
        <w:p w:rsidR="00000000" w:rsidRDefault="00CB1446" w:rsidP="00CB1446">
          <w:pPr>
            <w:pStyle w:val="2791CC367C1348CB9F04FE93D259D7E9"/>
          </w:pPr>
          <w:r>
            <w:rPr>
              <w:rStyle w:val="TitleChar"/>
            </w:rPr>
            <w:t>000000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PT Sans">
    <w:altName w:val="PT Sans"/>
    <w:charset w:val="CC"/>
    <w:family w:val="swiss"/>
    <w:pitch w:val="variable"/>
    <w:sig w:usb0="A00002EF" w:usb1="5000204B" w:usb2="00000000" w:usb3="00000000" w:csb0="00000097"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FA"/>
    <w:rsid w:val="00027668"/>
    <w:rsid w:val="000757D6"/>
    <w:rsid w:val="00445A08"/>
    <w:rsid w:val="00672AFA"/>
    <w:rsid w:val="00C41778"/>
    <w:rsid w:val="00CB1446"/>
    <w:rsid w:val="00D426C9"/>
    <w:rsid w:val="00E10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57D6"/>
    <w:rPr>
      <w:color w:val="808080"/>
    </w:rPr>
  </w:style>
  <w:style w:type="paragraph" w:customStyle="1" w:styleId="3D50F46A16814E35823C51F3E4FBA332">
    <w:name w:val="3D50F46A16814E35823C51F3E4FBA332"/>
  </w:style>
  <w:style w:type="paragraph" w:styleId="Title">
    <w:name w:val="Title"/>
    <w:basedOn w:val="Normal"/>
    <w:next w:val="Normal"/>
    <w:link w:val="TitleChar"/>
    <w:uiPriority w:val="10"/>
    <w:qFormat/>
    <w:rsid w:val="00CB1446"/>
    <w:pPr>
      <w:spacing w:after="0" w:line="240" w:lineRule="auto"/>
      <w:contextualSpacing/>
      <w:jc w:val="center"/>
    </w:pPr>
    <w:rPr>
      <w:rFonts w:ascii="Consolas" w:eastAsiaTheme="majorEastAsia" w:hAnsi="Consolas" w:cstheme="majorBidi"/>
      <w:color w:val="2F5496" w:themeColor="accent1" w:themeShade="BF"/>
      <w:spacing w:val="-7"/>
      <w:sz w:val="56"/>
      <w:szCs w:val="56"/>
      <w:lang w:eastAsia="en-US"/>
    </w:rPr>
  </w:style>
  <w:style w:type="character" w:customStyle="1" w:styleId="TitleChar">
    <w:name w:val="Title Char"/>
    <w:basedOn w:val="DefaultParagraphFont"/>
    <w:link w:val="Title"/>
    <w:uiPriority w:val="10"/>
    <w:rsid w:val="00CB1446"/>
    <w:rPr>
      <w:rFonts w:ascii="Consolas" w:eastAsiaTheme="majorEastAsia" w:hAnsi="Consolas" w:cstheme="majorBidi"/>
      <w:color w:val="2F5496" w:themeColor="accent1" w:themeShade="BF"/>
      <w:spacing w:val="-7"/>
      <w:sz w:val="56"/>
      <w:szCs w:val="56"/>
      <w:lang w:eastAsia="en-US"/>
    </w:rPr>
  </w:style>
  <w:style w:type="paragraph" w:customStyle="1" w:styleId="4D9B8798084C46658F0E437E695CD344">
    <w:name w:val="4D9B8798084C46658F0E437E695CD344"/>
  </w:style>
  <w:style w:type="paragraph" w:customStyle="1" w:styleId="B07645D13B94433E8A5397BCC94696D6">
    <w:name w:val="B07645D13B94433E8A5397BCC94696D6"/>
  </w:style>
  <w:style w:type="paragraph" w:customStyle="1" w:styleId="7E4C4B9B40824E71A45AAA20512ED319">
    <w:name w:val="7E4C4B9B40824E71A45AAA20512ED319"/>
  </w:style>
  <w:style w:type="paragraph" w:customStyle="1" w:styleId="AE420757AFAF48A39E34D7680A44DB00">
    <w:name w:val="AE420757AFAF48A39E34D7680A44DB00"/>
  </w:style>
  <w:style w:type="paragraph" w:customStyle="1" w:styleId="DBC7884E89084298B603C15EE43851C2">
    <w:name w:val="DBC7884E89084298B603C15EE43851C2"/>
  </w:style>
  <w:style w:type="paragraph" w:customStyle="1" w:styleId="2C58B95F43144779B6ACFAA347080EAD">
    <w:name w:val="2C58B95F43144779B6ACFAA347080EAD"/>
  </w:style>
  <w:style w:type="paragraph" w:customStyle="1" w:styleId="6C044A8BECC04D9D9DA062C8B8F358E9">
    <w:name w:val="6C044A8BECC04D9D9DA062C8B8F358E9"/>
  </w:style>
  <w:style w:type="paragraph" w:customStyle="1" w:styleId="EF95361D6EC84D7487EA6E4095FFD628">
    <w:name w:val="EF95361D6EC84D7487EA6E4095FFD628"/>
  </w:style>
  <w:style w:type="paragraph" w:customStyle="1" w:styleId="CB6E30C706F54BA08E31873B37FCD68B">
    <w:name w:val="CB6E30C706F54BA08E31873B37FCD68B"/>
  </w:style>
  <w:style w:type="paragraph" w:customStyle="1" w:styleId="836B3DA58A644BF3A0D231537FA424C2">
    <w:name w:val="836B3DA58A644BF3A0D231537FA424C2"/>
  </w:style>
  <w:style w:type="paragraph" w:customStyle="1" w:styleId="65B1C835984C4A05A629903E51E09CE8">
    <w:name w:val="65B1C835984C4A05A629903E51E09CE8"/>
  </w:style>
  <w:style w:type="paragraph" w:customStyle="1" w:styleId="6B9C9E22761844F59C6ACB7997A3AC42">
    <w:name w:val="6B9C9E22761844F59C6ACB7997A3AC42"/>
  </w:style>
  <w:style w:type="paragraph" w:customStyle="1" w:styleId="C0B7DE58C27D44F7958A675D35C1AF84">
    <w:name w:val="C0B7DE58C27D44F7958A675D35C1AF84"/>
  </w:style>
  <w:style w:type="paragraph" w:customStyle="1" w:styleId="EEDDBE5DCD544BE0B6DF3BB27DB301D6">
    <w:name w:val="EEDDBE5DCD544BE0B6DF3BB27DB301D6"/>
  </w:style>
  <w:style w:type="paragraph" w:customStyle="1" w:styleId="5B0938F79F324C9E9E8DA88060A0580F">
    <w:name w:val="5B0938F79F324C9E9E8DA88060A0580F"/>
  </w:style>
  <w:style w:type="paragraph" w:customStyle="1" w:styleId="389B771D7F304271A8209AF6A563A33E">
    <w:name w:val="389B771D7F304271A8209AF6A563A33E"/>
  </w:style>
  <w:style w:type="paragraph" w:customStyle="1" w:styleId="F1E67525E57A4179950D4B97EB129A2C">
    <w:name w:val="F1E67525E57A4179950D4B97EB129A2C"/>
  </w:style>
  <w:style w:type="paragraph" w:customStyle="1" w:styleId="ABC56B0F98D34346B2282D7218D7628C">
    <w:name w:val="ABC56B0F98D34346B2282D7218D7628C"/>
  </w:style>
  <w:style w:type="paragraph" w:customStyle="1" w:styleId="5E3840A652104F438524DDF05037491B">
    <w:name w:val="5E3840A652104F438524DDF05037491B"/>
  </w:style>
  <w:style w:type="paragraph" w:customStyle="1" w:styleId="1DEBB2E50AF1400EB89A79E1A57632C4">
    <w:name w:val="1DEBB2E50AF1400EB89A79E1A57632C4"/>
  </w:style>
  <w:style w:type="paragraph" w:customStyle="1" w:styleId="E9E9CFE5B67946568D76C1295F344D56">
    <w:name w:val="E9E9CFE5B67946568D76C1295F344D56"/>
  </w:style>
  <w:style w:type="paragraph" w:customStyle="1" w:styleId="5A4582844B5B47B587C3C9C919B94D31">
    <w:name w:val="5A4582844B5B47B587C3C9C919B94D31"/>
  </w:style>
  <w:style w:type="paragraph" w:customStyle="1" w:styleId="B3805944AF1B40CCB9D738BDCE20ECA2">
    <w:name w:val="B3805944AF1B40CCB9D738BDCE20ECA2"/>
  </w:style>
  <w:style w:type="paragraph" w:customStyle="1" w:styleId="1BBD5EC33FDC43FCBB8DBB0C8CA1056B">
    <w:name w:val="1BBD5EC33FDC43FCBB8DBB0C8CA1056B"/>
  </w:style>
  <w:style w:type="paragraph" w:customStyle="1" w:styleId="74AE8944A721476286FC02B7A78239F9">
    <w:name w:val="74AE8944A721476286FC02B7A78239F9"/>
    <w:rsid w:val="000757D6"/>
  </w:style>
  <w:style w:type="paragraph" w:customStyle="1" w:styleId="1A449E69E1FA4830B6F84B6341E490CD">
    <w:name w:val="1A449E69E1FA4830B6F84B6341E490CD"/>
  </w:style>
  <w:style w:type="paragraph" w:customStyle="1" w:styleId="6AFDA47670AB46AEA348A8ABFFFDB7D9">
    <w:name w:val="6AFDA47670AB46AEA348A8ABFFFDB7D9"/>
  </w:style>
  <w:style w:type="paragraph" w:customStyle="1" w:styleId="ED5345417DAA421FB258E8DEB02B59A9">
    <w:name w:val="ED5345417DAA421FB258E8DEB02B59A9"/>
  </w:style>
  <w:style w:type="paragraph" w:customStyle="1" w:styleId="CB12AA26E3B1484786FBD8BBBFA6B706">
    <w:name w:val="CB12AA26E3B1484786FBD8BBBFA6B706"/>
  </w:style>
  <w:style w:type="paragraph" w:customStyle="1" w:styleId="872C163B1D2C42A8A8E6B152C5E9564D">
    <w:name w:val="872C163B1D2C42A8A8E6B152C5E9564D"/>
  </w:style>
  <w:style w:type="paragraph" w:customStyle="1" w:styleId="A6836836FDDC4D4C9567119DEA4991E7">
    <w:name w:val="A6836836FDDC4D4C9567119DEA4991E7"/>
  </w:style>
  <w:style w:type="paragraph" w:customStyle="1" w:styleId="6F4A41B3DB6D41E9B5B28486DC28FB5B">
    <w:name w:val="6F4A41B3DB6D41E9B5B28486DC28FB5B"/>
  </w:style>
  <w:style w:type="paragraph" w:customStyle="1" w:styleId="9CDF860C7EA440A998258AA80E78894F">
    <w:name w:val="9CDF860C7EA440A998258AA80E78894F"/>
  </w:style>
  <w:style w:type="paragraph" w:customStyle="1" w:styleId="2948983B30F248339D761C35031CF961">
    <w:name w:val="2948983B30F248339D761C35031CF961"/>
  </w:style>
  <w:style w:type="paragraph" w:customStyle="1" w:styleId="CC92D147F8F34C12BC7B414F02E706C6">
    <w:name w:val="CC92D147F8F34C12BC7B414F02E706C6"/>
  </w:style>
  <w:style w:type="paragraph" w:customStyle="1" w:styleId="242EBC7629FE431B9D0FF69872EA9A5A">
    <w:name w:val="242EBC7629FE431B9D0FF69872EA9A5A"/>
  </w:style>
  <w:style w:type="paragraph" w:customStyle="1" w:styleId="87D16FD3B05342D6AA89E3AC9FCB98F3">
    <w:name w:val="87D16FD3B05342D6AA89E3AC9FCB98F3"/>
  </w:style>
  <w:style w:type="paragraph" w:customStyle="1" w:styleId="8594E7E3B1C746979531CC589439F515">
    <w:name w:val="8594E7E3B1C746979531CC589439F515"/>
  </w:style>
  <w:style w:type="paragraph" w:customStyle="1" w:styleId="DECFBC0F7F654FAABAA0C752DB15BE1B">
    <w:name w:val="DECFBC0F7F654FAABAA0C752DB15BE1B"/>
  </w:style>
  <w:style w:type="paragraph" w:customStyle="1" w:styleId="2D341011B1EA447C83DDAA8270A4A601">
    <w:name w:val="2D341011B1EA447C83DDAA8270A4A601"/>
  </w:style>
  <w:style w:type="paragraph" w:customStyle="1" w:styleId="0E70E7617C024C669B4D4FA8EAC56A02">
    <w:name w:val="0E70E7617C024C669B4D4FA8EAC56A02"/>
  </w:style>
  <w:style w:type="paragraph" w:customStyle="1" w:styleId="4AD569C455144EF18B750E7B093260C7">
    <w:name w:val="4AD569C455144EF18B750E7B093260C7"/>
  </w:style>
  <w:style w:type="paragraph" w:customStyle="1" w:styleId="015E0B8404AA44D39B77C532C0A72DE5">
    <w:name w:val="015E0B8404AA44D39B77C532C0A72DE5"/>
    <w:rsid w:val="00672AFA"/>
  </w:style>
  <w:style w:type="paragraph" w:customStyle="1" w:styleId="692E428891824128BC703829E66479D1">
    <w:name w:val="692E428891824128BC703829E66479D1"/>
    <w:rsid w:val="00672AFA"/>
  </w:style>
  <w:style w:type="paragraph" w:customStyle="1" w:styleId="0C76E5582D9A48F39C4949F6E274EBA2">
    <w:name w:val="0C76E5582D9A48F39C4949F6E274EBA2"/>
    <w:rsid w:val="00672AFA"/>
  </w:style>
  <w:style w:type="paragraph" w:customStyle="1" w:styleId="86C7E24862E14B5B807AB953EFD0755D">
    <w:name w:val="86C7E24862E14B5B807AB953EFD0755D"/>
    <w:rsid w:val="00672AFA"/>
  </w:style>
  <w:style w:type="paragraph" w:customStyle="1" w:styleId="19610F222845445FB21D63E02502FC65">
    <w:name w:val="19610F222845445FB21D63E02502FC65"/>
    <w:rsid w:val="00672AFA"/>
  </w:style>
  <w:style w:type="paragraph" w:customStyle="1" w:styleId="DD5DFC931718465C9D7673DF588C0D00">
    <w:name w:val="DD5DFC931718465C9D7673DF588C0D00"/>
    <w:rsid w:val="00672AFA"/>
  </w:style>
  <w:style w:type="paragraph" w:customStyle="1" w:styleId="6C36A20C230C4714AA593AC25DBA0CA4">
    <w:name w:val="6C36A20C230C4714AA593AC25DBA0CA4"/>
    <w:rsid w:val="00672AFA"/>
  </w:style>
  <w:style w:type="paragraph" w:customStyle="1" w:styleId="69D1033E2DFB4AA1B06D6572F5E6886E">
    <w:name w:val="69D1033E2DFB4AA1B06D6572F5E6886E"/>
    <w:rsid w:val="00672AFA"/>
  </w:style>
  <w:style w:type="paragraph" w:customStyle="1" w:styleId="F71225C71D074C988B68455D410DDD9C">
    <w:name w:val="F71225C71D074C988B68455D410DDD9C"/>
    <w:rsid w:val="00672AFA"/>
  </w:style>
  <w:style w:type="paragraph" w:customStyle="1" w:styleId="445F7692A51D4C3590D0273869FB32A1">
    <w:name w:val="445F7692A51D4C3590D0273869FB32A1"/>
    <w:rsid w:val="00672AFA"/>
  </w:style>
  <w:style w:type="paragraph" w:customStyle="1" w:styleId="3E0D18658C0E4036A03A3C38FFAE8FFD">
    <w:name w:val="3E0D18658C0E4036A03A3C38FFAE8FFD"/>
    <w:rsid w:val="00672AFA"/>
  </w:style>
  <w:style w:type="paragraph" w:customStyle="1" w:styleId="6BF2BC9274F64349894ACFA6D223CE56">
    <w:name w:val="6BF2BC9274F64349894ACFA6D223CE56"/>
    <w:rsid w:val="00672AFA"/>
  </w:style>
  <w:style w:type="paragraph" w:customStyle="1" w:styleId="7C744354D0D54681B1B3F896363EAF12">
    <w:name w:val="7C744354D0D54681B1B3F896363EAF12"/>
    <w:rsid w:val="00672AFA"/>
  </w:style>
  <w:style w:type="paragraph" w:customStyle="1" w:styleId="E955CD4A43734902810EC275331134C7">
    <w:name w:val="E955CD4A43734902810EC275331134C7"/>
    <w:rsid w:val="00672AFA"/>
  </w:style>
  <w:style w:type="paragraph" w:customStyle="1" w:styleId="9DC0C5C7AED542ED85802F9DFACC8D0F">
    <w:name w:val="9DC0C5C7AED542ED85802F9DFACC8D0F"/>
    <w:rsid w:val="00672AFA"/>
  </w:style>
  <w:style w:type="paragraph" w:customStyle="1" w:styleId="92FF5ACF667C475586AC23EBAE1FEF71">
    <w:name w:val="92FF5ACF667C475586AC23EBAE1FEF71"/>
    <w:rsid w:val="00672AFA"/>
  </w:style>
  <w:style w:type="paragraph" w:customStyle="1" w:styleId="09D2DF1773E149F790D525AECFB384F7">
    <w:name w:val="09D2DF1773E149F790D525AECFB384F7"/>
    <w:rsid w:val="00672AFA"/>
  </w:style>
  <w:style w:type="paragraph" w:customStyle="1" w:styleId="EE9218543CD04595BCA08FD46DAA5C53">
    <w:name w:val="EE9218543CD04595BCA08FD46DAA5C53"/>
    <w:rsid w:val="00672AFA"/>
  </w:style>
  <w:style w:type="paragraph" w:customStyle="1" w:styleId="282E3969C7CC49788DF9710B0FD23644">
    <w:name w:val="282E3969C7CC49788DF9710B0FD23644"/>
    <w:rsid w:val="00672AFA"/>
  </w:style>
  <w:style w:type="paragraph" w:customStyle="1" w:styleId="DD27FF3C47F84CA5AEAFBF802062D6B3">
    <w:name w:val="DD27FF3C47F84CA5AEAFBF802062D6B3"/>
    <w:rsid w:val="00672AFA"/>
  </w:style>
  <w:style w:type="paragraph" w:customStyle="1" w:styleId="9084D0EDA5CB4C75971A1EE57C1BB83F">
    <w:name w:val="9084D0EDA5CB4C75971A1EE57C1BB83F"/>
    <w:rsid w:val="00672AFA"/>
  </w:style>
  <w:style w:type="paragraph" w:customStyle="1" w:styleId="660D8C8ED157477BB4C777ACEB4F389A">
    <w:name w:val="660D8C8ED157477BB4C777ACEB4F389A"/>
    <w:rsid w:val="00672AFA"/>
  </w:style>
  <w:style w:type="paragraph" w:customStyle="1" w:styleId="521C658974644B72ABD333FF0E73E13C">
    <w:name w:val="521C658974644B72ABD333FF0E73E13C"/>
    <w:rsid w:val="00672AFA"/>
  </w:style>
  <w:style w:type="paragraph" w:customStyle="1" w:styleId="F1F99DA03B66484F9A2568A72A0BB909">
    <w:name w:val="F1F99DA03B66484F9A2568A72A0BB909"/>
    <w:rsid w:val="00672AFA"/>
  </w:style>
  <w:style w:type="paragraph" w:customStyle="1" w:styleId="32F9C6385E62488882A2FF6B00DE6B95">
    <w:name w:val="32F9C6385E62488882A2FF6B00DE6B95"/>
    <w:rsid w:val="00672AFA"/>
  </w:style>
  <w:style w:type="paragraph" w:customStyle="1" w:styleId="A53F58D93D08474492747145D5573F2E">
    <w:name w:val="A53F58D93D08474492747145D5573F2E"/>
    <w:rsid w:val="00672AFA"/>
  </w:style>
  <w:style w:type="paragraph" w:customStyle="1" w:styleId="AE746D78BF8D4FE7B2F2050CA8B7E08E">
    <w:name w:val="AE746D78BF8D4FE7B2F2050CA8B7E08E"/>
    <w:rsid w:val="00672AFA"/>
  </w:style>
  <w:style w:type="paragraph" w:customStyle="1" w:styleId="0591E0B656BE47CEB2D8D446065ECA7C">
    <w:name w:val="0591E0B656BE47CEB2D8D446065ECA7C"/>
    <w:rsid w:val="00672AFA"/>
  </w:style>
  <w:style w:type="paragraph" w:customStyle="1" w:styleId="E55C516CC1644C21825E11D6DFDB28C2">
    <w:name w:val="E55C516CC1644C21825E11D6DFDB28C2"/>
    <w:rsid w:val="00672AFA"/>
  </w:style>
  <w:style w:type="paragraph" w:customStyle="1" w:styleId="A44B7077E3134CEEBA28BD4C33BB87CE">
    <w:name w:val="A44B7077E3134CEEBA28BD4C33BB87CE"/>
    <w:rsid w:val="00672AFA"/>
  </w:style>
  <w:style w:type="paragraph" w:customStyle="1" w:styleId="15BDCC8C1AA6479ABD9DB5D9F2E18B68">
    <w:name w:val="15BDCC8C1AA6479ABD9DB5D9F2E18B68"/>
    <w:rsid w:val="00672AFA"/>
  </w:style>
  <w:style w:type="paragraph" w:customStyle="1" w:styleId="A56E19D5B99F4D139D265610B43BB30C">
    <w:name w:val="A56E19D5B99F4D139D265610B43BB30C"/>
    <w:rsid w:val="00672AFA"/>
  </w:style>
  <w:style w:type="paragraph" w:customStyle="1" w:styleId="5B7D164E093D425F9F820330F2A69730">
    <w:name w:val="5B7D164E093D425F9F820330F2A69730"/>
    <w:rsid w:val="00672AFA"/>
  </w:style>
  <w:style w:type="paragraph" w:customStyle="1" w:styleId="107BE81470D249E490A23F5E35D99938">
    <w:name w:val="107BE81470D249E490A23F5E35D99938"/>
    <w:rsid w:val="00672AFA"/>
  </w:style>
  <w:style w:type="paragraph" w:customStyle="1" w:styleId="21342CC2846448149E168A3DD282B971">
    <w:name w:val="21342CC2846448149E168A3DD282B971"/>
    <w:rsid w:val="00672AFA"/>
  </w:style>
  <w:style w:type="paragraph" w:customStyle="1" w:styleId="91C2221B27E74DA18604A0CF7C4E9A36">
    <w:name w:val="91C2221B27E74DA18604A0CF7C4E9A36"/>
    <w:rsid w:val="00672AFA"/>
  </w:style>
  <w:style w:type="paragraph" w:customStyle="1" w:styleId="CBCE8879BF684C1E82471C45A603494F">
    <w:name w:val="CBCE8879BF684C1E82471C45A603494F"/>
    <w:rsid w:val="00672AFA"/>
  </w:style>
  <w:style w:type="paragraph" w:customStyle="1" w:styleId="0BE9D4F0D0E14ACE9D55A9563608EB1A">
    <w:name w:val="0BE9D4F0D0E14ACE9D55A9563608EB1A"/>
    <w:rsid w:val="00672AFA"/>
  </w:style>
  <w:style w:type="paragraph" w:customStyle="1" w:styleId="F88F24A8F33341199D4BC0650D089765">
    <w:name w:val="F88F24A8F33341199D4BC0650D089765"/>
    <w:rsid w:val="00672AFA"/>
  </w:style>
  <w:style w:type="paragraph" w:customStyle="1" w:styleId="0881AC805C0049ED8B06E5A6074433E3">
    <w:name w:val="0881AC805C0049ED8B06E5A6074433E3"/>
    <w:rsid w:val="00672AFA"/>
  </w:style>
  <w:style w:type="paragraph" w:customStyle="1" w:styleId="76E31887C7BE42A68183C2DF0596D394">
    <w:name w:val="76E31887C7BE42A68183C2DF0596D394"/>
    <w:rsid w:val="00672AFA"/>
  </w:style>
  <w:style w:type="paragraph" w:customStyle="1" w:styleId="CE46F40B161E4136993AF250914525D8">
    <w:name w:val="CE46F40B161E4136993AF250914525D8"/>
    <w:rsid w:val="00672AFA"/>
  </w:style>
  <w:style w:type="paragraph" w:customStyle="1" w:styleId="05D48221B7024D939988A4B693888088">
    <w:name w:val="05D48221B7024D939988A4B693888088"/>
    <w:rsid w:val="00672AFA"/>
  </w:style>
  <w:style w:type="paragraph" w:customStyle="1" w:styleId="3360F9E5CFB442A48DE0C8F2FE8DAEAA">
    <w:name w:val="3360F9E5CFB442A48DE0C8F2FE8DAEAA"/>
    <w:rsid w:val="00672AFA"/>
  </w:style>
  <w:style w:type="paragraph" w:customStyle="1" w:styleId="E6FEE6576A574CE6A12B63ED223347A9">
    <w:name w:val="E6FEE6576A574CE6A12B63ED223347A9"/>
    <w:rsid w:val="00672AFA"/>
  </w:style>
  <w:style w:type="paragraph" w:customStyle="1" w:styleId="9E15E032650840F89F069877608D067D">
    <w:name w:val="9E15E032650840F89F069877608D067D"/>
    <w:rsid w:val="00672AFA"/>
  </w:style>
  <w:style w:type="paragraph" w:customStyle="1" w:styleId="47D4DEDB03CE4461BFF5A5ACDA021DC8">
    <w:name w:val="47D4DEDB03CE4461BFF5A5ACDA021DC8"/>
    <w:rsid w:val="00672AFA"/>
  </w:style>
  <w:style w:type="paragraph" w:customStyle="1" w:styleId="472C633AB3974CDB8B75BEDFF31A1A65">
    <w:name w:val="472C633AB3974CDB8B75BEDFF31A1A65"/>
    <w:rsid w:val="00672AFA"/>
  </w:style>
  <w:style w:type="paragraph" w:customStyle="1" w:styleId="C5E939368402416BBA7D8013D14324D2">
    <w:name w:val="C5E939368402416BBA7D8013D14324D2"/>
    <w:rsid w:val="00672AFA"/>
  </w:style>
  <w:style w:type="paragraph" w:customStyle="1" w:styleId="39A4EEFC94EA44B3A9D72D9CF28FFE3D">
    <w:name w:val="39A4EEFC94EA44B3A9D72D9CF28FFE3D"/>
    <w:rsid w:val="00672AFA"/>
  </w:style>
  <w:style w:type="paragraph" w:customStyle="1" w:styleId="8784342E8DFB4DD694A563CCD912C3BF">
    <w:name w:val="8784342E8DFB4DD694A563CCD912C3BF"/>
    <w:rsid w:val="00672AFA"/>
  </w:style>
  <w:style w:type="paragraph" w:customStyle="1" w:styleId="4EF8D52E872E4981A8B467D520A23F03">
    <w:name w:val="4EF8D52E872E4981A8B467D520A23F03"/>
    <w:rsid w:val="00672AFA"/>
  </w:style>
  <w:style w:type="paragraph" w:customStyle="1" w:styleId="899EC4BF060B4D10B7C9160B3F3D8BEA">
    <w:name w:val="899EC4BF060B4D10B7C9160B3F3D8BEA"/>
    <w:rsid w:val="00672AFA"/>
  </w:style>
  <w:style w:type="paragraph" w:customStyle="1" w:styleId="17798D2473C548B784A56CD510AD5E0D">
    <w:name w:val="17798D2473C548B784A56CD510AD5E0D"/>
    <w:rsid w:val="00672AFA"/>
  </w:style>
  <w:style w:type="paragraph" w:customStyle="1" w:styleId="0082AE67D64147B0B6533C2A13B67AFB">
    <w:name w:val="0082AE67D64147B0B6533C2A13B67AFB"/>
    <w:rsid w:val="000757D6"/>
  </w:style>
  <w:style w:type="paragraph" w:customStyle="1" w:styleId="83FEF234D2E841A9B013707D0096D308">
    <w:name w:val="83FEF234D2E841A9B013707D0096D308"/>
    <w:rsid w:val="000757D6"/>
  </w:style>
  <w:style w:type="paragraph" w:customStyle="1" w:styleId="C7388B7117234943BDA14FE516660095">
    <w:name w:val="C7388B7117234943BDA14FE516660095"/>
    <w:rsid w:val="000757D6"/>
  </w:style>
  <w:style w:type="paragraph" w:customStyle="1" w:styleId="9C009B3F16894F248A8CBF819066BF34">
    <w:name w:val="9C009B3F16894F248A8CBF819066BF34"/>
    <w:rsid w:val="000757D6"/>
  </w:style>
  <w:style w:type="paragraph" w:customStyle="1" w:styleId="7A0A3BBEA09C44A9A31F301058F0429B">
    <w:name w:val="7A0A3BBEA09C44A9A31F301058F0429B"/>
    <w:rsid w:val="000757D6"/>
  </w:style>
  <w:style w:type="paragraph" w:customStyle="1" w:styleId="6190B42888C74B2988701C040153D84C">
    <w:name w:val="6190B42888C74B2988701C040153D84C"/>
    <w:rsid w:val="000757D6"/>
  </w:style>
  <w:style w:type="paragraph" w:customStyle="1" w:styleId="ABF327419F134114835AF413F996BD72">
    <w:name w:val="ABF327419F134114835AF413F996BD72"/>
    <w:rsid w:val="000757D6"/>
  </w:style>
  <w:style w:type="paragraph" w:customStyle="1" w:styleId="6043A94EFC5F413D91B7814C9F9D7E3B">
    <w:name w:val="6043A94EFC5F413D91B7814C9F9D7E3B"/>
    <w:rsid w:val="000757D6"/>
  </w:style>
  <w:style w:type="paragraph" w:customStyle="1" w:styleId="B4EC0E9C8BA8414BB67068ED019BD848">
    <w:name w:val="B4EC0E9C8BA8414BB67068ED019BD848"/>
    <w:rsid w:val="000757D6"/>
  </w:style>
  <w:style w:type="paragraph" w:customStyle="1" w:styleId="4BCB3DCF5A7E4B90A97745162DCC0DB2">
    <w:name w:val="4BCB3DCF5A7E4B90A97745162DCC0DB2"/>
    <w:rsid w:val="000757D6"/>
  </w:style>
  <w:style w:type="paragraph" w:customStyle="1" w:styleId="B071896F9B3E46EBA2992CD6CFC7D876">
    <w:name w:val="B071896F9B3E46EBA2992CD6CFC7D876"/>
    <w:rsid w:val="000757D6"/>
  </w:style>
  <w:style w:type="paragraph" w:customStyle="1" w:styleId="5A422D38FA994262A3B2F3319364106A">
    <w:name w:val="5A422D38FA994262A3B2F3319364106A"/>
    <w:rsid w:val="000757D6"/>
  </w:style>
  <w:style w:type="paragraph" w:customStyle="1" w:styleId="B81FF2178F9245179A9E14FAF97C79B3">
    <w:name w:val="B81FF2178F9245179A9E14FAF97C79B3"/>
    <w:rsid w:val="000757D6"/>
  </w:style>
  <w:style w:type="paragraph" w:customStyle="1" w:styleId="44406FEB03504DDFA583491208B56B9B">
    <w:name w:val="44406FEB03504DDFA583491208B56B9B"/>
    <w:rsid w:val="000757D6"/>
  </w:style>
  <w:style w:type="paragraph" w:customStyle="1" w:styleId="324ADAF48456414BAC4C9C3ADFAAA201">
    <w:name w:val="324ADAF48456414BAC4C9C3ADFAAA201"/>
    <w:rsid w:val="000757D6"/>
  </w:style>
  <w:style w:type="paragraph" w:customStyle="1" w:styleId="C13F73B625944EB0A802F8329753D6DC">
    <w:name w:val="C13F73B625944EB0A802F8329753D6DC"/>
    <w:rsid w:val="000757D6"/>
  </w:style>
  <w:style w:type="paragraph" w:customStyle="1" w:styleId="ADE5EFA25CF448EF9A5F3C895746761A">
    <w:name w:val="ADE5EFA25CF448EF9A5F3C895746761A"/>
    <w:rsid w:val="000757D6"/>
  </w:style>
  <w:style w:type="paragraph" w:customStyle="1" w:styleId="41FF27B94650466EA97C95D0D33D574E">
    <w:name w:val="41FF27B94650466EA97C95D0D33D574E"/>
    <w:rsid w:val="000757D6"/>
  </w:style>
  <w:style w:type="paragraph" w:customStyle="1" w:styleId="0583FA5512B54DD8995FC9D2B960892D">
    <w:name w:val="0583FA5512B54DD8995FC9D2B960892D"/>
    <w:rsid w:val="00D426C9"/>
  </w:style>
  <w:style w:type="paragraph" w:customStyle="1" w:styleId="8180C2B9092A43ED80658E8033059662">
    <w:name w:val="8180C2B9092A43ED80658E8033059662"/>
    <w:rsid w:val="00D426C9"/>
  </w:style>
  <w:style w:type="paragraph" w:customStyle="1" w:styleId="608E01DEC45A4428B234A09BABC1F0F9">
    <w:name w:val="608E01DEC45A4428B234A09BABC1F0F9"/>
    <w:rsid w:val="00D426C9"/>
  </w:style>
  <w:style w:type="paragraph" w:customStyle="1" w:styleId="DB65299507BC4743930819E27EE4B06F">
    <w:name w:val="DB65299507BC4743930819E27EE4B06F"/>
    <w:rsid w:val="00D426C9"/>
  </w:style>
  <w:style w:type="paragraph" w:customStyle="1" w:styleId="6F03106D9F0F4045897DAB8EB1602E8B">
    <w:name w:val="6F03106D9F0F4045897DAB8EB1602E8B"/>
    <w:rsid w:val="00D426C9"/>
  </w:style>
  <w:style w:type="paragraph" w:customStyle="1" w:styleId="5C78223EE24C4236B8308D0A0BAA7179">
    <w:name w:val="5C78223EE24C4236B8308D0A0BAA7179"/>
    <w:rsid w:val="00D426C9"/>
  </w:style>
  <w:style w:type="paragraph" w:customStyle="1" w:styleId="92A6AA6006974625ADD932C7EF2582C5">
    <w:name w:val="92A6AA6006974625ADD932C7EF2582C5"/>
    <w:rsid w:val="00D426C9"/>
  </w:style>
  <w:style w:type="paragraph" w:customStyle="1" w:styleId="298455624EA34550A0D88D60C9658EFF">
    <w:name w:val="298455624EA34550A0D88D60C9658EFF"/>
    <w:rsid w:val="00D426C9"/>
  </w:style>
  <w:style w:type="paragraph" w:customStyle="1" w:styleId="F8B91DB770E146C5A2380C45C543E7DD">
    <w:name w:val="F8B91DB770E146C5A2380C45C543E7DD"/>
    <w:rsid w:val="00D426C9"/>
  </w:style>
  <w:style w:type="paragraph" w:customStyle="1" w:styleId="0809F6F72487442CBD61CA0801AD3F49">
    <w:name w:val="0809F6F72487442CBD61CA0801AD3F49"/>
    <w:rsid w:val="00D426C9"/>
  </w:style>
  <w:style w:type="paragraph" w:customStyle="1" w:styleId="1C1F5D27A81F4184A186AB1792B7DDA0">
    <w:name w:val="1C1F5D27A81F4184A186AB1792B7DDA0"/>
    <w:rsid w:val="00D426C9"/>
  </w:style>
  <w:style w:type="paragraph" w:customStyle="1" w:styleId="2DCF54EDAAEF4E6289C05A8C605DAD94">
    <w:name w:val="2DCF54EDAAEF4E6289C05A8C605DAD94"/>
    <w:rsid w:val="00D426C9"/>
  </w:style>
  <w:style w:type="paragraph" w:customStyle="1" w:styleId="4CA050A951D04C5B941258E137389C96">
    <w:name w:val="4CA050A951D04C5B941258E137389C96"/>
    <w:rsid w:val="00CB1446"/>
  </w:style>
  <w:style w:type="paragraph" w:customStyle="1" w:styleId="46A953F68DBF4EFEA7ED0AB90C154BA2">
    <w:name w:val="46A953F68DBF4EFEA7ED0AB90C154BA2"/>
    <w:rsid w:val="00CB1446"/>
  </w:style>
  <w:style w:type="paragraph" w:customStyle="1" w:styleId="2C1C3183859A43F4A4E1430444ACD2E6">
    <w:name w:val="2C1C3183859A43F4A4E1430444ACD2E6"/>
    <w:rsid w:val="00CB1446"/>
  </w:style>
  <w:style w:type="paragraph" w:customStyle="1" w:styleId="BAD00E4F0FFF4C3CAC45213F1D1DACAD">
    <w:name w:val="BAD00E4F0FFF4C3CAC45213F1D1DACAD"/>
    <w:rsid w:val="00CB1446"/>
  </w:style>
  <w:style w:type="paragraph" w:customStyle="1" w:styleId="7D89585C01774FC790BECB6374F1A760">
    <w:name w:val="7D89585C01774FC790BECB6374F1A760"/>
    <w:rsid w:val="00CB1446"/>
  </w:style>
  <w:style w:type="paragraph" w:customStyle="1" w:styleId="2791CC367C1348CB9F04FE93D259D7E9">
    <w:name w:val="2791CC367C1348CB9F04FE93D259D7E9"/>
    <w:rsid w:val="00CB1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DBB5-EF6F-40D3-B631-F8CEDC00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files.dotx</Template>
  <TotalTime>178</TotalTime>
  <Pages>11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MrGG ZMR</cp:lastModifiedBy>
  <cp:revision>19</cp:revision>
  <cp:lastPrinted>2022-10-02T14:23:00Z</cp:lastPrinted>
  <dcterms:created xsi:type="dcterms:W3CDTF">2022-10-02T00:16:00Z</dcterms:created>
  <dcterms:modified xsi:type="dcterms:W3CDTF">2022-10-02T14:24:00Z</dcterms:modified>
</cp:coreProperties>
</file>