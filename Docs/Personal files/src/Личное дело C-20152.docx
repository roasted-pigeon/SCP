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43FD" w14:textId="309B7BAA" w:rsidR="00322545" w:rsidRPr="00322545" w:rsidRDefault="00B57862" w:rsidP="00322545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367182596"/>
          <w:placeholder>
            <w:docPart w:val="7EF4280D4EEC46FEB35145D44D10E5C1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Секретно</w:t>
          </w:r>
        </w:sdtContent>
      </w:sdt>
    </w:p>
    <w:p w14:paraId="7A081B45" w14:textId="2D97BBCF" w:rsidR="00A7771B" w:rsidRPr="00823857" w:rsidRDefault="00A7771B" w:rsidP="00A7771B">
      <w:pPr>
        <w:pStyle w:val="Title"/>
      </w:pPr>
      <w:r>
        <w:t>Личное</w:t>
      </w:r>
      <w:r w:rsidRPr="00823857">
        <w:t xml:space="preserve"> </w:t>
      </w:r>
      <w:r>
        <w:t>дело</w:t>
      </w:r>
      <w:r w:rsidRPr="00823857">
        <w:t xml:space="preserve"> №</w:t>
      </w:r>
      <w:bookmarkStart w:id="0" w:name="Personal_file_number"/>
      <w:sdt>
        <w:sdtPr>
          <w:rPr>
            <w:rStyle w:val="TitleChar"/>
          </w:rPr>
          <w:alias w:val="Personal file number"/>
          <w:tag w:val="Personal file number"/>
          <w:id w:val="1994750968"/>
          <w:placeholder>
            <w:docPart w:val="02072FF2DAA64211B735D99C6AAFA959"/>
          </w:placeholder>
          <w:text/>
        </w:sdtPr>
        <w:sdtEndPr>
          <w:rPr>
            <w:rStyle w:val="DefaultParagraphFont"/>
          </w:rPr>
        </w:sdtEndPr>
        <w:sdtContent>
          <w:r w:rsidR="001617E6" w:rsidRPr="00823857">
            <w:rPr>
              <w:rStyle w:val="TitleChar"/>
            </w:rPr>
            <w:t>000</w:t>
          </w:r>
          <w:r w:rsidR="00823857" w:rsidRPr="00823857">
            <w:rPr>
              <w:rStyle w:val="TitleChar"/>
            </w:rPr>
            <w:t>894</w:t>
          </w:r>
        </w:sdtContent>
      </w:sdt>
      <w:bookmarkEnd w:id="0"/>
    </w:p>
    <w:p w14:paraId="240B2885" w14:textId="26EFCFCE" w:rsidR="00A7771B" w:rsidRPr="002E71B3" w:rsidRDefault="00B57862" w:rsidP="00B57862">
      <w:pPr>
        <w:rPr>
          <w:rStyle w:val="InlineHeading"/>
        </w:rPr>
      </w:pPr>
      <w:r>
        <w:rPr>
          <w:rStyle w:val="InlineHeading"/>
        </w:rPr>
        <w:t>Персональный</w:t>
      </w:r>
      <w:r w:rsidRPr="002E71B3">
        <w:rPr>
          <w:rStyle w:val="InlineHeading"/>
        </w:rPr>
        <w:t xml:space="preserve"> </w:t>
      </w:r>
      <w:r>
        <w:rPr>
          <w:rStyle w:val="InlineHeading"/>
        </w:rPr>
        <w:t>номер</w:t>
      </w:r>
      <w:r w:rsidRPr="002E71B3">
        <w:rPr>
          <w:rStyle w:val="InlineHeading"/>
        </w:rPr>
        <w:t xml:space="preserve">: </w:t>
      </w:r>
      <w:sdt>
        <w:sdtPr>
          <w:alias w:val="Employee ID"/>
          <w:tag w:val="Employee ID"/>
          <w:id w:val="1394926133"/>
          <w:placeholder>
            <w:docPart w:val="44436B92E4CA44F3AA0E7E5FA409A468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 w:rsidRPr="002E71B3">
            <w:t>C-20152</w:t>
          </w:r>
        </w:sdtContent>
      </w:sdt>
    </w:p>
    <w:p w14:paraId="5B1E32EF" w14:textId="77777777" w:rsidR="004836E2" w:rsidRPr="00885FAA" w:rsidRDefault="004836E2" w:rsidP="00B57862">
      <w:pPr>
        <w:rPr>
          <w:rStyle w:val="InlineHeading"/>
        </w:rPr>
      </w:pPr>
      <w:r>
        <w:rPr>
          <w:rStyle w:val="InlineHeading"/>
        </w:rPr>
        <w:t>Фото</w:t>
      </w:r>
      <w:r w:rsidRPr="00885FAA">
        <w:rPr>
          <w:rStyle w:val="InlineHeading"/>
        </w:rPr>
        <w:t xml:space="preserve">: </w:t>
      </w:r>
      <w:sdt>
        <w:sdtPr>
          <w:rPr>
            <w:rStyle w:val="InlineHeading"/>
          </w:rPr>
          <w:alias w:val="Photo"/>
          <w:tag w:val="Photo"/>
          <w:id w:val="-843858764"/>
          <w:picture/>
        </w:sdtPr>
        <w:sdtEndPr>
          <w:rPr>
            <w:rStyle w:val="InlineHeading"/>
          </w:rPr>
        </w:sdtEndPr>
        <w:sdtContent>
          <w:r>
            <w:rPr>
              <w:rStyle w:val="InlineHeading"/>
              <w:noProof/>
            </w:rPr>
            <w:drawing>
              <wp:inline distT="0" distB="0" distL="0" distR="0" wp14:anchorId="2DA1E7A2" wp14:editId="3143DF7C">
                <wp:extent cx="1620000" cy="1620000"/>
                <wp:effectExtent l="19050" t="19050" r="18415" b="18415"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094D2A4" w14:textId="0E1931F8" w:rsidR="00B57862" w:rsidRPr="00AC330C" w:rsidRDefault="00B57862" w:rsidP="00B57862">
      <w:pPr>
        <w:rPr>
          <w:rStyle w:val="InlineHeading"/>
        </w:rPr>
      </w:pPr>
      <w:r>
        <w:rPr>
          <w:rStyle w:val="InlineHeading"/>
        </w:rPr>
        <w:t>ИМЯ</w:t>
      </w:r>
      <w:r w:rsidRPr="00AC330C">
        <w:rPr>
          <w:rStyle w:val="InlineHeading"/>
        </w:rPr>
        <w:t xml:space="preserve">: </w:t>
      </w:r>
      <w:sdt>
        <w:sdtPr>
          <w:alias w:val="First Name"/>
          <w:tag w:val="First Name"/>
          <w:id w:val="-2059230547"/>
          <w:placeholder>
            <w:docPart w:val="0E5CD1A15B8046A889EB8AE035FA2043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Егор</w:t>
          </w:r>
        </w:sdtContent>
      </w:sdt>
    </w:p>
    <w:p w14:paraId="5861B2EC" w14:textId="5C88ED62" w:rsidR="00B57862" w:rsidRPr="00AC330C" w:rsidRDefault="00B57862" w:rsidP="00B57862">
      <w:r>
        <w:rPr>
          <w:rStyle w:val="InlineHeading"/>
        </w:rPr>
        <w:t>Отчество</w:t>
      </w:r>
      <w:r w:rsidRPr="00AC330C">
        <w:rPr>
          <w:rStyle w:val="InlineHeading"/>
        </w:rPr>
        <w:t xml:space="preserve">: </w:t>
      </w:r>
      <w:sdt>
        <w:sdtPr>
          <w:alias w:val="Middle Name"/>
          <w:tag w:val="Middle Name"/>
          <w:id w:val="5576540"/>
          <w:placeholder>
            <w:docPart w:val="49DA91E246FF4247BB266CFA1A7C5F2D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Владимирович</w:t>
          </w:r>
        </w:sdtContent>
      </w:sdt>
    </w:p>
    <w:p w14:paraId="3719DD4E" w14:textId="3E2116E1" w:rsidR="00B57862" w:rsidRPr="00AC330C" w:rsidRDefault="00B57862" w:rsidP="00B57862">
      <w:pPr>
        <w:rPr>
          <w:rStyle w:val="InlineHeading"/>
        </w:rPr>
      </w:pPr>
      <w:r>
        <w:rPr>
          <w:rStyle w:val="InlineHeading"/>
        </w:rPr>
        <w:t>Фамилия</w:t>
      </w:r>
      <w:r w:rsidRPr="00AC330C">
        <w:rPr>
          <w:rStyle w:val="InlineHeading"/>
        </w:rPr>
        <w:t xml:space="preserve">: </w:t>
      </w:r>
      <w:sdt>
        <w:sdtPr>
          <w:alias w:val="Last Name"/>
          <w:tag w:val="Last Name"/>
          <w:id w:val="2009557251"/>
          <w:placeholder>
            <w:docPart w:val="7ACD3B2C8BB743A295D367B943A9F51E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Шадовский</w:t>
          </w:r>
        </w:sdtContent>
      </w:sdt>
    </w:p>
    <w:p w14:paraId="764BBD71" w14:textId="04308DEA" w:rsidR="00FF1D0D" w:rsidRPr="00AC330C" w:rsidRDefault="00FF1D0D" w:rsidP="00B57862">
      <w:r>
        <w:rPr>
          <w:rStyle w:val="InlineHeading"/>
        </w:rPr>
        <w:t>Дата</w:t>
      </w:r>
      <w:r w:rsidRPr="00AC330C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AC330C">
        <w:rPr>
          <w:rStyle w:val="InlineHeading"/>
        </w:rPr>
        <w:t xml:space="preserve">: </w:t>
      </w:r>
      <w:sdt>
        <w:sdtPr>
          <w:alias w:val="Date of birth"/>
          <w:tag w:val="Date of birth"/>
          <w:id w:val="-761758163"/>
          <w:placeholder>
            <w:docPart w:val="BAD37714467D495C91663E92619541DC"/>
          </w:placeholder>
          <w:date w:fullDate="1997-09-18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18.09.1997</w:t>
          </w:r>
        </w:sdtContent>
      </w:sdt>
    </w:p>
    <w:p w14:paraId="52AF9C86" w14:textId="6218A31B" w:rsidR="00FF1D0D" w:rsidRPr="00AC330C" w:rsidRDefault="00FF1D0D" w:rsidP="00B57862">
      <w:pPr>
        <w:rPr>
          <w:rStyle w:val="InlineHeading"/>
        </w:rPr>
      </w:pPr>
      <w:r>
        <w:rPr>
          <w:rStyle w:val="InlineHeading"/>
        </w:rPr>
        <w:t>Место</w:t>
      </w:r>
      <w:r w:rsidRPr="00AC330C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AC330C">
        <w:rPr>
          <w:rStyle w:val="InlineHeading"/>
        </w:rPr>
        <w:t xml:space="preserve">: </w:t>
      </w:r>
      <w:sdt>
        <w:sdtPr>
          <w:alias w:val="Place of birth"/>
          <w:tag w:val="Place of birth"/>
          <w:id w:val="-95101846"/>
          <w:placeholder>
            <w:docPart w:val="536665F25454471DB10BE04F2506BFA8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AC330C">
            <w:t>Россия, г. Новосибирск</w:t>
          </w:r>
        </w:sdtContent>
      </w:sdt>
    </w:p>
    <w:p w14:paraId="36149FEA" w14:textId="671B9C4B" w:rsidR="00FF1D0D" w:rsidRPr="00885FAA" w:rsidRDefault="00FF1D0D" w:rsidP="00B57862">
      <w:r>
        <w:rPr>
          <w:rStyle w:val="InlineHeading"/>
        </w:rPr>
        <w:t>Дата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заведения</w:t>
      </w:r>
      <w:r w:rsidR="004836E2" w:rsidRPr="00885FAA">
        <w:rPr>
          <w:rStyle w:val="InlineHeading"/>
        </w:rPr>
        <w:t xml:space="preserve"> </w:t>
      </w:r>
      <w:r w:rsidR="004836E2">
        <w:rPr>
          <w:rStyle w:val="InlineHeading"/>
        </w:rPr>
        <w:t>ЛД</w:t>
      </w:r>
      <w:r w:rsidRPr="00885FAA">
        <w:rPr>
          <w:rStyle w:val="InlineHeading"/>
        </w:rPr>
        <w:t xml:space="preserve">: </w:t>
      </w:r>
      <w:sdt>
        <w:sdtPr>
          <w:alias w:val="Date of opening"/>
          <w:tag w:val="Date of opening"/>
          <w:id w:val="648023121"/>
          <w:placeholder>
            <w:docPart w:val="BAEDD3A3E0894C6C8A9449F34C95F712"/>
          </w:placeholder>
          <w:date w:fullDate="2021-11-23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  <w:lang w:val="en-US"/>
          </w:rPr>
        </w:sdtEndPr>
        <w:sdtContent>
          <w:r w:rsidR="00EE60F2">
            <w:t>23</w:t>
          </w:r>
          <w:r w:rsidR="00AC330C">
            <w:t>.1</w:t>
          </w:r>
          <w:r w:rsidR="00EE60F2">
            <w:t>1</w:t>
          </w:r>
          <w:r w:rsidR="00AC330C">
            <w:t>.202</w:t>
          </w:r>
          <w:r w:rsidR="00EE60F2">
            <w:t>1</w:t>
          </w:r>
        </w:sdtContent>
      </w:sdt>
    </w:p>
    <w:p w14:paraId="5047A8AD" w14:textId="77777777" w:rsidR="00E66105" w:rsidRDefault="00FF1D0D" w:rsidP="00B57862">
      <w:pPr>
        <w:rPr>
          <w:rStyle w:val="InlineHeading"/>
        </w:rPr>
      </w:pPr>
      <w:r>
        <w:rPr>
          <w:rStyle w:val="InlineHeading"/>
        </w:rPr>
        <w:t>сведения о гражданстве: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105" w14:paraId="38117F67" w14:textId="77777777" w:rsidTr="00E66105">
        <w:tc>
          <w:tcPr>
            <w:tcW w:w="3485" w:type="dxa"/>
          </w:tcPr>
          <w:p w14:paraId="681ED86D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Гражданство</w:t>
            </w:r>
          </w:p>
        </w:tc>
        <w:tc>
          <w:tcPr>
            <w:tcW w:w="3485" w:type="dxa"/>
          </w:tcPr>
          <w:p w14:paraId="0261B6CD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получения</w:t>
            </w:r>
          </w:p>
        </w:tc>
        <w:tc>
          <w:tcPr>
            <w:tcW w:w="3486" w:type="dxa"/>
          </w:tcPr>
          <w:p w14:paraId="79AE8AD8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Citizenship Table"/>
          <w:tag w:val="Citizenship Table"/>
          <w:id w:val="-2000500873"/>
          <w15:repeatingSection/>
        </w:sdtPr>
        <w:sdtEndPr/>
        <w:sdtContent>
          <w:sdt>
            <w:sdtPr>
              <w:id w:val="-1592772580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E66105" w:rsidRPr="00AC330C" w14:paraId="0405C04E" w14:textId="77777777" w:rsidTr="00E66105">
                <w:sdt>
                  <w:sdtPr>
                    <w:alias w:val="Citizenship"/>
                    <w:tag w:val="Citizenship"/>
                    <w:id w:val="-1611281199"/>
                    <w:placeholder>
                      <w:docPart w:val="32D7598DA93948BC90226A2ED5E1CDB4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12515170" w14:textId="4BC475DB" w:rsidR="00E66105" w:rsidRPr="00E66105" w:rsidRDefault="00AC330C" w:rsidP="00B57862">
                        <w:pPr>
                          <w:rPr>
                            <w:lang w:val="en-US"/>
                          </w:rPr>
                        </w:pPr>
                        <w:r>
                          <w:t>Российская Федерация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ate of citizenship"/>
                    <w:tag w:val="Date of citizenship"/>
                    <w:id w:val="-9532655"/>
                    <w:placeholder>
                      <w:docPart w:val="81B938CCB9134594A426E7B702E84671"/>
                    </w:placeholder>
                    <w:date w:fullDate="1997-09-18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54ADDFF2" w14:textId="0C2AF8FE" w:rsidR="00E66105" w:rsidRPr="00E66105" w:rsidRDefault="00AC330C" w:rsidP="00B57862">
                        <w:pPr>
                          <w:rPr>
                            <w:lang w:val="en-US"/>
                          </w:rPr>
                        </w:pPr>
                        <w:r>
                          <w:t>18.09.1997</w:t>
                        </w:r>
                      </w:p>
                    </w:tc>
                  </w:sdtContent>
                </w:sdt>
                <w:sdt>
                  <w:sdtPr>
                    <w:alias w:val="Note on citizenship"/>
                    <w:tag w:val="Note on citizenship"/>
                    <w:id w:val="-1387565199"/>
                    <w:placeholder>
                      <w:docPart w:val="25A498CA141C4896AEB525A8D52547B5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2D7531D7" w14:textId="2B2C5D1D" w:rsidR="00E66105" w:rsidRDefault="00AC330C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Получено при рождении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BAF107A" w14:textId="77777777" w:rsidR="004836E2" w:rsidRPr="00CD5709" w:rsidRDefault="004836E2">
      <w:pPr>
        <w:jc w:val="left"/>
        <w:rPr>
          <w:lang w:val="en-US"/>
        </w:rPr>
      </w:pPr>
      <w:r w:rsidRPr="00CD5709">
        <w:rPr>
          <w:lang w:val="en-US"/>
        </w:rPr>
        <w:br w:type="page"/>
      </w:r>
    </w:p>
    <w:p w14:paraId="3618159A" w14:textId="77777777" w:rsidR="0010335E" w:rsidRDefault="0010335E" w:rsidP="0010335E">
      <w:pPr>
        <w:rPr>
          <w:rStyle w:val="InlineHeading"/>
        </w:rPr>
      </w:pPr>
      <w:r>
        <w:rPr>
          <w:rStyle w:val="InlineHeading"/>
        </w:rPr>
        <w:lastRenderedPageBreak/>
        <w:t>сведения об образовании: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932"/>
        <w:gridCol w:w="1680"/>
        <w:gridCol w:w="1708"/>
        <w:gridCol w:w="1735"/>
        <w:gridCol w:w="1721"/>
      </w:tblGrid>
      <w:tr w:rsidR="0010335E" w14:paraId="03183267" w14:textId="77777777" w:rsidTr="0010335E">
        <w:tc>
          <w:tcPr>
            <w:tcW w:w="1742" w:type="dxa"/>
          </w:tcPr>
          <w:p w14:paraId="55018365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 xml:space="preserve">Степень (по </w:t>
            </w:r>
            <w:r w:rsidRPr="0010335E">
              <w:rPr>
                <w:rStyle w:val="InlineHeading"/>
              </w:rPr>
              <w:t>ISCED</w:t>
            </w:r>
            <w:r>
              <w:rPr>
                <w:rStyle w:val="InlineHeading"/>
              </w:rPr>
              <w:t>)</w:t>
            </w:r>
          </w:p>
        </w:tc>
        <w:tc>
          <w:tcPr>
            <w:tcW w:w="1742" w:type="dxa"/>
          </w:tcPr>
          <w:p w14:paraId="361A9A5A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Специальность</w:t>
            </w:r>
          </w:p>
        </w:tc>
        <w:tc>
          <w:tcPr>
            <w:tcW w:w="1743" w:type="dxa"/>
          </w:tcPr>
          <w:p w14:paraId="35A02E4F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Средний балл</w:t>
            </w:r>
          </w:p>
        </w:tc>
        <w:tc>
          <w:tcPr>
            <w:tcW w:w="1743" w:type="dxa"/>
          </w:tcPr>
          <w:p w14:paraId="5D1D6EB4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Год окончания</w:t>
            </w:r>
          </w:p>
        </w:tc>
        <w:tc>
          <w:tcPr>
            <w:tcW w:w="1743" w:type="dxa"/>
          </w:tcPr>
          <w:p w14:paraId="4D2CDFB5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Учебное заведение</w:t>
            </w:r>
          </w:p>
        </w:tc>
        <w:tc>
          <w:tcPr>
            <w:tcW w:w="1743" w:type="dxa"/>
          </w:tcPr>
          <w:p w14:paraId="4D8F074F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Примечение</w:t>
            </w:r>
          </w:p>
        </w:tc>
      </w:tr>
      <w:sdt>
        <w:sdtPr>
          <w:alias w:val="Education Table"/>
          <w:tag w:val="Education Table"/>
          <w:id w:val="-2055989082"/>
          <w15:repeatingSection/>
        </w:sdtPr>
        <w:sdtEndPr/>
        <w:sdtContent>
          <w:sdt>
            <w:sdtPr>
              <w:id w:val="-623464875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10335E" w:rsidRPr="00AC330C" w14:paraId="21B68364" w14:textId="77777777" w:rsidTr="0010335E">
                <w:sdt>
                  <w:sdtPr>
                    <w:alias w:val="Degree"/>
                    <w:tag w:val="Degree"/>
                    <w:id w:val="1360478134"/>
                    <w:placeholder>
                      <w:docPart w:val="B06DD1A1C5C5415AB2A799403FFA1B34"/>
                    </w:placeholder>
                    <w:comboBox>
                      <w:listItem w:displayText="Уровень 0" w:value="Уровень 0"/>
                      <w:listItem w:displayText="Уровень 1" w:value="Уровень 1"/>
                      <w:listItem w:displayText="Уровень 2" w:value="Уровень 2"/>
                      <w:listItem w:displayText="Уровень 3" w:value="Уровень 3"/>
                      <w:listItem w:displayText="Уровень 4" w:value="Уровень 4"/>
                      <w:listItem w:displayText="Уровень 5" w:value="Уровень 5"/>
                      <w:listItem w:displayText="Уровень 6" w:value="Уровень 6"/>
                      <w:listItem w:displayText="Уровень 7" w:value="Уровень 7"/>
                      <w:listItem w:displayText="Уровень 8" w:value="Уровень 8"/>
                    </w:comboBox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52523E95" w14:textId="0308B44F" w:rsidR="0010335E" w:rsidRPr="0010335E" w:rsidRDefault="00AC330C" w:rsidP="00B57862">
                        <w:r>
                          <w:t>Уровень 6</w:t>
                        </w:r>
                      </w:p>
                    </w:tc>
                  </w:sdtContent>
                </w:sdt>
                <w:sdt>
                  <w:sdtPr>
                    <w:alias w:val="Specialization"/>
                    <w:tag w:val="Specialization"/>
                    <w:id w:val="787089594"/>
                    <w:placeholder>
                      <w:docPart w:val="C04B34DC2E4B493199785A9979C34AFC"/>
                    </w:placeholder>
                    <w:text/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3837B791" w14:textId="73807497" w:rsidR="0010335E" w:rsidRPr="0010335E" w:rsidRDefault="00AC330C" w:rsidP="00B57862">
                        <w:pPr>
                          <w:rPr>
                            <w:lang w:val="en-US"/>
                          </w:rPr>
                        </w:pPr>
                        <w:r w:rsidRPr="00AC330C">
                          <w:t>Ядерная энергетика и теплофизика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Average score"/>
                    <w:tag w:val="Average score"/>
                    <w:id w:val="1700283518"/>
                    <w:placeholder>
                      <w:docPart w:val="57F8154BE5894E7391CCBBC721C1CA16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4C8A138F" w14:textId="45DF79FB" w:rsidR="0010335E" w:rsidRPr="0010335E" w:rsidRDefault="00AC330C" w:rsidP="00B57862">
                        <w:pPr>
                          <w:rPr>
                            <w:lang w:val="en-US"/>
                          </w:rPr>
                        </w:pPr>
                        <w:r>
                          <w:t>4.7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Graduation Year"/>
                    <w:tag w:val="Graduation Year"/>
                    <w:id w:val="2042617575"/>
                    <w:placeholder>
                      <w:docPart w:val="6D821CDF12434301A1711A675DE5B019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681D45A4" w14:textId="3BFE7BDA" w:rsidR="0010335E" w:rsidRPr="0010335E" w:rsidRDefault="00AC330C" w:rsidP="00B57862">
                        <w:pPr>
                          <w:rPr>
                            <w:lang w:val="en-US"/>
                          </w:rPr>
                        </w:pPr>
                        <w:r>
                          <w:t>2019</w:t>
                        </w:r>
                      </w:p>
                    </w:tc>
                  </w:sdtContent>
                </w:sdt>
                <w:sdt>
                  <w:sdtPr>
                    <w:alias w:val="Educational Institution"/>
                    <w:tag w:val="Educational Institution"/>
                    <w:id w:val="-350189764"/>
                    <w:placeholder>
                      <w:docPart w:val="20BA3D15876C4EEC9FDB73EB348EEFF3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4605859C" w14:textId="793C5031" w:rsidR="0010335E" w:rsidRPr="00AC330C" w:rsidRDefault="00AC330C" w:rsidP="00B57862">
                        <w:r w:rsidRPr="00AC330C">
                          <w:t>Институт ядерной физики имени Г.И.Будкера СО РАН</w:t>
                        </w:r>
                      </w:p>
                    </w:tc>
                  </w:sdtContent>
                </w:sdt>
                <w:sdt>
                  <w:sdtPr>
                    <w:alias w:val="Note on education"/>
                    <w:tag w:val="Note on education"/>
                    <w:id w:val="-1274557680"/>
                    <w:placeholder>
                      <w:docPart w:val="6BF2E862F13240E98B721D7E055198F4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743" w:type="dxa"/>
                      </w:tcPr>
                      <w:p w14:paraId="5CE39420" w14:textId="36213002" w:rsidR="0010335E" w:rsidRDefault="00AC330C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1DB5F27" w14:textId="77777777" w:rsidR="0010335E" w:rsidRPr="0010335E" w:rsidRDefault="0010335E" w:rsidP="00B57862">
      <w:pPr>
        <w:rPr>
          <w:rStyle w:val="InlineHeading"/>
          <w:lang w:val="en-US"/>
        </w:rPr>
      </w:pPr>
    </w:p>
    <w:p w14:paraId="07DE547B" w14:textId="77777777" w:rsidR="00E66105" w:rsidRDefault="00E66105" w:rsidP="00B57862">
      <w:pPr>
        <w:rPr>
          <w:rStyle w:val="InlineHeading"/>
        </w:rPr>
      </w:pPr>
      <w:r>
        <w:rPr>
          <w:rStyle w:val="InlineHeading"/>
        </w:rPr>
        <w:t xml:space="preserve">Сведения </w:t>
      </w:r>
      <w:r w:rsidR="0010335E">
        <w:rPr>
          <w:rStyle w:val="InlineHeading"/>
        </w:rPr>
        <w:t>о владении языками: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0335E" w14:paraId="2884CA41" w14:textId="77777777" w:rsidTr="00D0164A">
        <w:tc>
          <w:tcPr>
            <w:tcW w:w="3485" w:type="dxa"/>
          </w:tcPr>
          <w:p w14:paraId="775BA927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язык</w:t>
            </w:r>
          </w:p>
        </w:tc>
        <w:tc>
          <w:tcPr>
            <w:tcW w:w="3485" w:type="dxa"/>
          </w:tcPr>
          <w:p w14:paraId="12753F65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владения</w:t>
            </w:r>
          </w:p>
        </w:tc>
        <w:tc>
          <w:tcPr>
            <w:tcW w:w="3486" w:type="dxa"/>
          </w:tcPr>
          <w:p w14:paraId="370DD3D8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Languages Table"/>
          <w:tag w:val="Languages Table"/>
          <w:id w:val="1339348555"/>
          <w15:repeatingSection/>
        </w:sdtPr>
        <w:sdtEndPr/>
        <w:sdtContent>
          <w:sdt>
            <w:sdtPr>
              <w:id w:val="1935322951"/>
              <w:placeholder>
                <w:docPart w:val="EB8EC17AD228493B90723BF77DBA063B"/>
              </w:placeholder>
              <w15:repeatingSectionItem/>
            </w:sdtPr>
            <w:sdtEndPr/>
            <w:sdtContent>
              <w:tr w:rsidR="0010335E" w:rsidRPr="00AC330C" w14:paraId="5D7B0081" w14:textId="77777777" w:rsidTr="00D0164A">
                <w:sdt>
                  <w:sdtPr>
                    <w:alias w:val="Language"/>
                    <w:tag w:val="Language"/>
                    <w:id w:val="-1870904737"/>
                    <w:placeholder>
                      <w:docPart w:val="FE62306772CC4CA9AF9652D45EC8638F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094FEFB7" w14:textId="48FA16C3" w:rsidR="0010335E" w:rsidRPr="00E66105" w:rsidRDefault="00AC330C" w:rsidP="00D0164A">
                        <w:pPr>
                          <w:rPr>
                            <w:lang w:val="en-US"/>
                          </w:rPr>
                        </w:pPr>
                        <w:r>
                          <w:t>Русский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974145203"/>
                    <w:placeholder>
                      <w:docPart w:val="9C6B732BFFDA44139A5E7FB13A33738D"/>
                    </w:placeholder>
                    <w:dropDownList>
                      <w:listItem w:displayText="Elementary" w:value="A1"/>
                      <w:listItem w:displayText="Pre-Intermediate" w:value="A2"/>
                      <w:listItem w:displayText="Intermediate" w:value="B1"/>
                      <w:listItem w:displayText="Upper-Intermediate" w:value="B2"/>
                      <w:listItem w:displayText="Advanced" w:value="C1"/>
                      <w:listItem w:displayText="Profecient" w:value="C2"/>
                      <w:listItem w:displayText="Native" w:value="Native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5AABF9A0" w14:textId="004999FA" w:rsidR="0010335E" w:rsidRPr="00E66105" w:rsidRDefault="00AC330C" w:rsidP="00D016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Native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78265730"/>
                    <w:placeholder>
                      <w:docPart w:val="FE62306772CC4CA9AF9652D45EC8638F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1294472B" w14:textId="65C5BA92" w:rsidR="0010335E" w:rsidRDefault="00AC330C" w:rsidP="00D0164A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487124613"/>
              <w:placeholder>
                <w:docPart w:val="FEE7235399E041B9A4F6032B68536E65"/>
              </w:placeholder>
              <w15:repeatingSectionItem/>
            </w:sdtPr>
            <w:sdtEndPr/>
            <w:sdtContent>
              <w:tr w:rsidR="00AC330C" w:rsidRPr="00AC330C" w14:paraId="3B458601" w14:textId="77777777" w:rsidTr="00D0164A">
                <w:sdt>
                  <w:sdtPr>
                    <w:alias w:val="Language"/>
                    <w:tag w:val="Language"/>
                    <w:id w:val="807052012"/>
                    <w:placeholder>
                      <w:docPart w:val="B45C376CC6084766A5C8CC9FB01EF976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35D51D2B" w14:textId="4DAD42D5" w:rsidR="00AC330C" w:rsidRPr="00E66105" w:rsidRDefault="00AC330C" w:rsidP="00F06612">
                        <w:pPr>
                          <w:rPr>
                            <w:lang w:val="en-US"/>
                          </w:rPr>
                        </w:pPr>
                        <w:r>
                          <w:t>Английский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1789352096"/>
                    <w:placeholder>
                      <w:docPart w:val="BCA840FF633446568475893543891CF0"/>
                    </w:placeholder>
                    <w:dropDownList>
                      <w:listItem w:displayText="Elementary" w:value="A1"/>
                      <w:listItem w:displayText="Pre-Intermediate" w:value="A2"/>
                      <w:listItem w:displayText="Intermediate" w:value="B1"/>
                      <w:listItem w:displayText="Upper-Intermediate" w:value="B2"/>
                      <w:listItem w:displayText="Advanced" w:value="C1"/>
                      <w:listItem w:displayText="Profecient" w:value="C2"/>
                      <w:listItem w:displayText="Native" w:value="Native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BCCD163" w14:textId="432326FC" w:rsidR="00AC330C" w:rsidRPr="00E66105" w:rsidRDefault="00AC330C" w:rsidP="00F066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Upper-Intermediate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1819838335"/>
                    <w:placeholder>
                      <w:docPart w:val="B45C376CC6084766A5C8CC9FB01EF976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0B89A9D8" w14:textId="06CA7AD2" w:rsidR="00AC330C" w:rsidRDefault="00AC330C" w:rsidP="00F0661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 xml:space="preserve">Подтверждается сертификатом </w:t>
                        </w:r>
                        <w:r w:rsidRPr="00AC330C">
                          <w:t>IELTS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2CF446E" w14:textId="77777777" w:rsidR="0010335E" w:rsidRDefault="0010335E" w:rsidP="00B57862">
      <w:pPr>
        <w:rPr>
          <w:rStyle w:val="InlineHeading"/>
          <w:lang w:val="en-US"/>
        </w:rPr>
      </w:pPr>
    </w:p>
    <w:p w14:paraId="74811B8E" w14:textId="77777777" w:rsidR="004836E2" w:rsidRDefault="004836E2" w:rsidP="00B57862">
      <w:pPr>
        <w:rPr>
          <w:rStyle w:val="InlineHeading"/>
        </w:rPr>
      </w:pPr>
      <w:r>
        <w:rPr>
          <w:rStyle w:val="InlineHeading"/>
        </w:rPr>
        <w:t>Сведения о местах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061"/>
        <w:gridCol w:w="2061"/>
        <w:gridCol w:w="2061"/>
        <w:gridCol w:w="2076"/>
      </w:tblGrid>
      <w:tr w:rsidR="00A618A9" w14:paraId="2D481D06" w14:textId="77777777" w:rsidTr="00A618A9">
        <w:tc>
          <w:tcPr>
            <w:tcW w:w="2091" w:type="dxa"/>
          </w:tcPr>
          <w:p w14:paraId="180B107F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Организация</w:t>
            </w:r>
          </w:p>
        </w:tc>
        <w:tc>
          <w:tcPr>
            <w:tcW w:w="2091" w:type="dxa"/>
          </w:tcPr>
          <w:p w14:paraId="7B849FFD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91" w:type="dxa"/>
          </w:tcPr>
          <w:p w14:paraId="29FAB488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начала</w:t>
            </w:r>
          </w:p>
        </w:tc>
        <w:tc>
          <w:tcPr>
            <w:tcW w:w="2091" w:type="dxa"/>
          </w:tcPr>
          <w:p w14:paraId="11EC968F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окончания</w:t>
            </w:r>
          </w:p>
        </w:tc>
        <w:tc>
          <w:tcPr>
            <w:tcW w:w="2092" w:type="dxa"/>
          </w:tcPr>
          <w:p w14:paraId="3C589490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s Table"/>
          <w:tag w:val="Jobs Table"/>
          <w:id w:val="-933815208"/>
          <w15:repeatingSection/>
        </w:sdtPr>
        <w:sdtEndPr/>
        <w:sdtContent>
          <w:sdt>
            <w:sdtPr>
              <w:id w:val="1999298972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A618A9" w:rsidRPr="00885FAA" w14:paraId="4E06F27F" w14:textId="77777777" w:rsidTr="00A618A9">
                <w:sdt>
                  <w:sdtPr>
                    <w:alias w:val="Organization"/>
                    <w:tag w:val="Organization"/>
                    <w:id w:val="-859278465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28E384F" w14:textId="6DD8E7A9" w:rsidR="00A618A9" w:rsidRPr="00AC330C" w:rsidRDefault="00AC330C" w:rsidP="00B57862">
                        <w:r w:rsidRPr="00AC330C">
                          <w:t>Государственная корпорация по атомной энергии «Росатом»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-447312854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5131353" w14:textId="712667D8" w:rsidR="00A618A9" w:rsidRPr="00AC330C" w:rsidRDefault="00885FAA" w:rsidP="00B57862">
                        <w:r>
                          <w:t>Лаборант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304054012"/>
                    <w:placeholder>
                      <w:docPart w:val="0F3EA021C55C44039E510F0FD37782C7"/>
                    </w:placeholder>
                    <w:date w:fullDate="2019-02-08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7D9552F" w14:textId="3C5DF022" w:rsidR="00A618A9" w:rsidRPr="00885FAA" w:rsidRDefault="00885FAA" w:rsidP="00B57862">
                        <w:pPr>
                          <w:rPr>
                            <w:lang w:val="en-US"/>
                          </w:rPr>
                        </w:pPr>
                        <w:r>
                          <w:t>08.02.2019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1544859487"/>
                    <w:placeholder>
                      <w:docPart w:val="0F3EA021C55C44039E510F0FD37782C7"/>
                    </w:placeholder>
                    <w:date w:fullDate="2020-03-25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7A5B37B" w14:textId="67FB400D" w:rsidR="00A618A9" w:rsidRPr="00885FAA" w:rsidRDefault="00885FAA" w:rsidP="00B57862">
                        <w:pPr>
                          <w:rPr>
                            <w:lang w:val="en-US"/>
                          </w:rPr>
                        </w:pPr>
                        <w:r>
                          <w:t>25.03.2020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1912961102"/>
                    <w:placeholder>
                      <w:docPart w:val="6BF2E862F13240E98B721D7E055198F4"/>
                    </w:placeholder>
                  </w:sdtPr>
                  <w:sdtEndPr/>
                  <w:sdtContent>
                    <w:tc>
                      <w:tcPr>
                        <w:tcW w:w="2092" w:type="dxa"/>
                      </w:tcPr>
                      <w:p w14:paraId="0AE3537F" w14:textId="34CEA141" w:rsidR="00A618A9" w:rsidRDefault="00885FAA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Переведён на другую должность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811795429"/>
              <w:placeholder>
                <w:docPart w:val="1FEF85C6DCEA47BD87816226A66FCDBF"/>
              </w:placeholder>
              <w15:repeatingSectionItem/>
            </w:sdtPr>
            <w:sdtEndPr/>
            <w:sdtContent>
              <w:tr w:rsidR="00885FAA" w:rsidRPr="00885FAA" w14:paraId="3DA25474" w14:textId="77777777" w:rsidTr="00A618A9">
                <w:sdt>
                  <w:sdtPr>
                    <w:alias w:val="Organization"/>
                    <w:tag w:val="Organization"/>
                    <w:id w:val="257491604"/>
                    <w:placeholder>
                      <w:docPart w:val="CAA8D3DF41CB46EE90C7F2448076739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02953CA3" w14:textId="6B277E83" w:rsidR="00885FAA" w:rsidRPr="00885FAA" w:rsidRDefault="00885FAA" w:rsidP="00435900">
                        <w:r>
                          <w:t>Государственная корпорация по атомной энергии «Росатом»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958842375"/>
                    <w:placeholder>
                      <w:docPart w:val="CAA8D3DF41CB46EE90C7F2448076739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243E280" w14:textId="6BA5D105" w:rsidR="00885FAA" w:rsidRPr="00885FAA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t>Специалист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1314517706"/>
                    <w:placeholder>
                      <w:docPart w:val="C5A344B9EB8F4423A9793882B0E16796"/>
                    </w:placeholder>
                    <w:date w:fullDate="2020-03-25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1552590" w14:textId="3EEABDC2" w:rsidR="00885FAA" w:rsidRPr="00885FAA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t>25.03.2020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-1372074254"/>
                    <w:placeholder>
                      <w:docPart w:val="C5A344B9EB8F4423A9793882B0E16796"/>
                    </w:placeholder>
                    <w:date w:fullDate="2021-11-2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A8EE6B8" w14:textId="01854DD2" w:rsidR="00885FAA" w:rsidRPr="00885FAA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t>20.11.2021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-2141026916"/>
                    <w:placeholder>
                      <w:docPart w:val="CAA8D3DF41CB46EE90C7F24480767394"/>
                    </w:placeholder>
                  </w:sdtPr>
                  <w:sdtEndPr/>
                  <w:sdtContent>
                    <w:tc>
                      <w:tcPr>
                        <w:tcW w:w="2092" w:type="dxa"/>
                      </w:tcPr>
                      <w:p w14:paraId="0735FFC8" w14:textId="7D8CD4D7" w:rsidR="00885FAA" w:rsidRDefault="00885FAA" w:rsidP="0043590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Уволен по собственному желанию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B91D749" w14:textId="77777777" w:rsidR="0010335E" w:rsidRDefault="0010335E" w:rsidP="00B57862">
      <w:pPr>
        <w:rPr>
          <w:rStyle w:val="InlineHeading"/>
          <w:lang w:val="en-US"/>
        </w:rPr>
      </w:pPr>
    </w:p>
    <w:p w14:paraId="24FD13F7" w14:textId="77777777" w:rsidR="00A618A9" w:rsidRDefault="00A618A9" w:rsidP="00B57862">
      <w:pPr>
        <w:rPr>
          <w:rStyle w:val="InlineHeading"/>
        </w:rPr>
      </w:pPr>
      <w:r>
        <w:rPr>
          <w:rStyle w:val="InlineHeading"/>
        </w:rPr>
        <w:t>Сведения о семье: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618A9" w14:paraId="7EC69AF7" w14:textId="77777777" w:rsidTr="00A618A9">
        <w:tc>
          <w:tcPr>
            <w:tcW w:w="2091" w:type="dxa"/>
          </w:tcPr>
          <w:p w14:paraId="1BF3BBBB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родства</w:t>
            </w:r>
          </w:p>
        </w:tc>
        <w:tc>
          <w:tcPr>
            <w:tcW w:w="2091" w:type="dxa"/>
          </w:tcPr>
          <w:p w14:paraId="7075B5F8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ФИО</w:t>
            </w:r>
          </w:p>
        </w:tc>
        <w:tc>
          <w:tcPr>
            <w:tcW w:w="2091" w:type="dxa"/>
          </w:tcPr>
          <w:p w14:paraId="6ED2DE68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рождения</w:t>
            </w:r>
          </w:p>
        </w:tc>
        <w:tc>
          <w:tcPr>
            <w:tcW w:w="2091" w:type="dxa"/>
          </w:tcPr>
          <w:p w14:paraId="2AAB2A9A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Статус</w:t>
            </w:r>
          </w:p>
        </w:tc>
        <w:tc>
          <w:tcPr>
            <w:tcW w:w="2092" w:type="dxa"/>
          </w:tcPr>
          <w:p w14:paraId="038E224D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Family Table"/>
          <w:tag w:val="Family Table"/>
          <w:id w:val="466319060"/>
          <w15:repeatingSection/>
        </w:sdtPr>
        <w:sdtEndPr/>
        <w:sdtContent>
          <w:sdt>
            <w:sdtPr>
              <w:id w:val="-685438286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A618A9" w:rsidRPr="00885FAA" w14:paraId="5A74611A" w14:textId="77777777" w:rsidTr="00A618A9">
                <w:sdt>
                  <w:sdtPr>
                    <w:alias w:val="Degree of kinship"/>
                    <w:tag w:val="Degree of kinship"/>
                    <w:id w:val="-308866024"/>
                    <w:placeholder>
                      <w:docPart w:val="7EF4280D4EEC46FEB35145D44D10E5C1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434025F" w14:textId="475DF3C4" w:rsidR="00A618A9" w:rsidRPr="00207E20" w:rsidRDefault="00885FAA" w:rsidP="00B57862">
                        <w:r>
                          <w:t>Мать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826165649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A4BCE1A" w14:textId="4547F7DD" w:rsidR="00A618A9" w:rsidRPr="00207E20" w:rsidRDefault="00885FAA" w:rsidP="00B57862">
                        <w:pPr>
                          <w:rPr>
                            <w:lang w:val="en-US"/>
                          </w:rPr>
                        </w:pPr>
                        <w:r>
                          <w:t>Валентина Григорьевна Шадовская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492EA23F" w14:textId="68D46385" w:rsidR="00A618A9" w:rsidRPr="00207E20" w:rsidRDefault="009A1D90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45426455"/>
                        <w:placeholder>
                          <w:docPart w:val="34C20CA0473D427D8788AEDCB5E66D9B"/>
                        </w:placeholder>
                        <w:date w:fullDate="1968-12-05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885FAA">
                          <w:t>05.12.1968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19097762"/>
                    <w:placeholder>
                      <w:docPart w:val="7EF4280D4EEC46FEB35145D44D10E5C1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D132CD2" w14:textId="75B50967" w:rsidR="00A618A9" w:rsidRPr="00207E20" w:rsidRDefault="00885FAA" w:rsidP="00B57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2028928974"/>
                    <w:placeholder>
                      <w:docPart w:val="79C5A1AB20974775A66B0C620F7BBA28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03AB3747" w14:textId="3CF626C2" w:rsidR="00A618A9" w:rsidRPr="00207E20" w:rsidRDefault="00885FAA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142149514"/>
              <w:placeholder>
                <w:docPart w:val="14539DE5D28F4D3281DF421DBBC1C871"/>
              </w:placeholder>
              <w15:repeatingSectionItem/>
            </w:sdtPr>
            <w:sdtEndPr/>
            <w:sdtContent>
              <w:tr w:rsidR="00885FAA" w:rsidRPr="00885FAA" w14:paraId="264920AC" w14:textId="77777777" w:rsidTr="00A618A9">
                <w:sdt>
                  <w:sdtPr>
                    <w:alias w:val="Degree of kinship"/>
                    <w:tag w:val="Degree of kinship"/>
                    <w:id w:val="-202257908"/>
                    <w:placeholder>
                      <w:docPart w:val="A73B32664E8949B9B0B442E888FCD8CF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C74608F" w14:textId="5C5C6BF2" w:rsidR="00885FAA" w:rsidRPr="00207E20" w:rsidRDefault="00885FAA" w:rsidP="00435900">
                        <w:r>
                          <w:t>Отец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2046368331"/>
                    <w:placeholder>
                      <w:docPart w:val="D01B4343C87045B0BE8FEB4CCDD51D32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7A94CE1" w14:textId="433CCEB9" w:rsidR="00885FAA" w:rsidRPr="00207E20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t>Владимир Алексеевич Шадовский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54F72230" w14:textId="5E3E30DE" w:rsidR="00885FAA" w:rsidRPr="00207E20" w:rsidRDefault="009A1D90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912767532"/>
                        <w:placeholder>
                          <w:docPart w:val="D3E25260F5154B9ABA7A185D2F1F7EB4"/>
                        </w:placeholder>
                        <w:date w:fullDate="1967-02-16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885FAA">
                          <w:t>16.02.1967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563142349"/>
                    <w:placeholder>
                      <w:docPart w:val="A73B32664E8949B9B0B442E888FCD8CF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7E76C19" w14:textId="0E5E2324" w:rsidR="00885FAA" w:rsidRPr="00207E20" w:rsidRDefault="00885FAA" w:rsidP="004359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702399462"/>
                    <w:placeholder>
                      <w:docPart w:val="46A8BA4D2C52465499E52D54460F4A63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742ABAB1" w14:textId="6BF9E89A" w:rsidR="00885FAA" w:rsidRPr="00207E20" w:rsidRDefault="00885FAA" w:rsidP="0043590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DBE1922" w14:textId="77777777" w:rsidR="00207E20" w:rsidRDefault="00207E20" w:rsidP="00B57862">
      <w:pPr>
        <w:rPr>
          <w:rStyle w:val="InlineHeading"/>
          <w:lang w:val="en-US"/>
        </w:rPr>
      </w:pPr>
    </w:p>
    <w:p w14:paraId="40D6FC67" w14:textId="77777777" w:rsidR="00E43820" w:rsidRPr="00CD5709" w:rsidRDefault="00A6472B" w:rsidP="00B57862">
      <w:pPr>
        <w:rPr>
          <w:rStyle w:val="InlineHeading"/>
          <w:lang w:val="en-US"/>
        </w:rPr>
      </w:pPr>
      <w:r>
        <w:rPr>
          <w:rStyle w:val="InlineHeading"/>
        </w:rPr>
        <w:t>Общая</w:t>
      </w:r>
      <w:r w:rsidRPr="006033B5">
        <w:rPr>
          <w:rStyle w:val="InlineHeading"/>
          <w:lang w:val="en-US"/>
        </w:rPr>
        <w:t xml:space="preserve"> </w:t>
      </w:r>
      <w:r>
        <w:rPr>
          <w:rStyle w:val="InlineHeading"/>
        </w:rPr>
        <w:t>х</w:t>
      </w:r>
      <w:r w:rsidR="00E43820">
        <w:rPr>
          <w:rStyle w:val="InlineHeading"/>
        </w:rPr>
        <w:t>арактеристика</w:t>
      </w:r>
      <w:r w:rsidR="00E43820" w:rsidRPr="00CD5709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Characteristics"/>
        <w:tag w:val="Characteristics"/>
        <w:id w:val="1058753378"/>
        <w:placeholder>
          <w:docPart w:val="6BF2E862F13240E98B721D7E055198F4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129DC719" w14:textId="28A84CE4" w:rsidR="00E43820" w:rsidRPr="00823857" w:rsidRDefault="001B395A" w:rsidP="00B57862">
          <w:pPr>
            <w:rPr>
              <w:rStyle w:val="InlineHeading"/>
            </w:rPr>
          </w:pPr>
          <w:r>
            <w:rPr>
              <w:rStyle w:val="Emphasis"/>
            </w:rPr>
            <w:t xml:space="preserve">Лаборант </w:t>
          </w:r>
          <w:r w:rsidR="00823857">
            <w:rPr>
              <w:rStyle w:val="Emphasis"/>
            </w:rPr>
            <w:t>Шадовский демонстрирует глубокую вовлечённость в работу по своей специ</w:t>
          </w:r>
          <w:r w:rsidR="002E71B3">
            <w:rPr>
              <w:rStyle w:val="Emphasis"/>
            </w:rPr>
            <w:t>а</w:t>
          </w:r>
          <w:r w:rsidR="00823857">
            <w:rPr>
              <w:rStyle w:val="Emphasis"/>
            </w:rPr>
            <w:t xml:space="preserve">льности. До работы на фонд, успешно трудоустроился в Росатом, прошёл испытательный срок и был повышен. В процессе работы принимал участие в разработке системы охлаждения ядерного реактора </w:t>
          </w:r>
          <w:r w:rsidR="00823857" w:rsidRPr="00823857">
            <w:rPr>
              <w:rStyle w:val="Emphasis"/>
            </w:rPr>
            <w:t>ВВЭР-1500</w:t>
          </w:r>
          <w:r w:rsidR="00823857">
            <w:rPr>
              <w:rStyle w:val="Emphasis"/>
            </w:rPr>
            <w:t xml:space="preserve">. Заинтересовал внедрённого в Росатом рекрутёра Фонда. Во время работы на Фонд добросовестно выполнял свои обязанности, хотя и проявлял признаки взволнованности в связи со спецификой работы в Фонде </w:t>
          </w:r>
          <w:r w:rsidR="00823857">
            <w:rPr>
              <w:rStyle w:val="Emphasis"/>
              <w:lang w:val="en-US"/>
            </w:rPr>
            <w:t>SCP</w:t>
          </w:r>
          <w:r w:rsidR="00823857" w:rsidRPr="00823857">
            <w:rPr>
              <w:rStyle w:val="Emphasis"/>
            </w:rPr>
            <w:t>.</w:t>
          </w:r>
        </w:p>
      </w:sdtContent>
    </w:sdt>
    <w:p w14:paraId="49EBCF17" w14:textId="77777777" w:rsidR="00207E20" w:rsidRPr="00823857" w:rsidRDefault="00207E20">
      <w:pPr>
        <w:jc w:val="left"/>
        <w:rPr>
          <w:rStyle w:val="InlineHeading"/>
        </w:rPr>
      </w:pPr>
      <w:r w:rsidRPr="00823857">
        <w:rPr>
          <w:rStyle w:val="InlineHeading"/>
        </w:rPr>
        <w:br w:type="page"/>
      </w:r>
    </w:p>
    <w:p w14:paraId="76748A5B" w14:textId="0EC8593D" w:rsidR="00A618A9" w:rsidRPr="00E11FFC" w:rsidRDefault="00207E20" w:rsidP="00E11FFC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№</w:t>
      </w:r>
      <w:fldSimple w:instr=" SEQ Annex \* MERGEFORMAT ">
        <w:r w:rsidR="006E53F1">
          <w:rPr>
            <w:noProof/>
          </w:rPr>
          <w:t>1</w:t>
        </w:r>
      </w:fldSimple>
      <w:r w:rsidR="00E43820" w:rsidRPr="00E11FFC">
        <w:t xml:space="preserve"> к личному</w:t>
      </w:r>
      <w:r w:rsidR="00E43820"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делу</w:t>
      </w:r>
      <w:r w:rsidR="00E75179" w:rsidRPr="00E11FFC">
        <w:t xml:space="preserve"> №</w:t>
      </w:r>
      <w:r w:rsidR="00A8187B" w:rsidRPr="00E11FFC">
        <w:fldChar w:fldCharType="begin"/>
      </w:r>
      <w:r w:rsidR="00A8187B" w:rsidRPr="00E11FFC">
        <w:instrText>REF Personal_file_number</w:instrText>
      </w:r>
      <w:r w:rsidR="00E11FFC">
        <w:instrText xml:space="preserve"> \* MERGEFORMAT </w:instrText>
      </w:r>
      <w:r w:rsidR="00A8187B"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825777534"/>
          <w:placeholder>
            <w:docPart w:val="C780842045964029841B161E5963BA21"/>
          </w:placeholder>
          <w:text/>
        </w:sdtPr>
        <w:sdtContent>
          <w:r w:rsidR="006E53F1" w:rsidRPr="006E53F1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="00A8187B" w:rsidRPr="00E11FFC">
        <w:fldChar w:fldCharType="end"/>
      </w:r>
    </w:p>
    <w:p w14:paraId="6FECBF90" w14:textId="5DFD1F04" w:rsidR="00E43820" w:rsidRPr="00322545" w:rsidRDefault="00E43820" w:rsidP="00E43820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090492"/>
          <w:placeholder>
            <w:docPart w:val="F460EF469EBD4339AA2F95BA3F57E7E8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Совершенно секретно</w:t>
          </w:r>
        </w:sdtContent>
      </w:sdt>
    </w:p>
    <w:p w14:paraId="687DF6EA" w14:textId="77777777" w:rsidR="00BE05F1" w:rsidRPr="00BE05F1" w:rsidRDefault="00BE05F1" w:rsidP="00BE05F1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t>Сведения о работе на Фонд</w:t>
      </w:r>
    </w:p>
    <w:p w14:paraId="437655BC" w14:textId="4726D999" w:rsidR="00BE05F1" w:rsidRPr="006033B5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6033B5">
        <w:rPr>
          <w:rStyle w:val="InlineHeading"/>
        </w:rPr>
        <w:t xml:space="preserve"> </w:t>
      </w:r>
      <w:r>
        <w:rPr>
          <w:rStyle w:val="InlineHeading"/>
        </w:rPr>
        <w:t>начала</w:t>
      </w:r>
      <w:r w:rsidRPr="006033B5">
        <w:rPr>
          <w:rStyle w:val="InlineHeading"/>
        </w:rPr>
        <w:t xml:space="preserve"> </w:t>
      </w:r>
      <w:r>
        <w:rPr>
          <w:rStyle w:val="InlineHeading"/>
        </w:rPr>
        <w:t>наблюдения</w:t>
      </w:r>
      <w:r w:rsidRPr="006033B5">
        <w:rPr>
          <w:rStyle w:val="InlineHeading"/>
        </w:rPr>
        <w:t>:</w:t>
      </w:r>
      <w:r w:rsidR="006D5B02" w:rsidRPr="006033B5">
        <w:rPr>
          <w:rStyle w:val="InlineHeading"/>
        </w:rPr>
        <w:t xml:space="preserve"> </w:t>
      </w:r>
      <w:sdt>
        <w:sdtPr>
          <w:alias w:val="Observation Date"/>
          <w:tag w:val="Observation Date"/>
          <w:id w:val="352391890"/>
          <w:placeholder>
            <w:docPart w:val="0F3EA021C55C44039E510F0FD37782C7"/>
          </w:placeholder>
          <w:date w:fullDate="2021-10-15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15.10.2021</w:t>
          </w:r>
        </w:sdtContent>
      </w:sdt>
    </w:p>
    <w:p w14:paraId="2DC3E843" w14:textId="5A467B9D" w:rsidR="00BE05F1" w:rsidRPr="00885FAA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предложения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о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работе</w:t>
      </w:r>
      <w:r w:rsidRPr="00885FAA">
        <w:rPr>
          <w:rStyle w:val="InlineHeading"/>
        </w:rPr>
        <w:t>:</w:t>
      </w:r>
      <w:r w:rsidR="006D5B02" w:rsidRPr="00885FAA">
        <w:rPr>
          <w:rStyle w:val="InlineHeading"/>
        </w:rPr>
        <w:t xml:space="preserve"> </w:t>
      </w:r>
      <w:sdt>
        <w:sdtPr>
          <w:alias w:val="Offer Date"/>
          <w:tag w:val="Offer Date"/>
          <w:id w:val="-954865631"/>
          <w:placeholder>
            <w:docPart w:val="8FF9D33350C04F358FF023A7B6AA0DE8"/>
          </w:placeholder>
          <w:date w:fullDate="2021-11-15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15.11.2021</w:t>
          </w:r>
        </w:sdtContent>
      </w:sdt>
    </w:p>
    <w:p w14:paraId="4FB21972" w14:textId="3BC45ACA" w:rsidR="00BE05F1" w:rsidRPr="00885FAA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принятия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в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штат</w:t>
      </w:r>
      <w:r w:rsidRPr="00885FAA">
        <w:rPr>
          <w:rStyle w:val="InlineHeading"/>
        </w:rPr>
        <w:t>:</w:t>
      </w:r>
      <w:r w:rsidR="006D5B02" w:rsidRPr="00885FAA">
        <w:rPr>
          <w:rStyle w:val="InlineHeading"/>
        </w:rPr>
        <w:t xml:space="preserve"> </w:t>
      </w:r>
      <w:sdt>
        <w:sdtPr>
          <w:alias w:val="Employment Date"/>
          <w:tag w:val="Employment Date"/>
          <w:id w:val="-682901464"/>
          <w:placeholder>
            <w:docPart w:val="96A392FADB094F9E9F68D9810227A567"/>
          </w:placeholder>
          <w:date w:fullDate="2021-11-2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21.11.2021</w:t>
          </w:r>
        </w:sdtContent>
      </w:sdt>
    </w:p>
    <w:p w14:paraId="7E8712B6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текущей должности:</w:t>
      </w:r>
      <w:r w:rsidR="006D5B02">
        <w:rPr>
          <w:rStyle w:val="InlineHeadi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255"/>
        <w:gridCol w:w="2700"/>
        <w:gridCol w:w="2900"/>
      </w:tblGrid>
      <w:tr w:rsidR="00702D21" w14:paraId="25132212" w14:textId="77777777" w:rsidTr="00702D21">
        <w:tc>
          <w:tcPr>
            <w:tcW w:w="2601" w:type="dxa"/>
          </w:tcPr>
          <w:p w14:paraId="1EE5CA54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2255" w:type="dxa"/>
          </w:tcPr>
          <w:p w14:paraId="708FB5E1" w14:textId="77777777" w:rsidR="00702D21" w:rsidRP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2700" w:type="dxa"/>
          </w:tcPr>
          <w:p w14:paraId="54416FE0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900" w:type="dxa"/>
          </w:tcPr>
          <w:p w14:paraId="6D6DB705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</w:tr>
      <w:tr w:rsidR="00702D21" w:rsidRPr="00885FAA" w14:paraId="1223EB88" w14:textId="77777777" w:rsidTr="00702D21">
        <w:sdt>
          <w:sdtPr>
            <w:alias w:val="Clearence"/>
            <w:tag w:val="Clearence"/>
            <w:id w:val="-997655644"/>
            <w:placeholder>
              <w:docPart w:val="F5B0E607907246DAA8B7C1986B1D3E41"/>
            </w:placeholder>
            <w:comboBox>
              <w:listItem w:displayText="Допуск 0" w:value="Допуск 0"/>
              <w:listItem w:displayText="Допуск 1" w:value="Допуск 1"/>
              <w:listItem w:displayText="Допуск 2" w:value="Допуск 2"/>
              <w:listItem w:displayText="Допуск 3" w:value="Допуск 3"/>
              <w:listItem w:displayText="Допуск 4" w:value="Допуск 4"/>
              <w:listItem w:displayText="Допуск 5" w:value="Допуск 5"/>
              <w:listItem w:displayText="Допуск 6" w:value="Допуск 6"/>
            </w:comboBox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601" w:type="dxa"/>
              </w:tcPr>
              <w:p w14:paraId="6A0ECBB4" w14:textId="04CCE67D" w:rsidR="00702D21" w:rsidRPr="00CC1CBB" w:rsidRDefault="00885FAA" w:rsidP="00CC1CBB">
                <w:pPr>
                  <w:rPr>
                    <w:rStyle w:val="InlineHeading"/>
                    <w:lang w:val="en-US"/>
                  </w:rPr>
                </w:pPr>
                <w:r>
                  <w:t>Допуск 3</w:t>
                </w:r>
              </w:p>
            </w:tc>
          </w:sdtContent>
        </w:sdt>
        <w:sdt>
          <w:sdtPr>
            <w:alias w:val="Class"/>
            <w:tag w:val="Class"/>
            <w:id w:val="661980044"/>
            <w:placeholder>
              <w:docPart w:val="7EF4280D4EEC46FEB35145D44D10E5C1"/>
            </w:placeholder>
            <w:dropDownList>
              <w:listItem w:displayText="Класс A" w:value="Класс A"/>
              <w:listItem w:displayText="Класс B" w:value="Класс B"/>
              <w:listItem w:displayText="Класс C" w:value="Класс C"/>
              <w:listItem w:displayText="Класс D" w:value="Класс D"/>
              <w:listItem w:displayText="Класс E" w:value="Класс E"/>
            </w:dropDownList>
          </w:sdtPr>
          <w:sdtEndPr/>
          <w:sdtContent>
            <w:tc>
              <w:tcPr>
                <w:tcW w:w="2255" w:type="dxa"/>
              </w:tcPr>
              <w:p w14:paraId="54A996F3" w14:textId="4488430B" w:rsidR="00702D21" w:rsidRPr="00CC1CBB" w:rsidRDefault="00885FAA" w:rsidP="00BE05F1">
                <w:r>
                  <w:t>Класс C</w:t>
                </w:r>
              </w:p>
            </w:tc>
          </w:sdtContent>
        </w:sdt>
        <w:sdt>
          <w:sdtPr>
            <w:alias w:val="Position"/>
            <w:tag w:val="Position"/>
            <w:id w:val="1800404052"/>
            <w:placeholder>
              <w:docPart w:val="634BA19FD2CF42AB91A45C12DD4EFE8B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700" w:type="dxa"/>
              </w:tcPr>
              <w:p w14:paraId="0910CAF6" w14:textId="5C4DE315" w:rsidR="00702D21" w:rsidRPr="00CC1CBB" w:rsidRDefault="00885FAA" w:rsidP="00BE05F1">
                <w:pPr>
                  <w:rPr>
                    <w:rStyle w:val="InlineHeading"/>
                    <w:lang w:val="en-US"/>
                  </w:rPr>
                </w:pPr>
                <w:r>
                  <w:t>Лаборант</w:t>
                </w:r>
              </w:p>
            </w:tc>
          </w:sdtContent>
        </w:sdt>
        <w:sdt>
          <w:sdtPr>
            <w:alias w:val="Department"/>
            <w:tag w:val="Department"/>
            <w:id w:val="300583429"/>
            <w:placeholder>
              <w:docPart w:val="634BA19FD2CF42AB91A45C12DD4EFE8B"/>
            </w:placeholder>
            <w:text/>
          </w:sdtPr>
          <w:sdtEndPr/>
          <w:sdtContent>
            <w:tc>
              <w:tcPr>
                <w:tcW w:w="2900" w:type="dxa"/>
              </w:tcPr>
              <w:p w14:paraId="6446FB4F" w14:textId="2458A6F3" w:rsidR="00702D21" w:rsidRPr="00885FAA" w:rsidRDefault="00885FAA" w:rsidP="00BE05F1">
                <w:pPr>
                  <w:rPr>
                    <w:rStyle w:val="InlineHeading"/>
                  </w:rPr>
                </w:pPr>
                <w:r w:rsidRPr="00885FAA">
                  <w:t>Инженерно</w:t>
                </w:r>
                <w:r>
                  <w:t>-</w:t>
                </w:r>
                <w:r w:rsidRPr="00885FAA">
                  <w:t>техническая служба</w:t>
                </w:r>
                <w:r>
                  <w:t>/Подразделение обеспечения энергетической безопасности/Группа ночных смен</w:t>
                </w:r>
              </w:p>
            </w:tc>
          </w:sdtContent>
        </w:sdt>
      </w:tr>
    </w:tbl>
    <w:p w14:paraId="070F6E1E" w14:textId="4E26A0B1" w:rsidR="00CC1CBB" w:rsidRPr="00885FAA" w:rsidRDefault="00AE5D8E" w:rsidP="00BE05F1">
      <w:pPr>
        <w:rPr>
          <w:rStyle w:val="InlineHeading"/>
        </w:rPr>
      </w:pPr>
      <w:r>
        <w:rPr>
          <w:rStyle w:val="InlineHeading"/>
        </w:rPr>
        <w:t>Линейный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руководитель</w:t>
      </w:r>
      <w:r w:rsidRPr="00885FAA">
        <w:rPr>
          <w:rStyle w:val="InlineHeading"/>
        </w:rPr>
        <w:t xml:space="preserve">: </w:t>
      </w:r>
      <w:sdt>
        <w:sdtPr>
          <w:alias w:val="Line Manager"/>
          <w:tag w:val="Line Manager"/>
          <w:id w:val="-511300909"/>
          <w:placeholder>
            <w:docPart w:val="6BF2E862F13240E98B721D7E055198F4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Войченко Виталий Витальевич</w:t>
          </w:r>
        </w:sdtContent>
      </w:sdt>
    </w:p>
    <w:p w14:paraId="760020BB" w14:textId="77777777" w:rsidR="00AE5D8E" w:rsidRPr="00885FAA" w:rsidRDefault="00AE5D8E" w:rsidP="00BE05F1">
      <w:pPr>
        <w:rPr>
          <w:rStyle w:val="InlineHeading"/>
        </w:rPr>
      </w:pPr>
    </w:p>
    <w:p w14:paraId="7DF489BC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переводах: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725"/>
        <w:gridCol w:w="1372"/>
        <w:gridCol w:w="1827"/>
        <w:gridCol w:w="2030"/>
        <w:gridCol w:w="1878"/>
      </w:tblGrid>
      <w:tr w:rsidR="00702D21" w14:paraId="02F7DC55" w14:textId="77777777" w:rsidTr="00702D21">
        <w:tc>
          <w:tcPr>
            <w:tcW w:w="1624" w:type="dxa"/>
          </w:tcPr>
          <w:p w14:paraId="2954EF67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Дата</w:t>
            </w:r>
          </w:p>
        </w:tc>
        <w:tc>
          <w:tcPr>
            <w:tcW w:w="1725" w:type="dxa"/>
          </w:tcPr>
          <w:p w14:paraId="3A7110DE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1372" w:type="dxa"/>
          </w:tcPr>
          <w:p w14:paraId="1EA0F54F" w14:textId="77777777" w:rsidR="00702D21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1827" w:type="dxa"/>
          </w:tcPr>
          <w:p w14:paraId="1FEF9751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30" w:type="dxa"/>
          </w:tcPr>
          <w:p w14:paraId="458CBA12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  <w:tc>
          <w:tcPr>
            <w:tcW w:w="1878" w:type="dxa"/>
          </w:tcPr>
          <w:p w14:paraId="42CB0E7E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 Transfers Table"/>
          <w:tag w:val="Job Transfers Table"/>
          <w:id w:val="-1079287175"/>
          <w15:repeatingSection/>
        </w:sdtPr>
        <w:sdtEndPr/>
        <w:sdtContent>
          <w:sdt>
            <w:sdtPr>
              <w:id w:val="-1339458583"/>
              <w:placeholder>
                <w:docPart w:val="D01E73BC8BBB4B37A8D1D49F8693AB8A"/>
              </w:placeholder>
              <w15:repeatingSectionItem/>
            </w:sdtPr>
            <w:sdtEndPr/>
            <w:sdtContent>
              <w:tr w:rsidR="00702D21" w:rsidRPr="00885FAA" w14:paraId="49455BB8" w14:textId="77777777" w:rsidTr="00702D21">
                <w:tc>
                  <w:tcPr>
                    <w:tcW w:w="1624" w:type="dxa"/>
                  </w:tcPr>
                  <w:p w14:paraId="79CC5336" w14:textId="1457C058" w:rsidR="00702D21" w:rsidRPr="00CC1CBB" w:rsidRDefault="00702D21" w:rsidP="00702D21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1725" w:type="dxa"/>
                  </w:tcPr>
                  <w:p w14:paraId="2EA13083" w14:textId="625C91F1" w:rsidR="00702D21" w:rsidRPr="00CC1CBB" w:rsidRDefault="00702D21" w:rsidP="00702D21"/>
                </w:tc>
                <w:tc>
                  <w:tcPr>
                    <w:tcW w:w="1372" w:type="dxa"/>
                  </w:tcPr>
                  <w:p w14:paraId="78CEDFBD" w14:textId="057AA8C5" w:rsidR="00702D21" w:rsidRPr="00CC1CBB" w:rsidRDefault="00702D21" w:rsidP="00702D21"/>
                </w:tc>
                <w:tc>
                  <w:tcPr>
                    <w:tcW w:w="1827" w:type="dxa"/>
                  </w:tcPr>
                  <w:p w14:paraId="336A40CF" w14:textId="4DA934E7" w:rsidR="00702D21" w:rsidRPr="00CC1CBB" w:rsidRDefault="00702D21" w:rsidP="00702D21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030" w:type="dxa"/>
                  </w:tcPr>
                  <w:p w14:paraId="0E451573" w14:textId="6F5F699E" w:rsidR="00702D21" w:rsidRPr="00CC1CBB" w:rsidRDefault="00702D21" w:rsidP="00702D21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1878" w:type="dxa"/>
                  </w:tcPr>
                  <w:p w14:paraId="0B54A4DD" w14:textId="1DC86BC6" w:rsidR="00702D21" w:rsidRDefault="00702D21" w:rsidP="00702D21">
                    <w:pPr>
                      <w:rPr>
                        <w:rStyle w:val="InlineHeading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14:paraId="04DC8CD8" w14:textId="77777777" w:rsidR="006D5B02" w:rsidRDefault="006D5B02">
      <w:pPr>
        <w:jc w:val="left"/>
        <w:rPr>
          <w:rStyle w:val="InlineHeading"/>
          <w:lang w:val="en-US"/>
        </w:rPr>
      </w:pPr>
      <w:r>
        <w:rPr>
          <w:rStyle w:val="InlineHeading"/>
          <w:lang w:val="en-US"/>
        </w:rPr>
        <w:br w:type="page"/>
      </w:r>
    </w:p>
    <w:p w14:paraId="1C13FCA2" w14:textId="35654EEC" w:rsidR="006D5B02" w:rsidRPr="00E11FFC" w:rsidRDefault="006D5B02" w:rsidP="006D5B0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9A1D90">
        <w:fldChar w:fldCharType="begin"/>
      </w:r>
      <w:r w:rsidR="009A1D90">
        <w:instrText xml:space="preserve"> SEQ Annex \* MERGEFORMAT </w:instrText>
      </w:r>
      <w:r w:rsidR="009A1D90">
        <w:fldChar w:fldCharType="separate"/>
      </w:r>
      <w:r w:rsidR="006E53F1">
        <w:rPr>
          <w:noProof/>
        </w:rPr>
        <w:t>2</w:t>
      </w:r>
      <w:r w:rsidR="009A1D90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856539586"/>
          <w:placeholder>
            <w:docPart w:val="F9776C45F78742FBA57A6FFB01733654"/>
          </w:placeholder>
          <w:text/>
        </w:sdtPr>
        <w:sdtContent>
          <w:r w:rsidR="006E53F1" w:rsidRPr="006E53F1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Pr="00E11FFC">
        <w:fldChar w:fldCharType="end"/>
      </w:r>
    </w:p>
    <w:p w14:paraId="45CF953D" w14:textId="3CB85562" w:rsidR="006D5B02" w:rsidRPr="00322545" w:rsidRDefault="006D5B02" w:rsidP="006D5B0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710843840"/>
          <w:placeholder>
            <w:docPart w:val="63E99B9DE6D542398EF39882EFBA2EB4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Совершенно секретно</w:t>
          </w:r>
        </w:sdtContent>
      </w:sdt>
    </w:p>
    <w:p w14:paraId="479D1C74" w14:textId="77777777" w:rsidR="006D5B02" w:rsidRPr="00BE05F1" w:rsidRDefault="006D5B02" w:rsidP="006D5B0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Результаты вступительного психологического тестирования</w:t>
      </w:r>
    </w:p>
    <w:p w14:paraId="71595911" w14:textId="6381B729" w:rsidR="00CC1CBB" w:rsidRDefault="006D5B02" w:rsidP="00BE05F1">
      <w:pPr>
        <w:rPr>
          <w:rStyle w:val="InlineHeading"/>
        </w:rPr>
      </w:pPr>
      <w:r>
        <w:rPr>
          <w:rStyle w:val="InlineHeading"/>
        </w:rPr>
        <w:t xml:space="preserve">Психолог: </w:t>
      </w:r>
      <w:sdt>
        <w:sdtPr>
          <w:alias w:val="Name"/>
          <w:tag w:val="Name"/>
          <w:id w:val="2093353694"/>
          <w:placeholder>
            <w:docPart w:val="0DD7A958A00A480C9BB6D509F45C4E40"/>
          </w:placeholder>
          <w:text/>
        </w:sdtPr>
        <w:sdtEndPr/>
        <w:sdtContent>
          <w:r w:rsidR="00885FAA">
            <w:t>Максин Митч</w:t>
          </w:r>
        </w:sdtContent>
      </w:sdt>
    </w:p>
    <w:p w14:paraId="0BBAD398" w14:textId="071F2F0B" w:rsidR="006D5B02" w:rsidRPr="00885FAA" w:rsidRDefault="006D5B02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885FAA">
        <w:rPr>
          <w:rStyle w:val="InlineHeading"/>
        </w:rPr>
        <w:t xml:space="preserve"> </w:t>
      </w:r>
      <w:r>
        <w:rPr>
          <w:rStyle w:val="InlineHeading"/>
        </w:rPr>
        <w:t>проведения</w:t>
      </w:r>
      <w:r w:rsidRPr="00885FAA">
        <w:rPr>
          <w:rStyle w:val="InlineHeading"/>
        </w:rPr>
        <w:t xml:space="preserve">: </w:t>
      </w:r>
      <w:sdt>
        <w:sdtPr>
          <w:alias w:val="Testing Date"/>
          <w:tag w:val="Testing Date"/>
          <w:id w:val="745543768"/>
          <w:placeholder>
            <w:docPart w:val="8D33042BC864436EA72AB9B097E2D509"/>
          </w:placeholder>
          <w:date w:fullDate="2021-11-19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885FAA">
            <w:t>19.11.2021</w:t>
          </w:r>
        </w:sdtContent>
      </w:sdt>
    </w:p>
    <w:p w14:paraId="19542FC9" w14:textId="77777777" w:rsidR="006D5B02" w:rsidRPr="002E71B3" w:rsidRDefault="006D5B02" w:rsidP="00BE05F1">
      <w:pPr>
        <w:rPr>
          <w:rStyle w:val="InlineHeading"/>
        </w:rPr>
      </w:pPr>
      <w:r>
        <w:rPr>
          <w:rStyle w:val="InlineHeading"/>
        </w:rPr>
        <w:t>Краткое</w:t>
      </w:r>
      <w:r w:rsidRPr="002E71B3">
        <w:rPr>
          <w:rStyle w:val="InlineHeading"/>
        </w:rPr>
        <w:t xml:space="preserve"> </w:t>
      </w:r>
      <w:r>
        <w:rPr>
          <w:rStyle w:val="InlineHeading"/>
        </w:rPr>
        <w:t>заключение</w:t>
      </w:r>
      <w:r w:rsidRPr="002E71B3">
        <w:rPr>
          <w:rStyle w:val="InlineHeading"/>
        </w:rPr>
        <w:t>:</w:t>
      </w:r>
    </w:p>
    <w:sdt>
      <w:sdtPr>
        <w:alias w:val="Brief Conclusion"/>
        <w:tag w:val="Brief Conclusion"/>
        <w:id w:val="-319971997"/>
        <w:placeholder>
          <w:docPart w:val="6BF2E862F13240E98B721D7E055198F4"/>
        </w:placeholder>
      </w:sdtPr>
      <w:sdtEndPr>
        <w:rPr>
          <w:rStyle w:val="InlineHeading"/>
          <w:rFonts w:asciiTheme="majorHAnsi" w:hAnsiTheme="majorHAnsi"/>
          <w:b/>
          <w:caps/>
        </w:rPr>
      </w:sdtEndPr>
      <w:sdtContent>
        <w:p w14:paraId="4DB9E306" w14:textId="26C76204" w:rsidR="006D5B02" w:rsidRPr="00885FAA" w:rsidRDefault="00885FAA" w:rsidP="00BE05F1">
          <w:pPr>
            <w:rPr>
              <w:rStyle w:val="InlineHeading"/>
            </w:rPr>
          </w:pPr>
          <w:r>
            <w:t>Нет противопоказаний к работе на Фонд</w:t>
          </w:r>
        </w:p>
      </w:sdtContent>
    </w:sdt>
    <w:p w14:paraId="6F472F13" w14:textId="77777777" w:rsidR="006D5B02" w:rsidRPr="002E71B3" w:rsidRDefault="006D5B02" w:rsidP="00BE05F1">
      <w:pPr>
        <w:rPr>
          <w:rStyle w:val="InlineHeading"/>
        </w:rPr>
      </w:pPr>
      <w:r>
        <w:rPr>
          <w:rStyle w:val="InlineHeading"/>
        </w:rPr>
        <w:t>Полное</w:t>
      </w:r>
      <w:r w:rsidRPr="002E71B3">
        <w:rPr>
          <w:rStyle w:val="InlineHeading"/>
        </w:rPr>
        <w:t xml:space="preserve"> </w:t>
      </w:r>
      <w:r>
        <w:rPr>
          <w:rStyle w:val="InlineHeading"/>
        </w:rPr>
        <w:t>заключение</w:t>
      </w:r>
      <w:r w:rsidRPr="002E71B3">
        <w:rPr>
          <w:rStyle w:val="InlineHeading"/>
        </w:rPr>
        <w:t>:</w:t>
      </w:r>
    </w:p>
    <w:sdt>
      <w:sdtPr>
        <w:rPr>
          <w:rStyle w:val="Emphasis"/>
        </w:rPr>
        <w:alias w:val="Full Conclusion"/>
        <w:tag w:val="Full Conclusion"/>
        <w:id w:val="35244217"/>
        <w:placeholder>
          <w:docPart w:val="E8B35D3D83C745B787C39B081FA08479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4E797782" w14:textId="5B9AA04B" w:rsidR="001B395A" w:rsidRDefault="001B395A" w:rsidP="00BE05F1">
          <w:pPr>
            <w:rPr>
              <w:rStyle w:val="Emphasis"/>
            </w:rPr>
          </w:pPr>
          <w:r w:rsidRPr="001B395A">
            <w:rPr>
              <w:rStyle w:val="Emphasis"/>
            </w:rPr>
            <w:t>При проведении психологического обследования испытуем</w:t>
          </w:r>
          <w:r>
            <w:rPr>
              <w:rStyle w:val="Emphasis"/>
            </w:rPr>
            <w:t>ый</w:t>
          </w:r>
          <w:r w:rsidRPr="001B395A">
            <w:rPr>
              <w:rStyle w:val="Emphasis"/>
            </w:rPr>
            <w:t xml:space="preserve"> охотно ш</w:t>
          </w:r>
          <w:r>
            <w:rPr>
              <w:rStyle w:val="Emphasis"/>
            </w:rPr>
            <w:t>ёл</w:t>
          </w:r>
          <w:r w:rsidRPr="001B395A">
            <w:rPr>
              <w:rStyle w:val="Emphasis"/>
            </w:rPr>
            <w:t xml:space="preserve"> на сотрудничество. Контакт носил свободный неформальный характер и сохраня</w:t>
          </w:r>
          <w:r w:rsidR="002E71B3">
            <w:rPr>
              <w:rStyle w:val="Emphasis"/>
            </w:rPr>
            <w:t>л</w:t>
          </w:r>
          <w:r w:rsidRPr="001B395A">
            <w:rPr>
              <w:rStyle w:val="Emphasis"/>
            </w:rPr>
            <w:t>ся таковым до окончания эксперимента. Однако в большей степени он проявлял интерес не к проводимому исследованию и его возможным результатам, а скорее был заинтересован в самом процессе общения, е</w:t>
          </w:r>
          <w:r>
            <w:rPr>
              <w:rStyle w:val="Emphasis"/>
            </w:rPr>
            <w:t>го</w:t>
          </w:r>
          <w:r w:rsidRPr="001B395A">
            <w:rPr>
              <w:rStyle w:val="Emphasis"/>
            </w:rPr>
            <w:t xml:space="preserve"> привлекала возможность поговорить о себе и своих переживаниях, получить внимание, поддержку и сочувствие. Мотив экспертизы при этом как таковой сформирован не был, так как для него требуется наличие у испытуемого исследовательской мотивации, когда есть заинтересованность в том, чтобы выяснить что-то содержательное о себе, чего в данном случае почти не наблюдалось. Основной вопрос, который интересовал исследуем</w:t>
          </w:r>
          <w:r>
            <w:rPr>
              <w:rStyle w:val="Emphasis"/>
            </w:rPr>
            <w:t>ого</w:t>
          </w:r>
          <w:r w:rsidRPr="001B395A">
            <w:rPr>
              <w:rStyle w:val="Emphasis"/>
            </w:rPr>
            <w:t xml:space="preserve"> был следующим: «Надеюсь,</w:t>
          </w:r>
          <w:r>
            <w:rPr>
              <w:rStyle w:val="Emphasis"/>
            </w:rPr>
            <w:t xml:space="preserve"> я не сказал ничего, что помешает моей работе</w:t>
          </w:r>
          <w:r w:rsidRPr="001B395A">
            <w:rPr>
              <w:rStyle w:val="Emphasis"/>
            </w:rPr>
            <w:t>?». От выполнения заданий и методик исследуем</w:t>
          </w:r>
          <w:r>
            <w:rPr>
              <w:rStyle w:val="Emphasis"/>
            </w:rPr>
            <w:t>ый</w:t>
          </w:r>
          <w:r w:rsidRPr="001B395A">
            <w:rPr>
              <w:rStyle w:val="Emphasis"/>
            </w:rPr>
            <w:t xml:space="preserve"> не отказывалс</w:t>
          </w:r>
          <w:r>
            <w:rPr>
              <w:rStyle w:val="Emphasis"/>
            </w:rPr>
            <w:t>я</w:t>
          </w:r>
          <w:r w:rsidRPr="001B395A">
            <w:rPr>
              <w:rStyle w:val="Emphasis"/>
            </w:rPr>
            <w:t>, выполнял их четко, аккуратно, старательно. Для не</w:t>
          </w:r>
          <w:r>
            <w:rPr>
              <w:rStyle w:val="Emphasis"/>
            </w:rPr>
            <w:t>го</w:t>
          </w:r>
          <w:r w:rsidRPr="001B395A">
            <w:rPr>
              <w:rStyle w:val="Emphasis"/>
            </w:rPr>
            <w:t xml:space="preserve"> очень важна была сторонняя позитивная оценка. Желание произвести благоприятное впечатление на экспериментатора являлось ведущей мотивацией испытуемой в процессе психологического обследования.</w:t>
          </w:r>
        </w:p>
        <w:p w14:paraId="732DE6EF" w14:textId="77777777" w:rsidR="001B395A" w:rsidRDefault="001B395A" w:rsidP="00BE05F1">
          <w:pPr>
            <w:rPr>
              <w:rStyle w:val="Emphasis"/>
            </w:rPr>
          </w:pPr>
          <w:r>
            <w:rPr>
              <w:rStyle w:val="Emphasis"/>
            </w:rPr>
            <w:t>Существенных психологических проблем у испытуемого выявлено не было, противопоказаний к работе в Организации не обнаружено.</w:t>
          </w:r>
        </w:p>
        <w:p w14:paraId="18E5DA33" w14:textId="549F4647" w:rsidR="006D5B02" w:rsidRPr="001B395A" w:rsidRDefault="001B395A" w:rsidP="00BE05F1">
          <w:r>
            <w:rPr>
              <w:rStyle w:val="Emphasis"/>
            </w:rPr>
            <w:t>Испытуемому рекомендуется ежемесячное посещение психолога для общего контроля психологического состояния.</w:t>
          </w:r>
        </w:p>
      </w:sdtContent>
    </w:sdt>
    <w:p w14:paraId="44F09864" w14:textId="77777777" w:rsidR="00A6472B" w:rsidRPr="001B395A" w:rsidRDefault="00A6472B">
      <w:pPr>
        <w:jc w:val="left"/>
      </w:pPr>
      <w:r w:rsidRPr="001B395A">
        <w:br w:type="page"/>
      </w:r>
    </w:p>
    <w:p w14:paraId="5D130134" w14:textId="5B474DE5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9A1D90">
        <w:fldChar w:fldCharType="begin"/>
      </w:r>
      <w:r w:rsidR="009A1D90">
        <w:instrText xml:space="preserve"> SEQ Annex \* MERGEFORMAT </w:instrText>
      </w:r>
      <w:r w:rsidR="009A1D90">
        <w:fldChar w:fldCharType="separate"/>
      </w:r>
      <w:r w:rsidR="006E53F1">
        <w:rPr>
          <w:noProof/>
        </w:rPr>
        <w:t>3</w:t>
      </w:r>
      <w:r w:rsidR="009A1D90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823430723"/>
          <w:placeholder>
            <w:docPart w:val="EB7029A3DBC44629801865CD94418A06"/>
          </w:placeholder>
          <w:text/>
        </w:sdtPr>
        <w:sdtContent>
          <w:r w:rsidR="006E53F1" w:rsidRPr="006E53F1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Pr="00E11FFC">
        <w:fldChar w:fldCharType="end"/>
      </w:r>
    </w:p>
    <w:p w14:paraId="3D220FAB" w14:textId="35B467F8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78613004"/>
          <w:placeholder>
            <w:docPart w:val="A7583C4C099C43E39A5D9B21B18EB87D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Совершенно секретно</w:t>
          </w:r>
        </w:sdtContent>
      </w:sdt>
    </w:p>
    <w:p w14:paraId="5EBFDC8D" w14:textId="77777777" w:rsidR="00A6472B" w:rsidRPr="006033B5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Характеристики</w:t>
      </w:r>
    </w:p>
    <w:p w14:paraId="6D35BF37" w14:textId="5ABD64D6" w:rsidR="001B395A" w:rsidRPr="002E71B3" w:rsidRDefault="001B395A" w:rsidP="001B395A">
      <w:pPr>
        <w:rPr>
          <w:rFonts w:asciiTheme="majorHAnsi" w:hAnsiTheme="majorHAnsi"/>
          <w:b/>
          <w:caps/>
        </w:rPr>
      </w:pPr>
    </w:p>
    <w:p w14:paraId="555F28A9" w14:textId="77777777" w:rsidR="00A6472B" w:rsidRPr="002E71B3" w:rsidRDefault="00A6472B">
      <w:pPr>
        <w:jc w:val="left"/>
        <w:rPr>
          <w:rStyle w:val="InlineHeading"/>
          <w:rFonts w:ascii="Consolas" w:hAnsi="Consolas"/>
          <w:b w:val="0"/>
          <w:caps w:val="0"/>
        </w:rPr>
      </w:pPr>
      <w:r w:rsidRPr="002E71B3">
        <w:rPr>
          <w:rStyle w:val="InlineHeading"/>
          <w:rFonts w:ascii="Consolas" w:hAnsi="Consolas"/>
          <w:b w:val="0"/>
          <w:caps w:val="0"/>
        </w:rPr>
        <w:br w:type="page"/>
      </w:r>
    </w:p>
    <w:p w14:paraId="3EA7B08D" w14:textId="7BF7065C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9A1D90">
        <w:fldChar w:fldCharType="begin"/>
      </w:r>
      <w:r w:rsidR="009A1D90">
        <w:instrText xml:space="preserve"> SEQ Annex \* MERGEFORMAT </w:instrText>
      </w:r>
      <w:r w:rsidR="009A1D90">
        <w:fldChar w:fldCharType="separate"/>
      </w:r>
      <w:r w:rsidR="006E53F1">
        <w:rPr>
          <w:noProof/>
        </w:rPr>
        <w:t>4</w:t>
      </w:r>
      <w:r w:rsidR="009A1D90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836264823"/>
          <w:placeholder>
            <w:docPart w:val="37AB044EBD4D4FE1B49E8EA7B7CE81C4"/>
          </w:placeholder>
          <w:text/>
        </w:sdtPr>
        <w:sdtContent>
          <w:r w:rsidR="006E53F1" w:rsidRPr="006E53F1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Pr="00E11FFC">
        <w:fldChar w:fldCharType="end"/>
      </w:r>
    </w:p>
    <w:p w14:paraId="422CE897" w14:textId="1C105D6A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370575058"/>
          <w:placeholder>
            <w:docPart w:val="D5A85C44B0C742A98255027126E1CE76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B395A">
            <w:t>Совершенно секретно</w:t>
          </w:r>
        </w:sdtContent>
      </w:sdt>
    </w:p>
    <w:p w14:paraId="4FE3BAC0" w14:textId="77777777" w:rsidR="00A6472B" w:rsidRPr="002E71B3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Выговоры</w:t>
      </w:r>
    </w:p>
    <w:p w14:paraId="485F82B5" w14:textId="7AAF547F" w:rsidR="00B66981" w:rsidRPr="002E71B3" w:rsidRDefault="00B66981" w:rsidP="001B395A"/>
    <w:p w14:paraId="13262B81" w14:textId="77777777" w:rsidR="005B1E52" w:rsidRPr="002E71B3" w:rsidRDefault="005B1E52">
      <w:pPr>
        <w:jc w:val="left"/>
        <w:rPr>
          <w:rStyle w:val="InlineHeading"/>
          <w:rFonts w:ascii="Consolas" w:hAnsi="Consolas"/>
          <w:b w:val="0"/>
          <w:caps w:val="0"/>
        </w:rPr>
      </w:pPr>
      <w:r w:rsidRPr="002E71B3">
        <w:rPr>
          <w:rStyle w:val="InlineHeading"/>
          <w:rFonts w:ascii="Consolas" w:hAnsi="Consolas"/>
          <w:b w:val="0"/>
          <w:caps w:val="0"/>
        </w:rPr>
        <w:br w:type="page"/>
      </w:r>
    </w:p>
    <w:p w14:paraId="3A5FADDC" w14:textId="2F9C91F3" w:rsidR="005B1E52" w:rsidRPr="00E11FFC" w:rsidRDefault="005B1E52" w:rsidP="005B1E5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9A1D90">
        <w:fldChar w:fldCharType="begin"/>
      </w:r>
      <w:r w:rsidR="009A1D90">
        <w:instrText xml:space="preserve"> SEQ Annex \* MERGEFORMAT </w:instrText>
      </w:r>
      <w:r w:rsidR="009A1D90">
        <w:fldChar w:fldCharType="separate"/>
      </w:r>
      <w:r w:rsidR="006E53F1">
        <w:rPr>
          <w:noProof/>
        </w:rPr>
        <w:t>5</w:t>
      </w:r>
      <w:r w:rsidR="009A1D90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627002236"/>
          <w:placeholder>
            <w:docPart w:val="E0608D0FC46748AD8C12A25018B8A7C4"/>
          </w:placeholder>
          <w:text/>
        </w:sdtPr>
        <w:sdtContent>
          <w:r w:rsidR="006E53F1" w:rsidRPr="006E53F1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000894</w:t>
          </w:r>
        </w:sdtContent>
      </w:sdt>
      <w:r w:rsidRPr="00E11FFC">
        <w:fldChar w:fldCharType="end"/>
      </w:r>
    </w:p>
    <w:p w14:paraId="039D9B08" w14:textId="77777777" w:rsidR="005B1E52" w:rsidRPr="00322545" w:rsidRDefault="005B1E52" w:rsidP="005B1E5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-432199412"/>
          <w:placeholder>
            <w:docPart w:val="34A79EE74DC4456A8C629A28BD386067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E41053">
            <w:t>Совершенно секретно</w:t>
          </w:r>
        </w:sdtContent>
      </w:sdt>
    </w:p>
    <w:p w14:paraId="505127AB" w14:textId="77777777" w:rsidR="005B1E52" w:rsidRPr="005B1E52" w:rsidRDefault="005B1E52" w:rsidP="005B1E5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назначениях персональных номеров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B1E52" w14:paraId="454084DA" w14:textId="77777777" w:rsidTr="005B1E52">
        <w:tc>
          <w:tcPr>
            <w:tcW w:w="2614" w:type="dxa"/>
          </w:tcPr>
          <w:p w14:paraId="546BB9F0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Дата назначения</w:t>
            </w:r>
          </w:p>
        </w:tc>
        <w:tc>
          <w:tcPr>
            <w:tcW w:w="2614" w:type="dxa"/>
          </w:tcPr>
          <w:p w14:paraId="43C91ED4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Персональный номер</w:t>
            </w:r>
          </w:p>
        </w:tc>
        <w:tc>
          <w:tcPr>
            <w:tcW w:w="2614" w:type="dxa"/>
          </w:tcPr>
          <w:p w14:paraId="15B08169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Обоснование</w:t>
            </w:r>
          </w:p>
        </w:tc>
        <w:tc>
          <w:tcPr>
            <w:tcW w:w="2614" w:type="dxa"/>
          </w:tcPr>
          <w:p w14:paraId="2F615D2E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Примечание</w:t>
            </w:r>
          </w:p>
        </w:tc>
      </w:tr>
      <w:sdt>
        <w:sdtPr>
          <w:alias w:val="PN Table"/>
          <w:tag w:val="PN Table"/>
          <w:id w:val="1053425109"/>
          <w15:repeatingSection/>
        </w:sdtPr>
        <w:sdtEndPr/>
        <w:sdtContent>
          <w:sdt>
            <w:sdtPr>
              <w:id w:val="619962110"/>
              <w:placeholder>
                <w:docPart w:val="19C8B061E4AA446BA02799DD795039A0"/>
              </w:placeholder>
              <w15:repeatingSectionItem/>
            </w:sdtPr>
            <w:sdtEndPr/>
            <w:sdtContent>
              <w:tr w:rsidR="005B1E52" w:rsidRPr="00885FAA" w14:paraId="1E1995FC" w14:textId="77777777" w:rsidTr="005B1E52">
                <w:sdt>
                  <w:sdtPr>
                    <w:alias w:val="Appointment Date"/>
                    <w:tag w:val="Appointment Date"/>
                    <w:id w:val="2028900427"/>
                    <w:placeholder>
                      <w:docPart w:val="0F3EA021C55C44039E510F0FD37782C7"/>
                    </w:placeholder>
                    <w:date w:fullDate="2021-11-21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5735828D" w14:textId="5A808CD7" w:rsidR="005B1E52" w:rsidRPr="005B1E52" w:rsidRDefault="001B395A" w:rsidP="00BE05F1">
                        <w:pPr>
                          <w:rPr>
                            <w:lang w:val="en-US"/>
                          </w:rPr>
                        </w:pPr>
                        <w:r>
                          <w:t>21.11.2021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1906406920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3ADE2F85" w14:textId="049F2AC5" w:rsidR="005B1E52" w:rsidRPr="005B1E52" w:rsidRDefault="001B395A" w:rsidP="00BE05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C-20152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86780793"/>
                    <w:placeholder>
                      <w:docPart w:val="6BF2E862F13240E98B721D7E055198F4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78D1C20D" w14:textId="2AAA39E3" w:rsidR="005B1E52" w:rsidRPr="005B1E52" w:rsidRDefault="001B395A" w:rsidP="00BE05F1">
                        <w:pPr>
                          <w:rPr>
                            <w:lang w:val="en-US"/>
                          </w:rPr>
                        </w:pPr>
                        <w:r>
                          <w:t>Принятие в штат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-133411392"/>
                    <w:placeholder>
                      <w:docPart w:val="6BF2E862F13240E98B721D7E055198F4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220E6A88" w14:textId="6872BA4B" w:rsidR="005B1E52" w:rsidRPr="005B1E52" w:rsidRDefault="001B395A" w:rsidP="00BE05F1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69BAF53" w14:textId="77777777" w:rsidR="00A6472B" w:rsidRPr="006033B5" w:rsidRDefault="00A6472B" w:rsidP="00BE05F1">
      <w:pPr>
        <w:rPr>
          <w:rStyle w:val="InlineHeading"/>
          <w:rFonts w:ascii="Consolas" w:hAnsi="Consolas"/>
          <w:b w:val="0"/>
          <w:caps w:val="0"/>
          <w:lang w:val="en-US"/>
        </w:rPr>
      </w:pPr>
    </w:p>
    <w:sectPr w:rsidR="00A6472B" w:rsidRPr="006033B5" w:rsidSect="00A61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D7DA4" w14:textId="77777777" w:rsidR="009A1D90" w:rsidRDefault="009A1D90" w:rsidP="004836E2">
      <w:pPr>
        <w:spacing w:after="0" w:line="240" w:lineRule="auto"/>
      </w:pPr>
      <w:r>
        <w:separator/>
      </w:r>
    </w:p>
  </w:endnote>
  <w:endnote w:type="continuationSeparator" w:id="0">
    <w:p w14:paraId="37190D91" w14:textId="77777777" w:rsidR="009A1D90" w:rsidRDefault="009A1D90" w:rsidP="0048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B4E9" w14:textId="77777777" w:rsidR="00AE5D8E" w:rsidRDefault="00AE5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1F58" w14:textId="77777777" w:rsidR="004836E2" w:rsidRPr="00A618A9" w:rsidRDefault="00A618A9" w:rsidP="004836E2">
    <w:pPr>
      <w:pStyle w:val="Footer"/>
      <w:tabs>
        <w:tab w:val="clear" w:pos="4677"/>
        <w:tab w:val="clear" w:pos="9355"/>
        <w:tab w:val="left" w:pos="4755"/>
        <w:tab w:val="left" w:pos="9120"/>
      </w:tabs>
      <w:jc w:val="left"/>
      <w:rPr>
        <w:rStyle w:val="InlineHeading"/>
        <w:lang w:val="cs-CZ"/>
      </w:rPr>
    </w:pPr>
    <w:r>
      <w:rPr>
        <w:rStyle w:val="InlineHeading"/>
        <w:lang w:val="en-US"/>
      </w:rPr>
      <w:t>SCP FOUNDATION</w:t>
    </w:r>
    <w:r w:rsidRPr="00A618A9">
      <w:rPr>
        <w:rStyle w:val="InlineHeading"/>
      </w:rPr>
      <w:ptab w:relativeTo="margin" w:alignment="center" w:leader="none"/>
    </w:r>
    <w:r>
      <w:rPr>
        <w:rStyle w:val="InlineHeading"/>
      </w:rPr>
      <w:t>ЛИЧНОЕ ДЕЛО</w:t>
    </w:r>
    <w:r w:rsidRPr="00A618A9">
      <w:rPr>
        <w:rStyle w:val="InlineHeading"/>
      </w:rPr>
      <w:ptab w:relativeTo="margin" w:alignment="right" w:leader="none"/>
    </w:r>
    <w:r w:rsidR="00AE5D8E">
      <w:rPr>
        <w:rStyle w:val="InlineHeading"/>
      </w:rPr>
      <w:t>Лист</w:t>
    </w:r>
    <w:r>
      <w:rPr>
        <w:rStyle w:val="InlineHeading"/>
      </w:rPr>
      <w:t xml:space="preserve"> </w:t>
    </w:r>
    <w:r w:rsidRPr="00A618A9">
      <w:rPr>
        <w:rStyle w:val="InlineHeading"/>
      </w:rPr>
      <w:fldChar w:fldCharType="begin"/>
    </w:r>
    <w:r w:rsidRPr="00A618A9">
      <w:rPr>
        <w:rStyle w:val="InlineHeading"/>
      </w:rPr>
      <w:instrText xml:space="preserve"> PAGE   \* MERGEFORMAT </w:instrText>
    </w:r>
    <w:r w:rsidRPr="00A618A9">
      <w:rPr>
        <w:rStyle w:val="InlineHeading"/>
      </w:rPr>
      <w:fldChar w:fldCharType="separate"/>
    </w:r>
    <w:r w:rsidRPr="00A618A9">
      <w:rPr>
        <w:rStyle w:val="InlineHeading"/>
        <w:noProof/>
      </w:rPr>
      <w:t>1</w:t>
    </w:r>
    <w:r w:rsidRPr="00A618A9">
      <w:rPr>
        <w:rStyle w:val="InlineHeading"/>
        <w:noProof/>
      </w:rPr>
      <w:fldChar w:fldCharType="end"/>
    </w:r>
    <w:r>
      <w:rPr>
        <w:rStyle w:val="InlineHeading"/>
        <w:noProof/>
      </w:rPr>
      <w:t>/</w:t>
    </w:r>
    <w:r>
      <w:rPr>
        <w:rStyle w:val="InlineHeading"/>
        <w:noProof/>
        <w:lang w:val="cs-CZ"/>
      </w:rPr>
      <w:fldChar w:fldCharType="begin"/>
    </w:r>
    <w:r>
      <w:rPr>
        <w:rStyle w:val="InlineHeading"/>
        <w:noProof/>
        <w:lang w:val="cs-CZ"/>
      </w:rPr>
      <w:instrText xml:space="preserve"> NUMPAGES   \* MERGEFORMAT </w:instrText>
    </w:r>
    <w:r>
      <w:rPr>
        <w:rStyle w:val="InlineHeading"/>
        <w:noProof/>
        <w:lang w:val="cs-CZ"/>
      </w:rPr>
      <w:fldChar w:fldCharType="separate"/>
    </w:r>
    <w:r>
      <w:rPr>
        <w:rStyle w:val="InlineHeading"/>
        <w:noProof/>
        <w:lang w:val="cs-CZ"/>
      </w:rPr>
      <w:t>2</w:t>
    </w:r>
    <w:r>
      <w:rPr>
        <w:rStyle w:val="InlineHeading"/>
        <w:noProof/>
        <w:lang w:val="cs-CZ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DB75" w14:textId="77777777" w:rsidR="00AE5D8E" w:rsidRPr="00AE5D8E" w:rsidRDefault="00AE5D8E" w:rsidP="00AE5D8E">
    <w:pPr>
      <w:pStyle w:val="Subtitle"/>
    </w:pPr>
    <w:r>
      <w:rPr>
        <w:lang w:val="en-US"/>
      </w:rPr>
      <w:tab/>
    </w:r>
    <w:r w:rsidRPr="00AE5D8E">
      <w:t>Хранить</w:t>
    </w:r>
    <w:r w:rsidRPr="00AE5D8E">
      <w:rPr>
        <w:rStyle w:val="InlineHeading"/>
        <w:rFonts w:ascii="Consolas" w:hAnsi="Consolas"/>
        <w:b/>
        <w:caps/>
      </w:rPr>
      <w:t xml:space="preserve"> </w:t>
    </w:r>
    <w:sdt>
      <w:sdtPr>
        <w:alias w:val="Storage time"/>
        <w:tag w:val="Storage time"/>
        <w:id w:val="-1575504652"/>
        <w:placeholder>
          <w:docPart w:val="02072FF2DAA64211B735D99C6AAFA959"/>
        </w:placeholder>
        <w:comboBox>
          <w:listItem w:displayText="Вечно" w:value="Вечно"/>
          <w:listItem w:displayText="1000 лет" w:value="1000 лет"/>
          <w:listItem w:displayText="500 лет" w:value="500 лет"/>
          <w:listItem w:displayText="300 лет" w:value="300 лет"/>
          <w:listItem w:displayText="100 лет" w:value="100 лет"/>
          <w:listItem w:displayText="50 лет" w:value="50 лет"/>
        </w:comboBox>
      </w:sdtPr>
      <w:sdtEndPr/>
      <w:sdtContent>
        <w:r w:rsidRPr="00AE5D8E">
          <w:t>Вечно</w:t>
        </w:r>
      </w:sdtContent>
    </w:sdt>
  </w:p>
  <w:p w14:paraId="3F7310E3" w14:textId="77777777" w:rsidR="00AE5D8E" w:rsidRPr="00AE5D8E" w:rsidRDefault="00AE5D8E" w:rsidP="00AE5D8E">
    <w:pPr>
      <w:pStyle w:val="Subtitle"/>
    </w:pPr>
    <w:r w:rsidRPr="00AE5D8E">
      <w:tab/>
      <w:t xml:space="preserve">На </w:t>
    </w:r>
    <w:r w:rsidRPr="00AE5D8E">
      <w:rPr>
        <w:rStyle w:val="InlineHeading"/>
        <w:rFonts w:ascii="Consolas" w:hAnsi="Consolas"/>
        <w:b/>
        <w:caps/>
      </w:rPr>
      <w:fldChar w:fldCharType="begin"/>
    </w:r>
    <w:r w:rsidRPr="00AE5D8E">
      <w:rPr>
        <w:rStyle w:val="InlineHeading"/>
        <w:rFonts w:ascii="Consolas" w:hAnsi="Consolas"/>
        <w:b/>
        <w:caps/>
      </w:rPr>
      <w:instrText xml:space="preserve"> NUMPAGES   \* MERGEFORMAT </w:instrText>
    </w:r>
    <w:r w:rsidRPr="00AE5D8E">
      <w:rPr>
        <w:rStyle w:val="InlineHeading"/>
        <w:rFonts w:ascii="Consolas" w:hAnsi="Consolas"/>
        <w:b/>
        <w:caps/>
      </w:rPr>
      <w:fldChar w:fldCharType="separate"/>
    </w:r>
    <w:r w:rsidRPr="00AE5D8E">
      <w:rPr>
        <w:rStyle w:val="InlineHeading"/>
        <w:rFonts w:ascii="Consolas" w:hAnsi="Consolas"/>
        <w:b/>
        <w:caps/>
      </w:rPr>
      <w:t>3</w:t>
    </w:r>
    <w:r w:rsidRPr="00AE5D8E">
      <w:rPr>
        <w:rStyle w:val="InlineHeading"/>
        <w:rFonts w:ascii="Consolas" w:hAnsi="Consolas"/>
        <w:b/>
        <w:caps/>
      </w:rPr>
      <w:fldChar w:fldCharType="end"/>
    </w:r>
    <w:r w:rsidRPr="00AE5D8E">
      <w:rPr>
        <w:rStyle w:val="InlineHeading"/>
        <w:rFonts w:ascii="Consolas" w:hAnsi="Consolas"/>
        <w:b/>
        <w:caps/>
      </w:rPr>
      <w:t xml:space="preserve"> листах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C64A" w14:textId="77777777" w:rsidR="009A1D90" w:rsidRDefault="009A1D90" w:rsidP="004836E2">
      <w:pPr>
        <w:spacing w:after="0" w:line="240" w:lineRule="auto"/>
      </w:pPr>
      <w:r>
        <w:separator/>
      </w:r>
    </w:p>
  </w:footnote>
  <w:footnote w:type="continuationSeparator" w:id="0">
    <w:p w14:paraId="4F290667" w14:textId="77777777" w:rsidR="009A1D90" w:rsidRDefault="009A1D90" w:rsidP="0048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67E3" w14:textId="77777777" w:rsidR="00AE5D8E" w:rsidRDefault="009A1D90">
    <w:pPr>
      <w:pStyle w:val="Header"/>
    </w:pPr>
    <w:r>
      <w:rPr>
        <w:noProof/>
      </w:rPr>
      <w:pict w14:anchorId="580097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8BB8" w14:textId="77777777" w:rsidR="00AE5D8E" w:rsidRDefault="009A1D90">
    <w:pPr>
      <w:pStyle w:val="Header"/>
    </w:pPr>
    <w:r>
      <w:rPr>
        <w:noProof/>
      </w:rPr>
      <w:pict w14:anchorId="29C7E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D985" w14:textId="77777777" w:rsidR="00AE5D8E" w:rsidRDefault="009A1D90">
    <w:pPr>
      <w:pStyle w:val="Header"/>
    </w:pPr>
    <w:r>
      <w:rPr>
        <w:noProof/>
      </w:rPr>
      <w:pict w14:anchorId="75FE0B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ADA764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1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B5"/>
    <w:rsid w:val="00075DF0"/>
    <w:rsid w:val="000B2336"/>
    <w:rsid w:val="0010335E"/>
    <w:rsid w:val="00142FA4"/>
    <w:rsid w:val="001617E6"/>
    <w:rsid w:val="001B395A"/>
    <w:rsid w:val="00207E20"/>
    <w:rsid w:val="002148BD"/>
    <w:rsid w:val="002E71B3"/>
    <w:rsid w:val="00322545"/>
    <w:rsid w:val="003B51F5"/>
    <w:rsid w:val="004836E2"/>
    <w:rsid w:val="00496165"/>
    <w:rsid w:val="0052158F"/>
    <w:rsid w:val="00543DEF"/>
    <w:rsid w:val="00552D81"/>
    <w:rsid w:val="005636D6"/>
    <w:rsid w:val="00575094"/>
    <w:rsid w:val="005B1E52"/>
    <w:rsid w:val="006033B5"/>
    <w:rsid w:val="00676105"/>
    <w:rsid w:val="006A1C90"/>
    <w:rsid w:val="006D5B02"/>
    <w:rsid w:val="006E53F1"/>
    <w:rsid w:val="00702D21"/>
    <w:rsid w:val="007E2A5B"/>
    <w:rsid w:val="00823857"/>
    <w:rsid w:val="00864C4E"/>
    <w:rsid w:val="00866AC2"/>
    <w:rsid w:val="00885FAA"/>
    <w:rsid w:val="00895AE7"/>
    <w:rsid w:val="008C247A"/>
    <w:rsid w:val="00947373"/>
    <w:rsid w:val="009874F9"/>
    <w:rsid w:val="009A1D90"/>
    <w:rsid w:val="00A51FC2"/>
    <w:rsid w:val="00A618A9"/>
    <w:rsid w:val="00A6472B"/>
    <w:rsid w:val="00A7771B"/>
    <w:rsid w:val="00A8187B"/>
    <w:rsid w:val="00A87A82"/>
    <w:rsid w:val="00AC330C"/>
    <w:rsid w:val="00AE5D8E"/>
    <w:rsid w:val="00AF198D"/>
    <w:rsid w:val="00B12A3D"/>
    <w:rsid w:val="00B57862"/>
    <w:rsid w:val="00B66981"/>
    <w:rsid w:val="00BA2677"/>
    <w:rsid w:val="00BE05F1"/>
    <w:rsid w:val="00C66130"/>
    <w:rsid w:val="00CC1CBB"/>
    <w:rsid w:val="00CD5709"/>
    <w:rsid w:val="00E11FFC"/>
    <w:rsid w:val="00E41053"/>
    <w:rsid w:val="00E43820"/>
    <w:rsid w:val="00E45F7B"/>
    <w:rsid w:val="00E613B3"/>
    <w:rsid w:val="00E66105"/>
    <w:rsid w:val="00E75179"/>
    <w:rsid w:val="00EE60F2"/>
    <w:rsid w:val="00FC110A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9F8267"/>
  <w15:chartTrackingRefBased/>
  <w15:docId w15:val="{8A5E1CD3-9F98-46A2-BAD7-040F59EE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8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1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1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1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1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1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1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1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1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1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7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771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1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862"/>
    <w:pPr>
      <w:keepNext/>
      <w:keepLines/>
      <w:numPr>
        <w:ilvl w:val="1"/>
      </w:numPr>
      <w:spacing w:line="240" w:lineRule="auto"/>
      <w:ind w:left="7655"/>
      <w:jc w:val="left"/>
    </w:pPr>
    <w:rPr>
      <w:rFonts w:eastAsiaTheme="majorEastAsia" w:cstheme="majorBidi"/>
      <w:b/>
      <w:caps/>
      <w:color w:val="404040" w:themeColor="text1" w:themeTint="BF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7862"/>
    <w:rPr>
      <w:rFonts w:ascii="Consolas" w:eastAsiaTheme="majorEastAsia" w:hAnsi="Consolas" w:cstheme="majorBidi"/>
      <w:b/>
      <w:caps/>
      <w:color w:val="404040" w:themeColor="text1" w:themeTint="BF"/>
      <w:sz w:val="24"/>
      <w:szCs w:val="30"/>
    </w:rPr>
  </w:style>
  <w:style w:type="character" w:styleId="Strong">
    <w:name w:val="Strong"/>
    <w:basedOn w:val="DefaultParagraphFont"/>
    <w:uiPriority w:val="22"/>
    <w:qFormat/>
    <w:rsid w:val="00A7771B"/>
    <w:rPr>
      <w:b/>
      <w:bCs/>
    </w:rPr>
  </w:style>
  <w:style w:type="character" w:styleId="Emphasis">
    <w:name w:val="Emphasis"/>
    <w:basedOn w:val="DefaultParagraphFont"/>
    <w:uiPriority w:val="20"/>
    <w:qFormat/>
    <w:rsid w:val="00A7771B"/>
    <w:rPr>
      <w:i/>
      <w:iCs/>
    </w:rPr>
  </w:style>
  <w:style w:type="paragraph" w:styleId="NoSpacing">
    <w:name w:val="No Spacing"/>
    <w:link w:val="NoSpacingChar"/>
    <w:uiPriority w:val="1"/>
    <w:qFormat/>
    <w:rsid w:val="00A777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771B"/>
  </w:style>
  <w:style w:type="paragraph" w:styleId="ListParagraph">
    <w:name w:val="List Paragraph"/>
    <w:basedOn w:val="Normal"/>
    <w:uiPriority w:val="34"/>
    <w:qFormat/>
    <w:rsid w:val="00A7771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77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771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1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77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77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71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777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77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71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7771B"/>
    <w:rPr>
      <w:color w:val="808080"/>
    </w:rPr>
  </w:style>
  <w:style w:type="character" w:customStyle="1" w:styleId="InlineHeading">
    <w:name w:val="Inline Heading"/>
    <w:basedOn w:val="DefaultParagraphFont"/>
    <w:uiPriority w:val="1"/>
    <w:qFormat/>
    <w:rsid w:val="00B57862"/>
    <w:rPr>
      <w:rFonts w:asciiTheme="majorHAnsi" w:hAnsiTheme="majorHAnsi"/>
      <w:b/>
      <w:caps/>
      <w:smallCaps w:val="0"/>
      <w:strike w:val="0"/>
      <w:dstrike w:val="0"/>
      <w:vanish w:val="0"/>
      <w:sz w:val="24"/>
      <w:vertAlign w:val="baseline"/>
    </w:rPr>
  </w:style>
  <w:style w:type="table" w:styleId="TableGrid">
    <w:name w:val="Table Grid"/>
    <w:basedOn w:val="TableNormal"/>
    <w:uiPriority w:val="39"/>
    <w:rsid w:val="00E6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\Documents\Custom%20Office%20Templates\Personal%20fi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F4280D4EEC46FEB35145D44D10E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B1B0C-EBCC-4CFE-B39F-221112AF394B}"/>
      </w:docPartPr>
      <w:docPartBody>
        <w:p w:rsidR="00AE6DD3" w:rsidRDefault="00946D07">
          <w:pPr>
            <w:pStyle w:val="7EF4280D4EEC46FEB35145D44D10E5C1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2072FF2DAA64211B735D99C6AAFA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DED08-2923-44CF-BF5B-E9E181AEB1D0}"/>
      </w:docPartPr>
      <w:docPartBody>
        <w:p w:rsidR="00AE6DD3" w:rsidRDefault="00946D07">
          <w:pPr>
            <w:pStyle w:val="02072FF2DAA64211B735D99C6AAFA959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44436B92E4CA44F3AA0E7E5FA409A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11BD6-94E6-4ED8-876D-4478E93851A0}"/>
      </w:docPartPr>
      <w:docPartBody>
        <w:p w:rsidR="00AE6DD3" w:rsidRDefault="00946D07">
          <w:pPr>
            <w:pStyle w:val="44436B92E4CA44F3AA0E7E5FA409A468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E5CD1A15B8046A889EB8AE035FA2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DC576-ED0A-4B47-AD6A-E9A5AFCE66F1}"/>
      </w:docPartPr>
      <w:docPartBody>
        <w:p w:rsidR="00AE6DD3" w:rsidRDefault="00946D07">
          <w:pPr>
            <w:pStyle w:val="0E5CD1A15B8046A889EB8AE035FA2043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9DA91E246FF4247BB266CFA1A7C5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2BE66-E8BF-4D9E-9137-5D89025DB5C9}"/>
      </w:docPartPr>
      <w:docPartBody>
        <w:p w:rsidR="00AE6DD3" w:rsidRDefault="00946D07">
          <w:pPr>
            <w:pStyle w:val="49DA91E246FF4247BB266CFA1A7C5F2D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ACD3B2C8BB743A295D367B943A9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62EF6-1866-402D-9686-A3C8101887C2}"/>
      </w:docPartPr>
      <w:docPartBody>
        <w:p w:rsidR="00AE6DD3" w:rsidRDefault="00946D07">
          <w:pPr>
            <w:pStyle w:val="7ACD3B2C8BB743A295D367B943A9F51E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AD37714467D495C91663E9261954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258D4-0F7D-49B0-A9F9-49D331841670}"/>
      </w:docPartPr>
      <w:docPartBody>
        <w:p w:rsidR="00AE6DD3" w:rsidRDefault="00946D07">
          <w:pPr>
            <w:pStyle w:val="BAD37714467D495C91663E92619541DC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536665F25454471DB10BE04F2506B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FB3ED-CF6E-4523-9B5A-2566D5297782}"/>
      </w:docPartPr>
      <w:docPartBody>
        <w:p w:rsidR="00AE6DD3" w:rsidRDefault="00946D07">
          <w:pPr>
            <w:pStyle w:val="536665F25454471DB10BE04F2506BFA8"/>
          </w:pPr>
          <w:r w:rsidRPr="00FF1D0D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AEDD3A3E0894C6C8A9449F34C95F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9D115-1CF2-4A78-B25E-2ED9ED090B44}"/>
      </w:docPartPr>
      <w:docPartBody>
        <w:p w:rsidR="00AE6DD3" w:rsidRDefault="00946D07">
          <w:pPr>
            <w:pStyle w:val="BAEDD3A3E0894C6C8A9449F34C95F712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19C8B061E4AA446BA02799DD79503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39931-C826-40A9-B551-318260DC60D0}"/>
      </w:docPartPr>
      <w:docPartBody>
        <w:p w:rsidR="00AE6DD3" w:rsidRDefault="00946D07">
          <w:pPr>
            <w:pStyle w:val="19C8B061E4AA446BA02799DD795039A0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D7598DA93948BC90226A2ED5E1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4BFA-4A79-4BCC-AF70-F0964E3A4B43}"/>
      </w:docPartPr>
      <w:docPartBody>
        <w:p w:rsidR="00AE6DD3" w:rsidRDefault="00946D07">
          <w:pPr>
            <w:pStyle w:val="32D7598DA93948BC90226A2ED5E1CDB4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1B938CCB9134594A426E7B702E84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BF301-3A18-4FF4-983C-9C614C0CAC26}"/>
      </w:docPartPr>
      <w:docPartBody>
        <w:p w:rsidR="00AE6DD3" w:rsidRDefault="00946D07">
          <w:pPr>
            <w:pStyle w:val="81B938CCB9134594A426E7B702E84671"/>
          </w:pPr>
          <w:r w:rsidRPr="00E66105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25A498CA141C4896AEB525A8D5254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E928-F162-4806-AF18-E801BF6C3767}"/>
      </w:docPartPr>
      <w:docPartBody>
        <w:p w:rsidR="00AE6DD3" w:rsidRDefault="00946D07">
          <w:pPr>
            <w:pStyle w:val="25A498CA141C4896AEB525A8D52547B5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06DD1A1C5C5415AB2A799403FFA1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69AC-B1A2-4B0B-BEB7-46624DB82513}"/>
      </w:docPartPr>
      <w:docPartBody>
        <w:p w:rsidR="00AE6DD3" w:rsidRDefault="00946D07">
          <w:pPr>
            <w:pStyle w:val="B06DD1A1C5C5415AB2A799403FFA1B34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04B34DC2E4B493199785A9979C34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4203D-1D0C-416B-B76A-63B207A74183}"/>
      </w:docPartPr>
      <w:docPartBody>
        <w:p w:rsidR="00AE6DD3" w:rsidRDefault="00946D07">
          <w:pPr>
            <w:pStyle w:val="C04B34DC2E4B493199785A9979C34AFC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7F8154BE5894E7391CCBBC721C1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551BB-5097-46C2-B621-9CB0DE3494DB}"/>
      </w:docPartPr>
      <w:docPartBody>
        <w:p w:rsidR="00AE6DD3" w:rsidRDefault="00946D07">
          <w:pPr>
            <w:pStyle w:val="57F8154BE5894E7391CCBBC721C1CA16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D821CDF12434301A1711A675DE5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EF49B-135F-4C71-9A69-272A6CDA338F}"/>
      </w:docPartPr>
      <w:docPartBody>
        <w:p w:rsidR="00AE6DD3" w:rsidRDefault="00946D07">
          <w:pPr>
            <w:pStyle w:val="6D821CDF12434301A1711A675DE5B019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0BA3D15876C4EEC9FDB73EB348EE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16AB-611B-483C-988D-4EAA1A87D0E7}"/>
      </w:docPartPr>
      <w:docPartBody>
        <w:p w:rsidR="00AE6DD3" w:rsidRDefault="00946D07">
          <w:pPr>
            <w:pStyle w:val="20BA3D15876C4EEC9FDB73EB348EEFF3"/>
          </w:pPr>
          <w:r w:rsidRPr="004836E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BF2E862F13240E98B721D7E05519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CCA0A-ADE7-43CC-A81B-9EA1C13EE2D0}"/>
      </w:docPartPr>
      <w:docPartBody>
        <w:p w:rsidR="00AE6DD3" w:rsidRDefault="00946D07">
          <w:pPr>
            <w:pStyle w:val="6BF2E862F13240E98B721D7E055198F4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C17AD228493B90723BF77DBA0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CCC6F-D432-4CF2-BBD1-459665660EA2}"/>
      </w:docPartPr>
      <w:docPartBody>
        <w:p w:rsidR="00AE6DD3" w:rsidRDefault="00946D07">
          <w:pPr>
            <w:pStyle w:val="EB8EC17AD228493B90723BF77DBA063B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62306772CC4CA9AF9652D45EC86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964E5-F073-4320-BED8-EC54DF171D33}"/>
      </w:docPartPr>
      <w:docPartBody>
        <w:p w:rsidR="00AE6DD3" w:rsidRDefault="00946D07">
          <w:pPr>
            <w:pStyle w:val="FE62306772CC4CA9AF9652D45EC8638F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C6B732BFFDA44139A5E7FB13A337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CC857-2E10-4F33-BAF0-988B24337FBA}"/>
      </w:docPartPr>
      <w:docPartBody>
        <w:p w:rsidR="00AE6DD3" w:rsidRDefault="00946D07">
          <w:pPr>
            <w:pStyle w:val="9C6B732BFFDA44139A5E7FB13A33738D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F3EA021C55C44039E510F0FD3778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AAA50-0ED1-40E8-8373-11DC34F4058E}"/>
      </w:docPartPr>
      <w:docPartBody>
        <w:p w:rsidR="00AE6DD3" w:rsidRDefault="00946D07">
          <w:pPr>
            <w:pStyle w:val="0F3EA021C55C44039E510F0FD37782C7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34C20CA0473D427D8788AEDCB5E66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0D13E-59D9-44C5-986C-CBF0632FA65A}"/>
      </w:docPartPr>
      <w:docPartBody>
        <w:p w:rsidR="00AE6DD3" w:rsidRDefault="00946D07">
          <w:pPr>
            <w:pStyle w:val="34C20CA0473D427D8788AEDCB5E66D9B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9C5A1AB20974775A66B0C620F7BB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2B110-A681-4061-864F-6EBBB900D2D4}"/>
      </w:docPartPr>
      <w:docPartBody>
        <w:p w:rsidR="00AE6DD3" w:rsidRDefault="00946D07">
          <w:pPr>
            <w:pStyle w:val="79C5A1AB20974775A66B0C620F7BBA28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60EF469EBD4339AA2F95BA3F57E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C44CF-250C-472C-86D2-66F03FC297FF}"/>
      </w:docPartPr>
      <w:docPartBody>
        <w:p w:rsidR="00AE6DD3" w:rsidRDefault="00946D07">
          <w:pPr>
            <w:pStyle w:val="F460EF469EBD4339AA2F95BA3F57E7E8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8FF9D33350C04F358FF023A7B6AA0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EA4C3-7147-42FA-A34D-0FC226307B52}"/>
      </w:docPartPr>
      <w:docPartBody>
        <w:p w:rsidR="00AE6DD3" w:rsidRDefault="00946D07">
          <w:pPr>
            <w:pStyle w:val="8FF9D33350C04F358FF023A7B6AA0DE8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6A392FADB094F9E9F68D9810227A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AA1AC-FBC8-4882-8FCC-46C5962DD74F}"/>
      </w:docPartPr>
      <w:docPartBody>
        <w:p w:rsidR="00AE6DD3" w:rsidRDefault="00946D07">
          <w:pPr>
            <w:pStyle w:val="96A392FADB094F9E9F68D9810227A567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B0E607907246DAA8B7C1986B1D3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8D7F4-2E17-4D4B-8D18-9A8B572C7285}"/>
      </w:docPartPr>
      <w:docPartBody>
        <w:p w:rsidR="00AE6DD3" w:rsidRDefault="00946D07">
          <w:pPr>
            <w:pStyle w:val="F5B0E607907246DAA8B7C1986B1D3E41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34BA19FD2CF42AB91A45C12DD4E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AB5C1-AC57-485D-97B4-4D2A3D5B4185}"/>
      </w:docPartPr>
      <w:docPartBody>
        <w:p w:rsidR="00AE6DD3" w:rsidRDefault="00946D07">
          <w:pPr>
            <w:pStyle w:val="634BA19FD2CF42AB91A45C12DD4EFE8B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1E73BC8BBB4B37A8D1D49F8693A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BD40-3CB4-469A-A329-81757F1B11DE}"/>
      </w:docPartPr>
      <w:docPartBody>
        <w:p w:rsidR="00AE6DD3" w:rsidRDefault="00946D07">
          <w:pPr>
            <w:pStyle w:val="D01E73BC8BBB4B37A8D1D49F8693AB8A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E99B9DE6D542398EF39882EFBA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17C3-DB5A-4076-972D-361CDD1E8302}"/>
      </w:docPartPr>
      <w:docPartBody>
        <w:p w:rsidR="00AE6DD3" w:rsidRDefault="00946D07">
          <w:pPr>
            <w:pStyle w:val="63E99B9DE6D542398EF39882EFBA2EB4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DD7A958A00A480C9BB6D509F45C4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0B2A1-7332-45BB-AD7C-6813A6F55D0B}"/>
      </w:docPartPr>
      <w:docPartBody>
        <w:p w:rsidR="00AE6DD3" w:rsidRDefault="00946D07">
          <w:pPr>
            <w:pStyle w:val="0DD7A958A00A480C9BB6D509F45C4E40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33042BC864436EA72AB9B097E2D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2D4B-9491-4887-9AE6-DA09060FFA42}"/>
      </w:docPartPr>
      <w:docPartBody>
        <w:p w:rsidR="00AE6DD3" w:rsidRDefault="00946D07">
          <w:pPr>
            <w:pStyle w:val="8D33042BC864436EA72AB9B097E2D509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8B35D3D83C745B787C39B081FA0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2FE02-DE1D-4972-A88C-E95C4FFE13FA}"/>
      </w:docPartPr>
      <w:docPartBody>
        <w:p w:rsidR="00AE6DD3" w:rsidRDefault="00946D07">
          <w:pPr>
            <w:pStyle w:val="E8B35D3D83C745B787C39B081FA08479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583C4C099C43E39A5D9B21B18EB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F6C8-3E16-4198-AA1D-04CD12020752}"/>
      </w:docPartPr>
      <w:docPartBody>
        <w:p w:rsidR="00AE6DD3" w:rsidRDefault="00946D07">
          <w:pPr>
            <w:pStyle w:val="A7583C4C099C43E39A5D9B21B18EB87D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5A85C44B0C742A98255027126E1C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965B3-CF0F-469A-9A66-96D298E26900}"/>
      </w:docPartPr>
      <w:docPartBody>
        <w:p w:rsidR="00AE6DD3" w:rsidRDefault="00946D07">
          <w:pPr>
            <w:pStyle w:val="D5A85C44B0C742A98255027126E1CE76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34A79EE74DC4456A8C629A28BD386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09800-8B5B-4156-91C2-9D9BE8F04BAB}"/>
      </w:docPartPr>
      <w:docPartBody>
        <w:p w:rsidR="00AE6DD3" w:rsidRDefault="00946D07">
          <w:pPr>
            <w:pStyle w:val="34A79EE74DC4456A8C629A28BD386067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FEE7235399E041B9A4F6032B68536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106F-FE52-4494-8690-656924B99542}"/>
      </w:docPartPr>
      <w:docPartBody>
        <w:p w:rsidR="00B83638" w:rsidRDefault="00AE6DD3" w:rsidP="00AE6DD3">
          <w:pPr>
            <w:pStyle w:val="FEE7235399E041B9A4F6032B68536E65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5C376CC6084766A5C8CC9FB01EF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9B58-439A-48F1-9091-ACE00EA004B7}"/>
      </w:docPartPr>
      <w:docPartBody>
        <w:p w:rsidR="00B83638" w:rsidRDefault="00AE6DD3" w:rsidP="00AE6DD3">
          <w:pPr>
            <w:pStyle w:val="B45C376CC6084766A5C8CC9FB01EF976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CA840FF63344656847589354389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5305-4323-451B-A4AB-7A11EBD0605A}"/>
      </w:docPartPr>
      <w:docPartBody>
        <w:p w:rsidR="00B83638" w:rsidRDefault="00AE6DD3" w:rsidP="00AE6DD3">
          <w:pPr>
            <w:pStyle w:val="BCA840FF633446568475893543891CF0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1FEF85C6DCEA47BD87816226A66FC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90118-8FD4-4671-8927-3666EF091BD4}"/>
      </w:docPartPr>
      <w:docPartBody>
        <w:p w:rsidR="00C14686" w:rsidRDefault="00B83638" w:rsidP="00B83638">
          <w:pPr>
            <w:pStyle w:val="1FEF85C6DCEA47BD87816226A66FCDB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AA8D3DF41CB46EE90C7F2448076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C6A0-2249-4470-B271-32019EF6B9AD}"/>
      </w:docPartPr>
      <w:docPartBody>
        <w:p w:rsidR="00C14686" w:rsidRDefault="00B83638" w:rsidP="00B83638">
          <w:pPr>
            <w:pStyle w:val="CAA8D3DF41CB46EE90C7F24480767394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344B9EB8F4423A9793882B0E16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C77A-8D14-4AF9-88AA-F000167B253C}"/>
      </w:docPartPr>
      <w:docPartBody>
        <w:p w:rsidR="00C14686" w:rsidRDefault="00B83638" w:rsidP="00B83638">
          <w:pPr>
            <w:pStyle w:val="C5A344B9EB8F4423A9793882B0E16796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14539DE5D28F4D3281DF421DBBC1C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49E43-7847-4285-A7CA-C9320BB0538B}"/>
      </w:docPartPr>
      <w:docPartBody>
        <w:p w:rsidR="00C14686" w:rsidRDefault="00B83638" w:rsidP="00B83638">
          <w:pPr>
            <w:pStyle w:val="14539DE5D28F4D3281DF421DBBC1C871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3B32664E8949B9B0B442E888FCD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FC486-FF77-4F5C-851C-022C44C1C0EB}"/>
      </w:docPartPr>
      <w:docPartBody>
        <w:p w:rsidR="00C14686" w:rsidRDefault="00B83638" w:rsidP="00B83638">
          <w:pPr>
            <w:pStyle w:val="A73B32664E8949B9B0B442E888FCD8CF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01B4343C87045B0BE8FEB4CCDD51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1BEC9-3069-4224-9762-CC66F38D5569}"/>
      </w:docPartPr>
      <w:docPartBody>
        <w:p w:rsidR="00C14686" w:rsidRDefault="00B83638" w:rsidP="00B83638">
          <w:pPr>
            <w:pStyle w:val="D01B4343C87045B0BE8FEB4CCDD51D3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E25260F5154B9ABA7A185D2F1F7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96EF2-C115-4B35-BF63-91B10BFF628C}"/>
      </w:docPartPr>
      <w:docPartBody>
        <w:p w:rsidR="00C14686" w:rsidRDefault="00B83638" w:rsidP="00B83638">
          <w:pPr>
            <w:pStyle w:val="D3E25260F5154B9ABA7A185D2F1F7EB4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46A8BA4D2C52465499E52D54460F4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71C46-7A6B-497B-89A4-C8D75A0B3515}"/>
      </w:docPartPr>
      <w:docPartBody>
        <w:p w:rsidR="00C14686" w:rsidRDefault="00B83638" w:rsidP="00B83638">
          <w:pPr>
            <w:pStyle w:val="46A8BA4D2C52465499E52D54460F4A63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0842045964029841B161E5963B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3659F-6708-4DE8-8FBF-4F6FF63D1AE0}"/>
      </w:docPartPr>
      <w:docPartBody>
        <w:p w:rsidR="00000000" w:rsidRDefault="00C14686" w:rsidP="00C14686">
          <w:pPr>
            <w:pStyle w:val="C780842045964029841B161E5963BA21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9776C45F78742FBA57A6FFB01733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7ED3-F14A-4742-B19D-DE284858493D}"/>
      </w:docPartPr>
      <w:docPartBody>
        <w:p w:rsidR="00000000" w:rsidRDefault="00C14686" w:rsidP="00C14686">
          <w:pPr>
            <w:pStyle w:val="F9776C45F78742FBA57A6FFB01733654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EB7029A3DBC44629801865CD94418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E128-0FEF-4AC0-97B8-197B18EFC97D}"/>
      </w:docPartPr>
      <w:docPartBody>
        <w:p w:rsidR="00000000" w:rsidRDefault="00C14686" w:rsidP="00C14686">
          <w:pPr>
            <w:pStyle w:val="EB7029A3DBC44629801865CD94418A06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37AB044EBD4D4FE1B49E8EA7B7CE8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D3759-8CC4-4CD0-A5D2-A96683600EBD}"/>
      </w:docPartPr>
      <w:docPartBody>
        <w:p w:rsidR="00000000" w:rsidRDefault="00C14686" w:rsidP="00C14686">
          <w:pPr>
            <w:pStyle w:val="37AB044EBD4D4FE1B49E8EA7B7CE81C4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E0608D0FC46748AD8C12A25018B8A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CDD76-DD8A-4923-BAF1-9173DF6D8149}"/>
      </w:docPartPr>
      <w:docPartBody>
        <w:p w:rsidR="00000000" w:rsidRDefault="00C14686" w:rsidP="00C14686">
          <w:pPr>
            <w:pStyle w:val="E0608D0FC46748AD8C12A25018B8A7C4"/>
          </w:pPr>
          <w:r>
            <w:rPr>
              <w:rStyle w:val="TitleChar"/>
            </w:rPr>
            <w:t>000000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3F"/>
    <w:rsid w:val="00290D1A"/>
    <w:rsid w:val="006E5B62"/>
    <w:rsid w:val="00946D07"/>
    <w:rsid w:val="00AE6DD3"/>
    <w:rsid w:val="00B51460"/>
    <w:rsid w:val="00B83638"/>
    <w:rsid w:val="00C14686"/>
    <w:rsid w:val="00F5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638"/>
    <w:rPr>
      <w:color w:val="808080"/>
    </w:rPr>
  </w:style>
  <w:style w:type="paragraph" w:customStyle="1" w:styleId="7EF4280D4EEC46FEB35145D44D10E5C1">
    <w:name w:val="7EF4280D4EEC46FEB35145D44D10E5C1"/>
  </w:style>
  <w:style w:type="paragraph" w:styleId="Title">
    <w:name w:val="Title"/>
    <w:basedOn w:val="Normal"/>
    <w:next w:val="Normal"/>
    <w:link w:val="TitleChar"/>
    <w:uiPriority w:val="10"/>
    <w:qFormat/>
    <w:rsid w:val="00C14686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686"/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paragraph" w:customStyle="1" w:styleId="02072FF2DAA64211B735D99C6AAFA959">
    <w:name w:val="02072FF2DAA64211B735D99C6AAFA959"/>
  </w:style>
  <w:style w:type="paragraph" w:customStyle="1" w:styleId="44436B92E4CA44F3AA0E7E5FA409A468">
    <w:name w:val="44436B92E4CA44F3AA0E7E5FA409A468"/>
  </w:style>
  <w:style w:type="paragraph" w:customStyle="1" w:styleId="0E5CD1A15B8046A889EB8AE035FA2043">
    <w:name w:val="0E5CD1A15B8046A889EB8AE035FA2043"/>
  </w:style>
  <w:style w:type="paragraph" w:customStyle="1" w:styleId="49DA91E246FF4247BB266CFA1A7C5F2D">
    <w:name w:val="49DA91E246FF4247BB266CFA1A7C5F2D"/>
  </w:style>
  <w:style w:type="paragraph" w:customStyle="1" w:styleId="7ACD3B2C8BB743A295D367B943A9F51E">
    <w:name w:val="7ACD3B2C8BB743A295D367B943A9F51E"/>
  </w:style>
  <w:style w:type="paragraph" w:customStyle="1" w:styleId="BAD37714467D495C91663E92619541DC">
    <w:name w:val="BAD37714467D495C91663E92619541DC"/>
  </w:style>
  <w:style w:type="paragraph" w:customStyle="1" w:styleId="536665F25454471DB10BE04F2506BFA8">
    <w:name w:val="536665F25454471DB10BE04F2506BFA8"/>
  </w:style>
  <w:style w:type="paragraph" w:customStyle="1" w:styleId="BAEDD3A3E0894C6C8A9449F34C95F712">
    <w:name w:val="BAEDD3A3E0894C6C8A9449F34C95F712"/>
  </w:style>
  <w:style w:type="paragraph" w:customStyle="1" w:styleId="19C8B061E4AA446BA02799DD795039A0">
    <w:name w:val="19C8B061E4AA446BA02799DD795039A0"/>
  </w:style>
  <w:style w:type="paragraph" w:customStyle="1" w:styleId="32D7598DA93948BC90226A2ED5E1CDB4">
    <w:name w:val="32D7598DA93948BC90226A2ED5E1CDB4"/>
  </w:style>
  <w:style w:type="paragraph" w:customStyle="1" w:styleId="81B938CCB9134594A426E7B702E84671">
    <w:name w:val="81B938CCB9134594A426E7B702E84671"/>
  </w:style>
  <w:style w:type="paragraph" w:customStyle="1" w:styleId="25A498CA141C4896AEB525A8D52547B5">
    <w:name w:val="25A498CA141C4896AEB525A8D52547B5"/>
  </w:style>
  <w:style w:type="paragraph" w:customStyle="1" w:styleId="B06DD1A1C5C5415AB2A799403FFA1B34">
    <w:name w:val="B06DD1A1C5C5415AB2A799403FFA1B34"/>
  </w:style>
  <w:style w:type="paragraph" w:customStyle="1" w:styleId="C04B34DC2E4B493199785A9979C34AFC">
    <w:name w:val="C04B34DC2E4B493199785A9979C34AFC"/>
  </w:style>
  <w:style w:type="paragraph" w:customStyle="1" w:styleId="57F8154BE5894E7391CCBBC721C1CA16">
    <w:name w:val="57F8154BE5894E7391CCBBC721C1CA16"/>
  </w:style>
  <w:style w:type="paragraph" w:customStyle="1" w:styleId="6D821CDF12434301A1711A675DE5B019">
    <w:name w:val="6D821CDF12434301A1711A675DE5B019"/>
  </w:style>
  <w:style w:type="paragraph" w:customStyle="1" w:styleId="20BA3D15876C4EEC9FDB73EB348EEFF3">
    <w:name w:val="20BA3D15876C4EEC9FDB73EB348EEFF3"/>
  </w:style>
  <w:style w:type="paragraph" w:customStyle="1" w:styleId="6BF2E862F13240E98B721D7E055198F4">
    <w:name w:val="6BF2E862F13240E98B721D7E055198F4"/>
  </w:style>
  <w:style w:type="paragraph" w:customStyle="1" w:styleId="EB8EC17AD228493B90723BF77DBA063B">
    <w:name w:val="EB8EC17AD228493B90723BF77DBA063B"/>
  </w:style>
  <w:style w:type="paragraph" w:customStyle="1" w:styleId="FE62306772CC4CA9AF9652D45EC8638F">
    <w:name w:val="FE62306772CC4CA9AF9652D45EC8638F"/>
  </w:style>
  <w:style w:type="paragraph" w:customStyle="1" w:styleId="9C6B732BFFDA44139A5E7FB13A33738D">
    <w:name w:val="9C6B732BFFDA44139A5E7FB13A33738D"/>
  </w:style>
  <w:style w:type="paragraph" w:customStyle="1" w:styleId="0F3EA021C55C44039E510F0FD37782C7">
    <w:name w:val="0F3EA021C55C44039E510F0FD37782C7"/>
  </w:style>
  <w:style w:type="paragraph" w:customStyle="1" w:styleId="34C20CA0473D427D8788AEDCB5E66D9B">
    <w:name w:val="34C20CA0473D427D8788AEDCB5E66D9B"/>
  </w:style>
  <w:style w:type="paragraph" w:customStyle="1" w:styleId="79C5A1AB20974775A66B0C620F7BBA28">
    <w:name w:val="79C5A1AB20974775A66B0C620F7BBA28"/>
  </w:style>
  <w:style w:type="paragraph" w:customStyle="1" w:styleId="D4F86327FFF444F7A11DF95E09F3CC2E">
    <w:name w:val="D4F86327FFF444F7A11DF95E09F3CC2E"/>
  </w:style>
  <w:style w:type="paragraph" w:customStyle="1" w:styleId="F460EF469EBD4339AA2F95BA3F57E7E8">
    <w:name w:val="F460EF469EBD4339AA2F95BA3F57E7E8"/>
  </w:style>
  <w:style w:type="paragraph" w:customStyle="1" w:styleId="8FF9D33350C04F358FF023A7B6AA0DE8">
    <w:name w:val="8FF9D33350C04F358FF023A7B6AA0DE8"/>
  </w:style>
  <w:style w:type="paragraph" w:customStyle="1" w:styleId="96A392FADB094F9E9F68D9810227A567">
    <w:name w:val="96A392FADB094F9E9F68D9810227A567"/>
  </w:style>
  <w:style w:type="paragraph" w:customStyle="1" w:styleId="F5B0E607907246DAA8B7C1986B1D3E41">
    <w:name w:val="F5B0E607907246DAA8B7C1986B1D3E41"/>
  </w:style>
  <w:style w:type="paragraph" w:customStyle="1" w:styleId="634BA19FD2CF42AB91A45C12DD4EFE8B">
    <w:name w:val="634BA19FD2CF42AB91A45C12DD4EFE8B"/>
  </w:style>
  <w:style w:type="paragraph" w:customStyle="1" w:styleId="D01E73BC8BBB4B37A8D1D49F8693AB8A">
    <w:name w:val="D01E73BC8BBB4B37A8D1D49F8693AB8A"/>
  </w:style>
  <w:style w:type="paragraph" w:customStyle="1" w:styleId="94F257A9822142A396481AEB023C44D8">
    <w:name w:val="94F257A9822142A396481AEB023C44D8"/>
  </w:style>
  <w:style w:type="paragraph" w:customStyle="1" w:styleId="A6B31FACC5D34A219E7C80D5716F0E08">
    <w:name w:val="A6B31FACC5D34A219E7C80D5716F0E08"/>
  </w:style>
  <w:style w:type="paragraph" w:customStyle="1" w:styleId="77B0B114AE7A4120B09796467C2FFBD2">
    <w:name w:val="77B0B114AE7A4120B09796467C2FFBD2"/>
  </w:style>
  <w:style w:type="paragraph" w:customStyle="1" w:styleId="FD39D3FA3D404D89ABD81F9107587168">
    <w:name w:val="FD39D3FA3D404D89ABD81F9107587168"/>
  </w:style>
  <w:style w:type="paragraph" w:customStyle="1" w:styleId="49CE526233FA48F7BB9299C569D092EC">
    <w:name w:val="49CE526233FA48F7BB9299C569D092EC"/>
  </w:style>
  <w:style w:type="paragraph" w:customStyle="1" w:styleId="4CD16F2E49FF47709F806588527FE3DC">
    <w:name w:val="4CD16F2E49FF47709F806588527FE3DC"/>
  </w:style>
  <w:style w:type="paragraph" w:customStyle="1" w:styleId="E4B91EFF25724E1E8032414BF3F82180">
    <w:name w:val="E4B91EFF25724E1E8032414BF3F82180"/>
  </w:style>
  <w:style w:type="paragraph" w:customStyle="1" w:styleId="63E99B9DE6D542398EF39882EFBA2EB4">
    <w:name w:val="63E99B9DE6D542398EF39882EFBA2EB4"/>
  </w:style>
  <w:style w:type="paragraph" w:customStyle="1" w:styleId="0DD7A958A00A480C9BB6D509F45C4E40">
    <w:name w:val="0DD7A958A00A480C9BB6D509F45C4E40"/>
  </w:style>
  <w:style w:type="paragraph" w:customStyle="1" w:styleId="8D33042BC864436EA72AB9B097E2D509">
    <w:name w:val="8D33042BC864436EA72AB9B097E2D509"/>
  </w:style>
  <w:style w:type="paragraph" w:customStyle="1" w:styleId="E8B35D3D83C745B787C39B081FA08479">
    <w:name w:val="E8B35D3D83C745B787C39B081FA08479"/>
  </w:style>
  <w:style w:type="paragraph" w:customStyle="1" w:styleId="B6F0E9409BC041D79219941049858163">
    <w:name w:val="B6F0E9409BC041D79219941049858163"/>
  </w:style>
  <w:style w:type="paragraph" w:customStyle="1" w:styleId="A7583C4C099C43E39A5D9B21B18EB87D">
    <w:name w:val="A7583C4C099C43E39A5D9B21B18EB87D"/>
  </w:style>
  <w:style w:type="paragraph" w:customStyle="1" w:styleId="F1E2E448D2F3413EA6766BA6C67CA194">
    <w:name w:val="F1E2E448D2F3413EA6766BA6C67CA194"/>
  </w:style>
  <w:style w:type="paragraph" w:customStyle="1" w:styleId="D5A85C44B0C742A98255027126E1CE76">
    <w:name w:val="D5A85C44B0C742A98255027126E1CE76"/>
  </w:style>
  <w:style w:type="paragraph" w:customStyle="1" w:styleId="640F117B2FF54869832CC66A2C4EA1E7">
    <w:name w:val="640F117B2FF54869832CC66A2C4EA1E7"/>
  </w:style>
  <w:style w:type="paragraph" w:customStyle="1" w:styleId="8BE1B7E5155249219B9BA1065E1091D1">
    <w:name w:val="8BE1B7E5155249219B9BA1065E1091D1"/>
  </w:style>
  <w:style w:type="paragraph" w:customStyle="1" w:styleId="B51F2F651CD247A8AE01A23237FD6F57">
    <w:name w:val="B51F2F651CD247A8AE01A23237FD6F57"/>
  </w:style>
  <w:style w:type="paragraph" w:customStyle="1" w:styleId="2ABEA8EFEC1045DFB3E92171F63E6326">
    <w:name w:val="2ABEA8EFEC1045DFB3E92171F63E6326"/>
  </w:style>
  <w:style w:type="paragraph" w:customStyle="1" w:styleId="5B0E5727C22049509D7C490C94740207">
    <w:name w:val="5B0E5727C22049509D7C490C94740207"/>
  </w:style>
  <w:style w:type="paragraph" w:customStyle="1" w:styleId="34A79EE74DC4456A8C629A28BD386067">
    <w:name w:val="34A79EE74DC4456A8C629A28BD386067"/>
  </w:style>
  <w:style w:type="paragraph" w:customStyle="1" w:styleId="4ED647C96AF44EDB8DC7BA827F1B4C70">
    <w:name w:val="4ED647C96AF44EDB8DC7BA827F1B4C70"/>
    <w:rsid w:val="00F5313F"/>
  </w:style>
  <w:style w:type="paragraph" w:customStyle="1" w:styleId="C127198FC17E48F9A9EE02385C56D74B">
    <w:name w:val="C127198FC17E48F9A9EE02385C56D74B"/>
    <w:rsid w:val="00F5313F"/>
  </w:style>
  <w:style w:type="paragraph" w:customStyle="1" w:styleId="6269A9A10D6447C9903F2EE485C7D650">
    <w:name w:val="6269A9A10D6447C9903F2EE485C7D650"/>
    <w:rsid w:val="00F5313F"/>
  </w:style>
  <w:style w:type="paragraph" w:customStyle="1" w:styleId="D909E0B8F7FE48558B1C7F16F526D387">
    <w:name w:val="D909E0B8F7FE48558B1C7F16F526D387"/>
    <w:rsid w:val="00F5313F"/>
  </w:style>
  <w:style w:type="paragraph" w:customStyle="1" w:styleId="EFA0697854354D2ABAC8FFAC8D1F39DD">
    <w:name w:val="EFA0697854354D2ABAC8FFAC8D1F39DD"/>
    <w:rsid w:val="00F5313F"/>
  </w:style>
  <w:style w:type="paragraph" w:customStyle="1" w:styleId="FEE7235399E041B9A4F6032B68536E65">
    <w:name w:val="FEE7235399E041B9A4F6032B68536E65"/>
    <w:rsid w:val="00AE6DD3"/>
  </w:style>
  <w:style w:type="paragraph" w:customStyle="1" w:styleId="B45C376CC6084766A5C8CC9FB01EF976">
    <w:name w:val="B45C376CC6084766A5C8CC9FB01EF976"/>
    <w:rsid w:val="00AE6DD3"/>
  </w:style>
  <w:style w:type="paragraph" w:customStyle="1" w:styleId="BCA840FF633446568475893543891CF0">
    <w:name w:val="BCA840FF633446568475893543891CF0"/>
    <w:rsid w:val="00AE6DD3"/>
  </w:style>
  <w:style w:type="paragraph" w:customStyle="1" w:styleId="1FEF85C6DCEA47BD87816226A66FCDBF">
    <w:name w:val="1FEF85C6DCEA47BD87816226A66FCDBF"/>
    <w:rsid w:val="00B83638"/>
  </w:style>
  <w:style w:type="paragraph" w:customStyle="1" w:styleId="CAA8D3DF41CB46EE90C7F24480767394">
    <w:name w:val="CAA8D3DF41CB46EE90C7F24480767394"/>
    <w:rsid w:val="00B83638"/>
  </w:style>
  <w:style w:type="paragraph" w:customStyle="1" w:styleId="C5A344B9EB8F4423A9793882B0E16796">
    <w:name w:val="C5A344B9EB8F4423A9793882B0E16796"/>
    <w:rsid w:val="00B83638"/>
  </w:style>
  <w:style w:type="paragraph" w:customStyle="1" w:styleId="14539DE5D28F4D3281DF421DBBC1C871">
    <w:name w:val="14539DE5D28F4D3281DF421DBBC1C871"/>
    <w:rsid w:val="00B83638"/>
  </w:style>
  <w:style w:type="paragraph" w:customStyle="1" w:styleId="A73B32664E8949B9B0B442E888FCD8CF">
    <w:name w:val="A73B32664E8949B9B0B442E888FCD8CF"/>
    <w:rsid w:val="00B83638"/>
  </w:style>
  <w:style w:type="paragraph" w:customStyle="1" w:styleId="D01B4343C87045B0BE8FEB4CCDD51D32">
    <w:name w:val="D01B4343C87045B0BE8FEB4CCDD51D32"/>
    <w:rsid w:val="00B83638"/>
  </w:style>
  <w:style w:type="paragraph" w:customStyle="1" w:styleId="D3E25260F5154B9ABA7A185D2F1F7EB4">
    <w:name w:val="D3E25260F5154B9ABA7A185D2F1F7EB4"/>
    <w:rsid w:val="00B83638"/>
  </w:style>
  <w:style w:type="paragraph" w:customStyle="1" w:styleId="46A8BA4D2C52465499E52D54460F4A63">
    <w:name w:val="46A8BA4D2C52465499E52D54460F4A63"/>
    <w:rsid w:val="00B83638"/>
  </w:style>
  <w:style w:type="paragraph" w:customStyle="1" w:styleId="859E24F64E4A483D84601B3B924E3B8A">
    <w:name w:val="859E24F64E4A483D84601B3B924E3B8A"/>
    <w:rsid w:val="00B83638"/>
  </w:style>
  <w:style w:type="paragraph" w:customStyle="1" w:styleId="6DB917AAA07748DB893411BD9F159002">
    <w:name w:val="6DB917AAA07748DB893411BD9F159002"/>
    <w:rsid w:val="00B83638"/>
  </w:style>
  <w:style w:type="paragraph" w:customStyle="1" w:styleId="8D8F6ABD64ED4643AC0AAD4879DB7B5F">
    <w:name w:val="8D8F6ABD64ED4643AC0AAD4879DB7B5F"/>
    <w:rsid w:val="00B83638"/>
  </w:style>
  <w:style w:type="paragraph" w:customStyle="1" w:styleId="0B320062C8324C229A761114747115AE">
    <w:name w:val="0B320062C8324C229A761114747115AE"/>
    <w:rsid w:val="00B83638"/>
  </w:style>
  <w:style w:type="paragraph" w:customStyle="1" w:styleId="CC29D2E589FD4DABAD287E30D19E0263">
    <w:name w:val="CC29D2E589FD4DABAD287E30D19E0263"/>
    <w:rsid w:val="00B83638"/>
  </w:style>
  <w:style w:type="paragraph" w:customStyle="1" w:styleId="ECA62EC4A6A0414AB4A971369E21C659">
    <w:name w:val="ECA62EC4A6A0414AB4A971369E21C659"/>
    <w:rsid w:val="00B83638"/>
  </w:style>
  <w:style w:type="paragraph" w:customStyle="1" w:styleId="294C2CA8F66C47E98D959027C3DBAE01">
    <w:name w:val="294C2CA8F66C47E98D959027C3DBAE01"/>
    <w:rsid w:val="00B83638"/>
  </w:style>
  <w:style w:type="paragraph" w:customStyle="1" w:styleId="5CA0922B77CB49C58D4E7BD1907F33A8">
    <w:name w:val="5CA0922B77CB49C58D4E7BD1907F33A8"/>
    <w:rsid w:val="00B83638"/>
  </w:style>
  <w:style w:type="paragraph" w:customStyle="1" w:styleId="9C0E03B645484717B47126BF6FD63D97">
    <w:name w:val="9C0E03B645484717B47126BF6FD63D97"/>
    <w:rsid w:val="00B83638"/>
  </w:style>
  <w:style w:type="paragraph" w:customStyle="1" w:styleId="80DC857E9B3445F9896349DECA5D2CD4">
    <w:name w:val="80DC857E9B3445F9896349DECA5D2CD4"/>
    <w:rsid w:val="00B83638"/>
  </w:style>
  <w:style w:type="paragraph" w:customStyle="1" w:styleId="F3AF41A70E1140229FA78B9EE052963F">
    <w:name w:val="F3AF41A70E1140229FA78B9EE052963F"/>
    <w:rsid w:val="00B83638"/>
  </w:style>
  <w:style w:type="paragraph" w:customStyle="1" w:styleId="BB7B441280374234AD9246A10AEF2A94">
    <w:name w:val="BB7B441280374234AD9246A10AEF2A94"/>
    <w:rsid w:val="00B83638"/>
  </w:style>
  <w:style w:type="paragraph" w:customStyle="1" w:styleId="5CCBD3E8FD404956A472A56DAC85E415">
    <w:name w:val="5CCBD3E8FD404956A472A56DAC85E415"/>
    <w:rsid w:val="00C14686"/>
  </w:style>
  <w:style w:type="paragraph" w:customStyle="1" w:styleId="271DDBD387DA4B65855990D0C65C6145">
    <w:name w:val="271DDBD387DA4B65855990D0C65C6145"/>
    <w:rsid w:val="00C14686"/>
  </w:style>
  <w:style w:type="paragraph" w:customStyle="1" w:styleId="59834F60542342F4AC9CEF2C08A83362">
    <w:name w:val="59834F60542342F4AC9CEF2C08A83362"/>
    <w:rsid w:val="00C14686"/>
  </w:style>
  <w:style w:type="paragraph" w:customStyle="1" w:styleId="831546D17BD2415DBAC89552D05E2FCA">
    <w:name w:val="831546D17BD2415DBAC89552D05E2FCA"/>
    <w:rsid w:val="00C14686"/>
  </w:style>
  <w:style w:type="paragraph" w:customStyle="1" w:styleId="BCF9472AC0F14D0DACCF918B16DCFE23">
    <w:name w:val="BCF9472AC0F14D0DACCF918B16DCFE23"/>
    <w:rsid w:val="00C14686"/>
  </w:style>
  <w:style w:type="paragraph" w:customStyle="1" w:styleId="C780842045964029841B161E5963BA21">
    <w:name w:val="C780842045964029841B161E5963BA21"/>
    <w:rsid w:val="00C14686"/>
  </w:style>
  <w:style w:type="paragraph" w:customStyle="1" w:styleId="F9776C45F78742FBA57A6FFB01733654">
    <w:name w:val="F9776C45F78742FBA57A6FFB01733654"/>
    <w:rsid w:val="00C14686"/>
  </w:style>
  <w:style w:type="paragraph" w:customStyle="1" w:styleId="EB7029A3DBC44629801865CD94418A06">
    <w:name w:val="EB7029A3DBC44629801865CD94418A06"/>
    <w:rsid w:val="00C14686"/>
  </w:style>
  <w:style w:type="paragraph" w:customStyle="1" w:styleId="37AB044EBD4D4FE1B49E8EA7B7CE81C4">
    <w:name w:val="37AB044EBD4D4FE1B49E8EA7B7CE81C4"/>
    <w:rsid w:val="00C14686"/>
  </w:style>
  <w:style w:type="paragraph" w:customStyle="1" w:styleId="E0608D0FC46748AD8C12A25018B8A7C4">
    <w:name w:val="E0608D0FC46748AD8C12A25018B8A7C4"/>
    <w:rsid w:val="00C14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BB5-EF6F-40D3-B631-F8CEDC00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files.dotx</Template>
  <TotalTime>78</TotalTime>
  <Pages>1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MrGG ZMR</cp:lastModifiedBy>
  <cp:revision>10</cp:revision>
  <cp:lastPrinted>2022-10-01T22:12:00Z</cp:lastPrinted>
  <dcterms:created xsi:type="dcterms:W3CDTF">2022-10-01T21:28:00Z</dcterms:created>
  <dcterms:modified xsi:type="dcterms:W3CDTF">2022-10-01T22:57:00Z</dcterms:modified>
</cp:coreProperties>
</file>