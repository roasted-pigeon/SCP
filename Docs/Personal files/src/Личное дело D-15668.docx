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4FB6" w14:textId="07E82856" w:rsidR="00322545" w:rsidRPr="00322545" w:rsidRDefault="00B57862" w:rsidP="00322545">
      <w:pPr>
        <w:pStyle w:val="a7"/>
      </w:pPr>
      <w:r>
        <w:t>гРИФ СЕКРЕТНОСТИ:</w:t>
      </w:r>
      <w:r>
        <w:br/>
      </w:r>
      <w:sdt>
        <w:sdtPr>
          <w:alias w:val="Clearence"/>
          <w:tag w:val="Clearence"/>
          <w:id w:val="1367182596"/>
          <w:placeholder>
            <w:docPart w:val="2C24B8F002DB433391CFEAE09B5C75AB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Content>
          <w:r w:rsidR="007D74D3">
            <w:t>Для служебного пользования</w:t>
          </w:r>
        </w:sdtContent>
      </w:sdt>
    </w:p>
    <w:p w14:paraId="22F8F354" w14:textId="021EA493" w:rsidR="00A7771B" w:rsidRPr="00587DAD" w:rsidRDefault="00A7771B" w:rsidP="00A7771B">
      <w:pPr>
        <w:pStyle w:val="a5"/>
      </w:pPr>
      <w:r>
        <w:t>Личное</w:t>
      </w:r>
      <w:r w:rsidRPr="00587DAD">
        <w:t xml:space="preserve"> </w:t>
      </w:r>
      <w:r>
        <w:t>дело</w:t>
      </w:r>
      <w:r w:rsidRPr="00587DAD">
        <w:t xml:space="preserve"> №</w:t>
      </w:r>
      <w:bookmarkStart w:id="0" w:name="Personal_file_number"/>
      <w:sdt>
        <w:sdtPr>
          <w:rPr>
            <w:rStyle w:val="a6"/>
          </w:rPr>
          <w:alias w:val="Personal file number"/>
          <w:tag w:val="Personal file number"/>
          <w:id w:val="1994750968"/>
          <w:placeholder>
            <w:docPart w:val="1FF419F4B2D64277A4318DA2C3E4291D"/>
          </w:placeholder>
          <w:text/>
        </w:sdtPr>
        <w:sdtEndPr>
          <w:rPr>
            <w:rStyle w:val="a1"/>
          </w:rPr>
        </w:sdtEndPr>
        <w:sdtContent>
          <w:r w:rsidR="001617E6" w:rsidRPr="00587DAD">
            <w:rPr>
              <w:rStyle w:val="a6"/>
            </w:rPr>
            <w:t>00</w:t>
          </w:r>
          <w:r w:rsidR="00587DAD" w:rsidRPr="00587DAD">
            <w:rPr>
              <w:rStyle w:val="a6"/>
            </w:rPr>
            <w:t>1568</w:t>
          </w:r>
        </w:sdtContent>
      </w:sdt>
      <w:bookmarkEnd w:id="0"/>
    </w:p>
    <w:p w14:paraId="439B9AE2" w14:textId="6079B613" w:rsidR="00A7771B" w:rsidRPr="00587DAD" w:rsidRDefault="00B57862" w:rsidP="00B57862">
      <w:pPr>
        <w:rPr>
          <w:rStyle w:val="InlineHeading"/>
        </w:rPr>
      </w:pPr>
      <w:r>
        <w:rPr>
          <w:rStyle w:val="InlineHeading"/>
        </w:rPr>
        <w:t>Персональный</w:t>
      </w:r>
      <w:r w:rsidRPr="00587DAD">
        <w:rPr>
          <w:rStyle w:val="InlineHeading"/>
        </w:rPr>
        <w:t xml:space="preserve"> </w:t>
      </w:r>
      <w:r>
        <w:rPr>
          <w:rStyle w:val="InlineHeading"/>
        </w:rPr>
        <w:t>номер</w:t>
      </w:r>
      <w:r w:rsidRPr="00587DAD">
        <w:rPr>
          <w:rStyle w:val="InlineHeading"/>
        </w:rPr>
        <w:t xml:space="preserve">: </w:t>
      </w:r>
      <w:sdt>
        <w:sdtPr>
          <w:alias w:val="Employee ID"/>
          <w:tag w:val="Employee ID"/>
          <w:id w:val="1394926133"/>
          <w:placeholder>
            <w:docPart w:val="E95BBAEA11E7404499F487AD8D87A781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587DAD" w:rsidRPr="00F75A85">
            <w:t>D-15668</w:t>
          </w:r>
        </w:sdtContent>
      </w:sdt>
    </w:p>
    <w:p w14:paraId="4391A0E0" w14:textId="77777777" w:rsidR="004836E2" w:rsidRPr="00F75A85" w:rsidRDefault="004836E2" w:rsidP="00B57862">
      <w:pPr>
        <w:rPr>
          <w:rStyle w:val="InlineHeading"/>
        </w:rPr>
      </w:pPr>
      <w:r>
        <w:rPr>
          <w:rStyle w:val="InlineHeading"/>
        </w:rPr>
        <w:t>Фото</w:t>
      </w:r>
      <w:r w:rsidRPr="00F75A85">
        <w:rPr>
          <w:rStyle w:val="InlineHeading"/>
        </w:rPr>
        <w:t xml:space="preserve">: </w:t>
      </w:r>
      <w:sdt>
        <w:sdtPr>
          <w:rPr>
            <w:rStyle w:val="InlineHeading"/>
          </w:rPr>
          <w:alias w:val="Photo"/>
          <w:tag w:val="Photo"/>
          <w:id w:val="-843858764"/>
          <w:picture/>
        </w:sdtPr>
        <w:sdtContent>
          <w:r>
            <w:rPr>
              <w:rStyle w:val="InlineHeading"/>
              <w:noProof/>
            </w:rPr>
            <w:drawing>
              <wp:inline distT="0" distB="0" distL="0" distR="0" wp14:anchorId="76758FE6" wp14:editId="70C46E6D">
                <wp:extent cx="1620000" cy="1620000"/>
                <wp:effectExtent l="19050" t="19050" r="18415" b="18415"/>
                <wp:docPr id="4" name="Pictu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4D583DF" w14:textId="1F7453E8" w:rsidR="00B57862" w:rsidRPr="00587DAD" w:rsidRDefault="00B57862" w:rsidP="00B57862">
      <w:pPr>
        <w:rPr>
          <w:rStyle w:val="InlineHeading"/>
        </w:rPr>
      </w:pPr>
      <w:r>
        <w:rPr>
          <w:rStyle w:val="InlineHeading"/>
        </w:rPr>
        <w:t>ИМЯ</w:t>
      </w:r>
      <w:r w:rsidRPr="00587DAD">
        <w:rPr>
          <w:rStyle w:val="InlineHeading"/>
        </w:rPr>
        <w:t xml:space="preserve">: </w:t>
      </w:r>
      <w:sdt>
        <w:sdtPr>
          <w:alias w:val="First Name"/>
          <w:tag w:val="First Name"/>
          <w:id w:val="-2059230547"/>
          <w:placeholder>
            <w:docPart w:val="71807906136444729FAB705DF9075C7D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587DAD">
            <w:t>Дмитрий</w:t>
          </w:r>
        </w:sdtContent>
      </w:sdt>
    </w:p>
    <w:p w14:paraId="4E30DB53" w14:textId="2A971C1D" w:rsidR="00B57862" w:rsidRPr="00587DAD" w:rsidRDefault="00B57862" w:rsidP="00B57862">
      <w:r>
        <w:rPr>
          <w:rStyle w:val="InlineHeading"/>
        </w:rPr>
        <w:t>Отчество</w:t>
      </w:r>
      <w:r w:rsidRPr="00587DAD">
        <w:rPr>
          <w:rStyle w:val="InlineHeading"/>
        </w:rPr>
        <w:t xml:space="preserve">: </w:t>
      </w:r>
      <w:sdt>
        <w:sdtPr>
          <w:alias w:val="Middle Name"/>
          <w:tag w:val="Middle Name"/>
          <w:id w:val="5576540"/>
          <w:placeholder>
            <w:docPart w:val="C228A17A2D2C49B9ABEAAB939B779939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587DAD">
            <w:t>Александрович</w:t>
          </w:r>
        </w:sdtContent>
      </w:sdt>
    </w:p>
    <w:p w14:paraId="435AECC6" w14:textId="51D07D54" w:rsidR="00B57862" w:rsidRPr="00587DAD" w:rsidRDefault="00B57862" w:rsidP="00B57862">
      <w:pPr>
        <w:rPr>
          <w:rStyle w:val="InlineHeading"/>
        </w:rPr>
      </w:pPr>
      <w:r>
        <w:rPr>
          <w:rStyle w:val="InlineHeading"/>
        </w:rPr>
        <w:t>Фамилия</w:t>
      </w:r>
      <w:r w:rsidRPr="00587DAD">
        <w:rPr>
          <w:rStyle w:val="InlineHeading"/>
        </w:rPr>
        <w:t xml:space="preserve">: </w:t>
      </w:r>
      <w:sdt>
        <w:sdtPr>
          <w:alias w:val="Last Name"/>
          <w:tag w:val="Last Name"/>
          <w:id w:val="2009557251"/>
          <w:placeholder>
            <w:docPart w:val="8735277232C842D9B4F6B76BDCD8BAAC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587DAD">
            <w:t>Горлов</w:t>
          </w:r>
        </w:sdtContent>
      </w:sdt>
    </w:p>
    <w:p w14:paraId="123A37CE" w14:textId="281FEF47" w:rsidR="00FF1D0D" w:rsidRPr="00587DAD" w:rsidRDefault="00FF1D0D" w:rsidP="00B57862">
      <w:r>
        <w:rPr>
          <w:rStyle w:val="InlineHeading"/>
        </w:rPr>
        <w:t>Дата</w:t>
      </w:r>
      <w:r w:rsidRPr="00587DAD">
        <w:rPr>
          <w:rStyle w:val="InlineHeading"/>
        </w:rPr>
        <w:t xml:space="preserve"> </w:t>
      </w:r>
      <w:r>
        <w:rPr>
          <w:rStyle w:val="InlineHeading"/>
        </w:rPr>
        <w:t>рождения</w:t>
      </w:r>
      <w:r w:rsidRPr="00587DAD">
        <w:rPr>
          <w:rStyle w:val="InlineHeading"/>
        </w:rPr>
        <w:t xml:space="preserve">: </w:t>
      </w:r>
      <w:sdt>
        <w:sdtPr>
          <w:alias w:val="Date of birth"/>
          <w:tag w:val="Date of birth"/>
          <w:id w:val="-761758163"/>
          <w:placeholder>
            <w:docPart w:val="F48492DF6CEC442CA09092D793F175AB"/>
          </w:placeholder>
          <w:date w:fullDate="1992-12-06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587DAD">
            <w:t>06.12.1992</w:t>
          </w:r>
        </w:sdtContent>
      </w:sdt>
    </w:p>
    <w:p w14:paraId="5E7BA570" w14:textId="6C1D9F1E" w:rsidR="00FF1D0D" w:rsidRPr="00587DAD" w:rsidRDefault="00FF1D0D" w:rsidP="00B57862">
      <w:pPr>
        <w:rPr>
          <w:rStyle w:val="InlineHeading"/>
        </w:rPr>
      </w:pPr>
      <w:r>
        <w:rPr>
          <w:rStyle w:val="InlineHeading"/>
        </w:rPr>
        <w:t>Место</w:t>
      </w:r>
      <w:r w:rsidRPr="00587DAD">
        <w:rPr>
          <w:rStyle w:val="InlineHeading"/>
        </w:rPr>
        <w:t xml:space="preserve"> </w:t>
      </w:r>
      <w:r>
        <w:rPr>
          <w:rStyle w:val="InlineHeading"/>
        </w:rPr>
        <w:t>рождения</w:t>
      </w:r>
      <w:r w:rsidRPr="00587DAD">
        <w:rPr>
          <w:rStyle w:val="InlineHeading"/>
        </w:rPr>
        <w:t xml:space="preserve">: </w:t>
      </w:r>
      <w:sdt>
        <w:sdtPr>
          <w:alias w:val="Place of birth"/>
          <w:tag w:val="Place of birth"/>
          <w:id w:val="-95101846"/>
          <w:placeholder>
            <w:docPart w:val="41C2A2120B1049BBA2964F93D8EB5BA7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587DAD">
            <w:t>Россия, г. Красноярск</w:t>
          </w:r>
        </w:sdtContent>
      </w:sdt>
    </w:p>
    <w:p w14:paraId="48869E17" w14:textId="01130302" w:rsidR="00FF1D0D" w:rsidRPr="004836E2" w:rsidRDefault="00FF1D0D" w:rsidP="00B57862">
      <w:pPr>
        <w:rPr>
          <w:lang w:val="en-US"/>
        </w:rPr>
      </w:pPr>
      <w:r>
        <w:rPr>
          <w:rStyle w:val="InlineHeading"/>
        </w:rPr>
        <w:t>Дата</w:t>
      </w:r>
      <w:r w:rsidRPr="00FF1D0D">
        <w:rPr>
          <w:rStyle w:val="InlineHeading"/>
          <w:lang w:val="en-US"/>
        </w:rPr>
        <w:t xml:space="preserve"> </w:t>
      </w:r>
      <w:r>
        <w:rPr>
          <w:rStyle w:val="InlineHeading"/>
        </w:rPr>
        <w:t>заведения</w:t>
      </w:r>
      <w:r w:rsidR="004836E2">
        <w:rPr>
          <w:rStyle w:val="InlineHeading"/>
          <w:lang w:val="en-US"/>
        </w:rPr>
        <w:t xml:space="preserve"> </w:t>
      </w:r>
      <w:r w:rsidR="004836E2">
        <w:rPr>
          <w:rStyle w:val="InlineHeading"/>
        </w:rPr>
        <w:t>ЛД</w:t>
      </w:r>
      <w:r w:rsidRPr="00FF1D0D">
        <w:rPr>
          <w:rStyle w:val="InlineHeading"/>
          <w:lang w:val="en-US"/>
        </w:rPr>
        <w:t xml:space="preserve">: </w:t>
      </w:r>
      <w:sdt>
        <w:sdtPr>
          <w:alias w:val="Date of opening"/>
          <w:tag w:val="Date of opening"/>
          <w:id w:val="648023121"/>
          <w:placeholder>
            <w:docPart w:val="8E1C24F60F954650B855A9C99CE60B0A"/>
          </w:placeholder>
          <w:date w:fullDate="2021-05-01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  <w:lang w:val="en-US"/>
          </w:rPr>
        </w:sdtEndPr>
        <w:sdtContent>
          <w:r w:rsidR="007D74D3">
            <w:t>01.05.2021</w:t>
          </w:r>
        </w:sdtContent>
      </w:sdt>
    </w:p>
    <w:p w14:paraId="6F6BC17A" w14:textId="77777777" w:rsidR="00E66105" w:rsidRDefault="00FF1D0D" w:rsidP="00B57862">
      <w:pPr>
        <w:rPr>
          <w:rStyle w:val="InlineHeading"/>
        </w:rPr>
      </w:pPr>
      <w:r>
        <w:rPr>
          <w:rStyle w:val="InlineHeading"/>
        </w:rPr>
        <w:t>сведения о гражданстве: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66105" w14:paraId="1FEB5A94" w14:textId="77777777" w:rsidTr="00E66105">
        <w:tc>
          <w:tcPr>
            <w:tcW w:w="3485" w:type="dxa"/>
          </w:tcPr>
          <w:p w14:paraId="13EA5F75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Гражданство</w:t>
            </w:r>
          </w:p>
        </w:tc>
        <w:tc>
          <w:tcPr>
            <w:tcW w:w="3485" w:type="dxa"/>
          </w:tcPr>
          <w:p w14:paraId="215CC1FB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получения</w:t>
            </w:r>
          </w:p>
        </w:tc>
        <w:tc>
          <w:tcPr>
            <w:tcW w:w="3486" w:type="dxa"/>
          </w:tcPr>
          <w:p w14:paraId="7E8A6FAE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Citizenship Table"/>
          <w:tag w:val="Citizenship Table"/>
          <w:id w:val="-2000500873"/>
          <w15:repeatingSection/>
        </w:sdtPr>
        <w:sdtContent>
          <w:sdt>
            <w:sdtPr>
              <w:id w:val="-1592772580"/>
              <w:placeholder>
                <w:docPart w:val="6473727207CE49A08EFA317AF5633038"/>
              </w:placeholder>
              <w15:repeatingSectionItem/>
            </w:sdtPr>
            <w:sdtContent>
              <w:tr w:rsidR="00E66105" w:rsidRPr="00587DAD" w14:paraId="43FEF523" w14:textId="77777777" w:rsidTr="00E66105">
                <w:sdt>
                  <w:sdtPr>
                    <w:alias w:val="Citizenship"/>
                    <w:tag w:val="Citizenship"/>
                    <w:id w:val="-1611281199"/>
                    <w:placeholder>
                      <w:docPart w:val="D26F5DB1960F484A872D691D5EA05E8E"/>
                    </w:placeholder>
                    <w:text/>
                  </w:sdtPr>
                  <w:sdtContent>
                    <w:tc>
                      <w:tcPr>
                        <w:tcW w:w="3485" w:type="dxa"/>
                      </w:tcPr>
                      <w:p w14:paraId="22FE96B1" w14:textId="4B471F79" w:rsidR="00E66105" w:rsidRPr="00E66105" w:rsidRDefault="00587DAD" w:rsidP="00B57862">
                        <w:pPr>
                          <w:rPr>
                            <w:lang w:val="en-US"/>
                          </w:rPr>
                        </w:pPr>
                        <w:r>
                          <w:t>Российская Федерация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ate of citizenship"/>
                    <w:tag w:val="Date of citizenship"/>
                    <w:id w:val="-9532655"/>
                    <w:placeholder>
                      <w:docPart w:val="007C9DDEA4E1465696E539E0CBE8CB96"/>
                    </w:placeholder>
                    <w:date w:fullDate="1992-06-12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Content>
                    <w:tc>
                      <w:tcPr>
                        <w:tcW w:w="3485" w:type="dxa"/>
                      </w:tcPr>
                      <w:p w14:paraId="1BE7BD40" w14:textId="6EEE8161" w:rsidR="00E66105" w:rsidRPr="00E66105" w:rsidRDefault="00587DAD" w:rsidP="00B57862">
                        <w:pPr>
                          <w:rPr>
                            <w:lang w:val="en-US"/>
                          </w:rPr>
                        </w:pPr>
                        <w:r>
                          <w:t>12.06.1992</w:t>
                        </w:r>
                      </w:p>
                    </w:tc>
                  </w:sdtContent>
                </w:sdt>
                <w:sdt>
                  <w:sdtPr>
                    <w:alias w:val="Note on citizenship"/>
                    <w:tag w:val="Note on citizenship"/>
                    <w:id w:val="-1387565199"/>
                    <w:placeholder>
                      <w:docPart w:val="E90651DE7C064A988921EDA5F021575A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2453F587" w14:textId="17997412" w:rsidR="00E66105" w:rsidRDefault="00587DAD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Получено при рождении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270F294A" w14:textId="77777777" w:rsidR="004836E2" w:rsidRPr="00CD5709" w:rsidRDefault="004836E2">
      <w:pPr>
        <w:jc w:val="left"/>
        <w:rPr>
          <w:lang w:val="en-US"/>
        </w:rPr>
      </w:pPr>
      <w:r w:rsidRPr="00CD5709">
        <w:rPr>
          <w:lang w:val="en-US"/>
        </w:rPr>
        <w:br w:type="page"/>
      </w:r>
    </w:p>
    <w:p w14:paraId="0BAFD31A" w14:textId="77777777" w:rsidR="0010335E" w:rsidRDefault="0010335E" w:rsidP="0010335E">
      <w:pPr>
        <w:rPr>
          <w:rStyle w:val="InlineHeading"/>
        </w:rPr>
      </w:pPr>
      <w:r>
        <w:rPr>
          <w:rStyle w:val="InlineHeading"/>
        </w:rPr>
        <w:lastRenderedPageBreak/>
        <w:t>сведения об образовании: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20"/>
        <w:gridCol w:w="1932"/>
        <w:gridCol w:w="1522"/>
        <w:gridCol w:w="1619"/>
        <w:gridCol w:w="2196"/>
        <w:gridCol w:w="1667"/>
      </w:tblGrid>
      <w:tr w:rsidR="0010335E" w14:paraId="59F0B6E1" w14:textId="77777777" w:rsidTr="0010335E">
        <w:tc>
          <w:tcPr>
            <w:tcW w:w="1742" w:type="dxa"/>
          </w:tcPr>
          <w:p w14:paraId="73425067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 xml:space="preserve">Степень (по </w:t>
            </w:r>
            <w:r w:rsidRPr="0010335E">
              <w:rPr>
                <w:rStyle w:val="InlineHeading"/>
              </w:rPr>
              <w:t>ISCED</w:t>
            </w:r>
            <w:r>
              <w:rPr>
                <w:rStyle w:val="InlineHeading"/>
              </w:rPr>
              <w:t>)</w:t>
            </w:r>
          </w:p>
        </w:tc>
        <w:tc>
          <w:tcPr>
            <w:tcW w:w="1742" w:type="dxa"/>
          </w:tcPr>
          <w:p w14:paraId="521375F4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Специальность</w:t>
            </w:r>
          </w:p>
        </w:tc>
        <w:tc>
          <w:tcPr>
            <w:tcW w:w="1743" w:type="dxa"/>
          </w:tcPr>
          <w:p w14:paraId="4FA0F944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Средний балл</w:t>
            </w:r>
          </w:p>
        </w:tc>
        <w:tc>
          <w:tcPr>
            <w:tcW w:w="1743" w:type="dxa"/>
          </w:tcPr>
          <w:p w14:paraId="6D87878F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Год окончания</w:t>
            </w:r>
          </w:p>
        </w:tc>
        <w:tc>
          <w:tcPr>
            <w:tcW w:w="1743" w:type="dxa"/>
          </w:tcPr>
          <w:p w14:paraId="03685B56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Учебное заведение</w:t>
            </w:r>
          </w:p>
        </w:tc>
        <w:tc>
          <w:tcPr>
            <w:tcW w:w="1743" w:type="dxa"/>
          </w:tcPr>
          <w:p w14:paraId="55849263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Примечение</w:t>
            </w:r>
          </w:p>
        </w:tc>
      </w:tr>
      <w:sdt>
        <w:sdtPr>
          <w:alias w:val="Education Table"/>
          <w:tag w:val="Education Table"/>
          <w:id w:val="-2055989082"/>
          <w15:repeatingSection/>
        </w:sdtPr>
        <w:sdtContent>
          <w:sdt>
            <w:sdtPr>
              <w:id w:val="-623464875"/>
              <w:placeholder>
                <w:docPart w:val="6473727207CE49A08EFA317AF5633038"/>
              </w:placeholder>
              <w15:repeatingSectionItem/>
            </w:sdtPr>
            <w:sdtContent>
              <w:tr w:rsidR="0010335E" w:rsidRPr="00587DAD" w14:paraId="62A94BDB" w14:textId="77777777" w:rsidTr="0010335E">
                <w:sdt>
                  <w:sdtPr>
                    <w:alias w:val="Degree"/>
                    <w:tag w:val="Degree"/>
                    <w:id w:val="1360478134"/>
                    <w:placeholder>
                      <w:docPart w:val="85DFB0F13AF742F8BFC109E4A784095B"/>
                    </w:placeholder>
                    <w:comboBox>
                      <w:listItem w:displayText="Уровень 0" w:value="Уровень 0"/>
                      <w:listItem w:displayText="Уровень 1" w:value="Уровень 1"/>
                      <w:listItem w:displayText="Уровень 2" w:value="Уровень 2"/>
                      <w:listItem w:displayText="Уровень 3" w:value="Уровень 3"/>
                      <w:listItem w:displayText="Уровень 4" w:value="Уровень 4"/>
                      <w:listItem w:displayText="Уровень 5" w:value="Уровень 5"/>
                      <w:listItem w:displayText="Уровень 6" w:value="Уровень 6"/>
                      <w:listItem w:displayText="Уровень 7" w:value="Уровень 7"/>
                      <w:listItem w:displayText="Уровень 8" w:value="Уровень 8"/>
                    </w:comboBox>
                  </w:sdtPr>
                  <w:sdtContent>
                    <w:tc>
                      <w:tcPr>
                        <w:tcW w:w="1742" w:type="dxa"/>
                      </w:tcPr>
                      <w:p w14:paraId="02A4CA8E" w14:textId="593EDFA5" w:rsidR="0010335E" w:rsidRPr="0010335E" w:rsidRDefault="00EE2792" w:rsidP="00B57862">
                        <w:r>
                          <w:t>Уровень 4</w:t>
                        </w:r>
                      </w:p>
                    </w:tc>
                  </w:sdtContent>
                </w:sdt>
                <w:sdt>
                  <w:sdtPr>
                    <w:alias w:val="Specialization"/>
                    <w:tag w:val="Specialization"/>
                    <w:id w:val="787089594"/>
                    <w:placeholder>
                      <w:docPart w:val="EE070293F3834B95AF56154DDDA59C99"/>
                    </w:placeholder>
                    <w:text/>
                  </w:sdtPr>
                  <w:sdtContent>
                    <w:tc>
                      <w:tcPr>
                        <w:tcW w:w="1742" w:type="dxa"/>
                      </w:tcPr>
                      <w:p w14:paraId="06FB63E2" w14:textId="1C7D452F" w:rsidR="0010335E" w:rsidRPr="0010335E" w:rsidRDefault="00587DAD" w:rsidP="00B57862">
                        <w:pPr>
                          <w:rPr>
                            <w:lang w:val="en-US"/>
                          </w:rPr>
                        </w:pPr>
                        <w:r w:rsidRPr="00587DAD">
                          <w:t>Машинист локомотива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Average score"/>
                    <w:tag w:val="Average score"/>
                    <w:id w:val="1700283518"/>
                    <w:placeholder>
                      <w:docPart w:val="17298ACDD63442A7B2CD66B6CBA5F20B"/>
                    </w:placeholder>
                    <w:text/>
                  </w:sdtPr>
                  <w:sdtContent>
                    <w:tc>
                      <w:tcPr>
                        <w:tcW w:w="1743" w:type="dxa"/>
                      </w:tcPr>
                      <w:p w14:paraId="753394B7" w14:textId="28698371" w:rsidR="0010335E" w:rsidRPr="0010335E" w:rsidRDefault="00587DAD" w:rsidP="00B57862">
                        <w:pPr>
                          <w:rPr>
                            <w:lang w:val="en-US"/>
                          </w:rPr>
                        </w:pPr>
                        <w:r>
                          <w:t>3.9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Graduation Year"/>
                    <w:tag w:val="Graduation Year"/>
                    <w:id w:val="2042617575"/>
                    <w:placeholder>
                      <w:docPart w:val="A6E4E588457D443FAB975835D909B69E"/>
                    </w:placeholder>
                    <w:text/>
                  </w:sdtPr>
                  <w:sdtContent>
                    <w:tc>
                      <w:tcPr>
                        <w:tcW w:w="1743" w:type="dxa"/>
                      </w:tcPr>
                      <w:p w14:paraId="56DD297B" w14:textId="7C740AFB" w:rsidR="0010335E" w:rsidRPr="0010335E" w:rsidRDefault="00EE2792" w:rsidP="00B57862">
                        <w:pPr>
                          <w:rPr>
                            <w:lang w:val="en-US"/>
                          </w:rPr>
                        </w:pPr>
                        <w:r>
                          <w:t>2014</w:t>
                        </w:r>
                      </w:p>
                    </w:tc>
                  </w:sdtContent>
                </w:sdt>
                <w:sdt>
                  <w:sdtPr>
                    <w:alias w:val="Educational Institution"/>
                    <w:tag w:val="Educational Institution"/>
                    <w:id w:val="-350189764"/>
                    <w:placeholder>
                      <w:docPart w:val="76C4250D6BB145DE8D219DEB6D314895"/>
                    </w:placeholder>
                    <w:text/>
                  </w:sdtPr>
                  <w:sdtContent>
                    <w:tc>
                      <w:tcPr>
                        <w:tcW w:w="1743" w:type="dxa"/>
                      </w:tcPr>
                      <w:p w14:paraId="7D8D2BB9" w14:textId="052E3EE5" w:rsidR="0010335E" w:rsidRPr="008405AE" w:rsidRDefault="008405AE" w:rsidP="00B57862">
                        <w:r w:rsidRPr="008405AE">
                          <w:t xml:space="preserve">КГАПОУ "Красноярский многопрофильный техникум имени </w:t>
                        </w:r>
                        <w:proofErr w:type="gramStart"/>
                        <w:r w:rsidRPr="008405AE">
                          <w:t>В.П.</w:t>
                        </w:r>
                        <w:proofErr w:type="gramEnd"/>
                        <w:r w:rsidRPr="008405AE">
                          <w:t xml:space="preserve"> Астафьева"</w:t>
                        </w:r>
                      </w:p>
                    </w:tc>
                  </w:sdtContent>
                </w:sdt>
                <w:sdt>
                  <w:sdtPr>
                    <w:alias w:val="Note on education"/>
                    <w:tag w:val="Note on education"/>
                    <w:id w:val="-1274557680"/>
                    <w:placeholder>
                      <w:docPart w:val="A75410B4FB084BAF8D11498C89BAF75D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1743" w:type="dxa"/>
                      </w:tcPr>
                      <w:p w14:paraId="2BD34275" w14:textId="547B6BD9" w:rsidR="0010335E" w:rsidRDefault="00EE2792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13D00A18" w14:textId="77777777" w:rsidR="0010335E" w:rsidRPr="0010335E" w:rsidRDefault="0010335E" w:rsidP="00B57862">
      <w:pPr>
        <w:rPr>
          <w:rStyle w:val="InlineHeading"/>
          <w:lang w:val="en-US"/>
        </w:rPr>
      </w:pPr>
    </w:p>
    <w:p w14:paraId="2F200606" w14:textId="77777777" w:rsidR="00E66105" w:rsidRDefault="00E66105" w:rsidP="00B57862">
      <w:pPr>
        <w:rPr>
          <w:rStyle w:val="InlineHeading"/>
        </w:rPr>
      </w:pPr>
      <w:r>
        <w:rPr>
          <w:rStyle w:val="InlineHeading"/>
        </w:rPr>
        <w:t xml:space="preserve">Сведения </w:t>
      </w:r>
      <w:r w:rsidR="0010335E">
        <w:rPr>
          <w:rStyle w:val="InlineHeading"/>
        </w:rPr>
        <w:t>о владении языками: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0335E" w14:paraId="3D4A4ABB" w14:textId="77777777" w:rsidTr="00D0164A">
        <w:tc>
          <w:tcPr>
            <w:tcW w:w="3485" w:type="dxa"/>
          </w:tcPr>
          <w:p w14:paraId="7A93DCB5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язык</w:t>
            </w:r>
          </w:p>
        </w:tc>
        <w:tc>
          <w:tcPr>
            <w:tcW w:w="3485" w:type="dxa"/>
          </w:tcPr>
          <w:p w14:paraId="1587055E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степень владения</w:t>
            </w:r>
          </w:p>
        </w:tc>
        <w:tc>
          <w:tcPr>
            <w:tcW w:w="3486" w:type="dxa"/>
          </w:tcPr>
          <w:p w14:paraId="77E59321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Languages Table"/>
          <w:tag w:val="Languages Table"/>
          <w:id w:val="1339348555"/>
          <w15:repeatingSection/>
        </w:sdtPr>
        <w:sdtContent>
          <w:sdt>
            <w:sdtPr>
              <w:id w:val="1935322951"/>
              <w:placeholder>
                <w:docPart w:val="56C78B2B682C40539DD97F28D493235D"/>
              </w:placeholder>
              <w15:repeatingSectionItem/>
            </w:sdtPr>
            <w:sdtContent>
              <w:tr w:rsidR="0010335E" w:rsidRPr="00587DAD" w14:paraId="71E018E3" w14:textId="77777777" w:rsidTr="00D0164A">
                <w:sdt>
                  <w:sdtPr>
                    <w:alias w:val="Language"/>
                    <w:tag w:val="Language"/>
                    <w:id w:val="-1870904737"/>
                    <w:placeholder>
                      <w:docPart w:val="CC1E505D68684F8F8EE709612286766B"/>
                    </w:placeholder>
                    <w:text/>
                  </w:sdtPr>
                  <w:sdtContent>
                    <w:tc>
                      <w:tcPr>
                        <w:tcW w:w="3485" w:type="dxa"/>
                      </w:tcPr>
                      <w:p w14:paraId="6621B795" w14:textId="2E7CFCD7" w:rsidR="0010335E" w:rsidRPr="00E66105" w:rsidRDefault="00EE2792" w:rsidP="00D0164A">
                        <w:pPr>
                          <w:rPr>
                            <w:lang w:val="en-US"/>
                          </w:rPr>
                        </w:pPr>
                        <w:r>
                          <w:t>Русский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gree"/>
                    <w:tag w:val="Degree"/>
                    <w:id w:val="-974145203"/>
                    <w:placeholder>
                      <w:docPart w:val="CC1945EBAEF24292B5DD0DF690DCD760"/>
                    </w:placeholder>
                    <w:dropDownList>
                      <w:listItem w:displayText="Уровень выживания" w:value="A1"/>
                      <w:listItem w:displayText="Предпороговый уровень" w:value="A2"/>
                      <w:listItem w:displayText="Пороговый уровень" w:value="B1"/>
                      <w:listItem w:displayText="Пороговый продвинутый уровень" w:value="B2"/>
                      <w:listItem w:displayText="Уровень профессионального владения" w:value="C1"/>
                      <w:listItem w:displayText="Уровень владения в совершенстве" w:value="C2"/>
                      <w:listItem w:displayText="Родной" w:value="Родной"/>
                    </w:dropDownList>
                  </w:sdtPr>
                  <w:sdtContent>
                    <w:tc>
                      <w:tcPr>
                        <w:tcW w:w="3485" w:type="dxa"/>
                      </w:tcPr>
                      <w:p w14:paraId="368CAC31" w14:textId="72F3F939" w:rsidR="0010335E" w:rsidRPr="00E66105" w:rsidRDefault="00EE2792" w:rsidP="00D0164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Родной</w:t>
                        </w:r>
                      </w:p>
                    </w:tc>
                  </w:sdtContent>
                </w:sdt>
                <w:sdt>
                  <w:sdtPr>
                    <w:alias w:val="Note on language"/>
                    <w:tag w:val="Note on language"/>
                    <w:id w:val="-2078265730"/>
                    <w:placeholder>
                      <w:docPart w:val="CC1E505D68684F8F8EE709612286766B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4DB69E34" w14:textId="7726C543" w:rsidR="0010335E" w:rsidRDefault="00EE2792" w:rsidP="00D0164A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3D27C12A" w14:textId="77777777" w:rsidR="0010335E" w:rsidRDefault="0010335E" w:rsidP="00B57862">
      <w:pPr>
        <w:rPr>
          <w:rStyle w:val="InlineHeading"/>
          <w:lang w:val="en-US"/>
        </w:rPr>
      </w:pPr>
    </w:p>
    <w:p w14:paraId="392A361C" w14:textId="77777777" w:rsidR="004836E2" w:rsidRDefault="004836E2" w:rsidP="00B57862">
      <w:pPr>
        <w:rPr>
          <w:rStyle w:val="InlineHeading"/>
        </w:rPr>
      </w:pPr>
      <w:r>
        <w:rPr>
          <w:rStyle w:val="InlineHeading"/>
        </w:rPr>
        <w:t>Сведения о местах работы: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4"/>
        <w:gridCol w:w="2028"/>
        <w:gridCol w:w="2028"/>
        <w:gridCol w:w="2028"/>
        <w:gridCol w:w="2328"/>
      </w:tblGrid>
      <w:tr w:rsidR="00A618A9" w14:paraId="6CACB3F9" w14:textId="77777777" w:rsidTr="00A618A9">
        <w:tc>
          <w:tcPr>
            <w:tcW w:w="2091" w:type="dxa"/>
          </w:tcPr>
          <w:p w14:paraId="236A9F73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Организация</w:t>
            </w:r>
          </w:p>
        </w:tc>
        <w:tc>
          <w:tcPr>
            <w:tcW w:w="2091" w:type="dxa"/>
          </w:tcPr>
          <w:p w14:paraId="4C73B8FF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091" w:type="dxa"/>
          </w:tcPr>
          <w:p w14:paraId="0E8CEDA6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начала</w:t>
            </w:r>
          </w:p>
        </w:tc>
        <w:tc>
          <w:tcPr>
            <w:tcW w:w="2091" w:type="dxa"/>
          </w:tcPr>
          <w:p w14:paraId="4F85B911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окончания</w:t>
            </w:r>
          </w:p>
        </w:tc>
        <w:tc>
          <w:tcPr>
            <w:tcW w:w="2092" w:type="dxa"/>
          </w:tcPr>
          <w:p w14:paraId="5819B11E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Jobs Table"/>
          <w:tag w:val="Jobs Table"/>
          <w:id w:val="-933815208"/>
          <w15:repeatingSection/>
        </w:sdtPr>
        <w:sdtContent>
          <w:sdt>
            <w:sdtPr>
              <w:id w:val="1999298972"/>
              <w:placeholder>
                <w:docPart w:val="6473727207CE49A08EFA317AF5633038"/>
              </w:placeholder>
              <w15:repeatingSectionItem/>
            </w:sdtPr>
            <w:sdtEndPr/>
            <w:sdtContent>
              <w:tr w:rsidR="00A618A9" w:rsidRPr="00EE2792" w14:paraId="1FF0650D" w14:textId="77777777" w:rsidTr="00A618A9">
                <w:sdt>
                  <w:sdtPr>
                    <w:alias w:val="Organization"/>
                    <w:tag w:val="Organization"/>
                    <w:id w:val="-859278465"/>
                    <w:placeholder>
                      <w:docPart w:val="A75410B4FB084BAF8D11498C89BAF75D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38813CC3" w14:textId="03231429" w:rsidR="00A618A9" w:rsidRPr="003D1D71" w:rsidRDefault="00EE2792" w:rsidP="00B57862">
                        <w:pPr>
                          <w:rPr>
                            <w:lang w:val="en-US"/>
                          </w:rPr>
                        </w:pPr>
                        <w:r w:rsidRPr="00EE2792">
                          <w:t>ОАО «РЖД»</w:t>
                        </w:r>
                      </w:p>
                    </w:tc>
                  </w:sdtContent>
                </w:sdt>
                <w:sdt>
                  <w:sdtPr>
                    <w:alias w:val="Position"/>
                    <w:tag w:val="Position"/>
                    <w:id w:val="-447312854"/>
                    <w:placeholder>
                      <w:docPart w:val="A75410B4FB084BAF8D11498C89BAF75D"/>
                    </w:placeholder>
                    <w:text/>
                  </w:sdtPr>
                  <w:sdtContent>
                    <w:tc>
                      <w:tcPr>
                        <w:tcW w:w="2091" w:type="dxa"/>
                      </w:tcPr>
                      <w:p w14:paraId="5104CE7E" w14:textId="20E2DEE5" w:rsidR="00A618A9" w:rsidRPr="003D1D71" w:rsidRDefault="00EE2792" w:rsidP="00B57862">
                        <w:pPr>
                          <w:rPr>
                            <w:lang w:val="en-US"/>
                          </w:rPr>
                        </w:pPr>
                        <w:r>
                          <w:t>Помощник машиниста практикант</w:t>
                        </w:r>
                      </w:p>
                    </w:tc>
                  </w:sdtContent>
                </w:sdt>
                <w:sdt>
                  <w:sdtPr>
                    <w:alias w:val="Start Date"/>
                    <w:tag w:val="Start Date"/>
                    <w:id w:val="304054012"/>
                    <w:placeholder>
                      <w:docPart w:val="493E4F92E0514EC59E9BD61918FEB987"/>
                    </w:placeholder>
                    <w:date w:fullDate="2011-01-14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Content>
                    <w:tc>
                      <w:tcPr>
                        <w:tcW w:w="2091" w:type="dxa"/>
                      </w:tcPr>
                      <w:p w14:paraId="4072A6D1" w14:textId="6188CD5C" w:rsidR="00A618A9" w:rsidRPr="003D1D71" w:rsidRDefault="00EE2792" w:rsidP="00B57862">
                        <w:pPr>
                          <w:rPr>
                            <w:lang w:val="en-US"/>
                          </w:rPr>
                        </w:pPr>
                        <w:r>
                          <w:t>14.01.2011</w:t>
                        </w:r>
                      </w:p>
                    </w:tc>
                  </w:sdtContent>
                </w:sdt>
                <w:sdt>
                  <w:sdtPr>
                    <w:alias w:val="End Date"/>
                    <w:tag w:val="End Date"/>
                    <w:id w:val="1544859487"/>
                    <w:placeholder>
                      <w:docPart w:val="493E4F92E0514EC59E9BD61918FEB987"/>
                    </w:placeholder>
                    <w:date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Content>
                    <w:tc>
                      <w:tcPr>
                        <w:tcW w:w="2091" w:type="dxa"/>
                      </w:tcPr>
                      <w:p w14:paraId="0976811D" w14:textId="07C2112B" w:rsidR="00A618A9" w:rsidRPr="003D1D71" w:rsidRDefault="00EE2792" w:rsidP="00B57862">
                        <w:pPr>
                          <w:rPr>
                            <w:lang w:val="en-US"/>
                          </w:rPr>
                        </w:pPr>
                        <w:r>
                          <w:t>31.06.2014</w:t>
                        </w:r>
                      </w:p>
                    </w:tc>
                  </w:sdtContent>
                </w:sdt>
                <w:sdt>
                  <w:sdtPr>
                    <w:alias w:val="Note on job"/>
                    <w:tag w:val="Note on job"/>
                    <w:id w:val="1912961102"/>
                    <w:placeholder>
                      <w:docPart w:val="A75410B4FB084BAF8D11498C89BAF75D"/>
                    </w:placeholder>
                  </w:sdtPr>
                  <w:sdtContent>
                    <w:tc>
                      <w:tcPr>
                        <w:tcW w:w="2092" w:type="dxa"/>
                      </w:tcPr>
                      <w:p w14:paraId="2243D934" w14:textId="230FDD9E" w:rsidR="00A618A9" w:rsidRPr="00EE2792" w:rsidRDefault="00F75A85" w:rsidP="00B57862">
                        <w:pPr>
                          <w:rPr>
                            <w:rStyle w:val="InlineHeading"/>
                          </w:rPr>
                        </w:pPr>
                        <w:sdt>
                          <w:sdtPr>
                            <w:alias w:val="Note on job"/>
                            <w:tag w:val="Note on job"/>
                            <w:id w:val="-869996774"/>
                            <w:placeholder>
                              <w:docPart w:val="961BCC53AE8C4782B2489F11D0C1DB5F"/>
                            </w:placeholder>
                          </w:sdtPr>
                          <w:sdtContent>
                            <w:r>
                              <w:t xml:space="preserve">Окончание производственной практики при обучении в </w:t>
                            </w:r>
                            <w:r w:rsidRPr="00EE2792">
                              <w:t xml:space="preserve">КГАПОУ "Красноярский многопрофильный техникум имени </w:t>
                            </w:r>
                            <w:proofErr w:type="gramStart"/>
                            <w:r w:rsidRPr="00EE2792">
                              <w:t>В.П.</w:t>
                            </w:r>
                            <w:proofErr w:type="gramEnd"/>
                            <w:r w:rsidRPr="00EE2792">
                              <w:t xml:space="preserve"> Астафьева"</w:t>
                            </w:r>
                          </w:sdtContent>
                        </w:sdt>
                        <w:r w:rsidR="00EE2792">
                          <w:t xml:space="preserve"> 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564731678"/>
              <w:placeholder>
                <w:docPart w:val="E33EF0DF5FAB43F49AE0A1BF063A8573"/>
              </w:placeholder>
              <w15:repeatingSectionItem/>
            </w:sdtPr>
            <w:sdtContent>
              <w:tr w:rsidR="00F75A85" w:rsidRPr="00F75A85" w14:paraId="67ECB796" w14:textId="77777777" w:rsidTr="00A618A9">
                <w:sdt>
                  <w:sdtPr>
                    <w:alias w:val="Organization"/>
                    <w:tag w:val="Organization"/>
                    <w:id w:val="-1182205192"/>
                    <w:placeholder>
                      <w:docPart w:val="984AE16604284B52A1B8BF7311C6D6AF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4B8139C9" w14:textId="25A58EDB" w:rsidR="00F75A85" w:rsidRPr="003D1D71" w:rsidRDefault="00F75A85" w:rsidP="005318E4">
                        <w:pPr>
                          <w:rPr>
                            <w:lang w:val="en-US"/>
                          </w:rPr>
                        </w:pPr>
                        <w:r w:rsidRPr="00F75A85">
                          <w:t>ООО ТД "Шиноторг"</w:t>
                        </w:r>
                      </w:p>
                    </w:tc>
                  </w:sdtContent>
                </w:sdt>
                <w:sdt>
                  <w:sdtPr>
                    <w:alias w:val="Position"/>
                    <w:tag w:val="Position"/>
                    <w:id w:val="1917582870"/>
                    <w:placeholder>
                      <w:docPart w:val="984AE16604284B52A1B8BF7311C6D6AF"/>
                    </w:placeholder>
                    <w:text/>
                  </w:sdtPr>
                  <w:sdtContent>
                    <w:tc>
                      <w:tcPr>
                        <w:tcW w:w="2091" w:type="dxa"/>
                      </w:tcPr>
                      <w:p w14:paraId="3792B6DA" w14:textId="76326608" w:rsidR="00F75A85" w:rsidRPr="003D1D71" w:rsidRDefault="00F75A85" w:rsidP="005318E4">
                        <w:pPr>
                          <w:rPr>
                            <w:lang w:val="en-US"/>
                          </w:rPr>
                        </w:pPr>
                        <w:r>
                          <w:t>Младший менеджер магазина</w:t>
                        </w:r>
                      </w:p>
                    </w:tc>
                  </w:sdtContent>
                </w:sdt>
                <w:sdt>
                  <w:sdtPr>
                    <w:alias w:val="Start Date"/>
                    <w:tag w:val="Start Date"/>
                    <w:id w:val="121052800"/>
                    <w:placeholder>
                      <w:docPart w:val="C621F30EA6BA421F8326A5AE70BCAA6E"/>
                    </w:placeholder>
                    <w:date w:fullDate="2014-08-16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Content>
                    <w:tc>
                      <w:tcPr>
                        <w:tcW w:w="2091" w:type="dxa"/>
                      </w:tcPr>
                      <w:p w14:paraId="127D9314" w14:textId="5E624C9F" w:rsidR="00F75A85" w:rsidRPr="003D1D71" w:rsidRDefault="00F75A85" w:rsidP="005318E4">
                        <w:pPr>
                          <w:rPr>
                            <w:lang w:val="en-US"/>
                          </w:rPr>
                        </w:pPr>
                        <w:r>
                          <w:t>16.08.2014</w:t>
                        </w:r>
                      </w:p>
                    </w:tc>
                  </w:sdtContent>
                </w:sdt>
                <w:sdt>
                  <w:sdtPr>
                    <w:alias w:val="End Date"/>
                    <w:tag w:val="End Date"/>
                    <w:id w:val="1705361620"/>
                    <w:placeholder>
                      <w:docPart w:val="C621F30EA6BA421F8326A5AE70BCAA6E"/>
                    </w:placeholder>
                    <w:date w:fullDate="2015-08-27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Content>
                    <w:tc>
                      <w:tcPr>
                        <w:tcW w:w="2091" w:type="dxa"/>
                      </w:tcPr>
                      <w:p w14:paraId="76801D7C" w14:textId="5C8074C4" w:rsidR="00F75A85" w:rsidRPr="003D1D71" w:rsidRDefault="00F75A85" w:rsidP="005318E4">
                        <w:pPr>
                          <w:rPr>
                            <w:lang w:val="en-US"/>
                          </w:rPr>
                        </w:pPr>
                        <w:r>
                          <w:t>27.08.201</w:t>
                        </w:r>
                        <w:r w:rsidR="0080530D">
                          <w:t>5</w:t>
                        </w:r>
                      </w:p>
                    </w:tc>
                  </w:sdtContent>
                </w:sdt>
                <w:sdt>
                  <w:sdtPr>
                    <w:alias w:val="Note on job"/>
                    <w:tag w:val="Note on job"/>
                    <w:id w:val="-524946527"/>
                    <w:placeholder>
                      <w:docPart w:val="984AE16604284B52A1B8BF7311C6D6AF"/>
                    </w:placeholder>
                  </w:sdtPr>
                  <w:sdtContent>
                    <w:tc>
                      <w:tcPr>
                        <w:tcW w:w="2092" w:type="dxa"/>
                      </w:tcPr>
                      <w:p w14:paraId="2BF8193B" w14:textId="78D10CA0" w:rsidR="00F75A85" w:rsidRPr="00F75A85" w:rsidRDefault="00F75A85" w:rsidP="005318E4">
                        <w:pPr>
                          <w:rPr>
                            <w:rStyle w:val="InlineHeading"/>
                          </w:rPr>
                        </w:pPr>
                        <w:sdt>
                          <w:sdtPr>
                            <w:alias w:val="Note on job"/>
                            <w:tag w:val="Note on job"/>
                            <w:id w:val="-400301441"/>
                            <w:placeholder>
                              <w:docPart w:val="31883DA34BD24B17A9385ED536313A4F"/>
                            </w:placeholder>
                          </w:sdtPr>
                          <w:sdtContent>
                            <w:r>
                              <w:t>Увол</w:t>
                            </w:r>
                            <w:r w:rsidR="00F46125">
                              <w:t>ьнение по обстоятельствам, не зависящим от воли сторон (отбытие в места лишения свободы)</w:t>
                            </w:r>
                          </w:sdtContent>
                        </w:sdt>
                        <w:r w:rsidRPr="00F75A85">
                          <w:t xml:space="preserve"> 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6461704C" w14:textId="77777777" w:rsidR="0010335E" w:rsidRPr="00F75A85" w:rsidRDefault="0010335E" w:rsidP="00B57862">
      <w:pPr>
        <w:rPr>
          <w:rStyle w:val="InlineHeading"/>
        </w:rPr>
      </w:pPr>
    </w:p>
    <w:p w14:paraId="091E05E1" w14:textId="77777777" w:rsidR="00A618A9" w:rsidRDefault="00A618A9" w:rsidP="00B57862">
      <w:pPr>
        <w:rPr>
          <w:rStyle w:val="InlineHeading"/>
        </w:rPr>
      </w:pPr>
      <w:r>
        <w:rPr>
          <w:rStyle w:val="InlineHeading"/>
        </w:rPr>
        <w:t>Сведения о семье: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618A9" w14:paraId="7A652E9B" w14:textId="77777777" w:rsidTr="00A618A9">
        <w:tc>
          <w:tcPr>
            <w:tcW w:w="2091" w:type="dxa"/>
          </w:tcPr>
          <w:p w14:paraId="5FD43C4A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Степень родства</w:t>
            </w:r>
          </w:p>
        </w:tc>
        <w:tc>
          <w:tcPr>
            <w:tcW w:w="2091" w:type="dxa"/>
          </w:tcPr>
          <w:p w14:paraId="6C19BB85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ФИО</w:t>
            </w:r>
          </w:p>
        </w:tc>
        <w:tc>
          <w:tcPr>
            <w:tcW w:w="2091" w:type="dxa"/>
          </w:tcPr>
          <w:p w14:paraId="323BD8F3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рождения</w:t>
            </w:r>
          </w:p>
        </w:tc>
        <w:tc>
          <w:tcPr>
            <w:tcW w:w="2091" w:type="dxa"/>
          </w:tcPr>
          <w:p w14:paraId="3CFEB107" w14:textId="77777777" w:rsidR="00A618A9" w:rsidRDefault="00207E20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Статус</w:t>
            </w:r>
          </w:p>
        </w:tc>
        <w:tc>
          <w:tcPr>
            <w:tcW w:w="2092" w:type="dxa"/>
          </w:tcPr>
          <w:p w14:paraId="11DA2FB7" w14:textId="77777777" w:rsidR="00A618A9" w:rsidRDefault="00207E20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Family Table"/>
          <w:tag w:val="Family Table"/>
          <w:id w:val="466319060"/>
          <w15:repeatingSection/>
        </w:sdtPr>
        <w:sdtContent>
          <w:sdt>
            <w:sdtPr>
              <w:id w:val="-685438286"/>
              <w:placeholder>
                <w:docPart w:val="6473727207CE49A08EFA317AF5633038"/>
              </w:placeholder>
              <w15:repeatingSectionItem/>
            </w:sdtPr>
            <w:sdtEndPr/>
            <w:sdtContent>
              <w:tr w:rsidR="00A618A9" w:rsidRPr="00F75A85" w14:paraId="083E5CFF" w14:textId="77777777" w:rsidTr="00A618A9">
                <w:sdt>
                  <w:sdtPr>
                    <w:alias w:val="Degree of kinship"/>
                    <w:tag w:val="Degree of kinship"/>
                    <w:id w:val="-308866024"/>
                    <w:placeholder>
                      <w:docPart w:val="2C24B8F002DB433391CFEAE09B5C75AB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16B9FA2E" w14:textId="1F568767" w:rsidR="00A618A9" w:rsidRPr="00207E20" w:rsidRDefault="00F46125" w:rsidP="00B57862">
                        <w:r>
                          <w:t>Отец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77BF7293" w14:textId="436C0316" w:rsidR="00A618A9" w:rsidRPr="00207E20" w:rsidRDefault="00000000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Name"/>
                        <w:tag w:val="Name"/>
                        <w:id w:val="1826165649"/>
                        <w:placeholder>
                          <w:docPart w:val="A75410B4FB084BAF8D11498C89BAF75D"/>
                        </w:placeholder>
                        <w:text/>
                      </w:sdtPr>
                      <w:sdtContent>
                        <w:r w:rsidR="00F46125">
                          <w:t>Александр Юрьевич</w:t>
                        </w:r>
                      </w:sdtContent>
                    </w:sdt>
                    <w:r w:rsidR="00F46125">
                      <w:t xml:space="preserve"> Горлов</w:t>
                    </w:r>
                  </w:p>
                </w:tc>
                <w:tc>
                  <w:tcPr>
                    <w:tcW w:w="2091" w:type="dxa"/>
                  </w:tcPr>
                  <w:p w14:paraId="069B76A1" w14:textId="716CA2AC" w:rsidR="00A618A9" w:rsidRPr="00207E20" w:rsidRDefault="00000000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45426455"/>
                        <w:placeholder>
                          <w:docPart w:val="5C8CC8250A22426A96F822BCCE2DD8EA"/>
                        </w:placeholder>
                        <w:date w:fullDate="1965-08-23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F46125">
                          <w:t>23.08.1965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919097762"/>
                    <w:placeholder>
                      <w:docPart w:val="2C24B8F002DB433391CFEAE09B5C75AB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1522B078" w14:textId="6692BD44" w:rsidR="00A618A9" w:rsidRPr="00207E20" w:rsidRDefault="00F46125" w:rsidP="00B5786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Жив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2028928974"/>
                    <w:placeholder>
                      <w:docPart w:val="0BD64DA14F6544C18EA09D9FE1097712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6ED8A4FC" w14:textId="06451C26" w:rsidR="00A618A9" w:rsidRPr="00207E20" w:rsidRDefault="00F46125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794552017"/>
              <w:placeholder>
                <w:docPart w:val="5F3C4F0634BA41D7A6893345D70A16E1"/>
              </w:placeholder>
              <w15:repeatingSectionItem/>
            </w:sdtPr>
            <w:sdtContent>
              <w:tr w:rsidR="00F46125" w:rsidRPr="00F75A85" w14:paraId="39325110" w14:textId="77777777" w:rsidTr="00A618A9">
                <w:sdt>
                  <w:sdtPr>
                    <w:alias w:val="Degree of kinship"/>
                    <w:tag w:val="Degree of kinship"/>
                    <w:id w:val="-1832064926"/>
                    <w:placeholder>
                      <w:docPart w:val="B8404E49263B4753B8308ECB1840159A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0FF25978" w14:textId="58AF549C" w:rsidR="00F46125" w:rsidRPr="00207E20" w:rsidRDefault="00F46125" w:rsidP="005318E4">
                        <w:r>
                          <w:t>Мать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1720699823"/>
                    <w:placeholder>
                      <w:docPart w:val="6B7E06BFA5584C2D969399CB22491480"/>
                    </w:placeholder>
                    <w:text/>
                  </w:sdtPr>
                  <w:sdtContent>
                    <w:tc>
                      <w:tcPr>
                        <w:tcW w:w="2091" w:type="dxa"/>
                      </w:tcPr>
                      <w:p w14:paraId="5F5F01F8" w14:textId="1A27BFCC" w:rsidR="00F46125" w:rsidRPr="00207E20" w:rsidRDefault="00F46125" w:rsidP="005318E4">
                        <w:pPr>
                          <w:rPr>
                            <w:lang w:val="en-US"/>
                          </w:rPr>
                        </w:pPr>
                        <w:r>
                          <w:t>Анастасия Федотовна Горшкова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5ADB7BD5" w14:textId="0C80E488" w:rsidR="00F46125" w:rsidRPr="00207E20" w:rsidRDefault="00F46125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1562526650"/>
                        <w:placeholder>
                          <w:docPart w:val="96020C447EF749D2A593E43D822519DF"/>
                        </w:placeholder>
                        <w:date w:fullDate="1975-05-07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>
                          <w:t>07.05.1975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1685665970"/>
                    <w:placeholder>
                      <w:docPart w:val="B8404E49263B4753B8308ECB1840159A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312A7412" w14:textId="2673C6A7" w:rsidR="00F46125" w:rsidRPr="00207E20" w:rsidRDefault="00F46125" w:rsidP="005318E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Жив</w:t>
                        </w:r>
                        <w:proofErr w:type="spellEnd"/>
                        <w:r>
                          <w:t>а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1691571562"/>
                    <w:placeholder>
                      <w:docPart w:val="DCAEA85F8812434BA057178EE050F4D7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44B39A46" w14:textId="079BBE0D" w:rsidR="00F46125" w:rsidRPr="00207E20" w:rsidRDefault="00F46125" w:rsidP="005318E4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429789935"/>
              <w:placeholder>
                <w:docPart w:val="53495993517949C7952A2C71C15EEFB9"/>
              </w:placeholder>
              <w15:repeatingSectionItem/>
            </w:sdtPr>
            <w:sdtContent>
              <w:tr w:rsidR="00F46125" w:rsidRPr="00F75A85" w14:paraId="2B7D9DF6" w14:textId="77777777" w:rsidTr="00A618A9">
                <w:sdt>
                  <w:sdtPr>
                    <w:alias w:val="Degree of kinship"/>
                    <w:tag w:val="Degree of kinship"/>
                    <w:id w:val="-1725134043"/>
                    <w:placeholder>
                      <w:docPart w:val="B6155E75D1674B4DA43AA4C11BE23A19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79686DD1" w14:textId="1B2464A1" w:rsidR="00F46125" w:rsidRPr="00207E20" w:rsidRDefault="00F46125" w:rsidP="005318E4">
                        <w:r>
                          <w:t>Жена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1789008825"/>
                    <w:placeholder>
                      <w:docPart w:val="44EB678F916A49D89D53616181573AB6"/>
                    </w:placeholder>
                    <w:text/>
                  </w:sdtPr>
                  <w:sdtContent>
                    <w:tc>
                      <w:tcPr>
                        <w:tcW w:w="2091" w:type="dxa"/>
                      </w:tcPr>
                      <w:p w14:paraId="3649EDC0" w14:textId="214930B8" w:rsidR="00F46125" w:rsidRPr="00207E20" w:rsidRDefault="00F46125" w:rsidP="005318E4">
                        <w:pPr>
                          <w:rPr>
                            <w:lang w:val="en-US"/>
                          </w:rPr>
                        </w:pPr>
                        <w:r>
                          <w:t>Анастасия Юрьевна Кручок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4D32BE48" w14:textId="1D737FF5" w:rsidR="00F46125" w:rsidRPr="00207E20" w:rsidRDefault="00F46125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-405991576"/>
                        <w:placeholder>
                          <w:docPart w:val="DFB5AAB43383433ABFA3C44759E42B62"/>
                        </w:placeholder>
                        <w:date w:fullDate="1993-12-03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F523F8">
                          <w:t>03.12.1993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1397085554"/>
                    <w:placeholder>
                      <w:docPart w:val="B6155E75D1674B4DA43AA4C11BE23A19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2EBAC0B3" w14:textId="743DAD0F" w:rsidR="00F46125" w:rsidRPr="00207E20" w:rsidRDefault="00F523F8" w:rsidP="005318E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</w:t>
                        </w:r>
                        <w:r>
                          <w:t>е</w:t>
                        </w:r>
                        <w:proofErr w:type="spellStart"/>
                        <w:r>
                          <w:rPr>
                            <w:lang w:val="en-US"/>
                          </w:rPr>
                          <w:t>ртв</w:t>
                        </w:r>
                        <w:proofErr w:type="spellEnd"/>
                        <w:r>
                          <w:t>а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590468819"/>
                    <w:placeholder>
                      <w:docPart w:val="42B092BCD19B4CF1BF70E9D58C3A6963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4D7F661F" w14:textId="1B859B14" w:rsidR="00F46125" w:rsidRPr="00207E20" w:rsidRDefault="00F523F8" w:rsidP="005318E4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515111757"/>
              <w:placeholder>
                <w:docPart w:val="3C92337FE49A405390CFDB0AB922A5D4"/>
              </w:placeholder>
              <w15:repeatingSectionItem/>
            </w:sdtPr>
            <w:sdtContent>
              <w:tr w:rsidR="00F46125" w:rsidRPr="00F523F8" w14:paraId="2182BBC1" w14:textId="77777777" w:rsidTr="00A618A9">
                <w:sdt>
                  <w:sdtPr>
                    <w:alias w:val="Degree of kinship"/>
                    <w:tag w:val="Degree of kinship"/>
                    <w:id w:val="939108276"/>
                    <w:placeholder>
                      <w:docPart w:val="345F0F1CDBA84EE8AB042CC21FC5BB7B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0AD83A76" w14:textId="39D4CEAF" w:rsidR="00F46125" w:rsidRPr="00207E20" w:rsidRDefault="00F46125" w:rsidP="005318E4">
                        <w:r>
                          <w:t>Дочь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326721134"/>
                    <w:placeholder>
                      <w:docPart w:val="955ED50F9DA44FD58C15E067040ED80A"/>
                    </w:placeholder>
                    <w:text/>
                  </w:sdtPr>
                  <w:sdtContent>
                    <w:tc>
                      <w:tcPr>
                        <w:tcW w:w="2091" w:type="dxa"/>
                      </w:tcPr>
                      <w:p w14:paraId="2447891A" w14:textId="3CD9BC36" w:rsidR="00F46125" w:rsidRPr="00207E20" w:rsidRDefault="00F46125" w:rsidP="005318E4">
                        <w:pPr>
                          <w:rPr>
                            <w:lang w:val="en-US"/>
                          </w:rPr>
                        </w:pPr>
                        <w:r>
                          <w:t>Юлия Дмитриевна Горлова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676361D1" w14:textId="664E97C6" w:rsidR="00F46125" w:rsidRPr="00207E20" w:rsidRDefault="00F46125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-367151900"/>
                        <w:placeholder>
                          <w:docPart w:val="2E2C1A23512D4B93907C4B41F29EDD03"/>
                        </w:placeholder>
                        <w:date w:fullDate="2013-11-25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F523F8">
                          <w:t>25.11.2013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334463388"/>
                    <w:placeholder>
                      <w:docPart w:val="345F0F1CDBA84EE8AB042CC21FC5BB7B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6AAC71AE" w14:textId="2BD12016" w:rsidR="00F46125" w:rsidRPr="00207E20" w:rsidRDefault="00F523F8" w:rsidP="005318E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Жив</w:t>
                        </w:r>
                        <w:proofErr w:type="spellEnd"/>
                        <w:r>
                          <w:t>а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499545165"/>
                    <w:placeholder>
                      <w:docPart w:val="8575D8F16D814A24B605777CE030119A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7492097B" w14:textId="59F78C5C" w:rsidR="00F46125" w:rsidRPr="00F523F8" w:rsidRDefault="00F523F8" w:rsidP="005318E4">
                        <w:pPr>
                          <w:rPr>
                            <w:rStyle w:val="InlineHeading"/>
                          </w:rPr>
                        </w:pPr>
                        <w:r>
                          <w:t xml:space="preserve">Пребывает в </w:t>
                        </w:r>
                        <w:r w:rsidRPr="00F523F8">
                          <w:t>Красноярск</w:t>
                        </w:r>
                        <w:r>
                          <w:t>ом</w:t>
                        </w:r>
                        <w:r w:rsidRPr="00F523F8">
                          <w:t xml:space="preserve"> детск</w:t>
                        </w:r>
                        <w:r>
                          <w:t>ом</w:t>
                        </w:r>
                        <w:r w:rsidRPr="00F523F8">
                          <w:t xml:space="preserve"> дом</w:t>
                        </w:r>
                        <w:r>
                          <w:t>е</w:t>
                        </w:r>
                        <w:r w:rsidRPr="00F523F8">
                          <w:t xml:space="preserve"> № 1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5B826971" w14:textId="77777777" w:rsidR="00207E20" w:rsidRPr="00F523F8" w:rsidRDefault="00207E20" w:rsidP="00B57862">
      <w:pPr>
        <w:rPr>
          <w:rStyle w:val="InlineHeading"/>
        </w:rPr>
      </w:pPr>
    </w:p>
    <w:p w14:paraId="4241986B" w14:textId="77777777" w:rsidR="00F523F8" w:rsidRDefault="00F523F8" w:rsidP="00B57862">
      <w:pPr>
        <w:rPr>
          <w:rStyle w:val="InlineHeading"/>
        </w:rPr>
      </w:pPr>
    </w:p>
    <w:p w14:paraId="351406D8" w14:textId="08D08316" w:rsidR="00E43820" w:rsidRPr="007C4F7F" w:rsidRDefault="00A6472B" w:rsidP="00B57862">
      <w:pPr>
        <w:rPr>
          <w:rStyle w:val="InlineHeading"/>
        </w:rPr>
      </w:pPr>
      <w:r>
        <w:rPr>
          <w:rStyle w:val="InlineHeading"/>
        </w:rPr>
        <w:lastRenderedPageBreak/>
        <w:t>Общая</w:t>
      </w:r>
      <w:r w:rsidRPr="007C4F7F">
        <w:rPr>
          <w:rStyle w:val="InlineHeading"/>
        </w:rPr>
        <w:t xml:space="preserve"> </w:t>
      </w:r>
      <w:r>
        <w:rPr>
          <w:rStyle w:val="InlineHeading"/>
        </w:rPr>
        <w:t>х</w:t>
      </w:r>
      <w:r w:rsidR="00E43820">
        <w:rPr>
          <w:rStyle w:val="InlineHeading"/>
        </w:rPr>
        <w:t>арактеристика</w:t>
      </w:r>
      <w:r w:rsidR="00E43820" w:rsidRPr="007C4F7F">
        <w:rPr>
          <w:rStyle w:val="InlineHeading"/>
        </w:rPr>
        <w:t>:</w:t>
      </w:r>
    </w:p>
    <w:sdt>
      <w:sdtPr>
        <w:rPr>
          <w:rStyle w:val="aa"/>
        </w:rPr>
        <w:alias w:val="Characteristics"/>
        <w:tag w:val="Characteristics"/>
        <w:id w:val="1058753378"/>
        <w:placeholder>
          <w:docPart w:val="A75410B4FB084BAF8D11498C89BAF75D"/>
        </w:placeholder>
      </w:sdtPr>
      <w:sdtEndPr>
        <w:rPr>
          <w:rStyle w:val="InlineHeading"/>
          <w:rFonts w:asciiTheme="majorHAnsi" w:hAnsiTheme="majorHAnsi"/>
          <w:b/>
          <w:i w:val="0"/>
          <w:iCs w:val="0"/>
          <w:caps/>
        </w:rPr>
      </w:sdtEndPr>
      <w:sdtContent>
        <w:p w14:paraId="5C574A6F" w14:textId="19EDD77A" w:rsidR="00E43820" w:rsidRPr="007C4F7F" w:rsidRDefault="007C4F7F" w:rsidP="00B57862">
          <w:pPr>
            <w:rPr>
              <w:rStyle w:val="InlineHeading"/>
            </w:rPr>
          </w:pPr>
          <w:r>
            <w:rPr>
              <w:rStyle w:val="aa"/>
            </w:rPr>
            <w:t xml:space="preserve">Сотрудник класса </w:t>
          </w:r>
          <w:r>
            <w:rPr>
              <w:rStyle w:val="aa"/>
              <w:lang w:val="en-US"/>
            </w:rPr>
            <w:t>D</w:t>
          </w:r>
          <w:r w:rsidRPr="007C4F7F">
            <w:rPr>
              <w:rStyle w:val="aa"/>
            </w:rPr>
            <w:t xml:space="preserve"> </w:t>
          </w:r>
          <w:r>
            <w:rPr>
              <w:rStyle w:val="aa"/>
            </w:rPr>
            <w:t>является психически неуравновешенным без радикальных проявлений (не учитывая события, произошедшие до принятия в штат). Отмечено стремление к сотрудничеству при отсутствии конфликтов во взглядах с сотрудниками и руководством. Принимая во внимани</w:t>
          </w:r>
          <w:r w:rsidR="007D74D3">
            <w:rPr>
              <w:rStyle w:val="aa"/>
            </w:rPr>
            <w:t>е</w:t>
          </w:r>
          <w:r>
            <w:rPr>
              <w:rStyle w:val="aa"/>
            </w:rPr>
            <w:t xml:space="preserve"> события, предшествова</w:t>
          </w:r>
          <w:r w:rsidR="007D74D3">
            <w:rPr>
              <w:rStyle w:val="aa"/>
            </w:rPr>
            <w:t>в</w:t>
          </w:r>
          <w:r>
            <w:rPr>
              <w:rStyle w:val="aa"/>
            </w:rPr>
            <w:t>ш</w:t>
          </w:r>
          <w:r w:rsidR="007D74D3">
            <w:rPr>
              <w:rStyle w:val="aa"/>
            </w:rPr>
            <w:t>ие принятию в штат, рекомендуется усиленный надзор в свободное время.</w:t>
          </w:r>
        </w:p>
      </w:sdtContent>
    </w:sdt>
    <w:p w14:paraId="1BCF667C" w14:textId="77777777" w:rsidR="00207E20" w:rsidRPr="007C4F7F" w:rsidRDefault="00207E20">
      <w:pPr>
        <w:jc w:val="left"/>
        <w:rPr>
          <w:rStyle w:val="InlineHeading"/>
        </w:rPr>
      </w:pPr>
      <w:r w:rsidRPr="007C4F7F">
        <w:rPr>
          <w:rStyle w:val="InlineHeading"/>
        </w:rPr>
        <w:br w:type="page"/>
      </w:r>
    </w:p>
    <w:p w14:paraId="7E9B5492" w14:textId="393C6646" w:rsidR="00A618A9" w:rsidRPr="00E11FFC" w:rsidRDefault="00207E20" w:rsidP="00E11FFC">
      <w:pPr>
        <w:pStyle w:val="a7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="00E43820" w:rsidRPr="00E11FFC">
        <w:t>№</w:t>
      </w:r>
      <w:fldSimple w:instr=" SEQ Annex \* MERGEFORMAT ">
        <w:r w:rsidR="00E95C85">
          <w:rPr>
            <w:noProof/>
          </w:rPr>
          <w:t>1</w:t>
        </w:r>
      </w:fldSimple>
      <w:r w:rsidR="00E43820" w:rsidRPr="00E11FFC">
        <w:t xml:space="preserve"> к личному</w:t>
      </w:r>
      <w:r w:rsidR="00E43820" w:rsidRPr="00E11FFC">
        <w:rPr>
          <w:rStyle w:val="InlineHeading"/>
          <w:rFonts w:ascii="Consolas" w:hAnsi="Consolas"/>
          <w:b/>
          <w:caps/>
        </w:rPr>
        <w:t xml:space="preserve"> </w:t>
      </w:r>
      <w:r w:rsidR="00E43820" w:rsidRPr="00E11FFC">
        <w:t>делу</w:t>
      </w:r>
      <w:r w:rsidR="00E75179" w:rsidRPr="00E11FFC">
        <w:t xml:space="preserve"> №</w:t>
      </w:r>
      <w:r w:rsidR="00A8187B" w:rsidRPr="00E11FFC">
        <w:fldChar w:fldCharType="begin"/>
      </w:r>
      <w:r w:rsidR="00A8187B" w:rsidRPr="00E11FFC">
        <w:instrText>REF Personal_file_number</w:instrText>
      </w:r>
      <w:r w:rsidR="00E11FFC">
        <w:instrText xml:space="preserve"> \* MERGEFORMAT </w:instrText>
      </w:r>
      <w:r w:rsidR="00A8187B" w:rsidRPr="00E11FFC">
        <w:fldChar w:fldCharType="separate"/>
      </w:r>
      <w:sdt>
        <w:sdtPr>
          <w:rPr>
            <w:rStyle w:val="a6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1256972618"/>
          <w:placeholder>
            <w:docPart w:val="E28A8DCFDBCB466D863C73F584E8A4B1"/>
          </w:placeholder>
          <w:text/>
        </w:sdtPr>
        <w:sdtContent>
          <w:r w:rsidR="00E95C85" w:rsidRPr="00E95C85">
            <w:rPr>
              <w:rStyle w:val="a6"/>
              <w:color w:val="404040" w:themeColor="text1" w:themeTint="BF"/>
              <w:spacing w:val="0"/>
              <w:sz w:val="24"/>
              <w:szCs w:val="30"/>
            </w:rPr>
            <w:t>001568</w:t>
          </w:r>
        </w:sdtContent>
      </w:sdt>
      <w:r w:rsidR="00A8187B" w:rsidRPr="00E11FFC">
        <w:fldChar w:fldCharType="end"/>
      </w:r>
    </w:p>
    <w:p w14:paraId="280867B7" w14:textId="34CED043" w:rsidR="00E43820" w:rsidRPr="00322545" w:rsidRDefault="00E43820" w:rsidP="00E43820">
      <w:pPr>
        <w:pStyle w:val="a7"/>
      </w:pPr>
      <w:r>
        <w:t>гРИФ СЕКРЕТНОСТИ:</w:t>
      </w:r>
      <w:r>
        <w:br/>
      </w:r>
      <w:sdt>
        <w:sdtPr>
          <w:alias w:val="Clearence"/>
          <w:tag w:val="Clearence"/>
          <w:id w:val="2090492"/>
          <w:placeholder>
            <w:docPart w:val="2C4A286545774208BC07B82E1475B177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Content>
          <w:r w:rsidR="007D74D3">
            <w:t>Для служебного пользования</w:t>
          </w:r>
        </w:sdtContent>
      </w:sdt>
    </w:p>
    <w:p w14:paraId="657FA8ED" w14:textId="77777777" w:rsidR="00BE05F1" w:rsidRPr="00BE05F1" w:rsidRDefault="00BE05F1" w:rsidP="00BE05F1">
      <w:pPr>
        <w:pStyle w:val="a5"/>
        <w:rPr>
          <w:rStyle w:val="InlineHeading"/>
          <w:rFonts w:ascii="Consolas" w:hAnsi="Consolas"/>
          <w:b w:val="0"/>
          <w:caps w:val="0"/>
          <w:sz w:val="56"/>
        </w:rPr>
      </w:pPr>
      <w:r>
        <w:t>Сведения о работе на Фонд</w:t>
      </w:r>
    </w:p>
    <w:p w14:paraId="6D8076F1" w14:textId="22948934" w:rsidR="00BE05F1" w:rsidRPr="0020673C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20673C">
        <w:rPr>
          <w:rStyle w:val="InlineHeading"/>
        </w:rPr>
        <w:t xml:space="preserve"> </w:t>
      </w:r>
      <w:r>
        <w:rPr>
          <w:rStyle w:val="InlineHeading"/>
        </w:rPr>
        <w:t>начала</w:t>
      </w:r>
      <w:r w:rsidRPr="0020673C">
        <w:rPr>
          <w:rStyle w:val="InlineHeading"/>
        </w:rPr>
        <w:t xml:space="preserve"> </w:t>
      </w:r>
      <w:r>
        <w:rPr>
          <w:rStyle w:val="InlineHeading"/>
        </w:rPr>
        <w:t>наблюдения</w:t>
      </w:r>
      <w:r w:rsidRPr="0020673C">
        <w:rPr>
          <w:rStyle w:val="InlineHeading"/>
        </w:rPr>
        <w:t>:</w:t>
      </w:r>
      <w:r w:rsidR="006D5B02" w:rsidRPr="0020673C">
        <w:rPr>
          <w:rStyle w:val="InlineHeading"/>
        </w:rPr>
        <w:t xml:space="preserve"> </w:t>
      </w:r>
      <w:sdt>
        <w:sdtPr>
          <w:alias w:val="Observation Date"/>
          <w:tag w:val="Observation Date"/>
          <w:id w:val="352391890"/>
          <w:placeholder>
            <w:docPart w:val="493E4F92E0514EC59E9BD61918FEB987"/>
          </w:placeholder>
          <w:date w:fullDate="2021-03-21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264ECB">
            <w:t>21.03.2021</w:t>
          </w:r>
        </w:sdtContent>
      </w:sdt>
    </w:p>
    <w:p w14:paraId="745FFC80" w14:textId="49A51B6D" w:rsidR="00BE05F1" w:rsidRPr="00264ECB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264ECB">
        <w:rPr>
          <w:rStyle w:val="InlineHeading"/>
        </w:rPr>
        <w:t xml:space="preserve"> </w:t>
      </w:r>
      <w:r>
        <w:rPr>
          <w:rStyle w:val="InlineHeading"/>
        </w:rPr>
        <w:t>предложения</w:t>
      </w:r>
      <w:r w:rsidRPr="00264ECB">
        <w:rPr>
          <w:rStyle w:val="InlineHeading"/>
        </w:rPr>
        <w:t xml:space="preserve"> </w:t>
      </w:r>
      <w:r>
        <w:rPr>
          <w:rStyle w:val="InlineHeading"/>
        </w:rPr>
        <w:t>о</w:t>
      </w:r>
      <w:r w:rsidRPr="00264ECB">
        <w:rPr>
          <w:rStyle w:val="InlineHeading"/>
        </w:rPr>
        <w:t xml:space="preserve"> </w:t>
      </w:r>
      <w:r>
        <w:rPr>
          <w:rStyle w:val="InlineHeading"/>
        </w:rPr>
        <w:t>работе</w:t>
      </w:r>
      <w:r w:rsidRPr="00264ECB">
        <w:rPr>
          <w:rStyle w:val="InlineHeading"/>
        </w:rPr>
        <w:t>:</w:t>
      </w:r>
      <w:r w:rsidR="006D5B02" w:rsidRPr="00264ECB">
        <w:rPr>
          <w:rStyle w:val="InlineHeading"/>
        </w:rPr>
        <w:t xml:space="preserve"> </w:t>
      </w:r>
      <w:sdt>
        <w:sdtPr>
          <w:alias w:val="Offer Date"/>
          <w:tag w:val="Offer Date"/>
          <w:id w:val="-954865631"/>
          <w:placeholder>
            <w:docPart w:val="766EC8A09B36415BAA3F4B4714E61F98"/>
          </w:placeholder>
          <w:date w:fullDate="2021-04-21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264ECB">
            <w:t>21.04.2021</w:t>
          </w:r>
        </w:sdtContent>
      </w:sdt>
    </w:p>
    <w:p w14:paraId="2166AB92" w14:textId="556DCC83" w:rsidR="00BE05F1" w:rsidRPr="00264ECB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264ECB">
        <w:rPr>
          <w:rStyle w:val="InlineHeading"/>
        </w:rPr>
        <w:t xml:space="preserve"> </w:t>
      </w:r>
      <w:r>
        <w:rPr>
          <w:rStyle w:val="InlineHeading"/>
        </w:rPr>
        <w:t>принятия</w:t>
      </w:r>
      <w:r w:rsidRPr="00264ECB">
        <w:rPr>
          <w:rStyle w:val="InlineHeading"/>
        </w:rPr>
        <w:t xml:space="preserve"> </w:t>
      </w:r>
      <w:r>
        <w:rPr>
          <w:rStyle w:val="InlineHeading"/>
        </w:rPr>
        <w:t>в</w:t>
      </w:r>
      <w:r w:rsidRPr="00264ECB">
        <w:rPr>
          <w:rStyle w:val="InlineHeading"/>
        </w:rPr>
        <w:t xml:space="preserve"> </w:t>
      </w:r>
      <w:r>
        <w:rPr>
          <w:rStyle w:val="InlineHeading"/>
        </w:rPr>
        <w:t>штат</w:t>
      </w:r>
      <w:r w:rsidRPr="00264ECB">
        <w:rPr>
          <w:rStyle w:val="InlineHeading"/>
        </w:rPr>
        <w:t>:</w:t>
      </w:r>
      <w:r w:rsidR="006D5B02" w:rsidRPr="00264ECB">
        <w:rPr>
          <w:rStyle w:val="InlineHeading"/>
        </w:rPr>
        <w:t xml:space="preserve"> </w:t>
      </w:r>
      <w:sdt>
        <w:sdtPr>
          <w:alias w:val="Employment Date"/>
          <w:tag w:val="Employment Date"/>
          <w:id w:val="-682901464"/>
          <w:placeholder>
            <w:docPart w:val="1EB20E3BE5FA41B4B0DD3C0ED9CED3B0"/>
          </w:placeholder>
          <w:date w:fullDate="2021-04-30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264ECB">
            <w:t>30.04.2021</w:t>
          </w:r>
        </w:sdtContent>
      </w:sdt>
    </w:p>
    <w:p w14:paraId="7AD0B742" w14:textId="77777777" w:rsidR="00CC1CBB" w:rsidRDefault="00CC1CBB" w:rsidP="00BE05F1">
      <w:pPr>
        <w:rPr>
          <w:rStyle w:val="InlineHeading"/>
        </w:rPr>
      </w:pPr>
      <w:r>
        <w:rPr>
          <w:rStyle w:val="InlineHeading"/>
        </w:rPr>
        <w:t>Сведения о текущей должности:</w:t>
      </w:r>
      <w:r w:rsidR="006D5B02">
        <w:rPr>
          <w:rStyle w:val="InlineHeading"/>
        </w:rPr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601"/>
        <w:gridCol w:w="2255"/>
        <w:gridCol w:w="2700"/>
        <w:gridCol w:w="2900"/>
      </w:tblGrid>
      <w:tr w:rsidR="00702D21" w14:paraId="00182789" w14:textId="77777777" w:rsidTr="00702D21">
        <w:tc>
          <w:tcPr>
            <w:tcW w:w="2601" w:type="dxa"/>
          </w:tcPr>
          <w:p w14:paraId="34135A29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Уровень допуска</w:t>
            </w:r>
          </w:p>
        </w:tc>
        <w:tc>
          <w:tcPr>
            <w:tcW w:w="2255" w:type="dxa"/>
          </w:tcPr>
          <w:p w14:paraId="6576A20C" w14:textId="77777777" w:rsidR="00702D21" w:rsidRP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Класс</w:t>
            </w:r>
          </w:p>
        </w:tc>
        <w:tc>
          <w:tcPr>
            <w:tcW w:w="2700" w:type="dxa"/>
          </w:tcPr>
          <w:p w14:paraId="13338752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900" w:type="dxa"/>
          </w:tcPr>
          <w:p w14:paraId="3ADB09EA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Структурное подразделение</w:t>
            </w:r>
          </w:p>
        </w:tc>
      </w:tr>
      <w:tr w:rsidR="00702D21" w:rsidRPr="00F75A85" w14:paraId="5719E262" w14:textId="77777777" w:rsidTr="00702D21">
        <w:sdt>
          <w:sdtPr>
            <w:alias w:val="Clearence"/>
            <w:tag w:val="Clearence"/>
            <w:id w:val="-997655644"/>
            <w:placeholder>
              <w:docPart w:val="67C614FED0FE41B1B6E9E18A02EC20EA"/>
            </w:placeholder>
            <w:comboBox>
              <w:listItem w:displayText="Допуск 0" w:value="Допуск 0"/>
              <w:listItem w:displayText="Допуск 1" w:value="Допуск 1"/>
              <w:listItem w:displayText="Допуск 2" w:value="Допуск 2"/>
              <w:listItem w:displayText="Допуск 3" w:value="Допуск 3"/>
              <w:listItem w:displayText="Допуск 4" w:value="Допуск 4"/>
              <w:listItem w:displayText="Допуск 5" w:value="Допуск 5"/>
              <w:listItem w:displayText="Допуск 6" w:value="Допуск 6"/>
            </w:comboBox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601" w:type="dxa"/>
              </w:tcPr>
              <w:p w14:paraId="39B157DC" w14:textId="20FFB17C" w:rsidR="00702D21" w:rsidRPr="00CC1CBB" w:rsidRDefault="00264ECB" w:rsidP="00CC1CBB">
                <w:pPr>
                  <w:rPr>
                    <w:rStyle w:val="InlineHeading"/>
                    <w:lang w:val="en-US"/>
                  </w:rPr>
                </w:pPr>
                <w:r>
                  <w:t>Допуск 0</w:t>
                </w:r>
              </w:p>
            </w:tc>
          </w:sdtContent>
        </w:sdt>
        <w:sdt>
          <w:sdtPr>
            <w:alias w:val="Class"/>
            <w:tag w:val="Class"/>
            <w:id w:val="661980044"/>
            <w:placeholder>
              <w:docPart w:val="2C24B8F002DB433391CFEAE09B5C75AB"/>
            </w:placeholder>
            <w:dropDownList>
              <w:listItem w:displayText="Класс A" w:value="Класс A"/>
              <w:listItem w:displayText="Класс B" w:value="Класс B"/>
              <w:listItem w:displayText="Класс C" w:value="Класс C"/>
              <w:listItem w:displayText="Класс D" w:value="Класс D"/>
              <w:listItem w:displayText="Класс E" w:value="Класс E"/>
            </w:dropDownList>
          </w:sdtPr>
          <w:sdtContent>
            <w:tc>
              <w:tcPr>
                <w:tcW w:w="2255" w:type="dxa"/>
              </w:tcPr>
              <w:p w14:paraId="63846963" w14:textId="5BFE14EA" w:rsidR="00702D21" w:rsidRPr="00CC1CBB" w:rsidRDefault="00264ECB" w:rsidP="00BE05F1">
                <w:r>
                  <w:t>Класс D</w:t>
                </w:r>
              </w:p>
            </w:tc>
          </w:sdtContent>
        </w:sdt>
        <w:sdt>
          <w:sdtPr>
            <w:alias w:val="Position"/>
            <w:tag w:val="Position"/>
            <w:id w:val="1800404052"/>
            <w:placeholder>
              <w:docPart w:val="C6149DD9307541BF99A71833A2E9798F"/>
            </w:placeholder>
            <w:text/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700" w:type="dxa"/>
              </w:tcPr>
              <w:p w14:paraId="69CBF9F7" w14:textId="57A6B2C3" w:rsidR="00702D21" w:rsidRPr="00CC1CBB" w:rsidRDefault="00264ECB" w:rsidP="00BE05F1">
                <w:pPr>
                  <w:rPr>
                    <w:rStyle w:val="InlineHeading"/>
                    <w:lang w:val="en-US"/>
                  </w:rPr>
                </w:pPr>
                <w:r>
                  <w:t>Расходный материал</w:t>
                </w:r>
              </w:p>
            </w:tc>
          </w:sdtContent>
        </w:sdt>
        <w:sdt>
          <w:sdtPr>
            <w:alias w:val="Department"/>
            <w:tag w:val="Department"/>
            <w:id w:val="300583429"/>
            <w:placeholder>
              <w:docPart w:val="C6149DD9307541BF99A71833A2E9798F"/>
            </w:placeholder>
            <w:text/>
          </w:sdtPr>
          <w:sdtContent>
            <w:tc>
              <w:tcPr>
                <w:tcW w:w="2900" w:type="dxa"/>
              </w:tcPr>
              <w:p w14:paraId="5141745D" w14:textId="1C012E3D" w:rsidR="00702D21" w:rsidRPr="00CC1CBB" w:rsidRDefault="00264ECB" w:rsidP="00BE05F1">
                <w:pPr>
                  <w:rPr>
                    <w:rStyle w:val="InlineHeading"/>
                    <w:lang w:val="en-US"/>
                  </w:rPr>
                </w:pPr>
                <w:r w:rsidRPr="00264ECB">
                  <w:t>Департамент управления расходным материалом</w:t>
                </w:r>
              </w:p>
            </w:tc>
          </w:sdtContent>
        </w:sdt>
      </w:tr>
    </w:tbl>
    <w:p w14:paraId="170EB833" w14:textId="63418E12" w:rsidR="00CC1CBB" w:rsidRPr="00264ECB" w:rsidRDefault="00AE5D8E" w:rsidP="00BE05F1">
      <w:pPr>
        <w:rPr>
          <w:rStyle w:val="InlineHeading"/>
        </w:rPr>
      </w:pPr>
      <w:r>
        <w:rPr>
          <w:rStyle w:val="InlineHeading"/>
        </w:rPr>
        <w:t>Линейный</w:t>
      </w:r>
      <w:r w:rsidRPr="00264ECB">
        <w:rPr>
          <w:rStyle w:val="InlineHeading"/>
        </w:rPr>
        <w:t xml:space="preserve"> </w:t>
      </w:r>
      <w:r>
        <w:rPr>
          <w:rStyle w:val="InlineHeading"/>
        </w:rPr>
        <w:t>руководитель</w:t>
      </w:r>
      <w:r w:rsidRPr="00264ECB">
        <w:rPr>
          <w:rStyle w:val="InlineHeading"/>
        </w:rPr>
        <w:t xml:space="preserve">: </w:t>
      </w:r>
      <w:sdt>
        <w:sdtPr>
          <w:alias w:val="Line Manager"/>
          <w:tag w:val="Line Manager"/>
          <w:id w:val="-511300909"/>
          <w:placeholder>
            <w:docPart w:val="A75410B4FB084BAF8D11498C89BAF75D"/>
          </w:placeholder>
          <w:text/>
        </w:sdtPr>
        <w:sdtContent>
          <w:r w:rsidR="00264ECB" w:rsidRPr="00264ECB">
            <w:t>Максим Федотович Немцов</w:t>
          </w:r>
        </w:sdtContent>
      </w:sdt>
    </w:p>
    <w:p w14:paraId="2ABD33E7" w14:textId="77777777" w:rsidR="00AE5D8E" w:rsidRPr="00264ECB" w:rsidRDefault="00AE5D8E" w:rsidP="00BE05F1">
      <w:pPr>
        <w:rPr>
          <w:rStyle w:val="InlineHeading"/>
        </w:rPr>
      </w:pPr>
    </w:p>
    <w:p w14:paraId="377CE150" w14:textId="77777777" w:rsidR="00CC1CBB" w:rsidRDefault="00CC1CBB" w:rsidP="00BE05F1">
      <w:pPr>
        <w:rPr>
          <w:rStyle w:val="InlineHeading"/>
        </w:rPr>
      </w:pPr>
      <w:r>
        <w:rPr>
          <w:rStyle w:val="InlineHeading"/>
        </w:rPr>
        <w:t>Сведения о переводах: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24"/>
        <w:gridCol w:w="1725"/>
        <w:gridCol w:w="1372"/>
        <w:gridCol w:w="1827"/>
        <w:gridCol w:w="2030"/>
        <w:gridCol w:w="1878"/>
      </w:tblGrid>
      <w:tr w:rsidR="00702D21" w14:paraId="31C15A6A" w14:textId="77777777" w:rsidTr="00702D21">
        <w:tc>
          <w:tcPr>
            <w:tcW w:w="1624" w:type="dxa"/>
          </w:tcPr>
          <w:p w14:paraId="4CDC7CF9" w14:textId="77777777" w:rsidR="00702D21" w:rsidRPr="00CC1CBB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Дата</w:t>
            </w:r>
          </w:p>
        </w:tc>
        <w:tc>
          <w:tcPr>
            <w:tcW w:w="1725" w:type="dxa"/>
          </w:tcPr>
          <w:p w14:paraId="41B33E2A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Уровень допуска</w:t>
            </w:r>
          </w:p>
        </w:tc>
        <w:tc>
          <w:tcPr>
            <w:tcW w:w="1372" w:type="dxa"/>
          </w:tcPr>
          <w:p w14:paraId="1464A5B4" w14:textId="77777777" w:rsidR="00702D21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Класс</w:t>
            </w:r>
          </w:p>
        </w:tc>
        <w:tc>
          <w:tcPr>
            <w:tcW w:w="1827" w:type="dxa"/>
          </w:tcPr>
          <w:p w14:paraId="7435B910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030" w:type="dxa"/>
          </w:tcPr>
          <w:p w14:paraId="4C099060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Структурное подразделение</w:t>
            </w:r>
          </w:p>
        </w:tc>
        <w:tc>
          <w:tcPr>
            <w:tcW w:w="1878" w:type="dxa"/>
          </w:tcPr>
          <w:p w14:paraId="25F48C91" w14:textId="77777777" w:rsidR="00702D21" w:rsidRPr="00CC1CBB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Job Transfers Table"/>
          <w:tag w:val="Job Transfers Table"/>
          <w:id w:val="-1079287175"/>
          <w15:repeatingSection/>
        </w:sdtPr>
        <w:sdtContent>
          <w:sdt>
            <w:sdtPr>
              <w:id w:val="-1339458583"/>
              <w:placeholder>
                <w:docPart w:val="FB5994A58E6F4909B8AC047C3C9C5048"/>
              </w:placeholder>
              <w15:repeatingSectionItem/>
            </w:sdtPr>
            <w:sdtContent>
              <w:tr w:rsidR="00702D21" w:rsidRPr="00F75A85" w14:paraId="0776DFEC" w14:textId="77777777" w:rsidTr="00702D21">
                <w:tc>
                  <w:tcPr>
                    <w:tcW w:w="1624" w:type="dxa"/>
                  </w:tcPr>
                  <w:p w14:paraId="61B64FC6" w14:textId="449B12EC" w:rsidR="00702D21" w:rsidRPr="00CC1CBB" w:rsidRDefault="00702D21" w:rsidP="00702D21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1725" w:type="dxa"/>
                  </w:tcPr>
                  <w:p w14:paraId="2A1F52C5" w14:textId="66BB61C2" w:rsidR="00702D21" w:rsidRPr="00CC1CBB" w:rsidRDefault="00702D21" w:rsidP="00702D21"/>
                </w:tc>
                <w:tc>
                  <w:tcPr>
                    <w:tcW w:w="1372" w:type="dxa"/>
                  </w:tcPr>
                  <w:p w14:paraId="0EB7225E" w14:textId="3DA23169" w:rsidR="00702D21" w:rsidRPr="00CC1CBB" w:rsidRDefault="00702D21" w:rsidP="00702D21"/>
                </w:tc>
                <w:tc>
                  <w:tcPr>
                    <w:tcW w:w="1827" w:type="dxa"/>
                  </w:tcPr>
                  <w:p w14:paraId="22AE189D" w14:textId="124E4C22" w:rsidR="00702D21" w:rsidRPr="00CC1CBB" w:rsidRDefault="00702D21" w:rsidP="00702D21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030" w:type="dxa"/>
                  </w:tcPr>
                  <w:p w14:paraId="0BF2F5D0" w14:textId="60CB76A9" w:rsidR="00702D21" w:rsidRPr="00CC1CBB" w:rsidRDefault="00702D21" w:rsidP="00702D21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1878" w:type="dxa"/>
                  </w:tcPr>
                  <w:p w14:paraId="02CCD793" w14:textId="78942814" w:rsidR="00702D21" w:rsidRDefault="00702D21" w:rsidP="00702D21">
                    <w:pPr>
                      <w:rPr>
                        <w:rStyle w:val="InlineHeading"/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p w14:paraId="76791914" w14:textId="77777777" w:rsidR="006D5B02" w:rsidRDefault="006D5B02">
      <w:pPr>
        <w:jc w:val="left"/>
        <w:rPr>
          <w:rStyle w:val="InlineHeading"/>
          <w:lang w:val="en-US"/>
        </w:rPr>
      </w:pPr>
      <w:r>
        <w:rPr>
          <w:rStyle w:val="InlineHeading"/>
          <w:lang w:val="en-US"/>
        </w:rPr>
        <w:br w:type="page"/>
      </w:r>
    </w:p>
    <w:p w14:paraId="1EC41BE1" w14:textId="610D1DE7" w:rsidR="006D5B02" w:rsidRPr="00E11FFC" w:rsidRDefault="006D5B02" w:rsidP="006D5B02">
      <w:pPr>
        <w:pStyle w:val="a7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fldSimple w:instr=" SEQ Annex \* MERGEFORMAT ">
        <w:r w:rsidR="00E95C85">
          <w:rPr>
            <w:noProof/>
          </w:rPr>
          <w:t>2</w:t>
        </w:r>
      </w:fldSimple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a6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344793996"/>
          <w:placeholder>
            <w:docPart w:val="0EB3FC62065D4FBCB830AB871FD7442E"/>
          </w:placeholder>
          <w:text/>
        </w:sdtPr>
        <w:sdtContent>
          <w:r w:rsidR="00E95C85" w:rsidRPr="00E95C85">
            <w:rPr>
              <w:rStyle w:val="a6"/>
              <w:color w:val="404040" w:themeColor="text1" w:themeTint="BF"/>
              <w:spacing w:val="0"/>
              <w:sz w:val="24"/>
              <w:szCs w:val="30"/>
            </w:rPr>
            <w:t>001568</w:t>
          </w:r>
        </w:sdtContent>
      </w:sdt>
      <w:r w:rsidRPr="00E11FFC">
        <w:fldChar w:fldCharType="end"/>
      </w:r>
    </w:p>
    <w:p w14:paraId="646E4899" w14:textId="2F3C0E3A" w:rsidR="006D5B02" w:rsidRPr="00322545" w:rsidRDefault="006D5B02" w:rsidP="006D5B02">
      <w:pPr>
        <w:pStyle w:val="a7"/>
      </w:pPr>
      <w:r>
        <w:t>гРИФ СЕКРЕТНОСТИ:</w:t>
      </w:r>
      <w:r>
        <w:br/>
      </w:r>
      <w:sdt>
        <w:sdtPr>
          <w:alias w:val="Clearence"/>
          <w:tag w:val="Clearence"/>
          <w:id w:val="1710843840"/>
          <w:placeholder>
            <w:docPart w:val="73966CAA3AB3473C8C41D8EA2C7F0BAE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Content>
          <w:r w:rsidR="007D74D3">
            <w:t>Для служебного пользования</w:t>
          </w:r>
        </w:sdtContent>
      </w:sdt>
    </w:p>
    <w:p w14:paraId="75E408D2" w14:textId="77777777" w:rsidR="006D5B02" w:rsidRPr="00BE05F1" w:rsidRDefault="006D5B02" w:rsidP="006D5B02">
      <w:pPr>
        <w:pStyle w:val="a5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Результаты вступительного психологического тестирования</w:t>
      </w:r>
    </w:p>
    <w:p w14:paraId="48334811" w14:textId="1AEE7AD7" w:rsidR="00CC1CBB" w:rsidRDefault="006D5B02" w:rsidP="00BE05F1">
      <w:pPr>
        <w:rPr>
          <w:rStyle w:val="InlineHeading"/>
        </w:rPr>
      </w:pPr>
      <w:r>
        <w:rPr>
          <w:rStyle w:val="InlineHeading"/>
        </w:rPr>
        <w:t xml:space="preserve">Психолог: </w:t>
      </w:r>
      <w:sdt>
        <w:sdtPr>
          <w:alias w:val="Name"/>
          <w:tag w:val="Name"/>
          <w:id w:val="2093353694"/>
          <w:placeholder>
            <w:docPart w:val="A73166CF99C84D0FB5594E78B07BFAB8"/>
          </w:placeholder>
          <w:text/>
        </w:sdtPr>
        <w:sdtContent>
          <w:r w:rsidR="00264ECB">
            <w:t>Анна Павловна Килька</w:t>
          </w:r>
        </w:sdtContent>
      </w:sdt>
    </w:p>
    <w:p w14:paraId="72607DAD" w14:textId="7956D856" w:rsidR="006D5B02" w:rsidRPr="00264ECB" w:rsidRDefault="006D5B02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264ECB">
        <w:rPr>
          <w:rStyle w:val="InlineHeading"/>
        </w:rPr>
        <w:t xml:space="preserve"> </w:t>
      </w:r>
      <w:r>
        <w:rPr>
          <w:rStyle w:val="InlineHeading"/>
        </w:rPr>
        <w:t>проведения</w:t>
      </w:r>
      <w:r w:rsidRPr="00264ECB">
        <w:rPr>
          <w:rStyle w:val="InlineHeading"/>
        </w:rPr>
        <w:t xml:space="preserve">: </w:t>
      </w:r>
      <w:sdt>
        <w:sdtPr>
          <w:alias w:val="Testing Date"/>
          <w:tag w:val="Testing Date"/>
          <w:id w:val="745543768"/>
          <w:placeholder>
            <w:docPart w:val="3E01A694D45E4E6395B112935ACB9252"/>
          </w:placeholder>
          <w:date w:fullDate="2021-04-27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264ECB">
            <w:t>27.04.2021</w:t>
          </w:r>
        </w:sdtContent>
      </w:sdt>
    </w:p>
    <w:p w14:paraId="7AC25D51" w14:textId="77777777" w:rsidR="006D5B02" w:rsidRPr="0020673C" w:rsidRDefault="006D5B02" w:rsidP="00BE05F1">
      <w:pPr>
        <w:rPr>
          <w:rStyle w:val="InlineHeading"/>
          <w:lang w:val="en-US"/>
        </w:rPr>
      </w:pPr>
      <w:r>
        <w:rPr>
          <w:rStyle w:val="InlineHeading"/>
        </w:rPr>
        <w:t>Краткое</w:t>
      </w:r>
      <w:r w:rsidRPr="0020673C">
        <w:rPr>
          <w:rStyle w:val="InlineHeading"/>
          <w:lang w:val="en-US"/>
        </w:rPr>
        <w:t xml:space="preserve"> </w:t>
      </w:r>
      <w:r>
        <w:rPr>
          <w:rStyle w:val="InlineHeading"/>
        </w:rPr>
        <w:t>заключение</w:t>
      </w:r>
      <w:r w:rsidRPr="0020673C">
        <w:rPr>
          <w:rStyle w:val="InlineHeading"/>
          <w:lang w:val="en-US"/>
        </w:rPr>
        <w:t>:</w:t>
      </w:r>
    </w:p>
    <w:sdt>
      <w:sdtPr>
        <w:alias w:val="Brief Conclusion"/>
        <w:tag w:val="Brief Conclusion"/>
        <w:id w:val="-319971997"/>
        <w:placeholder>
          <w:docPart w:val="A75410B4FB084BAF8D11498C89BAF75D"/>
        </w:placeholder>
      </w:sdtPr>
      <w:sdtEndPr>
        <w:rPr>
          <w:rStyle w:val="InlineHeading"/>
          <w:rFonts w:asciiTheme="majorHAnsi" w:hAnsiTheme="majorHAnsi"/>
          <w:b/>
          <w:caps/>
        </w:rPr>
      </w:sdtEndPr>
      <w:sdtContent>
        <w:sdt>
          <w:sdtPr>
            <w:alias w:val="Brief Conclusion"/>
            <w:tag w:val="Brief Conclusion"/>
            <w:id w:val="-1157532456"/>
            <w:placeholder>
              <w:docPart w:val="CAE69E7723CB473D909C5F8D1C84460D"/>
            </w:placeholder>
          </w:sdtPr>
          <w:sdtEndPr>
            <w:rPr>
              <w:rStyle w:val="InlineHeading"/>
              <w:rFonts w:asciiTheme="majorHAnsi" w:hAnsiTheme="majorHAnsi"/>
              <w:b/>
              <w:caps/>
            </w:rPr>
          </w:sdtEndPr>
          <w:sdtContent>
            <w:p w14:paraId="0D82D5DA" w14:textId="0609B0BE" w:rsidR="006D5B02" w:rsidRPr="00264ECB" w:rsidRDefault="00264ECB" w:rsidP="00BE05F1">
              <w:pPr>
                <w:rPr>
                  <w:rStyle w:val="InlineHeading"/>
                  <w:rFonts w:ascii="Consolas" w:hAnsi="Consolas"/>
                  <w:b w:val="0"/>
                  <w:caps w:val="0"/>
                </w:rPr>
              </w:pPr>
              <w:r>
                <w:t>Имеются существенные противопоказания к работе на Фонд, за исключением сотрудников класса D</w:t>
              </w:r>
            </w:p>
          </w:sdtContent>
        </w:sdt>
      </w:sdtContent>
    </w:sdt>
    <w:p w14:paraId="6F52D58C" w14:textId="77777777" w:rsidR="006D5B02" w:rsidRPr="0020673C" w:rsidRDefault="006D5B02" w:rsidP="00BE05F1">
      <w:pPr>
        <w:rPr>
          <w:rStyle w:val="InlineHeading"/>
          <w:lang w:val="en-US"/>
        </w:rPr>
      </w:pPr>
      <w:r>
        <w:rPr>
          <w:rStyle w:val="InlineHeading"/>
        </w:rPr>
        <w:t>Полное</w:t>
      </w:r>
      <w:r w:rsidRPr="0020673C">
        <w:rPr>
          <w:rStyle w:val="InlineHeading"/>
          <w:lang w:val="en-US"/>
        </w:rPr>
        <w:t xml:space="preserve"> </w:t>
      </w:r>
      <w:r>
        <w:rPr>
          <w:rStyle w:val="InlineHeading"/>
        </w:rPr>
        <w:t>заключение</w:t>
      </w:r>
      <w:r w:rsidRPr="0020673C">
        <w:rPr>
          <w:rStyle w:val="InlineHeading"/>
          <w:lang w:val="en-US"/>
        </w:rPr>
        <w:t>:</w:t>
      </w:r>
    </w:p>
    <w:sdt>
      <w:sdtPr>
        <w:rPr>
          <w:rStyle w:val="aa"/>
        </w:rPr>
        <w:alias w:val="Full Conclusion"/>
        <w:tag w:val="Full Conclusion"/>
        <w:id w:val="35244217"/>
        <w:placeholder>
          <w:docPart w:val="34D3F958212243E9A50D8508B1BD9820"/>
        </w:placeholder>
      </w:sdtPr>
      <w:sdtEndPr>
        <w:rPr>
          <w:rStyle w:val="InlineHeading"/>
          <w:rFonts w:asciiTheme="majorHAnsi" w:hAnsiTheme="majorHAnsi"/>
          <w:b/>
          <w:i w:val="0"/>
          <w:iCs w:val="0"/>
          <w:caps/>
        </w:rPr>
      </w:sdtEndPr>
      <w:sdtContent>
        <w:p w14:paraId="600F004E" w14:textId="77777777" w:rsidR="00CD7E13" w:rsidRDefault="00264ECB" w:rsidP="00264ECB">
          <w:pPr>
            <w:rPr>
              <w:i/>
              <w:iCs/>
            </w:rPr>
          </w:pPr>
          <w:r>
            <w:rPr>
              <w:i/>
              <w:iCs/>
            </w:rPr>
            <w:t xml:space="preserve">Испытуемый охотно идет на контакт, не предъявляет жалоб, доволен условиями своего содержания и расписанием. Считает себя мучеником, отбывающим земное наказание для дальнейшего перерождения в лучшем мире. </w:t>
          </w:r>
          <w:r w:rsidR="00CD7E13">
            <w:rPr>
              <w:i/>
              <w:iCs/>
            </w:rPr>
            <w:t xml:space="preserve">На уточняющие вопросы относительно природы «лучшего мира» отвечать отказывается, мотивируя это невозможностью объяснения. </w:t>
          </w:r>
        </w:p>
        <w:p w14:paraId="4AB309B3" w14:textId="17D84BFB" w:rsidR="004944C9" w:rsidRDefault="00CD7E13" w:rsidP="00264ECB">
          <w:pPr>
            <w:rPr>
              <w:i/>
              <w:iCs/>
            </w:rPr>
          </w:pPr>
          <w:r>
            <w:rPr>
              <w:i/>
              <w:iCs/>
            </w:rPr>
            <w:t xml:space="preserve">Из анамнеза известно: в возрасте 19 лет увлекся спиритическими практиками, спустя несколько месяцев присоединился к религиозной организации, название которой раскрывать отказывается. Из описаний испытуемого можно сделать вывод о существовании в г. Красноярске тоталитарной секты неясной конфессии. В течение </w:t>
          </w:r>
          <w:r w:rsidR="0080530D">
            <w:rPr>
              <w:i/>
              <w:iCs/>
            </w:rPr>
            <w:t>3</w:t>
          </w:r>
          <w:r>
            <w:rPr>
              <w:i/>
              <w:iCs/>
            </w:rPr>
            <w:t xml:space="preserve"> лет активно посещал </w:t>
          </w:r>
          <w:r w:rsidR="0080530D">
            <w:rPr>
              <w:i/>
              <w:iCs/>
            </w:rPr>
            <w:t xml:space="preserve">собрания и проникался учением, после чего был убежден руководящим лицом о необходимости распространения «истинного вероучения» среди населения Красноярска всеми доступными способами. Окончив к тому моменту учебное заведение и получив специальность, связанную с железнодорожным транспортом, а </w:t>
          </w:r>
          <w:r w:rsidR="00656771">
            <w:rPr>
              <w:i/>
              <w:iCs/>
            </w:rPr>
            <w:t>так же</w:t>
          </w:r>
          <w:r w:rsidR="0080530D">
            <w:rPr>
              <w:i/>
              <w:iCs/>
            </w:rPr>
            <w:t xml:space="preserve"> некоторое время отработав на объектах транспортной инфраструктуры, испытуемый приобрел представление о мерах антитеррористической безопасности, предпринимаемой на данных объектах, и решил совершить террористический акт с невольной помощью своей жены. </w:t>
          </w:r>
          <w:r w:rsidR="004944C9">
            <w:rPr>
              <w:i/>
              <w:iCs/>
            </w:rPr>
            <w:t xml:space="preserve">На момент проведения собеседования признаков раскаяния не выказывает, напротив, всецело уверен в своей правоте. </w:t>
          </w:r>
        </w:p>
        <w:p w14:paraId="5187EEB8" w14:textId="5C6DE1E8" w:rsidR="004944C9" w:rsidRDefault="004944C9" w:rsidP="004944C9">
          <w:pPr>
            <w:rPr>
              <w:i/>
              <w:iCs/>
            </w:rPr>
          </w:pPr>
          <w:r>
            <w:rPr>
              <w:i/>
              <w:iCs/>
            </w:rPr>
            <w:t xml:space="preserve">Испытуемому присущи черты холерического темперамента: оптимистичен, импульсивен, вспыльчив. Проявляет характерную для подобных складов характера гиперфиксацию на интересующих его идеях и заданиях. </w:t>
          </w:r>
          <w:r w:rsidR="007D74D3">
            <w:rPr>
              <w:i/>
              <w:iCs/>
            </w:rPr>
            <w:t>Примечательно отсутствие суицидальных тенденций, нехарактерное для типичных последователей тотальных сект.</w:t>
          </w:r>
        </w:p>
        <w:p w14:paraId="02854B18" w14:textId="7C4E4175" w:rsidR="00656771" w:rsidRDefault="00656771" w:rsidP="00656771">
          <w:pPr>
            <w:rPr>
              <w:i/>
              <w:iCs/>
            </w:rPr>
          </w:pPr>
          <w:r w:rsidRPr="007126A9">
            <w:rPr>
              <w:i/>
              <w:iCs/>
            </w:rPr>
            <w:t xml:space="preserve">В эмоциональной сфере наблюдается </w:t>
          </w:r>
          <w:r>
            <w:rPr>
              <w:i/>
              <w:iCs/>
            </w:rPr>
            <w:t>особое внимание к вопросам, касающимся религиозных взглядов и морально-нравственных устоев окружающих</w:t>
          </w:r>
          <w:r w:rsidRPr="007126A9">
            <w:rPr>
              <w:i/>
              <w:iCs/>
            </w:rPr>
            <w:t>. На момент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 xml:space="preserve">исследования у </w:t>
          </w:r>
          <w:r>
            <w:rPr>
              <w:i/>
              <w:iCs/>
            </w:rPr>
            <w:t>Дмитрия</w:t>
          </w:r>
          <w:r w:rsidRPr="007126A9">
            <w:rPr>
              <w:i/>
              <w:iCs/>
            </w:rPr>
            <w:t xml:space="preserve"> был</w:t>
          </w:r>
          <w:r>
            <w:rPr>
              <w:i/>
              <w:iCs/>
            </w:rPr>
            <w:t>а</w:t>
          </w:r>
          <w:r w:rsidRPr="007126A9">
            <w:rPr>
              <w:i/>
              <w:iCs/>
            </w:rPr>
            <w:t xml:space="preserve"> </w:t>
          </w:r>
          <w:r>
            <w:rPr>
              <w:i/>
              <w:iCs/>
            </w:rPr>
            <w:t>отмечена повышенная возбудимость</w:t>
          </w:r>
          <w:r w:rsidRPr="007126A9">
            <w:rPr>
              <w:i/>
              <w:iCs/>
            </w:rPr>
            <w:t>. Для него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характерны</w:t>
          </w:r>
          <w:r>
            <w:rPr>
              <w:i/>
              <w:iCs/>
            </w:rPr>
            <w:t xml:space="preserve"> фанатичное следование вероучениям вышеупомянутой религиозной организации и проблемы с эмпатией</w:t>
          </w:r>
          <w:r w:rsidRPr="007126A9">
            <w:rPr>
              <w:i/>
              <w:iCs/>
            </w:rPr>
            <w:t xml:space="preserve">. </w:t>
          </w:r>
        </w:p>
        <w:p w14:paraId="647141A6" w14:textId="432D7797" w:rsidR="004944C9" w:rsidRDefault="00656771" w:rsidP="00656771">
          <w:pPr>
            <w:rPr>
              <w:i/>
              <w:iCs/>
            </w:rPr>
          </w:pPr>
          <w:r>
            <w:rPr>
              <w:i/>
              <w:iCs/>
            </w:rPr>
            <w:t>Важную роль в принятии решений испытуемым играет его сильная приверженность религии,</w:t>
          </w:r>
          <w:r>
            <w:rPr>
              <w:i/>
              <w:iCs/>
            </w:rPr>
            <w:t xml:space="preserve"> выбранной в сознательном возрасте.</w:t>
          </w:r>
        </w:p>
        <w:p w14:paraId="7888244A" w14:textId="4251C1C2" w:rsidR="00656771" w:rsidRDefault="00656771" w:rsidP="00656771">
          <w:pPr>
            <w:rPr>
              <w:i/>
              <w:iCs/>
            </w:rPr>
          </w:pPr>
          <w:r>
            <w:rPr>
              <w:i/>
              <w:iCs/>
            </w:rPr>
            <w:lastRenderedPageBreak/>
            <w:t>На данный момент испытуемый склонен к импульсивному и агрессивному поведению, не может контролировать эмоции.</w:t>
          </w:r>
        </w:p>
        <w:p w14:paraId="291728E2" w14:textId="3B1594A2" w:rsidR="00656771" w:rsidRDefault="00656771" w:rsidP="00656771">
          <w:pPr>
            <w:rPr>
              <w:rStyle w:val="InlineHeading"/>
            </w:rPr>
          </w:pPr>
          <w:r>
            <w:rPr>
              <w:i/>
              <w:iCs/>
            </w:rPr>
            <w:t xml:space="preserve">Рекомендуется посещение психолога раз в две недели для контроля общего состояния психики и посещение психиатра раз в месяц для купирования состояния испытуемого и </w:t>
          </w:r>
          <w:r>
            <w:rPr>
              <w:i/>
              <w:iCs/>
            </w:rPr>
            <w:t>контроля прохождения лечения.</w:t>
          </w:r>
        </w:p>
        <w:p w14:paraId="57D75564" w14:textId="29B2C818" w:rsidR="006D5B02" w:rsidRPr="00264ECB" w:rsidRDefault="00000000" w:rsidP="00264ECB">
          <w:pPr>
            <w:rPr>
              <w:i/>
              <w:iCs/>
            </w:rPr>
          </w:pPr>
        </w:p>
      </w:sdtContent>
    </w:sdt>
    <w:p w14:paraId="7AF3CF24" w14:textId="77777777" w:rsidR="00A6472B" w:rsidRPr="00264ECB" w:rsidRDefault="00A6472B">
      <w:pPr>
        <w:jc w:val="left"/>
      </w:pPr>
      <w:r w:rsidRPr="00264ECB">
        <w:br w:type="page"/>
      </w:r>
    </w:p>
    <w:p w14:paraId="765E94E8" w14:textId="49521D0D" w:rsidR="00A6472B" w:rsidRPr="00E11FFC" w:rsidRDefault="00A6472B" w:rsidP="00A6472B">
      <w:pPr>
        <w:pStyle w:val="a7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fldSimple w:instr=" SEQ Annex \* MERGEFORMAT ">
        <w:r w:rsidR="00E95C85">
          <w:rPr>
            <w:noProof/>
          </w:rPr>
          <w:t>3</w:t>
        </w:r>
      </w:fldSimple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a6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23518953"/>
          <w:placeholder>
            <w:docPart w:val="73AE6D1A2C834162848B019A715A0F47"/>
          </w:placeholder>
          <w:text/>
        </w:sdtPr>
        <w:sdtContent>
          <w:r w:rsidR="00E95C85" w:rsidRPr="00E95C85">
            <w:rPr>
              <w:rStyle w:val="a6"/>
              <w:color w:val="404040" w:themeColor="text1" w:themeTint="BF"/>
              <w:spacing w:val="0"/>
              <w:sz w:val="24"/>
              <w:szCs w:val="30"/>
            </w:rPr>
            <w:t>001568</w:t>
          </w:r>
        </w:sdtContent>
      </w:sdt>
      <w:r w:rsidRPr="00E11FFC">
        <w:fldChar w:fldCharType="end"/>
      </w:r>
    </w:p>
    <w:p w14:paraId="258379CD" w14:textId="025AE390" w:rsidR="00A6472B" w:rsidRPr="00322545" w:rsidRDefault="00A6472B" w:rsidP="00A6472B">
      <w:pPr>
        <w:pStyle w:val="a7"/>
      </w:pPr>
      <w:r>
        <w:t>гРИФ СЕКРЕТНОСТИ:</w:t>
      </w:r>
      <w:r>
        <w:br/>
      </w:r>
      <w:sdt>
        <w:sdtPr>
          <w:alias w:val="Clearence"/>
          <w:tag w:val="Clearence"/>
          <w:id w:val="278613004"/>
          <w:placeholder>
            <w:docPart w:val="8BBBD99AB16941DA997735759DF3FACC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Content>
          <w:r w:rsidR="007D74D3">
            <w:t>Для ограниченного пользования</w:t>
          </w:r>
        </w:sdtContent>
      </w:sdt>
    </w:p>
    <w:p w14:paraId="3FE46824" w14:textId="77777777" w:rsidR="00A6472B" w:rsidRPr="0020673C" w:rsidRDefault="00A6472B" w:rsidP="00A6472B">
      <w:pPr>
        <w:pStyle w:val="a5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Характеристики</w:t>
      </w:r>
    </w:p>
    <w:sdt>
      <w:sdtPr>
        <w:alias w:val="Characteristics Table"/>
        <w:tag w:val="Characteristics Table"/>
        <w:id w:val="-2133389234"/>
        <w15:repeatingSection/>
      </w:sdtPr>
      <w:sdtContent>
        <w:sdt>
          <w:sdtPr>
            <w:id w:val="1100758770"/>
            <w:placeholder>
              <w:docPart w:val="6473727207CE49A08EFA317AF5633038"/>
            </w:placeholder>
            <w15:repeatingSectionItem/>
          </w:sdtPr>
          <w:sdtContent>
            <w:p w14:paraId="387C0F89" w14:textId="3D805D5B" w:rsidR="00A6472B" w:rsidRPr="0020673C" w:rsidRDefault="00A6472B" w:rsidP="00BE05F1">
              <w:pPr>
                <w:rPr>
                  <w:rStyle w:val="InlineHeading"/>
                </w:rPr>
              </w:pPr>
              <w:r w:rsidRPr="00A6472B">
                <w:rPr>
                  <w:rStyle w:val="InlineHeading"/>
                </w:rPr>
                <w:t>Характеристика</w:t>
              </w:r>
              <w:r w:rsidRPr="0020673C">
                <w:rPr>
                  <w:rStyle w:val="InlineHeading"/>
                </w:rPr>
                <w:t xml:space="preserve"> №</w:t>
              </w:r>
              <w:r w:rsidRPr="00A6472B">
                <w:rPr>
                  <w:rStyle w:val="InlineHeading"/>
                </w:rPr>
                <w:fldChar w:fldCharType="begin"/>
              </w:r>
              <w:r w:rsidRPr="0020673C">
                <w:rPr>
                  <w:rStyle w:val="InlineHeading"/>
                </w:rPr>
                <w:instrText xml:space="preserve"> </w:instrText>
              </w:r>
              <w:r w:rsidRPr="00A6472B">
                <w:rPr>
                  <w:rStyle w:val="InlineHeading"/>
                  <w:lang w:val="en-US"/>
                </w:rPr>
                <w:instrText>SEQ</w:instrText>
              </w:r>
              <w:r w:rsidRPr="0020673C">
                <w:rPr>
                  <w:rStyle w:val="InlineHeading"/>
                </w:rPr>
                <w:instrText xml:space="preserve"> </w:instrText>
              </w:r>
              <w:r w:rsidRPr="00A6472B">
                <w:rPr>
                  <w:rStyle w:val="InlineHeading"/>
                  <w:lang w:val="en-US"/>
                </w:rPr>
                <w:instrText>CharacteristicsNum</w:instrText>
              </w:r>
              <w:r w:rsidRPr="0020673C">
                <w:rPr>
                  <w:rStyle w:val="InlineHeading"/>
                </w:rPr>
                <w:instrText xml:space="preserve"> \* </w:instrText>
              </w:r>
              <w:r w:rsidRPr="00A6472B">
                <w:rPr>
                  <w:rStyle w:val="InlineHeading"/>
                  <w:lang w:val="en-US"/>
                </w:rPr>
                <w:instrText>MERGEFORMAT</w:instrText>
              </w:r>
              <w:r w:rsidRPr="0020673C">
                <w:rPr>
                  <w:rStyle w:val="InlineHeading"/>
                </w:rPr>
                <w:instrText xml:space="preserve"> </w:instrText>
              </w:r>
              <w:r w:rsidRPr="00A6472B">
                <w:rPr>
                  <w:rStyle w:val="InlineHeading"/>
                </w:rPr>
                <w:fldChar w:fldCharType="separate"/>
              </w:r>
              <w:r w:rsidR="00E95C85" w:rsidRPr="00E95C85">
                <w:rPr>
                  <w:rStyle w:val="InlineHeading"/>
                  <w:noProof/>
                </w:rPr>
                <w:t>1</w:t>
              </w:r>
              <w:r w:rsidRPr="00A6472B">
                <w:rPr>
                  <w:rStyle w:val="InlineHeading"/>
                </w:rPr>
                <w:fldChar w:fldCharType="end"/>
              </w:r>
              <w:r w:rsidRPr="00A6472B">
                <w:rPr>
                  <w:rStyle w:val="InlineHeading"/>
                </w:rPr>
                <w:t>.</w:t>
              </w:r>
            </w:p>
            <w:p w14:paraId="0A6CC82D" w14:textId="7C56E8F7" w:rsidR="00A6472B" w:rsidRPr="0020673C" w:rsidRDefault="00A6472B" w:rsidP="00BE05F1">
              <w:r w:rsidRPr="00A6472B">
                <w:rPr>
                  <w:rStyle w:val="InlineHeading"/>
                </w:rPr>
                <w:t>Дата</w:t>
              </w:r>
              <w:r w:rsidRPr="0020673C">
                <w:rPr>
                  <w:rStyle w:val="InlineHeading"/>
                </w:rPr>
                <w:t xml:space="preserve"> </w:t>
              </w:r>
              <w:r w:rsidRPr="00A6472B">
                <w:rPr>
                  <w:rStyle w:val="InlineHeading"/>
                </w:rPr>
                <w:t>составления</w:t>
              </w:r>
              <w:r w:rsidRPr="0020673C">
                <w:rPr>
                  <w:rStyle w:val="InlineHeading"/>
                </w:rPr>
                <w:t>:</w:t>
              </w:r>
              <w:r w:rsidRPr="0020673C">
                <w:t xml:space="preserve"> </w:t>
              </w:r>
              <w:sdt>
                <w:sdtPr>
                  <w:alias w:val="Compilation Date"/>
                  <w:tag w:val="Compilation Date"/>
                  <w:id w:val="-1818478774"/>
                  <w:placeholder>
                    <w:docPart w:val="493E4F92E0514EC59E9BD61918FEB987"/>
                  </w:placeholder>
                  <w:date w:fullDate="2022-04-29T00:00:00Z">
                    <w:dateFormat w:val="dd.MM.yyyy"/>
                    <w:lid w:val="ru-RU"/>
                    <w:storeMappedDataAs w:val="date"/>
                    <w:calendar w:val="gregorian"/>
                  </w:date>
                </w:sdtPr>
                <w:sdtContent>
                  <w:r w:rsidR="007C4F7F">
                    <w:t>29.04.2022</w:t>
                  </w:r>
                </w:sdtContent>
              </w:sdt>
            </w:p>
            <w:p w14:paraId="0A480BD1" w14:textId="076E9EB2" w:rsidR="00A6472B" w:rsidRPr="007C4F7F" w:rsidRDefault="00A6472B" w:rsidP="00BE05F1">
              <w:r w:rsidRPr="00A6472B">
                <w:rPr>
                  <w:rStyle w:val="InlineHeading"/>
                </w:rPr>
                <w:t>Составитель</w:t>
              </w:r>
              <w:r w:rsidRPr="007C4F7F">
                <w:rPr>
                  <w:rStyle w:val="InlineHeading"/>
                </w:rPr>
                <w:t>:</w:t>
              </w:r>
              <w:r w:rsidRPr="007C4F7F">
                <w:t xml:space="preserve"> </w:t>
              </w:r>
              <w:sdt>
                <w:sdtPr>
                  <w:alias w:val="Compiler"/>
                  <w:tag w:val="Compiler"/>
                  <w:id w:val="1747907390"/>
                  <w:placeholder>
                    <w:docPart w:val="A75410B4FB084BAF8D11498C89BAF75D"/>
                  </w:placeholder>
                  <w:text/>
                </w:sdtPr>
                <w:sdtContent>
                  <w:r w:rsidR="007C4F7F">
                    <w:t>Максим Федотович Немцов</w:t>
                  </w:r>
                </w:sdtContent>
              </w:sdt>
            </w:p>
            <w:p w14:paraId="08F9FD83" w14:textId="77777777" w:rsidR="00A6472B" w:rsidRPr="0020673C" w:rsidRDefault="00A6472B" w:rsidP="00BE05F1">
              <w:pPr>
                <w:rPr>
                  <w:rStyle w:val="InlineHeading"/>
                  <w:lang w:val="en-US"/>
                </w:rPr>
              </w:pPr>
              <w:r w:rsidRPr="00A6472B">
                <w:rPr>
                  <w:rStyle w:val="InlineHeading"/>
                </w:rPr>
                <w:t>Характеристика</w:t>
              </w:r>
              <w:r w:rsidRPr="0020673C">
                <w:rPr>
                  <w:rStyle w:val="InlineHeading"/>
                  <w:lang w:val="en-US"/>
                </w:rPr>
                <w:t>:</w:t>
              </w:r>
            </w:p>
            <w:sdt>
              <w:sdtPr>
                <w:rPr>
                  <w:rStyle w:val="aa"/>
                </w:rPr>
                <w:alias w:val="Characteristics"/>
                <w:tag w:val="Characteristics"/>
                <w:id w:val="1858766581"/>
                <w:placeholder>
                  <w:docPart w:val="A75410B4FB084BAF8D11498C89BAF75D"/>
                </w:placeholder>
              </w:sdtPr>
              <w:sdtEndPr>
                <w:rPr>
                  <w:rStyle w:val="a1"/>
                  <w:i w:val="0"/>
                  <w:iCs w:val="0"/>
                </w:rPr>
              </w:sdtEndPr>
              <w:sdtContent>
                <w:p w14:paraId="797F40FC" w14:textId="5E0F72B7" w:rsidR="00A6472B" w:rsidRPr="007C4F7F" w:rsidRDefault="007C4F7F" w:rsidP="00A6472B">
                  <w:pPr>
                    <w:pBdr>
                      <w:bottom w:val="single" w:sz="4" w:space="1" w:color="auto"/>
                    </w:pBdr>
                  </w:pPr>
                  <w:r>
                    <w:rPr>
                      <w:rStyle w:val="aa"/>
                    </w:rPr>
                    <w:t xml:space="preserve">Сотрудник показывает удовлетворительную способность к сотрудничеству и рекомендован для выполнения широкого спектра задач. Следует отметить, что вследствие причин, указанных в психологическом исследовании, не рекомендуется назначение сотрудника на объекты, имеющие отношение к религии, культам и/или отправлению обрядов. </w:t>
                  </w:r>
                </w:p>
              </w:sdtContent>
            </w:sdt>
          </w:sdtContent>
        </w:sdt>
      </w:sdtContent>
    </w:sdt>
    <w:p w14:paraId="21ECFECE" w14:textId="77777777" w:rsidR="00A6472B" w:rsidRPr="007C4F7F" w:rsidRDefault="00A6472B">
      <w:pPr>
        <w:jc w:val="left"/>
        <w:rPr>
          <w:rStyle w:val="InlineHeading"/>
          <w:rFonts w:ascii="Consolas" w:hAnsi="Consolas"/>
          <w:b w:val="0"/>
          <w:caps w:val="0"/>
        </w:rPr>
      </w:pPr>
      <w:r w:rsidRPr="007C4F7F">
        <w:rPr>
          <w:rStyle w:val="InlineHeading"/>
          <w:rFonts w:ascii="Consolas" w:hAnsi="Consolas"/>
          <w:b w:val="0"/>
          <w:caps w:val="0"/>
        </w:rPr>
        <w:br w:type="page"/>
      </w:r>
    </w:p>
    <w:p w14:paraId="1BF7F709" w14:textId="42AF3A6B" w:rsidR="00A6472B" w:rsidRPr="00E11FFC" w:rsidRDefault="00A6472B" w:rsidP="00A6472B">
      <w:pPr>
        <w:pStyle w:val="a7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fldSimple w:instr=" SEQ Annex \* MERGEFORMAT ">
        <w:r w:rsidR="00E95C85">
          <w:rPr>
            <w:noProof/>
          </w:rPr>
          <w:t>4</w:t>
        </w:r>
      </w:fldSimple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a6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1408027545"/>
          <w:placeholder>
            <w:docPart w:val="BADD508A8E4443349C8DD408E468955D"/>
          </w:placeholder>
          <w:text/>
        </w:sdtPr>
        <w:sdtContent>
          <w:r w:rsidR="00E95C85" w:rsidRPr="00E95C85">
            <w:rPr>
              <w:rStyle w:val="a6"/>
              <w:color w:val="404040" w:themeColor="text1" w:themeTint="BF"/>
              <w:spacing w:val="0"/>
              <w:sz w:val="24"/>
              <w:szCs w:val="30"/>
            </w:rPr>
            <w:t>001568</w:t>
          </w:r>
        </w:sdtContent>
      </w:sdt>
      <w:r w:rsidRPr="00E11FFC">
        <w:fldChar w:fldCharType="end"/>
      </w:r>
    </w:p>
    <w:p w14:paraId="12CCD1B7" w14:textId="5D21DCCC" w:rsidR="00A6472B" w:rsidRPr="00322545" w:rsidRDefault="00A6472B" w:rsidP="00A6472B">
      <w:pPr>
        <w:pStyle w:val="a7"/>
      </w:pPr>
      <w:r>
        <w:t>гРИФ СЕКРЕТНОСТИ:</w:t>
      </w:r>
      <w:r>
        <w:br/>
      </w:r>
      <w:sdt>
        <w:sdtPr>
          <w:alias w:val="Clearence"/>
          <w:tag w:val="Clearence"/>
          <w:id w:val="370575058"/>
          <w:placeholder>
            <w:docPart w:val="19FADA2D08A14ACF8D2E7F9DEB081BE2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Content>
          <w:r w:rsidR="007D74D3">
            <w:t>Для ограниченного пользования</w:t>
          </w:r>
        </w:sdtContent>
      </w:sdt>
    </w:p>
    <w:p w14:paraId="56960ADB" w14:textId="77777777" w:rsidR="00A6472B" w:rsidRPr="00A6472B" w:rsidRDefault="00A6472B" w:rsidP="00A6472B">
      <w:pPr>
        <w:pStyle w:val="a5"/>
        <w:rPr>
          <w:rStyle w:val="InlineHeading"/>
          <w:rFonts w:ascii="Consolas" w:hAnsi="Consolas"/>
          <w:b w:val="0"/>
          <w:caps w:val="0"/>
          <w:sz w:val="56"/>
          <w:lang w:val="en-US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Выговоры</w:t>
      </w:r>
    </w:p>
    <w:p w14:paraId="7450C2FE" w14:textId="77777777" w:rsidR="005B1E52" w:rsidRDefault="005B1E52">
      <w:pPr>
        <w:jc w:val="left"/>
        <w:rPr>
          <w:rStyle w:val="InlineHeading"/>
          <w:rFonts w:ascii="Consolas" w:hAnsi="Consolas"/>
          <w:b w:val="0"/>
          <w:caps w:val="0"/>
          <w:lang w:val="en-US"/>
        </w:rPr>
      </w:pPr>
      <w:r>
        <w:rPr>
          <w:rStyle w:val="InlineHeading"/>
          <w:rFonts w:ascii="Consolas" w:hAnsi="Consolas"/>
          <w:b w:val="0"/>
          <w:caps w:val="0"/>
          <w:lang w:val="en-US"/>
        </w:rPr>
        <w:br w:type="page"/>
      </w:r>
    </w:p>
    <w:p w14:paraId="59556E4D" w14:textId="23A68626" w:rsidR="005B1E52" w:rsidRPr="00E11FFC" w:rsidRDefault="005B1E52" w:rsidP="005B1E52">
      <w:pPr>
        <w:pStyle w:val="a7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fldSimple w:instr=" SEQ Annex \* MERGEFORMAT ">
        <w:r w:rsidR="00E95C85">
          <w:rPr>
            <w:noProof/>
          </w:rPr>
          <w:t>5</w:t>
        </w:r>
      </w:fldSimple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a6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1508891904"/>
          <w:placeholder>
            <w:docPart w:val="DB256A4CF7EF4BC181223034BFD31CD8"/>
          </w:placeholder>
          <w:text/>
        </w:sdtPr>
        <w:sdtContent>
          <w:r w:rsidR="00E95C85" w:rsidRPr="00E95C85">
            <w:rPr>
              <w:rStyle w:val="a6"/>
              <w:color w:val="404040" w:themeColor="text1" w:themeTint="BF"/>
              <w:spacing w:val="0"/>
              <w:sz w:val="24"/>
              <w:szCs w:val="30"/>
            </w:rPr>
            <w:t>001568</w:t>
          </w:r>
        </w:sdtContent>
      </w:sdt>
      <w:r w:rsidRPr="00E11FFC">
        <w:fldChar w:fldCharType="end"/>
      </w:r>
    </w:p>
    <w:p w14:paraId="3D756CB2" w14:textId="3102BE1F" w:rsidR="005B1E52" w:rsidRPr="00322545" w:rsidRDefault="005B1E52" w:rsidP="005B1E52">
      <w:pPr>
        <w:pStyle w:val="a7"/>
      </w:pPr>
      <w:r>
        <w:t>гРИФ СЕКРЕТНОСТИ:</w:t>
      </w:r>
      <w:r>
        <w:br/>
      </w:r>
      <w:sdt>
        <w:sdtPr>
          <w:alias w:val="Clearence"/>
          <w:tag w:val="Clearence"/>
          <w:id w:val="-432199412"/>
          <w:placeholder>
            <w:docPart w:val="6E5DE2ACBC6F44E2B85A1F6082F49319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Content>
          <w:r w:rsidR="007D74D3">
            <w:t>Секретно</w:t>
          </w:r>
        </w:sdtContent>
      </w:sdt>
    </w:p>
    <w:p w14:paraId="5CD7B1A5" w14:textId="77777777" w:rsidR="005B1E52" w:rsidRPr="005B1E52" w:rsidRDefault="005B1E52" w:rsidP="005B1E52">
      <w:pPr>
        <w:pStyle w:val="a5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Сведения о назначениях персональных номеров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B1E52" w14:paraId="16BEF47C" w14:textId="77777777" w:rsidTr="005B1E52">
        <w:tc>
          <w:tcPr>
            <w:tcW w:w="2614" w:type="dxa"/>
          </w:tcPr>
          <w:p w14:paraId="59C6DDA2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Дата назначения</w:t>
            </w:r>
          </w:p>
        </w:tc>
        <w:tc>
          <w:tcPr>
            <w:tcW w:w="2614" w:type="dxa"/>
          </w:tcPr>
          <w:p w14:paraId="3D316FC3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Персональный номер</w:t>
            </w:r>
          </w:p>
        </w:tc>
        <w:tc>
          <w:tcPr>
            <w:tcW w:w="2614" w:type="dxa"/>
          </w:tcPr>
          <w:p w14:paraId="2C995280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Обоснование</w:t>
            </w:r>
          </w:p>
        </w:tc>
        <w:tc>
          <w:tcPr>
            <w:tcW w:w="2614" w:type="dxa"/>
          </w:tcPr>
          <w:p w14:paraId="10FEB6FE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Примечание</w:t>
            </w:r>
          </w:p>
        </w:tc>
      </w:tr>
      <w:sdt>
        <w:sdtPr>
          <w:alias w:val="PN Table"/>
          <w:tag w:val="PN Table"/>
          <w:id w:val="1053425109"/>
          <w15:repeatingSection/>
        </w:sdtPr>
        <w:sdtContent>
          <w:sdt>
            <w:sdtPr>
              <w:id w:val="619962110"/>
              <w:placeholder>
                <w:docPart w:val="6473727207CE49A08EFA317AF5633038"/>
              </w:placeholder>
              <w15:repeatingSectionItem/>
            </w:sdtPr>
            <w:sdtEndPr/>
            <w:sdtContent>
              <w:tr w:rsidR="005B1E52" w:rsidRPr="00F75A85" w14:paraId="7E3F0A1A" w14:textId="77777777" w:rsidTr="005B1E52">
                <w:sdt>
                  <w:sdtPr>
                    <w:alias w:val="Appointment Date"/>
                    <w:tag w:val="Appointment Date"/>
                    <w:id w:val="2028900427"/>
                    <w:placeholder>
                      <w:docPart w:val="493E4F92E0514EC59E9BD61918FEB987"/>
                    </w:placeholder>
                    <w:date w:fullDate="2021-04-30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36B5F417" w14:textId="398E735F" w:rsidR="005B1E52" w:rsidRPr="005B1E52" w:rsidRDefault="00656771" w:rsidP="00BE05F1">
                        <w:pPr>
                          <w:rPr>
                            <w:lang w:val="en-US"/>
                          </w:rPr>
                        </w:pPr>
                        <w:r>
                          <w:t>30.04.2021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Personal Number"/>
                    <w:tag w:val="Personal Number"/>
                    <w:id w:val="1906406920"/>
                    <w:placeholder>
                      <w:docPart w:val="A75410B4FB084BAF8D11498C89BAF75D"/>
                    </w:placeholder>
                    <w:text/>
                  </w:sdtPr>
                  <w:sdtContent>
                    <w:tc>
                      <w:tcPr>
                        <w:tcW w:w="2614" w:type="dxa"/>
                      </w:tcPr>
                      <w:p w14:paraId="7D61F549" w14:textId="56D773AD" w:rsidR="005B1E52" w:rsidRPr="005B1E52" w:rsidRDefault="00656771" w:rsidP="00BE05F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D-</w:t>
                        </w:r>
                        <w:r w:rsidR="007C4F7F">
                          <w:t>27648</w:t>
                        </w:r>
                      </w:p>
                    </w:tc>
                  </w:sdtContent>
                </w:sdt>
                <w:sdt>
                  <w:sdtPr>
                    <w:alias w:val="Justification"/>
                    <w:tag w:val="Justification"/>
                    <w:id w:val="-86780793"/>
                    <w:placeholder>
                      <w:docPart w:val="A75410B4FB084BAF8D11498C89BAF75D"/>
                    </w:placeholder>
                    <w:text/>
                  </w:sdtPr>
                  <w:sdtContent>
                    <w:tc>
                      <w:tcPr>
                        <w:tcW w:w="2614" w:type="dxa"/>
                      </w:tcPr>
                      <w:p w14:paraId="320BF70B" w14:textId="292C00B8" w:rsidR="005B1E52" w:rsidRPr="005B1E52" w:rsidRDefault="00656771" w:rsidP="00BE05F1">
                        <w:pPr>
                          <w:rPr>
                            <w:lang w:val="en-US"/>
                          </w:rPr>
                        </w:pPr>
                        <w:r>
                          <w:t>Принятие в штат</w:t>
                        </w:r>
                      </w:p>
                    </w:tc>
                  </w:sdtContent>
                </w:sdt>
                <w:sdt>
                  <w:sdtPr>
                    <w:alias w:val="Note on PN appointment"/>
                    <w:tag w:val="Note on PN appointment"/>
                    <w:id w:val="-133411392"/>
                    <w:placeholder>
                      <w:docPart w:val="A75410B4FB084BAF8D11498C89BAF75D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</w:rPr>
                  </w:sdtEndPr>
                  <w:sdtContent>
                    <w:tc>
                      <w:tcPr>
                        <w:tcW w:w="2614" w:type="dxa"/>
                      </w:tcPr>
                      <w:p w14:paraId="10112EDA" w14:textId="5B42E735" w:rsidR="005B1E52" w:rsidRPr="005B1E52" w:rsidRDefault="00656771" w:rsidP="00BE05F1">
                        <w:pPr>
                          <w:rPr>
                            <w:rStyle w:val="InlineHeading"/>
                            <w:rFonts w:ascii="Consolas" w:hAnsi="Consolas"/>
                            <w:b w:val="0"/>
                            <w:caps w:val="0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626513967"/>
              <w:placeholder>
                <w:docPart w:val="263C86797B60400AB9429044694BE444"/>
              </w:placeholder>
              <w15:repeatingSectionItem/>
            </w:sdtPr>
            <w:sdtContent>
              <w:tr w:rsidR="00656771" w:rsidRPr="00F75A85" w14:paraId="06A6468E" w14:textId="77777777" w:rsidTr="005B1E52">
                <w:sdt>
                  <w:sdtPr>
                    <w:alias w:val="Appointment Date"/>
                    <w:tag w:val="Appointment Date"/>
                    <w:id w:val="-323587663"/>
                    <w:placeholder>
                      <w:docPart w:val="37821408AEA84EC2B90B2A6492AF2AD7"/>
                    </w:placeholder>
                    <w:date w:fullDate="2021-10-30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Content>
                    <w:tc>
                      <w:tcPr>
                        <w:tcW w:w="2614" w:type="dxa"/>
                      </w:tcPr>
                      <w:p w14:paraId="7148EBC9" w14:textId="1634A653" w:rsidR="00656771" w:rsidRPr="005B1E52" w:rsidRDefault="007C4F7F" w:rsidP="005318E4">
                        <w:pPr>
                          <w:rPr>
                            <w:lang w:val="en-US"/>
                          </w:rPr>
                        </w:pPr>
                        <w:r>
                          <w:t>30.10.2021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Personal Number"/>
                    <w:tag w:val="Personal Number"/>
                    <w:id w:val="-57711604"/>
                    <w:placeholder>
                      <w:docPart w:val="2B3A80C562434061A09F70AC7C58487E"/>
                    </w:placeholder>
                    <w:text/>
                  </w:sdtPr>
                  <w:sdtContent>
                    <w:tc>
                      <w:tcPr>
                        <w:tcW w:w="2614" w:type="dxa"/>
                      </w:tcPr>
                      <w:p w14:paraId="158A8126" w14:textId="6C60146F" w:rsidR="00656771" w:rsidRPr="005B1E52" w:rsidRDefault="007C4F7F" w:rsidP="005318E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D-51764</w:t>
                        </w:r>
                      </w:p>
                    </w:tc>
                  </w:sdtContent>
                </w:sdt>
                <w:sdt>
                  <w:sdtPr>
                    <w:alias w:val="Justification"/>
                    <w:tag w:val="Justification"/>
                    <w:id w:val="-2038883121"/>
                    <w:placeholder>
                      <w:docPart w:val="2B3A80C562434061A09F70AC7C58487E"/>
                    </w:placeholder>
                    <w:text/>
                  </w:sdtPr>
                  <w:sdtContent>
                    <w:tc>
                      <w:tcPr>
                        <w:tcW w:w="2614" w:type="dxa"/>
                      </w:tcPr>
                      <w:p w14:paraId="7D893D7B" w14:textId="1A0CB87F" w:rsidR="00656771" w:rsidRPr="005B1E52" w:rsidRDefault="007C4F7F" w:rsidP="005318E4">
                        <w:pPr>
                          <w:rPr>
                            <w:lang w:val="en-US"/>
                          </w:rPr>
                        </w:pPr>
                        <w:r>
                          <w:t>Плановая ротация</w:t>
                        </w:r>
                      </w:p>
                    </w:tc>
                  </w:sdtContent>
                </w:sdt>
                <w:sdt>
                  <w:sdtPr>
                    <w:alias w:val="Note on PN appointment"/>
                    <w:tag w:val="Note on PN appointment"/>
                    <w:id w:val="-1922331237"/>
                    <w:placeholder>
                      <w:docPart w:val="2B3A80C562434061A09F70AC7C58487E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</w:rPr>
                  </w:sdtEndPr>
                  <w:sdtContent>
                    <w:tc>
                      <w:tcPr>
                        <w:tcW w:w="2614" w:type="dxa"/>
                      </w:tcPr>
                      <w:p w14:paraId="15089E1C" w14:textId="04E52775" w:rsidR="00656771" w:rsidRPr="005B1E52" w:rsidRDefault="007C4F7F" w:rsidP="005318E4">
                        <w:pPr>
                          <w:rPr>
                            <w:rStyle w:val="InlineHeading"/>
                            <w:rFonts w:ascii="Consolas" w:hAnsi="Consolas"/>
                            <w:b w:val="0"/>
                            <w:caps w:val="0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053049717"/>
              <w:placeholder>
                <w:docPart w:val="9D6C1BA221724085B8CF03692E611DE0"/>
              </w:placeholder>
              <w15:repeatingSectionItem/>
            </w:sdtPr>
            <w:sdtContent>
              <w:tr w:rsidR="00656771" w:rsidRPr="00F75A85" w14:paraId="29FBB252" w14:textId="77777777" w:rsidTr="005B1E52">
                <w:sdt>
                  <w:sdtPr>
                    <w:alias w:val="Appointment Date"/>
                    <w:tag w:val="Appointment Date"/>
                    <w:id w:val="559214019"/>
                    <w:placeholder>
                      <w:docPart w:val="F59E1B5412A64E3BB7D4AD48F7EBB7BA"/>
                    </w:placeholder>
                    <w:date w:fullDate="2022-04-30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Content>
                    <w:tc>
                      <w:tcPr>
                        <w:tcW w:w="2614" w:type="dxa"/>
                      </w:tcPr>
                      <w:p w14:paraId="4A522DCE" w14:textId="69954300" w:rsidR="00656771" w:rsidRPr="005B1E52" w:rsidRDefault="007C4F7F" w:rsidP="005318E4">
                        <w:pPr>
                          <w:rPr>
                            <w:lang w:val="en-US"/>
                          </w:rPr>
                        </w:pPr>
                        <w:r>
                          <w:t>30.04.2022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Personal Number"/>
                    <w:tag w:val="Personal Number"/>
                    <w:id w:val="-799601547"/>
                    <w:placeholder>
                      <w:docPart w:val="FA46BEB0B1BB462294A164602A1FE838"/>
                    </w:placeholder>
                    <w:text/>
                  </w:sdtPr>
                  <w:sdtContent>
                    <w:tc>
                      <w:tcPr>
                        <w:tcW w:w="2614" w:type="dxa"/>
                      </w:tcPr>
                      <w:p w14:paraId="4DB425C1" w14:textId="2558D1D2" w:rsidR="00656771" w:rsidRPr="005B1E52" w:rsidRDefault="007C4F7F" w:rsidP="005318E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D-75486</w:t>
                        </w:r>
                      </w:p>
                    </w:tc>
                  </w:sdtContent>
                </w:sdt>
                <w:sdt>
                  <w:sdtPr>
                    <w:alias w:val="Justification"/>
                    <w:tag w:val="Justification"/>
                    <w:id w:val="701207752"/>
                    <w:placeholder>
                      <w:docPart w:val="FA46BEB0B1BB462294A164602A1FE838"/>
                    </w:placeholder>
                    <w:text/>
                  </w:sdtPr>
                  <w:sdtContent>
                    <w:tc>
                      <w:tcPr>
                        <w:tcW w:w="2614" w:type="dxa"/>
                      </w:tcPr>
                      <w:p w14:paraId="131948DD" w14:textId="02C9CEB5" w:rsidR="00656771" w:rsidRPr="005B1E52" w:rsidRDefault="007C4F7F" w:rsidP="005318E4">
                        <w:pPr>
                          <w:rPr>
                            <w:lang w:val="en-US"/>
                          </w:rPr>
                        </w:pPr>
                        <w:r>
                          <w:t>Плановая ротация</w:t>
                        </w:r>
                      </w:p>
                    </w:tc>
                  </w:sdtContent>
                </w:sdt>
                <w:sdt>
                  <w:sdtPr>
                    <w:alias w:val="Note on PN appointment"/>
                    <w:tag w:val="Note on PN appointment"/>
                    <w:id w:val="214860128"/>
                    <w:placeholder>
                      <w:docPart w:val="FA46BEB0B1BB462294A164602A1FE838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</w:rPr>
                  </w:sdtEndPr>
                  <w:sdtContent>
                    <w:tc>
                      <w:tcPr>
                        <w:tcW w:w="2614" w:type="dxa"/>
                      </w:tcPr>
                      <w:p w14:paraId="4C0D0167" w14:textId="4FA9F156" w:rsidR="00656771" w:rsidRPr="005B1E52" w:rsidRDefault="007C4F7F" w:rsidP="005318E4">
                        <w:pPr>
                          <w:rPr>
                            <w:rStyle w:val="InlineHeading"/>
                            <w:rFonts w:ascii="Consolas" w:hAnsi="Consolas"/>
                            <w:b w:val="0"/>
                            <w:caps w:val="0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2138675666"/>
              <w:placeholder>
                <w:docPart w:val="F8127E2009CC435B9763DA87C0AA7185"/>
              </w:placeholder>
              <w15:repeatingSectionItem/>
            </w:sdtPr>
            <w:sdtContent>
              <w:tr w:rsidR="00656771" w:rsidRPr="00F75A85" w14:paraId="11DCDE87" w14:textId="77777777" w:rsidTr="005B1E52">
                <w:sdt>
                  <w:sdtPr>
                    <w:alias w:val="Appointment Date"/>
                    <w:tag w:val="Appointment Date"/>
                    <w:id w:val="1741283760"/>
                    <w:placeholder>
                      <w:docPart w:val="9843535EF7D04F97BFF4D47C5EF42BE0"/>
                    </w:placeholder>
                    <w:date w:fullDate="2022-10-30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Content>
                    <w:tc>
                      <w:tcPr>
                        <w:tcW w:w="2614" w:type="dxa"/>
                      </w:tcPr>
                      <w:p w14:paraId="6CF39D5F" w14:textId="608043FF" w:rsidR="00656771" w:rsidRPr="005B1E52" w:rsidRDefault="007C4F7F" w:rsidP="005318E4">
                        <w:pPr>
                          <w:rPr>
                            <w:lang w:val="en-US"/>
                          </w:rPr>
                        </w:pPr>
                        <w:r>
                          <w:t>30.10.2022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Personal Number"/>
                    <w:tag w:val="Personal Number"/>
                    <w:id w:val="-2021998928"/>
                    <w:placeholder>
                      <w:docPart w:val="397A513905C149C2BC96584735893540"/>
                    </w:placeholder>
                    <w:text/>
                  </w:sdtPr>
                  <w:sdtContent>
                    <w:tc>
                      <w:tcPr>
                        <w:tcW w:w="2614" w:type="dxa"/>
                      </w:tcPr>
                      <w:p w14:paraId="58E9475C" w14:textId="13F5A21C" w:rsidR="00656771" w:rsidRPr="005B1E52" w:rsidRDefault="007C4F7F" w:rsidP="005318E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D-15668</w:t>
                        </w:r>
                      </w:p>
                    </w:tc>
                  </w:sdtContent>
                </w:sdt>
                <w:sdt>
                  <w:sdtPr>
                    <w:alias w:val="Justification"/>
                    <w:tag w:val="Justification"/>
                    <w:id w:val="-828059480"/>
                    <w:placeholder>
                      <w:docPart w:val="397A513905C149C2BC96584735893540"/>
                    </w:placeholder>
                    <w:text/>
                  </w:sdtPr>
                  <w:sdtContent>
                    <w:tc>
                      <w:tcPr>
                        <w:tcW w:w="2614" w:type="dxa"/>
                      </w:tcPr>
                      <w:p w14:paraId="08638C63" w14:textId="013C6A7B" w:rsidR="00656771" w:rsidRPr="005B1E52" w:rsidRDefault="007C4F7F" w:rsidP="005318E4">
                        <w:pPr>
                          <w:rPr>
                            <w:lang w:val="en-US"/>
                          </w:rPr>
                        </w:pPr>
                        <w:r>
                          <w:t>Плановая ротация</w:t>
                        </w:r>
                      </w:p>
                    </w:tc>
                  </w:sdtContent>
                </w:sdt>
                <w:sdt>
                  <w:sdtPr>
                    <w:alias w:val="Note on PN appointment"/>
                    <w:tag w:val="Note on PN appointment"/>
                    <w:id w:val="896776970"/>
                    <w:placeholder>
                      <w:docPart w:val="397A513905C149C2BC96584735893540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</w:rPr>
                  </w:sdtEndPr>
                  <w:sdtContent>
                    <w:tc>
                      <w:tcPr>
                        <w:tcW w:w="2614" w:type="dxa"/>
                      </w:tcPr>
                      <w:p w14:paraId="6E0D5E05" w14:textId="197E6279" w:rsidR="00656771" w:rsidRPr="005B1E52" w:rsidRDefault="007C4F7F" w:rsidP="005318E4">
                        <w:pPr>
                          <w:rPr>
                            <w:rStyle w:val="InlineHeading"/>
                            <w:rFonts w:ascii="Consolas" w:hAnsi="Consolas"/>
                            <w:b w:val="0"/>
                            <w:caps w:val="0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53738E64" w14:textId="77777777" w:rsidR="002D22DA" w:rsidRDefault="002D22DA" w:rsidP="002D22DA">
      <w:pPr>
        <w:jc w:val="left"/>
        <w:rPr>
          <w:rStyle w:val="InlineHeading"/>
          <w:rFonts w:ascii="Consolas" w:hAnsi="Consolas"/>
          <w:b w:val="0"/>
          <w:caps w:val="0"/>
          <w:lang w:val="en-US"/>
        </w:rPr>
      </w:pPr>
      <w:r>
        <w:rPr>
          <w:rStyle w:val="InlineHeading"/>
          <w:rFonts w:ascii="Consolas" w:hAnsi="Consolas"/>
          <w:b w:val="0"/>
          <w:caps w:val="0"/>
          <w:lang w:val="en-US"/>
        </w:rPr>
        <w:br w:type="page"/>
      </w:r>
    </w:p>
    <w:p w14:paraId="132A716A" w14:textId="171DD3B2" w:rsidR="002D22DA" w:rsidRPr="00E11FFC" w:rsidRDefault="002D22DA" w:rsidP="002D22DA">
      <w:pPr>
        <w:pStyle w:val="a7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fldSimple w:instr=" SEQ Annex \* MERGEFORMAT ">
        <w:r w:rsidR="00E95C85">
          <w:rPr>
            <w:noProof/>
          </w:rPr>
          <w:t>6</w:t>
        </w:r>
      </w:fldSimple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a6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1566642119"/>
          <w:placeholder>
            <w:docPart w:val="D86567028E8D4E648BE6616678EB11DC"/>
          </w:placeholder>
          <w:text/>
        </w:sdtPr>
        <w:sdtContent>
          <w:r w:rsidR="00E95C85" w:rsidRPr="00E95C85">
            <w:rPr>
              <w:rStyle w:val="a6"/>
              <w:color w:val="404040" w:themeColor="text1" w:themeTint="BF"/>
              <w:spacing w:val="0"/>
              <w:sz w:val="24"/>
              <w:szCs w:val="30"/>
            </w:rPr>
            <w:t>001568</w:t>
          </w:r>
        </w:sdtContent>
      </w:sdt>
      <w:r w:rsidRPr="00E11FFC">
        <w:fldChar w:fldCharType="end"/>
      </w:r>
    </w:p>
    <w:p w14:paraId="5E4DB63D" w14:textId="490FB205" w:rsidR="002D22DA" w:rsidRPr="00322545" w:rsidRDefault="002D22DA" w:rsidP="002D22DA">
      <w:pPr>
        <w:pStyle w:val="a7"/>
      </w:pPr>
      <w:r>
        <w:t>гРИФ СЕКРЕТНОСТИ:</w:t>
      </w:r>
      <w:r>
        <w:br/>
      </w:r>
      <w:sdt>
        <w:sdtPr>
          <w:alias w:val="Clearence"/>
          <w:tag w:val="Clearence"/>
          <w:id w:val="1103842241"/>
          <w:placeholder>
            <w:docPart w:val="530C80BA186A4204B9471F000FA4BD15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Content>
          <w:r w:rsidR="007D74D3">
            <w:t>Для ограниченного пользования</w:t>
          </w:r>
        </w:sdtContent>
      </w:sdt>
    </w:p>
    <w:p w14:paraId="66552DFB" w14:textId="77777777" w:rsidR="002D22DA" w:rsidRDefault="002D22DA" w:rsidP="002D22DA">
      <w:pPr>
        <w:pStyle w:val="a5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Сведения о судимостях</w:t>
      </w:r>
    </w:p>
    <w:sdt>
      <w:sdtPr>
        <w:alias w:val="Criminal Records Table"/>
        <w:tag w:val="Criminal Records Table"/>
        <w:id w:val="-2020234660"/>
        <w15:repeatingSection/>
      </w:sdtPr>
      <w:sdtContent>
        <w:sdt>
          <w:sdtPr>
            <w:id w:val="-459343317"/>
            <w:placeholder>
              <w:docPart w:val="F55E77382C7243A981F4DD27F113D3E9"/>
            </w:placeholder>
            <w15:repeatingSectionItem/>
          </w:sdtPr>
          <w:sdtContent>
            <w:p w14:paraId="6CD1DEA2" w14:textId="48B5CEF7" w:rsidR="002D22DA" w:rsidRPr="002D22DA" w:rsidRDefault="002D22DA" w:rsidP="002D22DA">
              <w:pPr>
                <w:rPr>
                  <w:rStyle w:val="InlineHeading"/>
                </w:rPr>
              </w:pPr>
              <w:r>
                <w:rPr>
                  <w:rStyle w:val="InlineHeading"/>
                </w:rPr>
                <w:t>Судимость</w:t>
              </w:r>
              <w:r w:rsidRPr="002D22DA">
                <w:rPr>
                  <w:rStyle w:val="InlineHeading"/>
                </w:rPr>
                <w:t xml:space="preserve"> №</w:t>
              </w:r>
              <w:r w:rsidR="00B15A5F">
                <w:rPr>
                  <w:rStyle w:val="InlineHeading"/>
                </w:rPr>
                <w:fldChar w:fldCharType="begin"/>
              </w:r>
              <w:r w:rsidR="00B15A5F">
                <w:rPr>
                  <w:rStyle w:val="InlineHeading"/>
                </w:rPr>
                <w:instrText xml:space="preserve"> SEQ Судимость \* MERGEFORMAT </w:instrText>
              </w:r>
              <w:r w:rsidR="00B15A5F">
                <w:rPr>
                  <w:rStyle w:val="InlineHeading"/>
                </w:rPr>
                <w:fldChar w:fldCharType="separate"/>
              </w:r>
              <w:r w:rsidR="00E95C85">
                <w:rPr>
                  <w:rStyle w:val="InlineHeading"/>
                  <w:noProof/>
                </w:rPr>
                <w:t>1</w:t>
              </w:r>
              <w:r w:rsidR="00B15A5F">
                <w:rPr>
                  <w:rStyle w:val="InlineHeading"/>
                </w:rPr>
                <w:fldChar w:fldCharType="end"/>
              </w:r>
              <w:r w:rsidRPr="002D22DA">
                <w:rPr>
                  <w:rStyle w:val="InlineHeading"/>
                </w:rPr>
                <w:t>.</w:t>
              </w:r>
            </w:p>
            <w:p w14:paraId="4A56CEA2" w14:textId="4CBAE4B4" w:rsidR="002D22DA" w:rsidRPr="002D22DA" w:rsidRDefault="002D22DA" w:rsidP="002D22DA">
              <w:r w:rsidRPr="00A6472B">
                <w:rPr>
                  <w:rStyle w:val="InlineHeading"/>
                </w:rPr>
                <w:t>Дата</w:t>
              </w:r>
              <w:r w:rsidRPr="002D22DA">
                <w:rPr>
                  <w:rStyle w:val="InlineHeading"/>
                </w:rPr>
                <w:t xml:space="preserve"> </w:t>
              </w:r>
              <w:r>
                <w:rPr>
                  <w:rStyle w:val="InlineHeading"/>
                </w:rPr>
                <w:t>вынесения</w:t>
              </w:r>
              <w:r w:rsidRPr="002D22DA">
                <w:rPr>
                  <w:rStyle w:val="InlineHeading"/>
                </w:rPr>
                <w:t xml:space="preserve"> </w:t>
              </w:r>
              <w:r>
                <w:rPr>
                  <w:rStyle w:val="InlineHeading"/>
                </w:rPr>
                <w:t>приговора</w:t>
              </w:r>
              <w:r w:rsidRPr="002D22DA">
                <w:rPr>
                  <w:rStyle w:val="InlineHeading"/>
                </w:rPr>
                <w:t>:</w:t>
              </w:r>
              <w:r w:rsidRPr="002D22DA">
                <w:t xml:space="preserve"> </w:t>
              </w:r>
              <w:sdt>
                <w:sdtPr>
                  <w:alias w:val="Sentencing Date"/>
                  <w:tag w:val="Sentencing Date"/>
                  <w:id w:val="-1522848557"/>
                  <w:placeholder>
                    <w:docPart w:val="F42E41E692D84B9EADDE5A19B191CCAD"/>
                  </w:placeholder>
                  <w:date w:fullDate="2015-08-27T00:00:00Z">
                    <w:dateFormat w:val="dd.MM.yyyy"/>
                    <w:lid w:val="ru-RU"/>
                    <w:storeMappedDataAs w:val="date"/>
                    <w:calendar w:val="gregorian"/>
                  </w:date>
                </w:sdtPr>
                <w:sdtContent>
                  <w:r w:rsidR="004944C9">
                    <w:t>27.08.2015</w:t>
                  </w:r>
                </w:sdtContent>
              </w:sdt>
            </w:p>
            <w:p w14:paraId="7F41F856" w14:textId="12B804F3" w:rsidR="002D22DA" w:rsidRPr="004944C9" w:rsidRDefault="002D22DA" w:rsidP="002D22DA">
              <w:r>
                <w:rPr>
                  <w:rStyle w:val="InlineHeading"/>
                </w:rPr>
                <w:t>статья</w:t>
              </w:r>
              <w:r w:rsidRPr="004944C9">
                <w:rPr>
                  <w:rStyle w:val="InlineHeading"/>
                </w:rPr>
                <w:t>:</w:t>
              </w:r>
              <w:r w:rsidRPr="004944C9">
                <w:t xml:space="preserve"> </w:t>
              </w:r>
              <w:sdt>
                <w:sdtPr>
                  <w:alias w:val="Article"/>
                  <w:tag w:val="Article"/>
                  <w:id w:val="1986578764"/>
                  <w:placeholder>
                    <w:docPart w:val="4EFBFEC028084F28884A8C61DE1BD3F2"/>
                  </w:placeholder>
                  <w:text/>
                </w:sdtPr>
                <w:sdtContent>
                  <w:r w:rsidR="004944C9" w:rsidRPr="004944C9">
                    <w:t>Террористический акт</w:t>
                  </w:r>
                  <w:r w:rsidR="004944C9">
                    <w:t>, повлекший умышленное причинение смерти человеку</w:t>
                  </w:r>
                </w:sdtContent>
              </w:sdt>
            </w:p>
            <w:p w14:paraId="20E0F321" w14:textId="77777777" w:rsidR="002D22DA" w:rsidRPr="0020673C" w:rsidRDefault="002D22DA" w:rsidP="002D22DA">
              <w:pPr>
                <w:rPr>
                  <w:rStyle w:val="InlineHeading"/>
                  <w:lang w:val="en-US"/>
                </w:rPr>
              </w:pPr>
              <w:r>
                <w:rPr>
                  <w:rStyle w:val="InlineHeading"/>
                </w:rPr>
                <w:t>Описание</w:t>
              </w:r>
              <w:r w:rsidRPr="0020673C">
                <w:rPr>
                  <w:rStyle w:val="InlineHeading"/>
                  <w:lang w:val="en-US"/>
                </w:rPr>
                <w:t>:</w:t>
              </w:r>
            </w:p>
            <w:sdt>
              <w:sdtPr>
                <w:alias w:val="Criminal Record"/>
                <w:tag w:val="Criminal Record"/>
                <w:id w:val="-1954245593"/>
                <w:placeholder>
                  <w:docPart w:val="672035EAC07B4B368202830C062C627B"/>
                </w:placeholder>
              </w:sdtPr>
              <w:sdtContent>
                <w:p w14:paraId="70DC0470" w14:textId="5B8BA3DD" w:rsidR="002D22DA" w:rsidRPr="004944C9" w:rsidRDefault="004944C9" w:rsidP="002D22DA">
                  <w:pPr>
                    <w:pBdr>
                      <w:bottom w:val="single" w:sz="4" w:space="1" w:color="auto"/>
                    </w:pBdr>
                    <w:rPr>
                      <w:rStyle w:val="aa"/>
                    </w:rPr>
                  </w:pPr>
                  <w:r>
                    <w:rPr>
                      <w:i/>
                      <w:iCs/>
                    </w:rPr>
                    <w:t>Согласно материалам уголовного дела, 13 февраля 2015 года Дмитрий Горлов подложил в багаж своей жены, отправлявшейся в Москву поездом, самодельное взрывное устройство неустановленной конструкции. По отправлению испытуемый дистанционно сдетонировал вышеупомянутое устройство, что привело к смерти 34 человек, включая жену испытуемого, и ранениям 49 человек. При достижении максимального ажиотажа в средствах массовой информации испытуемый отправил на местные теле- и радиостанции письма, в которых брал на себя ответственность за совершенный теракт и заявлял, что умершие «заслужили свою участь, ибо они слепы к истине».</w:t>
                  </w:r>
                </w:p>
              </w:sdtContent>
            </w:sdt>
            <w:p w14:paraId="43A33985" w14:textId="03DFE402" w:rsidR="002D22DA" w:rsidRPr="004944C9" w:rsidRDefault="002D22DA" w:rsidP="002D22DA">
              <w:pPr>
                <w:pBdr>
                  <w:bottom w:val="single" w:sz="4" w:space="1" w:color="auto"/>
                </w:pBdr>
                <w:rPr>
                  <w:rStyle w:val="aa"/>
                </w:rPr>
              </w:pPr>
              <w:r w:rsidRPr="006F5053">
                <w:rPr>
                  <w:rStyle w:val="InlineHeading"/>
                </w:rPr>
                <w:t>Приговор</w:t>
              </w:r>
              <w:r w:rsidRPr="004944C9">
                <w:rPr>
                  <w:rStyle w:val="InlineHeading"/>
                </w:rPr>
                <w:t xml:space="preserve">: </w:t>
              </w:r>
              <w:sdt>
                <w:sdtPr>
                  <w:alias w:val="Verdict"/>
                  <w:tag w:val="Verdict"/>
                  <w:id w:val="877198963"/>
                  <w:placeholder>
                    <w:docPart w:val="4EFBFEC028084F28884A8C61DE1BD3F2"/>
                  </w:placeholder>
                  <w:text/>
                </w:sdtPr>
                <w:sdtEndPr>
                  <w:rPr>
                    <w:rStyle w:val="InlineHeading"/>
                    <w:rFonts w:asciiTheme="majorHAnsi" w:hAnsiTheme="majorHAnsi"/>
                    <w:b/>
                    <w:caps/>
                  </w:rPr>
                </w:sdtEndPr>
                <w:sdtContent>
                  <w:r w:rsidR="004944C9">
                    <w:t>Пожизненное лишение свободы</w:t>
                  </w:r>
                </w:sdtContent>
              </w:sdt>
            </w:p>
            <w:p w14:paraId="67E26E78" w14:textId="66F0A3A1" w:rsidR="002D22DA" w:rsidRPr="004944C9" w:rsidRDefault="002D22DA" w:rsidP="002D22DA">
              <w:pPr>
                <w:pBdr>
                  <w:bottom w:val="single" w:sz="4" w:space="1" w:color="auto"/>
                </w:pBdr>
                <w:rPr>
                  <w:rStyle w:val="InlineHeading"/>
                </w:rPr>
              </w:pPr>
              <w:r w:rsidRPr="006F5053">
                <w:rPr>
                  <w:rStyle w:val="InlineHeading"/>
                </w:rPr>
                <w:t>Статус</w:t>
              </w:r>
              <w:r w:rsidRPr="004944C9">
                <w:rPr>
                  <w:rStyle w:val="InlineHeading"/>
                </w:rPr>
                <w:t xml:space="preserve">: </w:t>
              </w:r>
              <w:sdt>
                <w:sdtPr>
                  <w:alias w:val="Status"/>
                  <w:tag w:val="Status"/>
                  <w:id w:val="-7449882"/>
                  <w:placeholder>
                    <w:docPart w:val="4EFBFEC028084F28884A8C61DE1BD3F2"/>
                  </w:placeholder>
                  <w:text/>
                </w:sdtPr>
                <w:sdtEndPr>
                  <w:rPr>
                    <w:rStyle w:val="InlineHeading"/>
                    <w:rFonts w:asciiTheme="majorHAnsi" w:hAnsiTheme="majorHAnsi"/>
                    <w:b/>
                    <w:caps/>
                    <w:lang w:val="en-US"/>
                  </w:rPr>
                </w:sdtEndPr>
                <w:sdtContent>
                  <w:r w:rsidR="004944C9">
                    <w:t>Отбыто 6 лет, освобожден через помилование при содействии Фонда</w:t>
                  </w:r>
                </w:sdtContent>
              </w:sdt>
            </w:p>
            <w:p w14:paraId="74B4D28C" w14:textId="77777777" w:rsidR="002D22DA" w:rsidRPr="006F5053" w:rsidRDefault="002D22DA" w:rsidP="002D22DA">
              <w:pPr>
                <w:pBdr>
                  <w:bottom w:val="single" w:sz="4" w:space="1" w:color="auto"/>
                </w:pBdr>
                <w:rPr>
                  <w:rStyle w:val="InlineHeading"/>
                  <w:lang w:val="en-US"/>
                </w:rPr>
              </w:pPr>
              <w:r>
                <w:rPr>
                  <w:rStyle w:val="InlineHeading"/>
                </w:rPr>
                <w:t>Примечание</w:t>
              </w:r>
              <w:r w:rsidRPr="006F5053">
                <w:rPr>
                  <w:rStyle w:val="InlineHeading"/>
                  <w:lang w:val="en-US"/>
                </w:rPr>
                <w:t>:</w:t>
              </w:r>
            </w:p>
            <w:sdt>
              <w:sdtPr>
                <w:rPr>
                  <w:rStyle w:val="aa"/>
                </w:rPr>
                <w:alias w:val="Criminal Record"/>
                <w:tag w:val="Criminal Record"/>
                <w:id w:val="877901390"/>
                <w:placeholder>
                  <w:docPart w:val="EEEB8CBE8F2740FFA99ED0EEE3BB74B0"/>
                </w:placeholder>
              </w:sdtPr>
              <w:sdtEndPr>
                <w:rPr>
                  <w:rStyle w:val="a1"/>
                  <w:i w:val="0"/>
                  <w:iCs w:val="0"/>
                </w:rPr>
              </w:sdtEndPr>
              <w:sdtContent>
                <w:p w14:paraId="57FE46B5" w14:textId="212EE667" w:rsidR="002D22DA" w:rsidRPr="006F5053" w:rsidRDefault="004944C9" w:rsidP="002D22DA">
                  <w:pPr>
                    <w:pBdr>
                      <w:bottom w:val="single" w:sz="4" w:space="1" w:color="auto"/>
                    </w:pBdr>
                    <w:rPr>
                      <w:i/>
                      <w:iCs/>
                      <w:lang w:val="en-US"/>
                    </w:rPr>
                  </w:pPr>
                  <w:r>
                    <w:rPr>
                      <w:rStyle w:val="aa"/>
                    </w:rPr>
                    <w:t>-</w:t>
                  </w:r>
                </w:p>
              </w:sdtContent>
            </w:sdt>
          </w:sdtContent>
        </w:sdt>
      </w:sdtContent>
    </w:sdt>
    <w:p w14:paraId="50EB85B7" w14:textId="77777777" w:rsidR="00A6472B" w:rsidRPr="0020673C" w:rsidRDefault="00A6472B" w:rsidP="00BE05F1">
      <w:pPr>
        <w:rPr>
          <w:rStyle w:val="InlineHeading"/>
          <w:rFonts w:ascii="Consolas" w:hAnsi="Consolas"/>
          <w:b w:val="0"/>
          <w:caps w:val="0"/>
          <w:lang w:val="en-US"/>
        </w:rPr>
      </w:pPr>
    </w:p>
    <w:sectPr w:rsidR="00A6472B" w:rsidRPr="0020673C" w:rsidSect="00A618A9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0CA59" w14:textId="77777777" w:rsidR="00C1586A" w:rsidRDefault="00C1586A" w:rsidP="004836E2">
      <w:pPr>
        <w:spacing w:after="0" w:line="240" w:lineRule="auto"/>
      </w:pPr>
      <w:r>
        <w:separator/>
      </w:r>
    </w:p>
  </w:endnote>
  <w:endnote w:type="continuationSeparator" w:id="0">
    <w:p w14:paraId="1231E594" w14:textId="77777777" w:rsidR="00C1586A" w:rsidRDefault="00C1586A" w:rsidP="00483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C195" w14:textId="77777777" w:rsidR="004836E2" w:rsidRPr="00A618A9" w:rsidRDefault="00A618A9" w:rsidP="004836E2">
    <w:pPr>
      <w:pStyle w:val="af9"/>
      <w:tabs>
        <w:tab w:val="clear" w:pos="4677"/>
        <w:tab w:val="clear" w:pos="9355"/>
        <w:tab w:val="left" w:pos="4755"/>
        <w:tab w:val="left" w:pos="9120"/>
      </w:tabs>
      <w:jc w:val="left"/>
      <w:rPr>
        <w:rStyle w:val="InlineHeading"/>
        <w:lang w:val="cs-CZ"/>
      </w:rPr>
    </w:pPr>
    <w:r>
      <w:rPr>
        <w:rStyle w:val="InlineHeading"/>
        <w:lang w:val="en-US"/>
      </w:rPr>
      <w:t>SCP FOUNDATION</w:t>
    </w:r>
    <w:r w:rsidRPr="00A618A9">
      <w:rPr>
        <w:rStyle w:val="InlineHeading"/>
      </w:rPr>
      <w:ptab w:relativeTo="margin" w:alignment="center" w:leader="none"/>
    </w:r>
    <w:r>
      <w:rPr>
        <w:rStyle w:val="InlineHeading"/>
      </w:rPr>
      <w:t>ЛИЧНОЕ ДЕЛО</w:t>
    </w:r>
    <w:r w:rsidRPr="00A618A9">
      <w:rPr>
        <w:rStyle w:val="InlineHeading"/>
      </w:rPr>
      <w:ptab w:relativeTo="margin" w:alignment="right" w:leader="none"/>
    </w:r>
    <w:r w:rsidR="00AE5D8E">
      <w:rPr>
        <w:rStyle w:val="InlineHeading"/>
      </w:rPr>
      <w:t>Лист</w:t>
    </w:r>
    <w:r>
      <w:rPr>
        <w:rStyle w:val="InlineHeading"/>
      </w:rPr>
      <w:t xml:space="preserve"> </w:t>
    </w:r>
    <w:r w:rsidRPr="00A618A9">
      <w:rPr>
        <w:rStyle w:val="InlineHeading"/>
      </w:rPr>
      <w:fldChar w:fldCharType="begin"/>
    </w:r>
    <w:r w:rsidRPr="00A618A9">
      <w:rPr>
        <w:rStyle w:val="InlineHeading"/>
      </w:rPr>
      <w:instrText xml:space="preserve"> PAGE   \* MERGEFORMAT </w:instrText>
    </w:r>
    <w:r w:rsidRPr="00A618A9">
      <w:rPr>
        <w:rStyle w:val="InlineHeading"/>
      </w:rPr>
      <w:fldChar w:fldCharType="separate"/>
    </w:r>
    <w:r w:rsidRPr="00A618A9">
      <w:rPr>
        <w:rStyle w:val="InlineHeading"/>
        <w:noProof/>
      </w:rPr>
      <w:t>1</w:t>
    </w:r>
    <w:r w:rsidRPr="00A618A9">
      <w:rPr>
        <w:rStyle w:val="InlineHeading"/>
        <w:noProof/>
      </w:rPr>
      <w:fldChar w:fldCharType="end"/>
    </w:r>
    <w:r>
      <w:rPr>
        <w:rStyle w:val="InlineHeading"/>
        <w:noProof/>
      </w:rPr>
      <w:t>/</w:t>
    </w:r>
    <w:r>
      <w:rPr>
        <w:rStyle w:val="InlineHeading"/>
        <w:noProof/>
        <w:lang w:val="cs-CZ"/>
      </w:rPr>
      <w:fldChar w:fldCharType="begin"/>
    </w:r>
    <w:r>
      <w:rPr>
        <w:rStyle w:val="InlineHeading"/>
        <w:noProof/>
        <w:lang w:val="cs-CZ"/>
      </w:rPr>
      <w:instrText xml:space="preserve"> NUMPAGES   \* MERGEFORMAT </w:instrText>
    </w:r>
    <w:r>
      <w:rPr>
        <w:rStyle w:val="InlineHeading"/>
        <w:noProof/>
        <w:lang w:val="cs-CZ"/>
      </w:rPr>
      <w:fldChar w:fldCharType="separate"/>
    </w:r>
    <w:r>
      <w:rPr>
        <w:rStyle w:val="InlineHeading"/>
        <w:noProof/>
        <w:lang w:val="cs-CZ"/>
      </w:rPr>
      <w:t>2</w:t>
    </w:r>
    <w:r>
      <w:rPr>
        <w:rStyle w:val="InlineHeading"/>
        <w:noProof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9BDE" w14:textId="67A5BF05" w:rsidR="00AE5D8E" w:rsidRPr="00AE5D8E" w:rsidRDefault="00AE5D8E" w:rsidP="00AE5D8E">
    <w:pPr>
      <w:pStyle w:val="a7"/>
    </w:pPr>
    <w:r>
      <w:rPr>
        <w:lang w:val="en-US"/>
      </w:rPr>
      <w:tab/>
    </w:r>
    <w:r w:rsidRPr="00AE5D8E">
      <w:t>Хранить</w:t>
    </w:r>
    <w:r w:rsidRPr="00AE5D8E">
      <w:rPr>
        <w:rStyle w:val="InlineHeading"/>
        <w:rFonts w:ascii="Consolas" w:hAnsi="Consolas"/>
        <w:b/>
        <w:caps/>
      </w:rPr>
      <w:t xml:space="preserve"> </w:t>
    </w:r>
    <w:sdt>
      <w:sdtPr>
        <w:alias w:val="Storage time"/>
        <w:tag w:val="Storage time"/>
        <w:id w:val="-1575504652"/>
        <w:placeholder>
          <w:docPart w:val="1FF419F4B2D64277A4318DA2C3E4291D"/>
        </w:placeholder>
        <w:comboBox>
          <w:listItem w:displayText="Вечно" w:value="Вечно"/>
          <w:listItem w:displayText="1000 лет" w:value="1000 лет"/>
          <w:listItem w:displayText="500 лет" w:value="500 лет"/>
          <w:listItem w:displayText="300 лет" w:value="300 лет"/>
          <w:listItem w:displayText="100 лет" w:value="100 лет"/>
          <w:listItem w:displayText="50 лет" w:value="50 лет"/>
        </w:comboBox>
      </w:sdtPr>
      <w:sdtContent>
        <w:r w:rsidR="007D74D3">
          <w:t>100 лет</w:t>
        </w:r>
      </w:sdtContent>
    </w:sdt>
  </w:p>
  <w:p w14:paraId="43B54CE5" w14:textId="77777777" w:rsidR="00AE5D8E" w:rsidRPr="00AE5D8E" w:rsidRDefault="00AE5D8E" w:rsidP="00AE5D8E">
    <w:pPr>
      <w:pStyle w:val="a7"/>
    </w:pPr>
    <w:r w:rsidRPr="00AE5D8E">
      <w:tab/>
      <w:t xml:space="preserve">На </w:t>
    </w:r>
    <w:r w:rsidRPr="00AE5D8E">
      <w:rPr>
        <w:rStyle w:val="InlineHeading"/>
        <w:rFonts w:ascii="Consolas" w:hAnsi="Consolas"/>
        <w:b/>
        <w:caps/>
      </w:rPr>
      <w:fldChar w:fldCharType="begin"/>
    </w:r>
    <w:r w:rsidRPr="00AE5D8E">
      <w:rPr>
        <w:rStyle w:val="InlineHeading"/>
        <w:rFonts w:ascii="Consolas" w:hAnsi="Consolas"/>
        <w:b/>
        <w:caps/>
      </w:rPr>
      <w:instrText xml:space="preserve"> NUMPAGES   \* MERGEFORMAT </w:instrText>
    </w:r>
    <w:r w:rsidRPr="00AE5D8E">
      <w:rPr>
        <w:rStyle w:val="InlineHeading"/>
        <w:rFonts w:ascii="Consolas" w:hAnsi="Consolas"/>
        <w:b/>
        <w:caps/>
      </w:rPr>
      <w:fldChar w:fldCharType="separate"/>
    </w:r>
    <w:r w:rsidRPr="00AE5D8E">
      <w:rPr>
        <w:rStyle w:val="InlineHeading"/>
        <w:rFonts w:ascii="Consolas" w:hAnsi="Consolas"/>
        <w:b/>
        <w:caps/>
      </w:rPr>
      <w:t>3</w:t>
    </w:r>
    <w:r w:rsidRPr="00AE5D8E">
      <w:rPr>
        <w:rStyle w:val="InlineHeading"/>
        <w:rFonts w:ascii="Consolas" w:hAnsi="Consolas"/>
        <w:b/>
        <w:caps/>
      </w:rPr>
      <w:fldChar w:fldCharType="end"/>
    </w:r>
    <w:r w:rsidRPr="00AE5D8E">
      <w:rPr>
        <w:rStyle w:val="InlineHeading"/>
        <w:rFonts w:ascii="Consolas" w:hAnsi="Consolas"/>
        <w:b/>
        <w:caps/>
      </w:rPr>
      <w:t xml:space="preserve"> листах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F6367" w14:textId="77777777" w:rsidR="00C1586A" w:rsidRDefault="00C1586A" w:rsidP="004836E2">
      <w:pPr>
        <w:spacing w:after="0" w:line="240" w:lineRule="auto"/>
      </w:pPr>
      <w:r>
        <w:separator/>
      </w:r>
    </w:p>
  </w:footnote>
  <w:footnote w:type="continuationSeparator" w:id="0">
    <w:p w14:paraId="4A19F480" w14:textId="77777777" w:rsidR="00C1586A" w:rsidRDefault="00C1586A" w:rsidP="00483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2ABA8" w14:textId="77777777" w:rsidR="00AE5D8E" w:rsidRDefault="00000000">
    <w:pPr>
      <w:pStyle w:val="af7"/>
    </w:pPr>
    <w:r>
      <w:rPr>
        <w:noProof/>
      </w:rPr>
      <w:pict w14:anchorId="659CBE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2" o:spid="_x0000_s1026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B1CD2" w14:textId="77777777" w:rsidR="00AE5D8E" w:rsidRDefault="00000000">
    <w:pPr>
      <w:pStyle w:val="af7"/>
    </w:pPr>
    <w:r>
      <w:rPr>
        <w:noProof/>
      </w:rPr>
      <w:pict w14:anchorId="495207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3" o:spid="_x0000_s1027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784BC" w14:textId="77777777" w:rsidR="00AE5D8E" w:rsidRDefault="00000000">
    <w:pPr>
      <w:pStyle w:val="af7"/>
    </w:pPr>
    <w:r>
      <w:rPr>
        <w:noProof/>
      </w:rPr>
      <w:pict w14:anchorId="6AEC6D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1" o:spid="_x0000_s1025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8ADA7646"/>
    <w:lvl w:ilvl="0" w:tplc="AB5454C4">
      <w:start w:val="1"/>
      <w:numFmt w:val="bullet"/>
      <w:pStyle w:val="a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182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ocumentProtection w:edit="forms" w:enforcement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AD"/>
    <w:rsid w:val="0001311B"/>
    <w:rsid w:val="0004584B"/>
    <w:rsid w:val="00075DF0"/>
    <w:rsid w:val="0010335E"/>
    <w:rsid w:val="00142FA4"/>
    <w:rsid w:val="001617E6"/>
    <w:rsid w:val="0020673C"/>
    <w:rsid w:val="00207E20"/>
    <w:rsid w:val="00264ECB"/>
    <w:rsid w:val="002D22DA"/>
    <w:rsid w:val="00307FCD"/>
    <w:rsid w:val="00322545"/>
    <w:rsid w:val="00385C3C"/>
    <w:rsid w:val="003B6787"/>
    <w:rsid w:val="003C2C93"/>
    <w:rsid w:val="003D1D71"/>
    <w:rsid w:val="004836E2"/>
    <w:rsid w:val="004944C9"/>
    <w:rsid w:val="00496165"/>
    <w:rsid w:val="004D6B62"/>
    <w:rsid w:val="0052158F"/>
    <w:rsid w:val="00552D81"/>
    <w:rsid w:val="005636D6"/>
    <w:rsid w:val="00587DAD"/>
    <w:rsid w:val="005B1E52"/>
    <w:rsid w:val="00631EB8"/>
    <w:rsid w:val="00656771"/>
    <w:rsid w:val="00676105"/>
    <w:rsid w:val="006A1C90"/>
    <w:rsid w:val="006D5B02"/>
    <w:rsid w:val="00702D21"/>
    <w:rsid w:val="007A2C38"/>
    <w:rsid w:val="007C4F7F"/>
    <w:rsid w:val="007D74D3"/>
    <w:rsid w:val="007E0A18"/>
    <w:rsid w:val="007E2A5B"/>
    <w:rsid w:val="0080530D"/>
    <w:rsid w:val="008405AE"/>
    <w:rsid w:val="00864C4E"/>
    <w:rsid w:val="00866AC2"/>
    <w:rsid w:val="00895AE7"/>
    <w:rsid w:val="008C247A"/>
    <w:rsid w:val="00947373"/>
    <w:rsid w:val="00A618A9"/>
    <w:rsid w:val="00A6472B"/>
    <w:rsid w:val="00A7771B"/>
    <w:rsid w:val="00A8187B"/>
    <w:rsid w:val="00A87A82"/>
    <w:rsid w:val="00AE5D8E"/>
    <w:rsid w:val="00AF198D"/>
    <w:rsid w:val="00AF6262"/>
    <w:rsid w:val="00B12A3D"/>
    <w:rsid w:val="00B15A5F"/>
    <w:rsid w:val="00B57862"/>
    <w:rsid w:val="00B66981"/>
    <w:rsid w:val="00BA2677"/>
    <w:rsid w:val="00BE05F1"/>
    <w:rsid w:val="00C1586A"/>
    <w:rsid w:val="00C66130"/>
    <w:rsid w:val="00CC1CBB"/>
    <w:rsid w:val="00CD5709"/>
    <w:rsid w:val="00CD7E13"/>
    <w:rsid w:val="00D45650"/>
    <w:rsid w:val="00E11FFC"/>
    <w:rsid w:val="00E41053"/>
    <w:rsid w:val="00E43820"/>
    <w:rsid w:val="00E613B3"/>
    <w:rsid w:val="00E66105"/>
    <w:rsid w:val="00E75179"/>
    <w:rsid w:val="00E95C85"/>
    <w:rsid w:val="00EE2792"/>
    <w:rsid w:val="00F442A3"/>
    <w:rsid w:val="00F46125"/>
    <w:rsid w:val="00F523F8"/>
    <w:rsid w:val="00F75A85"/>
    <w:rsid w:val="00FA2DDA"/>
    <w:rsid w:val="00FC110A"/>
    <w:rsid w:val="00F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8E643"/>
  <w15:chartTrackingRefBased/>
  <w15:docId w15:val="{929A9844-626D-4CE3-920D-3163D79B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66981"/>
    <w:pPr>
      <w:jc w:val="both"/>
    </w:pPr>
    <w:rPr>
      <w:rFonts w:ascii="Consolas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A7771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7771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77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77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771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771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771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771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771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7771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semiHidden/>
    <w:rsid w:val="00A7771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A7771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A7771B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A777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semiHidden/>
    <w:rsid w:val="00A7771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A7771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A7771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90">
    <w:name w:val="Заголовок 9 Знак"/>
    <w:basedOn w:val="a1"/>
    <w:link w:val="9"/>
    <w:uiPriority w:val="9"/>
    <w:semiHidden/>
    <w:rsid w:val="00A7771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a4">
    <w:name w:val="caption"/>
    <w:basedOn w:val="a0"/>
    <w:next w:val="a0"/>
    <w:uiPriority w:val="35"/>
    <w:semiHidden/>
    <w:unhideWhenUsed/>
    <w:qFormat/>
    <w:rsid w:val="00A7771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0"/>
    <w:next w:val="a0"/>
    <w:link w:val="a6"/>
    <w:uiPriority w:val="10"/>
    <w:qFormat/>
    <w:rsid w:val="00A7771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A7771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B57862"/>
    <w:pPr>
      <w:keepNext/>
      <w:keepLines/>
      <w:numPr>
        <w:ilvl w:val="1"/>
      </w:numPr>
      <w:spacing w:line="240" w:lineRule="auto"/>
      <w:ind w:left="7655"/>
      <w:jc w:val="left"/>
    </w:pPr>
    <w:rPr>
      <w:rFonts w:eastAsiaTheme="majorEastAsia" w:cstheme="majorBidi"/>
      <w:b/>
      <w:caps/>
      <w:color w:val="404040" w:themeColor="text1" w:themeTint="BF"/>
      <w:szCs w:val="30"/>
    </w:rPr>
  </w:style>
  <w:style w:type="character" w:customStyle="1" w:styleId="a8">
    <w:name w:val="Подзаголовок Знак"/>
    <w:basedOn w:val="a1"/>
    <w:link w:val="a7"/>
    <w:uiPriority w:val="11"/>
    <w:rsid w:val="00B57862"/>
    <w:rPr>
      <w:rFonts w:ascii="Consolas" w:eastAsiaTheme="majorEastAsia" w:hAnsi="Consolas" w:cstheme="majorBidi"/>
      <w:b/>
      <w:caps/>
      <w:color w:val="404040" w:themeColor="text1" w:themeTint="BF"/>
      <w:sz w:val="24"/>
      <w:szCs w:val="30"/>
    </w:rPr>
  </w:style>
  <w:style w:type="character" w:styleId="a9">
    <w:name w:val="Strong"/>
    <w:basedOn w:val="a1"/>
    <w:uiPriority w:val="22"/>
    <w:qFormat/>
    <w:rsid w:val="00A7771B"/>
    <w:rPr>
      <w:b/>
      <w:bCs/>
    </w:rPr>
  </w:style>
  <w:style w:type="character" w:styleId="aa">
    <w:name w:val="Emphasis"/>
    <w:basedOn w:val="a1"/>
    <w:uiPriority w:val="20"/>
    <w:qFormat/>
    <w:rsid w:val="00A7771B"/>
    <w:rPr>
      <w:i/>
      <w:iCs/>
    </w:rPr>
  </w:style>
  <w:style w:type="paragraph" w:styleId="ab">
    <w:name w:val="No Spacing"/>
    <w:link w:val="ac"/>
    <w:uiPriority w:val="1"/>
    <w:qFormat/>
    <w:rsid w:val="00A7771B"/>
    <w:pPr>
      <w:spacing w:after="0" w:line="240" w:lineRule="auto"/>
    </w:pPr>
  </w:style>
  <w:style w:type="character" w:customStyle="1" w:styleId="ac">
    <w:name w:val="Без интервала Знак"/>
    <w:basedOn w:val="a1"/>
    <w:link w:val="ab"/>
    <w:uiPriority w:val="1"/>
    <w:rsid w:val="00A7771B"/>
  </w:style>
  <w:style w:type="paragraph" w:styleId="a">
    <w:name w:val="List Paragraph"/>
    <w:basedOn w:val="a0"/>
    <w:uiPriority w:val="34"/>
    <w:qFormat/>
    <w:rsid w:val="00A7771B"/>
    <w:pPr>
      <w:numPr>
        <w:numId w:val="1"/>
      </w:numPr>
      <w:contextualSpacing/>
    </w:pPr>
  </w:style>
  <w:style w:type="paragraph" w:styleId="21">
    <w:name w:val="Quote"/>
    <w:basedOn w:val="a0"/>
    <w:next w:val="a0"/>
    <w:link w:val="22"/>
    <w:uiPriority w:val="29"/>
    <w:qFormat/>
    <w:rsid w:val="00A7771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1"/>
    <w:link w:val="21"/>
    <w:uiPriority w:val="29"/>
    <w:rsid w:val="00A7771B"/>
    <w:rPr>
      <w:rFonts w:ascii="Consolas" w:hAnsi="Consolas"/>
      <w:i/>
      <w:iCs/>
      <w:sz w:val="24"/>
    </w:rPr>
  </w:style>
  <w:style w:type="paragraph" w:styleId="ad">
    <w:name w:val="Intense Quote"/>
    <w:basedOn w:val="a0"/>
    <w:next w:val="a0"/>
    <w:link w:val="ae"/>
    <w:uiPriority w:val="30"/>
    <w:qFormat/>
    <w:rsid w:val="00A7771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ae">
    <w:name w:val="Выделенная цитата Знак"/>
    <w:basedOn w:val="a1"/>
    <w:link w:val="ad"/>
    <w:uiPriority w:val="30"/>
    <w:rsid w:val="00A7771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af">
    <w:name w:val="Subtle Emphasis"/>
    <w:basedOn w:val="a1"/>
    <w:uiPriority w:val="19"/>
    <w:qFormat/>
    <w:rsid w:val="00A7771B"/>
    <w:rPr>
      <w:i/>
      <w:iCs/>
      <w:color w:val="595959" w:themeColor="text1" w:themeTint="A6"/>
    </w:rPr>
  </w:style>
  <w:style w:type="character" w:styleId="af0">
    <w:name w:val="Intense Emphasis"/>
    <w:basedOn w:val="a1"/>
    <w:uiPriority w:val="21"/>
    <w:qFormat/>
    <w:rsid w:val="00A7771B"/>
    <w:rPr>
      <w:b/>
      <w:bCs/>
      <w:i/>
      <w:iCs/>
    </w:rPr>
  </w:style>
  <w:style w:type="character" w:styleId="af1">
    <w:name w:val="Subtle Reference"/>
    <w:basedOn w:val="a1"/>
    <w:uiPriority w:val="31"/>
    <w:qFormat/>
    <w:rsid w:val="00A7771B"/>
    <w:rPr>
      <w:smallCaps/>
      <w:color w:val="404040" w:themeColor="text1" w:themeTint="BF"/>
      <w:sz w:val="28"/>
      <w:szCs w:val="22"/>
      <w:vertAlign w:val="superscript"/>
    </w:rPr>
  </w:style>
  <w:style w:type="character" w:styleId="af2">
    <w:name w:val="Intense Reference"/>
    <w:basedOn w:val="a1"/>
    <w:uiPriority w:val="32"/>
    <w:qFormat/>
    <w:rsid w:val="00A7771B"/>
    <w:rPr>
      <w:b/>
      <w:bCs/>
      <w:smallCaps/>
      <w:u w:val="single"/>
    </w:rPr>
  </w:style>
  <w:style w:type="character" w:styleId="af3">
    <w:name w:val="Book Title"/>
    <w:basedOn w:val="a1"/>
    <w:uiPriority w:val="33"/>
    <w:qFormat/>
    <w:rsid w:val="00A7771B"/>
    <w:rPr>
      <w:b/>
      <w:bCs/>
      <w:smallCaps/>
    </w:rPr>
  </w:style>
  <w:style w:type="paragraph" w:styleId="af4">
    <w:name w:val="TOC Heading"/>
    <w:basedOn w:val="1"/>
    <w:next w:val="a0"/>
    <w:uiPriority w:val="39"/>
    <w:semiHidden/>
    <w:unhideWhenUsed/>
    <w:qFormat/>
    <w:rsid w:val="00A7771B"/>
    <w:pPr>
      <w:outlineLvl w:val="9"/>
    </w:pPr>
  </w:style>
  <w:style w:type="character" w:styleId="af5">
    <w:name w:val="Placeholder Text"/>
    <w:basedOn w:val="a1"/>
    <w:uiPriority w:val="99"/>
    <w:semiHidden/>
    <w:rsid w:val="00A7771B"/>
    <w:rPr>
      <w:color w:val="808080"/>
    </w:rPr>
  </w:style>
  <w:style w:type="character" w:customStyle="1" w:styleId="InlineHeading">
    <w:name w:val="Inline Heading"/>
    <w:basedOn w:val="a1"/>
    <w:uiPriority w:val="1"/>
    <w:qFormat/>
    <w:rsid w:val="00B57862"/>
    <w:rPr>
      <w:rFonts w:asciiTheme="majorHAnsi" w:hAnsiTheme="majorHAnsi"/>
      <w:b/>
      <w:caps/>
      <w:smallCaps w:val="0"/>
      <w:strike w:val="0"/>
      <w:dstrike w:val="0"/>
      <w:vanish w:val="0"/>
      <w:sz w:val="24"/>
      <w:vertAlign w:val="baseline"/>
    </w:rPr>
  </w:style>
  <w:style w:type="table" w:styleId="af6">
    <w:name w:val="Table Grid"/>
    <w:basedOn w:val="a2"/>
    <w:uiPriority w:val="39"/>
    <w:rsid w:val="00E66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header"/>
    <w:basedOn w:val="a0"/>
    <w:link w:val="af8"/>
    <w:uiPriority w:val="99"/>
    <w:unhideWhenUsed/>
    <w:rsid w:val="00483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4836E2"/>
    <w:rPr>
      <w:rFonts w:ascii="Consolas" w:hAnsi="Consolas"/>
      <w:sz w:val="24"/>
    </w:rPr>
  </w:style>
  <w:style w:type="paragraph" w:styleId="af9">
    <w:name w:val="footer"/>
    <w:basedOn w:val="a0"/>
    <w:link w:val="afa"/>
    <w:uiPriority w:val="99"/>
    <w:unhideWhenUsed/>
    <w:rsid w:val="00483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4836E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\Desktop\DnD\SCP\Docs\Templates\Personal%20fi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24B8F002DB433391CFEAE09B5C7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1BFEC-D0A4-43E4-AA2A-02E6159B19FF}"/>
      </w:docPartPr>
      <w:docPartBody>
        <w:p w:rsidR="004D790D" w:rsidRDefault="00000000">
          <w:pPr>
            <w:pStyle w:val="2C24B8F002DB433391CFEAE09B5C75AB"/>
          </w:pPr>
          <w:r w:rsidRPr="00931CD0">
            <w:rPr>
              <w:rStyle w:val="a3"/>
            </w:rPr>
            <w:t>Choose an item.</w:t>
          </w:r>
        </w:p>
      </w:docPartBody>
    </w:docPart>
    <w:docPart>
      <w:docPartPr>
        <w:name w:val="1FF419F4B2D64277A4318DA2C3E429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6D1CAE-0052-4EF9-891E-B8D4C9083E01}"/>
      </w:docPartPr>
      <w:docPartBody>
        <w:p w:rsidR="004D790D" w:rsidRDefault="00000000">
          <w:pPr>
            <w:pStyle w:val="1FF419F4B2D64277A4318DA2C3E4291D"/>
          </w:pPr>
          <w:r>
            <w:rPr>
              <w:rStyle w:val="a5"/>
            </w:rPr>
            <w:t>000000</w:t>
          </w:r>
        </w:p>
      </w:docPartBody>
    </w:docPart>
    <w:docPart>
      <w:docPartPr>
        <w:name w:val="E95BBAEA11E7404499F487AD8D87A7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870E9-9186-42D1-A8A4-17E356D5AD38}"/>
      </w:docPartPr>
      <w:docPartBody>
        <w:p w:rsidR="004D790D" w:rsidRDefault="00000000">
          <w:pPr>
            <w:pStyle w:val="E95BBAEA11E7404499F487AD8D87A781"/>
          </w:pPr>
          <w:r w:rsidRPr="00B57862">
            <w:rPr>
              <w:rStyle w:val="a3"/>
              <w:lang w:val="en-US"/>
            </w:rPr>
            <w:t>Click or tap here to enter text.</w:t>
          </w:r>
        </w:p>
      </w:docPartBody>
    </w:docPart>
    <w:docPart>
      <w:docPartPr>
        <w:name w:val="71807906136444729FAB705DF9075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A02920-D2D5-4C2A-B2FF-4A5FCBF0BE85}"/>
      </w:docPartPr>
      <w:docPartBody>
        <w:p w:rsidR="004D790D" w:rsidRDefault="00000000">
          <w:pPr>
            <w:pStyle w:val="71807906136444729FAB705DF9075C7D"/>
          </w:pPr>
          <w:r w:rsidRPr="00B57862">
            <w:rPr>
              <w:rStyle w:val="a3"/>
              <w:lang w:val="en-US"/>
            </w:rPr>
            <w:t>Click or tap here to enter text.</w:t>
          </w:r>
        </w:p>
      </w:docPartBody>
    </w:docPart>
    <w:docPart>
      <w:docPartPr>
        <w:name w:val="C228A17A2D2C49B9ABEAAB939B7799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350897-FE97-48A0-9201-E9D9E7E4E511}"/>
      </w:docPartPr>
      <w:docPartBody>
        <w:p w:rsidR="004D790D" w:rsidRDefault="00000000">
          <w:pPr>
            <w:pStyle w:val="C228A17A2D2C49B9ABEAAB939B779939"/>
          </w:pPr>
          <w:r w:rsidRPr="00B57862">
            <w:rPr>
              <w:rStyle w:val="a3"/>
              <w:lang w:val="en-US"/>
            </w:rPr>
            <w:t>Click or tap here to enter text.</w:t>
          </w:r>
        </w:p>
      </w:docPartBody>
    </w:docPart>
    <w:docPart>
      <w:docPartPr>
        <w:name w:val="8735277232C842D9B4F6B76BDCD8BA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6CD1F-63ED-4E09-BFFC-699FD86A2A42}"/>
      </w:docPartPr>
      <w:docPartBody>
        <w:p w:rsidR="004D790D" w:rsidRDefault="00000000">
          <w:pPr>
            <w:pStyle w:val="8735277232C842D9B4F6B76BDCD8BAAC"/>
          </w:pPr>
          <w:r w:rsidRPr="00B57862">
            <w:rPr>
              <w:rStyle w:val="a3"/>
              <w:lang w:val="en-US"/>
            </w:rPr>
            <w:t>Click or tap here to enter text.</w:t>
          </w:r>
        </w:p>
      </w:docPartBody>
    </w:docPart>
    <w:docPart>
      <w:docPartPr>
        <w:name w:val="F48492DF6CEC442CA09092D793F17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2C839C-8CC6-466D-A06F-A51FADEB546C}"/>
      </w:docPartPr>
      <w:docPartBody>
        <w:p w:rsidR="004D790D" w:rsidRDefault="00000000">
          <w:pPr>
            <w:pStyle w:val="F48492DF6CEC442CA09092D793F175AB"/>
          </w:pPr>
          <w:r w:rsidRPr="00FF1D0D">
            <w:rPr>
              <w:rStyle w:val="a3"/>
              <w:lang w:val="en-US"/>
            </w:rPr>
            <w:t>Click or tap to enter a date.</w:t>
          </w:r>
        </w:p>
      </w:docPartBody>
    </w:docPart>
    <w:docPart>
      <w:docPartPr>
        <w:name w:val="41C2A2120B1049BBA2964F93D8EB5B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D22341-11C9-4448-9567-960F84131E58}"/>
      </w:docPartPr>
      <w:docPartBody>
        <w:p w:rsidR="004D790D" w:rsidRDefault="00000000">
          <w:pPr>
            <w:pStyle w:val="41C2A2120B1049BBA2964F93D8EB5BA7"/>
          </w:pPr>
          <w:r w:rsidRPr="00FF1D0D">
            <w:rPr>
              <w:rStyle w:val="a3"/>
              <w:lang w:val="en-US"/>
            </w:rPr>
            <w:t>Click or tap here to enter text.</w:t>
          </w:r>
        </w:p>
      </w:docPartBody>
    </w:docPart>
    <w:docPart>
      <w:docPartPr>
        <w:name w:val="8E1C24F60F954650B855A9C99CE60B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050553-FBDD-4A7E-92AA-197C7B369146}"/>
      </w:docPartPr>
      <w:docPartBody>
        <w:p w:rsidR="004D790D" w:rsidRDefault="00000000">
          <w:pPr>
            <w:pStyle w:val="8E1C24F60F954650B855A9C99CE60B0A"/>
          </w:pPr>
          <w:r w:rsidRPr="00FF1D0D">
            <w:rPr>
              <w:rStyle w:val="a3"/>
              <w:lang w:val="en-US"/>
            </w:rPr>
            <w:t>Click or tap to enter a date.</w:t>
          </w:r>
        </w:p>
      </w:docPartBody>
    </w:docPart>
    <w:docPart>
      <w:docPartPr>
        <w:name w:val="6473727207CE49A08EFA317AF56330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EF9228-27B5-4175-8861-D7B51090178B}"/>
      </w:docPartPr>
      <w:docPartBody>
        <w:p w:rsidR="004D790D" w:rsidRDefault="00000000">
          <w:pPr>
            <w:pStyle w:val="6473727207CE49A08EFA317AF5633038"/>
          </w:pPr>
          <w:r w:rsidRPr="00931CD0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26F5DB1960F484A872D691D5EA05E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DE2BF8-058D-4C21-AC07-FFA05737D5F1}"/>
      </w:docPartPr>
      <w:docPartBody>
        <w:p w:rsidR="004D790D" w:rsidRDefault="00000000">
          <w:pPr>
            <w:pStyle w:val="D26F5DB1960F484A872D691D5EA05E8E"/>
          </w:pPr>
          <w:r w:rsidRPr="00E66105">
            <w:rPr>
              <w:rStyle w:val="a3"/>
              <w:lang w:val="en-US"/>
            </w:rPr>
            <w:t>Click or tap here to enter text.</w:t>
          </w:r>
        </w:p>
      </w:docPartBody>
    </w:docPart>
    <w:docPart>
      <w:docPartPr>
        <w:name w:val="007C9DDEA4E1465696E539E0CBE8CB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10A57A-7E0C-4C0F-8DF1-D8ED40300905}"/>
      </w:docPartPr>
      <w:docPartBody>
        <w:p w:rsidR="004D790D" w:rsidRDefault="00000000">
          <w:pPr>
            <w:pStyle w:val="007C9DDEA4E1465696E539E0CBE8CB96"/>
          </w:pPr>
          <w:r w:rsidRPr="00E66105">
            <w:rPr>
              <w:rStyle w:val="a3"/>
              <w:lang w:val="en-US"/>
            </w:rPr>
            <w:t>Click or tap to enter a date.</w:t>
          </w:r>
        </w:p>
      </w:docPartBody>
    </w:docPart>
    <w:docPart>
      <w:docPartPr>
        <w:name w:val="E90651DE7C064A988921EDA5F02157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3BBB5-DF94-4253-A3D3-B9DF3AF6ECBA}"/>
      </w:docPartPr>
      <w:docPartBody>
        <w:p w:rsidR="004D790D" w:rsidRDefault="00000000">
          <w:pPr>
            <w:pStyle w:val="E90651DE7C064A988921EDA5F021575A"/>
          </w:pPr>
          <w:r w:rsidRPr="00E66105">
            <w:rPr>
              <w:rStyle w:val="a3"/>
              <w:lang w:val="en-US"/>
            </w:rPr>
            <w:t>Click or tap here to enter text.</w:t>
          </w:r>
        </w:p>
      </w:docPartBody>
    </w:docPart>
    <w:docPart>
      <w:docPartPr>
        <w:name w:val="85DFB0F13AF742F8BFC109E4A7840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89C90-D846-4342-B2B7-2F95A3C543E6}"/>
      </w:docPartPr>
      <w:docPartBody>
        <w:p w:rsidR="004D790D" w:rsidRDefault="00000000">
          <w:pPr>
            <w:pStyle w:val="85DFB0F13AF742F8BFC109E4A784095B"/>
          </w:pPr>
          <w:r w:rsidRPr="00931CD0">
            <w:rPr>
              <w:rStyle w:val="a3"/>
            </w:rPr>
            <w:t>Choose an item.</w:t>
          </w:r>
        </w:p>
      </w:docPartBody>
    </w:docPart>
    <w:docPart>
      <w:docPartPr>
        <w:name w:val="EE070293F3834B95AF56154DDDA59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485265-A1AA-41B4-9D1B-F27B49BF7E5E}"/>
      </w:docPartPr>
      <w:docPartBody>
        <w:p w:rsidR="004D790D" w:rsidRDefault="00000000">
          <w:pPr>
            <w:pStyle w:val="EE070293F3834B95AF56154DDDA59C99"/>
          </w:pPr>
          <w:r w:rsidRPr="0010335E">
            <w:rPr>
              <w:rStyle w:val="a3"/>
              <w:lang w:val="en-US"/>
            </w:rPr>
            <w:t>Click or tap here to enter text.</w:t>
          </w:r>
        </w:p>
      </w:docPartBody>
    </w:docPart>
    <w:docPart>
      <w:docPartPr>
        <w:name w:val="17298ACDD63442A7B2CD66B6CBA5F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31DEA6-447B-464C-BAE6-F13E6BE8423B}"/>
      </w:docPartPr>
      <w:docPartBody>
        <w:p w:rsidR="004D790D" w:rsidRDefault="00000000">
          <w:pPr>
            <w:pStyle w:val="17298ACDD63442A7B2CD66B6CBA5F20B"/>
          </w:pPr>
          <w:r w:rsidRPr="0010335E">
            <w:rPr>
              <w:rStyle w:val="a3"/>
              <w:lang w:val="en-US"/>
            </w:rPr>
            <w:t>Click or tap here to enter text.</w:t>
          </w:r>
        </w:p>
      </w:docPartBody>
    </w:docPart>
    <w:docPart>
      <w:docPartPr>
        <w:name w:val="A6E4E588457D443FAB975835D909B6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E1983-C4D3-43FC-B7AB-A219CEE7DF6B}"/>
      </w:docPartPr>
      <w:docPartBody>
        <w:p w:rsidR="004D790D" w:rsidRDefault="00000000">
          <w:pPr>
            <w:pStyle w:val="A6E4E588457D443FAB975835D909B69E"/>
          </w:pPr>
          <w:r w:rsidRPr="0010335E">
            <w:rPr>
              <w:rStyle w:val="a3"/>
              <w:lang w:val="en-US"/>
            </w:rPr>
            <w:t>Click or tap here to enter text.</w:t>
          </w:r>
        </w:p>
      </w:docPartBody>
    </w:docPart>
    <w:docPart>
      <w:docPartPr>
        <w:name w:val="76C4250D6BB145DE8D219DEB6D3148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4DBB9-8A69-46CF-A340-5D3DB6078B3B}"/>
      </w:docPartPr>
      <w:docPartBody>
        <w:p w:rsidR="004D790D" w:rsidRDefault="00000000">
          <w:pPr>
            <w:pStyle w:val="76C4250D6BB145DE8D219DEB6D314895"/>
          </w:pPr>
          <w:r w:rsidRPr="004836E2">
            <w:rPr>
              <w:rStyle w:val="a3"/>
              <w:lang w:val="en-US"/>
            </w:rPr>
            <w:t>Click or tap here to enter text.</w:t>
          </w:r>
        </w:p>
      </w:docPartBody>
    </w:docPart>
    <w:docPart>
      <w:docPartPr>
        <w:name w:val="A75410B4FB084BAF8D11498C89BAF7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23E1E-79CE-4CB9-B557-0ED7A59F84BC}"/>
      </w:docPartPr>
      <w:docPartBody>
        <w:p w:rsidR="004D790D" w:rsidRDefault="00000000">
          <w:pPr>
            <w:pStyle w:val="A75410B4FB084BAF8D11498C89BAF75D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56C78B2B682C40539DD97F28D4932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61BE06-0C22-44A1-B746-91330E93604C}"/>
      </w:docPartPr>
      <w:docPartBody>
        <w:p w:rsidR="004D790D" w:rsidRDefault="00000000">
          <w:pPr>
            <w:pStyle w:val="56C78B2B682C40539DD97F28D493235D"/>
          </w:pPr>
          <w:r w:rsidRPr="00931CD0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1E505D68684F8F8EE70961228676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FE2C5F-413A-42DA-BA3A-D4254D7C67F0}"/>
      </w:docPartPr>
      <w:docPartBody>
        <w:p w:rsidR="004D790D" w:rsidRDefault="00000000">
          <w:pPr>
            <w:pStyle w:val="CC1E505D68684F8F8EE709612286766B"/>
          </w:pPr>
          <w:r w:rsidRPr="00E66105">
            <w:rPr>
              <w:rStyle w:val="a3"/>
              <w:lang w:val="en-US"/>
            </w:rPr>
            <w:t>Click or tap here to enter text.</w:t>
          </w:r>
        </w:p>
      </w:docPartBody>
    </w:docPart>
    <w:docPart>
      <w:docPartPr>
        <w:name w:val="CC1945EBAEF24292B5DD0DF690DCD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1793A-596D-4A50-AB64-C84A02853206}"/>
      </w:docPartPr>
      <w:docPartBody>
        <w:p w:rsidR="004D790D" w:rsidRDefault="00000000">
          <w:pPr>
            <w:pStyle w:val="CC1945EBAEF24292B5DD0DF690DCD760"/>
          </w:pPr>
          <w:r w:rsidRPr="00931CD0">
            <w:rPr>
              <w:rStyle w:val="a3"/>
            </w:rPr>
            <w:t>Choose an item.</w:t>
          </w:r>
        </w:p>
      </w:docPartBody>
    </w:docPart>
    <w:docPart>
      <w:docPartPr>
        <w:name w:val="493E4F92E0514EC59E9BD61918FEB9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A4C20-9E8E-4498-A958-4DE6245AC4CE}"/>
      </w:docPartPr>
      <w:docPartBody>
        <w:p w:rsidR="004D790D" w:rsidRDefault="00000000">
          <w:pPr>
            <w:pStyle w:val="493E4F92E0514EC59E9BD61918FEB987"/>
          </w:pPr>
          <w:r w:rsidRPr="00931CD0">
            <w:rPr>
              <w:rStyle w:val="a3"/>
            </w:rPr>
            <w:t>Click or tap to enter a date.</w:t>
          </w:r>
        </w:p>
      </w:docPartBody>
    </w:docPart>
    <w:docPart>
      <w:docPartPr>
        <w:name w:val="5C8CC8250A22426A96F822BCCE2DD8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156686-0A0D-405C-9678-A7259E7BE0A8}"/>
      </w:docPartPr>
      <w:docPartBody>
        <w:p w:rsidR="004D790D" w:rsidRDefault="00000000">
          <w:pPr>
            <w:pStyle w:val="5C8CC8250A22426A96F822BCCE2DD8EA"/>
          </w:pPr>
          <w:r w:rsidRPr="00FF1D0D">
            <w:rPr>
              <w:rStyle w:val="a3"/>
              <w:lang w:val="en-US"/>
            </w:rPr>
            <w:t>Click or tap to enter a date.</w:t>
          </w:r>
        </w:p>
      </w:docPartBody>
    </w:docPart>
    <w:docPart>
      <w:docPartPr>
        <w:name w:val="0BD64DA14F6544C18EA09D9FE1097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A6CBA-124A-4688-B4D3-0768C32020D9}"/>
      </w:docPartPr>
      <w:docPartBody>
        <w:p w:rsidR="004D790D" w:rsidRDefault="00000000">
          <w:pPr>
            <w:pStyle w:val="0BD64DA14F6544C18EA09D9FE1097712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2C4A286545774208BC07B82E1475B1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EA2EFB-2A3C-4D02-84B8-B69B16566A85}"/>
      </w:docPartPr>
      <w:docPartBody>
        <w:p w:rsidR="004D790D" w:rsidRDefault="00000000">
          <w:pPr>
            <w:pStyle w:val="2C4A286545774208BC07B82E1475B177"/>
          </w:pPr>
          <w:r w:rsidRPr="00931CD0">
            <w:rPr>
              <w:rStyle w:val="a3"/>
            </w:rPr>
            <w:t>Choose an item.</w:t>
          </w:r>
        </w:p>
      </w:docPartBody>
    </w:docPart>
    <w:docPart>
      <w:docPartPr>
        <w:name w:val="766EC8A09B36415BAA3F4B4714E61F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94BC8A-99EF-473F-A73E-325BBE7866AB}"/>
      </w:docPartPr>
      <w:docPartBody>
        <w:p w:rsidR="004D790D" w:rsidRDefault="00000000">
          <w:pPr>
            <w:pStyle w:val="766EC8A09B36415BAA3F4B4714E61F98"/>
          </w:pPr>
          <w:r w:rsidRPr="00931CD0">
            <w:rPr>
              <w:rStyle w:val="a3"/>
            </w:rPr>
            <w:t>Click or tap to enter a date.</w:t>
          </w:r>
        </w:p>
      </w:docPartBody>
    </w:docPart>
    <w:docPart>
      <w:docPartPr>
        <w:name w:val="1EB20E3BE5FA41B4B0DD3C0ED9CED3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C40D46-3382-4209-B897-58F2677C1C43}"/>
      </w:docPartPr>
      <w:docPartBody>
        <w:p w:rsidR="004D790D" w:rsidRDefault="00000000">
          <w:pPr>
            <w:pStyle w:val="1EB20E3BE5FA41B4B0DD3C0ED9CED3B0"/>
          </w:pPr>
          <w:r w:rsidRPr="00931CD0">
            <w:rPr>
              <w:rStyle w:val="a3"/>
            </w:rPr>
            <w:t>Click or tap to enter a date.</w:t>
          </w:r>
        </w:p>
      </w:docPartBody>
    </w:docPart>
    <w:docPart>
      <w:docPartPr>
        <w:name w:val="67C614FED0FE41B1B6E9E18A02EC20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5A1596-D449-4386-97FE-C77DFE90CAC0}"/>
      </w:docPartPr>
      <w:docPartBody>
        <w:p w:rsidR="004D790D" w:rsidRDefault="00000000">
          <w:pPr>
            <w:pStyle w:val="67C614FED0FE41B1B6E9E18A02EC20EA"/>
          </w:pPr>
          <w:r w:rsidRPr="00931CD0">
            <w:rPr>
              <w:rStyle w:val="a3"/>
            </w:rPr>
            <w:t>Choose an item.</w:t>
          </w:r>
        </w:p>
      </w:docPartBody>
    </w:docPart>
    <w:docPart>
      <w:docPartPr>
        <w:name w:val="C6149DD9307541BF99A71833A2E97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62AE88-A0F0-4811-9029-E73F4CEE2773}"/>
      </w:docPartPr>
      <w:docPartBody>
        <w:p w:rsidR="004D790D" w:rsidRDefault="00000000">
          <w:pPr>
            <w:pStyle w:val="C6149DD9307541BF99A71833A2E9798F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FB5994A58E6F4909B8AC047C3C9C50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63C10-F774-4058-B107-2DC3C27E4955}"/>
      </w:docPartPr>
      <w:docPartBody>
        <w:p w:rsidR="004D790D" w:rsidRDefault="00000000">
          <w:pPr>
            <w:pStyle w:val="FB5994A58E6F4909B8AC047C3C9C5048"/>
          </w:pPr>
          <w:r w:rsidRPr="00931CD0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966CAA3AB3473C8C41D8EA2C7F0B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FADD9C-1B3F-4884-80BD-3A4792C86D3A}"/>
      </w:docPartPr>
      <w:docPartBody>
        <w:p w:rsidR="004D790D" w:rsidRDefault="00000000">
          <w:pPr>
            <w:pStyle w:val="73966CAA3AB3473C8C41D8EA2C7F0BAE"/>
          </w:pPr>
          <w:r w:rsidRPr="00931CD0">
            <w:rPr>
              <w:rStyle w:val="a3"/>
            </w:rPr>
            <w:t>Choose an item.</w:t>
          </w:r>
        </w:p>
      </w:docPartBody>
    </w:docPart>
    <w:docPart>
      <w:docPartPr>
        <w:name w:val="A73166CF99C84D0FB5594E78B07BFA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587DB4-3687-4F1C-B4D9-2410ED482512}"/>
      </w:docPartPr>
      <w:docPartBody>
        <w:p w:rsidR="004D790D" w:rsidRDefault="00000000">
          <w:pPr>
            <w:pStyle w:val="A73166CF99C84D0FB5594E78B07BFAB8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3E01A694D45E4E6395B112935ACB92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9BF87-3DB7-421E-9D49-E1404AE7FE6D}"/>
      </w:docPartPr>
      <w:docPartBody>
        <w:p w:rsidR="004D790D" w:rsidRDefault="00000000">
          <w:pPr>
            <w:pStyle w:val="3E01A694D45E4E6395B112935ACB9252"/>
          </w:pPr>
          <w:r w:rsidRPr="00931CD0">
            <w:rPr>
              <w:rStyle w:val="a3"/>
            </w:rPr>
            <w:t>Click or tap to enter a date.</w:t>
          </w:r>
        </w:p>
      </w:docPartBody>
    </w:docPart>
    <w:docPart>
      <w:docPartPr>
        <w:name w:val="34D3F958212243E9A50D8508B1BD98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15AB6C-D108-45F7-92D7-B0EC56BBB955}"/>
      </w:docPartPr>
      <w:docPartBody>
        <w:p w:rsidR="004D790D" w:rsidRDefault="00000000">
          <w:pPr>
            <w:pStyle w:val="34D3F958212243E9A50D8508B1BD9820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8BBBD99AB16941DA997735759DF3F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55127-DED9-4B8B-93CA-3C4752307792}"/>
      </w:docPartPr>
      <w:docPartBody>
        <w:p w:rsidR="004D790D" w:rsidRDefault="00000000">
          <w:pPr>
            <w:pStyle w:val="8BBBD99AB16941DA997735759DF3FACC"/>
          </w:pPr>
          <w:r w:rsidRPr="00931CD0">
            <w:rPr>
              <w:rStyle w:val="a3"/>
            </w:rPr>
            <w:t>Choose an item.</w:t>
          </w:r>
        </w:p>
      </w:docPartBody>
    </w:docPart>
    <w:docPart>
      <w:docPartPr>
        <w:name w:val="19FADA2D08A14ACF8D2E7F9DEB081B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D2DFC-F45B-485F-9514-9C9EC8C080EF}"/>
      </w:docPartPr>
      <w:docPartBody>
        <w:p w:rsidR="004D790D" w:rsidRDefault="00000000">
          <w:pPr>
            <w:pStyle w:val="19FADA2D08A14ACF8D2E7F9DEB081BE2"/>
          </w:pPr>
          <w:r w:rsidRPr="00931CD0">
            <w:rPr>
              <w:rStyle w:val="a3"/>
            </w:rPr>
            <w:t>Choose an item.</w:t>
          </w:r>
        </w:p>
      </w:docPartBody>
    </w:docPart>
    <w:docPart>
      <w:docPartPr>
        <w:name w:val="6E5DE2ACBC6F44E2B85A1F6082F493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9BBE4B-6672-4D80-AFA7-352663003CD9}"/>
      </w:docPartPr>
      <w:docPartBody>
        <w:p w:rsidR="004D790D" w:rsidRDefault="00000000">
          <w:pPr>
            <w:pStyle w:val="6E5DE2ACBC6F44E2B85A1F6082F49319"/>
          </w:pPr>
          <w:r w:rsidRPr="00931CD0">
            <w:rPr>
              <w:rStyle w:val="a3"/>
            </w:rPr>
            <w:t>Choose an item.</w:t>
          </w:r>
        </w:p>
      </w:docPartBody>
    </w:docPart>
    <w:docPart>
      <w:docPartPr>
        <w:name w:val="530C80BA186A4204B9471F000FA4BD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37088B-90F4-4190-A965-02143CCCEE4A}"/>
      </w:docPartPr>
      <w:docPartBody>
        <w:p w:rsidR="004D790D" w:rsidRDefault="00000000">
          <w:pPr>
            <w:pStyle w:val="530C80BA186A4204B9471F000FA4BD15"/>
          </w:pPr>
          <w:r w:rsidRPr="00931CD0">
            <w:rPr>
              <w:rStyle w:val="a3"/>
            </w:rPr>
            <w:t>Choose an item.</w:t>
          </w:r>
        </w:p>
      </w:docPartBody>
    </w:docPart>
    <w:docPart>
      <w:docPartPr>
        <w:name w:val="F55E77382C7243A981F4DD27F113D3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23E763-47AD-4990-8713-C2C81C6AEE20}"/>
      </w:docPartPr>
      <w:docPartBody>
        <w:p w:rsidR="004D790D" w:rsidRDefault="00000000">
          <w:pPr>
            <w:pStyle w:val="F55E77382C7243A981F4DD27F113D3E9"/>
          </w:pPr>
          <w:r w:rsidRPr="00931CD0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2E41E692D84B9EADDE5A19B191CC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7C7BFA-ADB2-4A4D-9333-47C8BEDAF34B}"/>
      </w:docPartPr>
      <w:docPartBody>
        <w:p w:rsidR="004D790D" w:rsidRDefault="00000000">
          <w:pPr>
            <w:pStyle w:val="F42E41E692D84B9EADDE5A19B191CCAD"/>
          </w:pPr>
          <w:r w:rsidRPr="00931CD0">
            <w:rPr>
              <w:rStyle w:val="a3"/>
            </w:rPr>
            <w:t>Click or tap to enter a date.</w:t>
          </w:r>
        </w:p>
      </w:docPartBody>
    </w:docPart>
    <w:docPart>
      <w:docPartPr>
        <w:name w:val="4EFBFEC028084F28884A8C61DE1BD3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9C35-DAA4-4A73-9251-B6054863B9FD}"/>
      </w:docPartPr>
      <w:docPartBody>
        <w:p w:rsidR="004D790D" w:rsidRDefault="00000000">
          <w:pPr>
            <w:pStyle w:val="4EFBFEC028084F28884A8C61DE1BD3F2"/>
          </w:pPr>
          <w:r w:rsidRPr="00A01047">
            <w:rPr>
              <w:rStyle w:val="a3"/>
            </w:rPr>
            <w:t>Click or tap here to enter text.</w:t>
          </w:r>
        </w:p>
      </w:docPartBody>
    </w:docPart>
    <w:docPart>
      <w:docPartPr>
        <w:name w:val="672035EAC07B4B368202830C062C62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A4EC02-BBD3-404E-BE0C-C19F181B151C}"/>
      </w:docPartPr>
      <w:docPartBody>
        <w:p w:rsidR="004D790D" w:rsidRDefault="00000000">
          <w:pPr>
            <w:pStyle w:val="672035EAC07B4B368202830C062C627B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EEEB8CBE8F2740FFA99ED0EEE3BB74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D4F73C-8E40-4211-AE18-B383CBB5F38E}"/>
      </w:docPartPr>
      <w:docPartBody>
        <w:p w:rsidR="004D790D" w:rsidRDefault="00000000">
          <w:pPr>
            <w:pStyle w:val="EEEB8CBE8F2740FFA99ED0EEE3BB74B0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961BCC53AE8C4782B2489F11D0C1DB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98C148-997E-4DD8-8E05-C9D499C64DE7}"/>
      </w:docPartPr>
      <w:docPartBody>
        <w:p w:rsidR="00000000" w:rsidRDefault="004D790D" w:rsidP="004D790D">
          <w:pPr>
            <w:pStyle w:val="961BCC53AE8C4782B2489F11D0C1DB5F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E33EF0DF5FAB43F49AE0A1BF063A85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478142-B8E1-4552-BD0B-F88BC35A3EA5}"/>
      </w:docPartPr>
      <w:docPartBody>
        <w:p w:rsidR="00000000" w:rsidRDefault="004D790D" w:rsidP="004D790D">
          <w:pPr>
            <w:pStyle w:val="E33EF0DF5FAB43F49AE0A1BF063A8573"/>
          </w:pPr>
          <w:r w:rsidRPr="00931CD0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84AE16604284B52A1B8BF7311C6D6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628956-003B-40EC-91F4-B1DC631E2F9D}"/>
      </w:docPartPr>
      <w:docPartBody>
        <w:p w:rsidR="00000000" w:rsidRDefault="004D790D" w:rsidP="004D790D">
          <w:pPr>
            <w:pStyle w:val="984AE16604284B52A1B8BF7311C6D6AF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C621F30EA6BA421F8326A5AE70BCAA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B17D9E-FE93-490D-94C6-FF1DB2276758}"/>
      </w:docPartPr>
      <w:docPartBody>
        <w:p w:rsidR="00000000" w:rsidRDefault="004D790D" w:rsidP="004D790D">
          <w:pPr>
            <w:pStyle w:val="C621F30EA6BA421F8326A5AE70BCAA6E"/>
          </w:pPr>
          <w:r w:rsidRPr="00931CD0">
            <w:rPr>
              <w:rStyle w:val="a3"/>
            </w:rPr>
            <w:t>Click or tap to enter a date.</w:t>
          </w:r>
        </w:p>
      </w:docPartBody>
    </w:docPart>
    <w:docPart>
      <w:docPartPr>
        <w:name w:val="31883DA34BD24B17A9385ED536313A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6EFF3C-D0B2-4E14-8B9E-2405C66460B8}"/>
      </w:docPartPr>
      <w:docPartBody>
        <w:p w:rsidR="00000000" w:rsidRDefault="004D790D" w:rsidP="004D790D">
          <w:pPr>
            <w:pStyle w:val="31883DA34BD24B17A9385ED536313A4F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5F3C4F0634BA41D7A6893345D70A1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717836-45D0-4125-9F56-AB7177D3E072}"/>
      </w:docPartPr>
      <w:docPartBody>
        <w:p w:rsidR="00000000" w:rsidRDefault="004D790D" w:rsidP="004D790D">
          <w:pPr>
            <w:pStyle w:val="5F3C4F0634BA41D7A6893345D70A16E1"/>
          </w:pPr>
          <w:r w:rsidRPr="00931CD0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8404E49263B4753B8308ECB184015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7285E2-FC7D-444C-82B6-C794505E307C}"/>
      </w:docPartPr>
      <w:docPartBody>
        <w:p w:rsidR="00000000" w:rsidRDefault="004D790D" w:rsidP="004D790D">
          <w:pPr>
            <w:pStyle w:val="B8404E49263B4753B8308ECB1840159A"/>
          </w:pPr>
          <w:r w:rsidRPr="00931CD0">
            <w:rPr>
              <w:rStyle w:val="a3"/>
            </w:rPr>
            <w:t>Choose an item.</w:t>
          </w:r>
        </w:p>
      </w:docPartBody>
    </w:docPart>
    <w:docPart>
      <w:docPartPr>
        <w:name w:val="6B7E06BFA5584C2D969399CB22491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35154-5C5C-4C92-BBE6-7E703D2986D1}"/>
      </w:docPartPr>
      <w:docPartBody>
        <w:p w:rsidR="00000000" w:rsidRDefault="004D790D" w:rsidP="004D790D">
          <w:pPr>
            <w:pStyle w:val="6B7E06BFA5584C2D969399CB22491480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96020C447EF749D2A593E43D822519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E5488-EE7A-4906-9AA7-339FA2E5C240}"/>
      </w:docPartPr>
      <w:docPartBody>
        <w:p w:rsidR="00000000" w:rsidRDefault="004D790D" w:rsidP="004D790D">
          <w:pPr>
            <w:pStyle w:val="96020C447EF749D2A593E43D822519DF"/>
          </w:pPr>
          <w:r w:rsidRPr="00FF1D0D">
            <w:rPr>
              <w:rStyle w:val="a3"/>
              <w:lang w:val="en-US"/>
            </w:rPr>
            <w:t>Click or tap to enter a date.</w:t>
          </w:r>
        </w:p>
      </w:docPartBody>
    </w:docPart>
    <w:docPart>
      <w:docPartPr>
        <w:name w:val="DCAEA85F8812434BA057178EE050F4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66AEA2-FE2F-44D7-8BFE-D81E677520D0}"/>
      </w:docPartPr>
      <w:docPartBody>
        <w:p w:rsidR="00000000" w:rsidRDefault="004D790D" w:rsidP="004D790D">
          <w:pPr>
            <w:pStyle w:val="DCAEA85F8812434BA057178EE050F4D7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53495993517949C7952A2C71C15EEF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D886A9-3D39-4A8D-B89D-F1299CF8FA1A}"/>
      </w:docPartPr>
      <w:docPartBody>
        <w:p w:rsidR="00000000" w:rsidRDefault="004D790D" w:rsidP="004D790D">
          <w:pPr>
            <w:pStyle w:val="53495993517949C7952A2C71C15EEFB9"/>
          </w:pPr>
          <w:r w:rsidRPr="00931CD0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6155E75D1674B4DA43AA4C11BE23A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3FD266-38A2-42A7-9120-6E9F7B342C51}"/>
      </w:docPartPr>
      <w:docPartBody>
        <w:p w:rsidR="00000000" w:rsidRDefault="004D790D" w:rsidP="004D790D">
          <w:pPr>
            <w:pStyle w:val="B6155E75D1674B4DA43AA4C11BE23A19"/>
          </w:pPr>
          <w:r w:rsidRPr="00931CD0">
            <w:rPr>
              <w:rStyle w:val="a3"/>
            </w:rPr>
            <w:t>Choose an item.</w:t>
          </w:r>
        </w:p>
      </w:docPartBody>
    </w:docPart>
    <w:docPart>
      <w:docPartPr>
        <w:name w:val="44EB678F916A49D89D53616181573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4E240-E4FE-4AFC-982D-18AE5B78F7DC}"/>
      </w:docPartPr>
      <w:docPartBody>
        <w:p w:rsidR="00000000" w:rsidRDefault="004D790D" w:rsidP="004D790D">
          <w:pPr>
            <w:pStyle w:val="44EB678F916A49D89D53616181573AB6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DFB5AAB43383433ABFA3C44759E42B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178DDD-C7BE-4A0C-B7B1-C21CEDE2DA38}"/>
      </w:docPartPr>
      <w:docPartBody>
        <w:p w:rsidR="00000000" w:rsidRDefault="004D790D" w:rsidP="004D790D">
          <w:pPr>
            <w:pStyle w:val="DFB5AAB43383433ABFA3C44759E42B62"/>
          </w:pPr>
          <w:r w:rsidRPr="00FF1D0D">
            <w:rPr>
              <w:rStyle w:val="a3"/>
              <w:lang w:val="en-US"/>
            </w:rPr>
            <w:t>Click or tap to enter a date.</w:t>
          </w:r>
        </w:p>
      </w:docPartBody>
    </w:docPart>
    <w:docPart>
      <w:docPartPr>
        <w:name w:val="42B092BCD19B4CF1BF70E9D58C3A69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66A0E8-ED75-468E-8DCC-A10EC5A61627}"/>
      </w:docPartPr>
      <w:docPartBody>
        <w:p w:rsidR="00000000" w:rsidRDefault="004D790D" w:rsidP="004D790D">
          <w:pPr>
            <w:pStyle w:val="42B092BCD19B4CF1BF70E9D58C3A6963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3C92337FE49A405390CFDB0AB922A5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9F947D-8263-4FF6-B78A-30938EC6FEFC}"/>
      </w:docPartPr>
      <w:docPartBody>
        <w:p w:rsidR="00000000" w:rsidRDefault="004D790D" w:rsidP="004D790D">
          <w:pPr>
            <w:pStyle w:val="3C92337FE49A405390CFDB0AB922A5D4"/>
          </w:pPr>
          <w:r w:rsidRPr="00931CD0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5F0F1CDBA84EE8AB042CC21FC5B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D56559-7D1F-429E-88A2-12FEBE93E2BF}"/>
      </w:docPartPr>
      <w:docPartBody>
        <w:p w:rsidR="00000000" w:rsidRDefault="004D790D" w:rsidP="004D790D">
          <w:pPr>
            <w:pStyle w:val="345F0F1CDBA84EE8AB042CC21FC5BB7B"/>
          </w:pPr>
          <w:r w:rsidRPr="00931CD0">
            <w:rPr>
              <w:rStyle w:val="a3"/>
            </w:rPr>
            <w:t>Choose an item.</w:t>
          </w:r>
        </w:p>
      </w:docPartBody>
    </w:docPart>
    <w:docPart>
      <w:docPartPr>
        <w:name w:val="955ED50F9DA44FD58C15E067040ED8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A8A3F-C4CB-4C57-9569-B3484F84A860}"/>
      </w:docPartPr>
      <w:docPartBody>
        <w:p w:rsidR="00000000" w:rsidRDefault="004D790D" w:rsidP="004D790D">
          <w:pPr>
            <w:pStyle w:val="955ED50F9DA44FD58C15E067040ED80A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2E2C1A23512D4B93907C4B41F29ED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693ADF-E4DE-4C91-BF6E-6831D452A1CD}"/>
      </w:docPartPr>
      <w:docPartBody>
        <w:p w:rsidR="00000000" w:rsidRDefault="004D790D" w:rsidP="004D790D">
          <w:pPr>
            <w:pStyle w:val="2E2C1A23512D4B93907C4B41F29EDD03"/>
          </w:pPr>
          <w:r w:rsidRPr="00FF1D0D">
            <w:rPr>
              <w:rStyle w:val="a3"/>
              <w:lang w:val="en-US"/>
            </w:rPr>
            <w:t>Click or tap to enter a date.</w:t>
          </w:r>
        </w:p>
      </w:docPartBody>
    </w:docPart>
    <w:docPart>
      <w:docPartPr>
        <w:name w:val="8575D8F16D814A24B605777CE03011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1A294F-B0E3-4D3C-A316-54717F5819AB}"/>
      </w:docPartPr>
      <w:docPartBody>
        <w:p w:rsidR="00000000" w:rsidRDefault="004D790D" w:rsidP="004D790D">
          <w:pPr>
            <w:pStyle w:val="8575D8F16D814A24B605777CE030119A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CAE69E7723CB473D909C5F8D1C8446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707B60-EFA2-4BAF-BB6A-EEECE25575D5}"/>
      </w:docPartPr>
      <w:docPartBody>
        <w:p w:rsidR="00000000" w:rsidRDefault="004D790D" w:rsidP="004D790D">
          <w:pPr>
            <w:pStyle w:val="CAE69E7723CB473D909C5F8D1C84460D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263C86797B60400AB9429044694BE4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C18060-543D-4192-9AAA-C5FA0ABF0B40}"/>
      </w:docPartPr>
      <w:docPartBody>
        <w:p w:rsidR="00000000" w:rsidRDefault="004D790D" w:rsidP="004D790D">
          <w:pPr>
            <w:pStyle w:val="263C86797B60400AB9429044694BE444"/>
          </w:pPr>
          <w:r w:rsidRPr="00931CD0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7821408AEA84EC2B90B2A6492AF2A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BBCE86-C869-4D02-BAEC-14FB5EA332D9}"/>
      </w:docPartPr>
      <w:docPartBody>
        <w:p w:rsidR="00000000" w:rsidRDefault="004D790D" w:rsidP="004D790D">
          <w:pPr>
            <w:pStyle w:val="37821408AEA84EC2B90B2A6492AF2AD7"/>
          </w:pPr>
          <w:r w:rsidRPr="00931CD0">
            <w:rPr>
              <w:rStyle w:val="a3"/>
            </w:rPr>
            <w:t>Click or tap to enter a date.</w:t>
          </w:r>
        </w:p>
      </w:docPartBody>
    </w:docPart>
    <w:docPart>
      <w:docPartPr>
        <w:name w:val="2B3A80C562434061A09F70AC7C5848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BC93FF-4FD1-4CEB-B494-FA54EACE62D6}"/>
      </w:docPartPr>
      <w:docPartBody>
        <w:p w:rsidR="00000000" w:rsidRDefault="004D790D" w:rsidP="004D790D">
          <w:pPr>
            <w:pStyle w:val="2B3A80C562434061A09F70AC7C58487E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9D6C1BA221724085B8CF03692E611D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F9FF22-C978-47FB-93A1-5C0076FA2AE6}"/>
      </w:docPartPr>
      <w:docPartBody>
        <w:p w:rsidR="00000000" w:rsidRDefault="004D790D" w:rsidP="004D790D">
          <w:pPr>
            <w:pStyle w:val="9D6C1BA221724085B8CF03692E611DE0"/>
          </w:pPr>
          <w:r w:rsidRPr="00931CD0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59E1B5412A64E3BB7D4AD48F7EBB7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0A7939-F8BA-4DE6-8119-F397448B8A56}"/>
      </w:docPartPr>
      <w:docPartBody>
        <w:p w:rsidR="00000000" w:rsidRDefault="004D790D" w:rsidP="004D790D">
          <w:pPr>
            <w:pStyle w:val="F59E1B5412A64E3BB7D4AD48F7EBB7BA"/>
          </w:pPr>
          <w:r w:rsidRPr="00931CD0">
            <w:rPr>
              <w:rStyle w:val="a3"/>
            </w:rPr>
            <w:t>Click or tap to enter a date.</w:t>
          </w:r>
        </w:p>
      </w:docPartBody>
    </w:docPart>
    <w:docPart>
      <w:docPartPr>
        <w:name w:val="FA46BEB0B1BB462294A164602A1FE8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1BC5B2-F091-4C44-979C-4B267A084A60}"/>
      </w:docPartPr>
      <w:docPartBody>
        <w:p w:rsidR="00000000" w:rsidRDefault="004D790D" w:rsidP="004D790D">
          <w:pPr>
            <w:pStyle w:val="FA46BEB0B1BB462294A164602A1FE838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F8127E2009CC435B9763DA87C0AA71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6E8B38-1B3D-49DE-8F5A-5A8BDEA74D22}"/>
      </w:docPartPr>
      <w:docPartBody>
        <w:p w:rsidR="00000000" w:rsidRDefault="004D790D" w:rsidP="004D790D">
          <w:pPr>
            <w:pStyle w:val="F8127E2009CC435B9763DA87C0AA7185"/>
          </w:pPr>
          <w:r w:rsidRPr="00931CD0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843535EF7D04F97BFF4D47C5EF42B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539DDD-E17D-40B3-9B45-CAA0FC8447BA}"/>
      </w:docPartPr>
      <w:docPartBody>
        <w:p w:rsidR="00000000" w:rsidRDefault="004D790D" w:rsidP="004D790D">
          <w:pPr>
            <w:pStyle w:val="9843535EF7D04F97BFF4D47C5EF42BE0"/>
          </w:pPr>
          <w:r w:rsidRPr="00931CD0">
            <w:rPr>
              <w:rStyle w:val="a3"/>
            </w:rPr>
            <w:t>Click or tap to enter a date.</w:t>
          </w:r>
        </w:p>
      </w:docPartBody>
    </w:docPart>
    <w:docPart>
      <w:docPartPr>
        <w:name w:val="397A513905C149C2BC96584735893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A89ED1-8940-4331-9B30-02873662AF40}"/>
      </w:docPartPr>
      <w:docPartBody>
        <w:p w:rsidR="00000000" w:rsidRDefault="004D790D" w:rsidP="004D790D">
          <w:pPr>
            <w:pStyle w:val="397A513905C149C2BC96584735893540"/>
          </w:pPr>
          <w:r w:rsidRPr="00931CD0">
            <w:rPr>
              <w:rStyle w:val="a3"/>
            </w:rPr>
            <w:t>Click or tap here to enter text.</w:t>
          </w:r>
        </w:p>
      </w:docPartBody>
    </w:docPart>
    <w:docPart>
      <w:docPartPr>
        <w:name w:val="E28A8DCFDBCB466D863C73F584E8A4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51B0AB-EC1E-4B20-BF04-EF91E75C90EA}"/>
      </w:docPartPr>
      <w:docPartBody>
        <w:p w:rsidR="00000000" w:rsidRDefault="004D790D" w:rsidP="004D790D">
          <w:pPr>
            <w:pStyle w:val="E28A8DCFDBCB466D863C73F584E8A4B1"/>
          </w:pPr>
          <w:r>
            <w:rPr>
              <w:rStyle w:val="a5"/>
            </w:rPr>
            <w:t>000000</w:t>
          </w:r>
        </w:p>
      </w:docPartBody>
    </w:docPart>
    <w:docPart>
      <w:docPartPr>
        <w:name w:val="0EB3FC62065D4FBCB830AB871FD74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9317B2-0467-4B3D-8874-0601A0E4737E}"/>
      </w:docPartPr>
      <w:docPartBody>
        <w:p w:rsidR="00000000" w:rsidRDefault="004D790D" w:rsidP="004D790D">
          <w:pPr>
            <w:pStyle w:val="0EB3FC62065D4FBCB830AB871FD7442E"/>
          </w:pPr>
          <w:r>
            <w:rPr>
              <w:rStyle w:val="a5"/>
            </w:rPr>
            <w:t>000000</w:t>
          </w:r>
        </w:p>
      </w:docPartBody>
    </w:docPart>
    <w:docPart>
      <w:docPartPr>
        <w:name w:val="73AE6D1A2C834162848B019A715A0F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D6741-E579-411B-ACD9-BA6C10F9A956}"/>
      </w:docPartPr>
      <w:docPartBody>
        <w:p w:rsidR="00000000" w:rsidRDefault="004D790D" w:rsidP="004D790D">
          <w:pPr>
            <w:pStyle w:val="73AE6D1A2C834162848B019A715A0F47"/>
          </w:pPr>
          <w:r>
            <w:rPr>
              <w:rStyle w:val="a5"/>
            </w:rPr>
            <w:t>000000</w:t>
          </w:r>
        </w:p>
      </w:docPartBody>
    </w:docPart>
    <w:docPart>
      <w:docPartPr>
        <w:name w:val="BADD508A8E4443349C8DD408E4689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7F251E-CB4D-43CC-AF38-CCB35AE2CD36}"/>
      </w:docPartPr>
      <w:docPartBody>
        <w:p w:rsidR="00000000" w:rsidRDefault="004D790D" w:rsidP="004D790D">
          <w:pPr>
            <w:pStyle w:val="BADD508A8E4443349C8DD408E468955D"/>
          </w:pPr>
          <w:r>
            <w:rPr>
              <w:rStyle w:val="a5"/>
            </w:rPr>
            <w:t>000000</w:t>
          </w:r>
        </w:p>
      </w:docPartBody>
    </w:docPart>
    <w:docPart>
      <w:docPartPr>
        <w:name w:val="DB256A4CF7EF4BC181223034BFD31C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BDEE1B-6861-4DCF-85FB-5B82B023A062}"/>
      </w:docPartPr>
      <w:docPartBody>
        <w:p w:rsidR="00000000" w:rsidRDefault="004D790D" w:rsidP="004D790D">
          <w:pPr>
            <w:pStyle w:val="DB256A4CF7EF4BC181223034BFD31CD8"/>
          </w:pPr>
          <w:r>
            <w:rPr>
              <w:rStyle w:val="a5"/>
            </w:rPr>
            <w:t>000000</w:t>
          </w:r>
        </w:p>
      </w:docPartBody>
    </w:docPart>
    <w:docPart>
      <w:docPartPr>
        <w:name w:val="D86567028E8D4E648BE6616678EB11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AC4E2A-9726-4FA3-A048-573ABD2D0FCF}"/>
      </w:docPartPr>
      <w:docPartBody>
        <w:p w:rsidR="00000000" w:rsidRDefault="004D790D" w:rsidP="004D790D">
          <w:pPr>
            <w:pStyle w:val="D86567028E8D4E648BE6616678EB11DC"/>
          </w:pPr>
          <w:r>
            <w:rPr>
              <w:rStyle w:val="a5"/>
            </w:rPr>
            <w:t>000000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11"/>
    <w:rsid w:val="00402100"/>
    <w:rsid w:val="004D790D"/>
    <w:rsid w:val="00641B11"/>
    <w:rsid w:val="00C9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90D"/>
    <w:rPr>
      <w:color w:val="808080"/>
    </w:rPr>
  </w:style>
  <w:style w:type="paragraph" w:customStyle="1" w:styleId="2C24B8F002DB433391CFEAE09B5C75AB">
    <w:name w:val="2C24B8F002DB433391CFEAE09B5C75AB"/>
  </w:style>
  <w:style w:type="paragraph" w:styleId="a4">
    <w:name w:val="Title"/>
    <w:basedOn w:val="a"/>
    <w:next w:val="a"/>
    <w:link w:val="a5"/>
    <w:uiPriority w:val="10"/>
    <w:qFormat/>
    <w:rsid w:val="004D790D"/>
    <w:pPr>
      <w:spacing w:after="0" w:line="240" w:lineRule="auto"/>
      <w:contextualSpacing/>
      <w:jc w:val="center"/>
    </w:pPr>
    <w:rPr>
      <w:rFonts w:ascii="Consolas" w:eastAsiaTheme="majorEastAsia" w:hAnsi="Consolas" w:cstheme="majorBidi"/>
      <w:color w:val="2F5496" w:themeColor="accent1" w:themeShade="BF"/>
      <w:spacing w:val="-7"/>
      <w:sz w:val="56"/>
      <w:szCs w:val="56"/>
      <w:lang w:eastAsia="en-US"/>
    </w:rPr>
  </w:style>
  <w:style w:type="character" w:customStyle="1" w:styleId="a5">
    <w:name w:val="Заголовок Знак"/>
    <w:basedOn w:val="a0"/>
    <w:link w:val="a4"/>
    <w:uiPriority w:val="10"/>
    <w:rsid w:val="004D790D"/>
    <w:rPr>
      <w:rFonts w:ascii="Consolas" w:eastAsiaTheme="majorEastAsia" w:hAnsi="Consolas" w:cstheme="majorBidi"/>
      <w:color w:val="2F5496" w:themeColor="accent1" w:themeShade="BF"/>
      <w:spacing w:val="-7"/>
      <w:sz w:val="56"/>
      <w:szCs w:val="56"/>
      <w:lang w:eastAsia="en-US"/>
    </w:rPr>
  </w:style>
  <w:style w:type="paragraph" w:customStyle="1" w:styleId="1FF419F4B2D64277A4318DA2C3E4291D">
    <w:name w:val="1FF419F4B2D64277A4318DA2C3E4291D"/>
  </w:style>
  <w:style w:type="paragraph" w:customStyle="1" w:styleId="E95BBAEA11E7404499F487AD8D87A781">
    <w:name w:val="E95BBAEA11E7404499F487AD8D87A781"/>
  </w:style>
  <w:style w:type="paragraph" w:customStyle="1" w:styleId="71807906136444729FAB705DF9075C7D">
    <w:name w:val="71807906136444729FAB705DF9075C7D"/>
  </w:style>
  <w:style w:type="paragraph" w:customStyle="1" w:styleId="C228A17A2D2C49B9ABEAAB939B779939">
    <w:name w:val="C228A17A2D2C49B9ABEAAB939B779939"/>
  </w:style>
  <w:style w:type="paragraph" w:customStyle="1" w:styleId="8735277232C842D9B4F6B76BDCD8BAAC">
    <w:name w:val="8735277232C842D9B4F6B76BDCD8BAAC"/>
  </w:style>
  <w:style w:type="paragraph" w:customStyle="1" w:styleId="F48492DF6CEC442CA09092D793F175AB">
    <w:name w:val="F48492DF6CEC442CA09092D793F175AB"/>
  </w:style>
  <w:style w:type="paragraph" w:customStyle="1" w:styleId="41C2A2120B1049BBA2964F93D8EB5BA7">
    <w:name w:val="41C2A2120B1049BBA2964F93D8EB5BA7"/>
  </w:style>
  <w:style w:type="paragraph" w:customStyle="1" w:styleId="8E1C24F60F954650B855A9C99CE60B0A">
    <w:name w:val="8E1C24F60F954650B855A9C99CE60B0A"/>
  </w:style>
  <w:style w:type="paragraph" w:customStyle="1" w:styleId="6473727207CE49A08EFA317AF5633038">
    <w:name w:val="6473727207CE49A08EFA317AF5633038"/>
  </w:style>
  <w:style w:type="paragraph" w:customStyle="1" w:styleId="D26F5DB1960F484A872D691D5EA05E8E">
    <w:name w:val="D26F5DB1960F484A872D691D5EA05E8E"/>
  </w:style>
  <w:style w:type="paragraph" w:customStyle="1" w:styleId="007C9DDEA4E1465696E539E0CBE8CB96">
    <w:name w:val="007C9DDEA4E1465696E539E0CBE8CB96"/>
  </w:style>
  <w:style w:type="paragraph" w:customStyle="1" w:styleId="E90651DE7C064A988921EDA5F021575A">
    <w:name w:val="E90651DE7C064A988921EDA5F021575A"/>
  </w:style>
  <w:style w:type="paragraph" w:customStyle="1" w:styleId="85DFB0F13AF742F8BFC109E4A784095B">
    <w:name w:val="85DFB0F13AF742F8BFC109E4A784095B"/>
  </w:style>
  <w:style w:type="paragraph" w:customStyle="1" w:styleId="EE070293F3834B95AF56154DDDA59C99">
    <w:name w:val="EE070293F3834B95AF56154DDDA59C99"/>
  </w:style>
  <w:style w:type="paragraph" w:customStyle="1" w:styleId="17298ACDD63442A7B2CD66B6CBA5F20B">
    <w:name w:val="17298ACDD63442A7B2CD66B6CBA5F20B"/>
  </w:style>
  <w:style w:type="paragraph" w:customStyle="1" w:styleId="A6E4E588457D443FAB975835D909B69E">
    <w:name w:val="A6E4E588457D443FAB975835D909B69E"/>
  </w:style>
  <w:style w:type="paragraph" w:customStyle="1" w:styleId="76C4250D6BB145DE8D219DEB6D314895">
    <w:name w:val="76C4250D6BB145DE8D219DEB6D314895"/>
  </w:style>
  <w:style w:type="paragraph" w:customStyle="1" w:styleId="A75410B4FB084BAF8D11498C89BAF75D">
    <w:name w:val="A75410B4FB084BAF8D11498C89BAF75D"/>
  </w:style>
  <w:style w:type="paragraph" w:customStyle="1" w:styleId="56C78B2B682C40539DD97F28D493235D">
    <w:name w:val="56C78B2B682C40539DD97F28D493235D"/>
  </w:style>
  <w:style w:type="paragraph" w:customStyle="1" w:styleId="CC1E505D68684F8F8EE709612286766B">
    <w:name w:val="CC1E505D68684F8F8EE709612286766B"/>
  </w:style>
  <w:style w:type="paragraph" w:customStyle="1" w:styleId="CC1945EBAEF24292B5DD0DF690DCD760">
    <w:name w:val="CC1945EBAEF24292B5DD0DF690DCD760"/>
  </w:style>
  <w:style w:type="paragraph" w:customStyle="1" w:styleId="493E4F92E0514EC59E9BD61918FEB987">
    <w:name w:val="493E4F92E0514EC59E9BD61918FEB987"/>
  </w:style>
  <w:style w:type="paragraph" w:customStyle="1" w:styleId="5C8CC8250A22426A96F822BCCE2DD8EA">
    <w:name w:val="5C8CC8250A22426A96F822BCCE2DD8EA"/>
  </w:style>
  <w:style w:type="paragraph" w:customStyle="1" w:styleId="0BD64DA14F6544C18EA09D9FE1097712">
    <w:name w:val="0BD64DA14F6544C18EA09D9FE1097712"/>
  </w:style>
  <w:style w:type="paragraph" w:customStyle="1" w:styleId="FC0D91D0A78B417EA883FC76A91008B0">
    <w:name w:val="FC0D91D0A78B417EA883FC76A91008B0"/>
  </w:style>
  <w:style w:type="paragraph" w:customStyle="1" w:styleId="2C4A286545774208BC07B82E1475B177">
    <w:name w:val="2C4A286545774208BC07B82E1475B177"/>
  </w:style>
  <w:style w:type="paragraph" w:customStyle="1" w:styleId="766EC8A09B36415BAA3F4B4714E61F98">
    <w:name w:val="766EC8A09B36415BAA3F4B4714E61F98"/>
  </w:style>
  <w:style w:type="paragraph" w:customStyle="1" w:styleId="1EB20E3BE5FA41B4B0DD3C0ED9CED3B0">
    <w:name w:val="1EB20E3BE5FA41B4B0DD3C0ED9CED3B0"/>
  </w:style>
  <w:style w:type="paragraph" w:customStyle="1" w:styleId="67C614FED0FE41B1B6E9E18A02EC20EA">
    <w:name w:val="67C614FED0FE41B1B6E9E18A02EC20EA"/>
  </w:style>
  <w:style w:type="paragraph" w:customStyle="1" w:styleId="C6149DD9307541BF99A71833A2E9798F">
    <w:name w:val="C6149DD9307541BF99A71833A2E9798F"/>
  </w:style>
  <w:style w:type="paragraph" w:customStyle="1" w:styleId="FB5994A58E6F4909B8AC047C3C9C5048">
    <w:name w:val="FB5994A58E6F4909B8AC047C3C9C5048"/>
  </w:style>
  <w:style w:type="paragraph" w:customStyle="1" w:styleId="8D3EBD5488C44C95A2917CE2BEEF1D15">
    <w:name w:val="8D3EBD5488C44C95A2917CE2BEEF1D15"/>
  </w:style>
  <w:style w:type="paragraph" w:customStyle="1" w:styleId="C5D95CF64E4E41C5A457C66119E581E9">
    <w:name w:val="C5D95CF64E4E41C5A457C66119E581E9"/>
  </w:style>
  <w:style w:type="paragraph" w:customStyle="1" w:styleId="D82BA887692E4E5EAF27B9B441AA783E">
    <w:name w:val="D82BA887692E4E5EAF27B9B441AA783E"/>
  </w:style>
  <w:style w:type="paragraph" w:customStyle="1" w:styleId="2444747C10DE4B0E8F909A808D9F375E">
    <w:name w:val="2444747C10DE4B0E8F909A808D9F375E"/>
  </w:style>
  <w:style w:type="paragraph" w:customStyle="1" w:styleId="3E932159459F44869956FB659F54CC3E">
    <w:name w:val="3E932159459F44869956FB659F54CC3E"/>
  </w:style>
  <w:style w:type="paragraph" w:customStyle="1" w:styleId="D528DBFEE71140D9AF241D1D4F546FA8">
    <w:name w:val="D528DBFEE71140D9AF241D1D4F546FA8"/>
  </w:style>
  <w:style w:type="paragraph" w:customStyle="1" w:styleId="D6DF6567A1B549978653A6D9C9086C78">
    <w:name w:val="D6DF6567A1B549978653A6D9C9086C78"/>
  </w:style>
  <w:style w:type="paragraph" w:customStyle="1" w:styleId="73966CAA3AB3473C8C41D8EA2C7F0BAE">
    <w:name w:val="73966CAA3AB3473C8C41D8EA2C7F0BAE"/>
  </w:style>
  <w:style w:type="paragraph" w:customStyle="1" w:styleId="A73166CF99C84D0FB5594E78B07BFAB8">
    <w:name w:val="A73166CF99C84D0FB5594E78B07BFAB8"/>
  </w:style>
  <w:style w:type="paragraph" w:customStyle="1" w:styleId="3E01A694D45E4E6395B112935ACB9252">
    <w:name w:val="3E01A694D45E4E6395B112935ACB9252"/>
  </w:style>
  <w:style w:type="paragraph" w:customStyle="1" w:styleId="34D3F958212243E9A50D8508B1BD9820">
    <w:name w:val="34D3F958212243E9A50D8508B1BD9820"/>
  </w:style>
  <w:style w:type="paragraph" w:customStyle="1" w:styleId="ACC4236FD3EF44B69C06AD8C89C208AF">
    <w:name w:val="ACC4236FD3EF44B69C06AD8C89C208AF"/>
  </w:style>
  <w:style w:type="paragraph" w:customStyle="1" w:styleId="8BBBD99AB16941DA997735759DF3FACC">
    <w:name w:val="8BBBD99AB16941DA997735759DF3FACC"/>
  </w:style>
  <w:style w:type="paragraph" w:customStyle="1" w:styleId="CCCB04552D8B4FA780FEF135A390176E">
    <w:name w:val="CCCB04552D8B4FA780FEF135A390176E"/>
  </w:style>
  <w:style w:type="paragraph" w:customStyle="1" w:styleId="19FADA2D08A14ACF8D2E7F9DEB081BE2">
    <w:name w:val="19FADA2D08A14ACF8D2E7F9DEB081BE2"/>
  </w:style>
  <w:style w:type="paragraph" w:customStyle="1" w:styleId="6759A3A3BA08466EAA1DA49956EDFB7E">
    <w:name w:val="6759A3A3BA08466EAA1DA49956EDFB7E"/>
  </w:style>
  <w:style w:type="paragraph" w:customStyle="1" w:styleId="219F0900725642B0B70A7A0C96A1FE3A">
    <w:name w:val="219F0900725642B0B70A7A0C96A1FE3A"/>
  </w:style>
  <w:style w:type="paragraph" w:customStyle="1" w:styleId="C4351BC7E63F49179A7073137682BC1B">
    <w:name w:val="C4351BC7E63F49179A7073137682BC1B"/>
  </w:style>
  <w:style w:type="paragraph" w:customStyle="1" w:styleId="7C7BE873E20F4E489DB988EB89C3FAA4">
    <w:name w:val="7C7BE873E20F4E489DB988EB89C3FAA4"/>
  </w:style>
  <w:style w:type="paragraph" w:customStyle="1" w:styleId="2D2784F8790548CCB8F65CFAC9F0D71E">
    <w:name w:val="2D2784F8790548CCB8F65CFAC9F0D71E"/>
  </w:style>
  <w:style w:type="paragraph" w:customStyle="1" w:styleId="6E5DE2ACBC6F44E2B85A1F6082F49319">
    <w:name w:val="6E5DE2ACBC6F44E2B85A1F6082F49319"/>
  </w:style>
  <w:style w:type="paragraph" w:customStyle="1" w:styleId="58DA67ED254B47D89FC215D8AAF714CB">
    <w:name w:val="58DA67ED254B47D89FC215D8AAF714CB"/>
  </w:style>
  <w:style w:type="paragraph" w:customStyle="1" w:styleId="530C80BA186A4204B9471F000FA4BD15">
    <w:name w:val="530C80BA186A4204B9471F000FA4BD15"/>
  </w:style>
  <w:style w:type="paragraph" w:customStyle="1" w:styleId="F55E77382C7243A981F4DD27F113D3E9">
    <w:name w:val="F55E77382C7243A981F4DD27F113D3E9"/>
  </w:style>
  <w:style w:type="paragraph" w:customStyle="1" w:styleId="F42E41E692D84B9EADDE5A19B191CCAD">
    <w:name w:val="F42E41E692D84B9EADDE5A19B191CCAD"/>
  </w:style>
  <w:style w:type="paragraph" w:customStyle="1" w:styleId="4EFBFEC028084F28884A8C61DE1BD3F2">
    <w:name w:val="4EFBFEC028084F28884A8C61DE1BD3F2"/>
  </w:style>
  <w:style w:type="paragraph" w:customStyle="1" w:styleId="672035EAC07B4B368202830C062C627B">
    <w:name w:val="672035EAC07B4B368202830C062C627B"/>
  </w:style>
  <w:style w:type="paragraph" w:customStyle="1" w:styleId="EEEB8CBE8F2740FFA99ED0EEE3BB74B0">
    <w:name w:val="EEEB8CBE8F2740FFA99ED0EEE3BB74B0"/>
  </w:style>
  <w:style w:type="paragraph" w:customStyle="1" w:styleId="1F9BB387F97541A79FA0FD4CB1709A8B">
    <w:name w:val="1F9BB387F97541A79FA0FD4CB1709A8B"/>
    <w:rsid w:val="00641B11"/>
  </w:style>
  <w:style w:type="paragraph" w:customStyle="1" w:styleId="14FFB8B769AD48B8A9C3AD84336395DA">
    <w:name w:val="14FFB8B769AD48B8A9C3AD84336395DA"/>
    <w:rsid w:val="00641B11"/>
  </w:style>
  <w:style w:type="paragraph" w:customStyle="1" w:styleId="6B4528AB0DA74225A18ECBD59A90FB67">
    <w:name w:val="6B4528AB0DA74225A18ECBD59A90FB67"/>
    <w:rsid w:val="00641B11"/>
  </w:style>
  <w:style w:type="paragraph" w:customStyle="1" w:styleId="5B50B66FB7C043C78A23A45F638F0520">
    <w:name w:val="5B50B66FB7C043C78A23A45F638F0520"/>
    <w:rsid w:val="00641B11"/>
  </w:style>
  <w:style w:type="paragraph" w:customStyle="1" w:styleId="35D0A5C7D28F40C183FF492181570606">
    <w:name w:val="35D0A5C7D28F40C183FF492181570606"/>
    <w:rsid w:val="00641B11"/>
  </w:style>
  <w:style w:type="paragraph" w:customStyle="1" w:styleId="7574D48CAE3C4C3CB8915A975F46B26B">
    <w:name w:val="7574D48CAE3C4C3CB8915A975F46B26B"/>
    <w:rsid w:val="00641B11"/>
  </w:style>
  <w:style w:type="paragraph" w:customStyle="1" w:styleId="88E7EDEBA96649218A7D36F41A9747C3">
    <w:name w:val="88E7EDEBA96649218A7D36F41A9747C3"/>
    <w:rsid w:val="00641B11"/>
  </w:style>
  <w:style w:type="paragraph" w:customStyle="1" w:styleId="846DDE4B293B44069E48CBB9453F5322">
    <w:name w:val="846DDE4B293B44069E48CBB9453F5322"/>
    <w:rsid w:val="004D790D"/>
  </w:style>
  <w:style w:type="paragraph" w:customStyle="1" w:styleId="2F773E4FB9A447E28396428E759524BE">
    <w:name w:val="2F773E4FB9A447E28396428E759524BE"/>
    <w:rsid w:val="004D790D"/>
  </w:style>
  <w:style w:type="paragraph" w:customStyle="1" w:styleId="6E725CB5E88C45388002D7889D3FBC44">
    <w:name w:val="6E725CB5E88C45388002D7889D3FBC44"/>
    <w:rsid w:val="004D790D"/>
  </w:style>
  <w:style w:type="paragraph" w:customStyle="1" w:styleId="3D357BF2B7A7481F9E686A99BF293A2F">
    <w:name w:val="3D357BF2B7A7481F9E686A99BF293A2F"/>
    <w:rsid w:val="004D790D"/>
  </w:style>
  <w:style w:type="paragraph" w:customStyle="1" w:styleId="961BCC53AE8C4782B2489F11D0C1DB5F">
    <w:name w:val="961BCC53AE8C4782B2489F11D0C1DB5F"/>
    <w:rsid w:val="004D790D"/>
  </w:style>
  <w:style w:type="paragraph" w:customStyle="1" w:styleId="E33EF0DF5FAB43F49AE0A1BF063A8573">
    <w:name w:val="E33EF0DF5FAB43F49AE0A1BF063A8573"/>
    <w:rsid w:val="004D790D"/>
  </w:style>
  <w:style w:type="paragraph" w:customStyle="1" w:styleId="984AE16604284B52A1B8BF7311C6D6AF">
    <w:name w:val="984AE16604284B52A1B8BF7311C6D6AF"/>
    <w:rsid w:val="004D790D"/>
  </w:style>
  <w:style w:type="paragraph" w:customStyle="1" w:styleId="C621F30EA6BA421F8326A5AE70BCAA6E">
    <w:name w:val="C621F30EA6BA421F8326A5AE70BCAA6E"/>
    <w:rsid w:val="004D790D"/>
  </w:style>
  <w:style w:type="paragraph" w:customStyle="1" w:styleId="31883DA34BD24B17A9385ED536313A4F">
    <w:name w:val="31883DA34BD24B17A9385ED536313A4F"/>
    <w:rsid w:val="004D790D"/>
  </w:style>
  <w:style w:type="paragraph" w:customStyle="1" w:styleId="5F3C4F0634BA41D7A6893345D70A16E1">
    <w:name w:val="5F3C4F0634BA41D7A6893345D70A16E1"/>
    <w:rsid w:val="004D790D"/>
  </w:style>
  <w:style w:type="paragraph" w:customStyle="1" w:styleId="B8404E49263B4753B8308ECB1840159A">
    <w:name w:val="B8404E49263B4753B8308ECB1840159A"/>
    <w:rsid w:val="004D790D"/>
  </w:style>
  <w:style w:type="paragraph" w:customStyle="1" w:styleId="6B7E06BFA5584C2D969399CB22491480">
    <w:name w:val="6B7E06BFA5584C2D969399CB22491480"/>
    <w:rsid w:val="004D790D"/>
  </w:style>
  <w:style w:type="paragraph" w:customStyle="1" w:styleId="96020C447EF749D2A593E43D822519DF">
    <w:name w:val="96020C447EF749D2A593E43D822519DF"/>
    <w:rsid w:val="004D790D"/>
  </w:style>
  <w:style w:type="paragraph" w:customStyle="1" w:styleId="DCAEA85F8812434BA057178EE050F4D7">
    <w:name w:val="DCAEA85F8812434BA057178EE050F4D7"/>
    <w:rsid w:val="004D790D"/>
  </w:style>
  <w:style w:type="paragraph" w:customStyle="1" w:styleId="53495993517949C7952A2C71C15EEFB9">
    <w:name w:val="53495993517949C7952A2C71C15EEFB9"/>
    <w:rsid w:val="004D790D"/>
  </w:style>
  <w:style w:type="paragraph" w:customStyle="1" w:styleId="B6155E75D1674B4DA43AA4C11BE23A19">
    <w:name w:val="B6155E75D1674B4DA43AA4C11BE23A19"/>
    <w:rsid w:val="004D790D"/>
  </w:style>
  <w:style w:type="paragraph" w:customStyle="1" w:styleId="44EB678F916A49D89D53616181573AB6">
    <w:name w:val="44EB678F916A49D89D53616181573AB6"/>
    <w:rsid w:val="004D790D"/>
  </w:style>
  <w:style w:type="paragraph" w:customStyle="1" w:styleId="DFB5AAB43383433ABFA3C44759E42B62">
    <w:name w:val="DFB5AAB43383433ABFA3C44759E42B62"/>
    <w:rsid w:val="004D790D"/>
  </w:style>
  <w:style w:type="paragraph" w:customStyle="1" w:styleId="42B092BCD19B4CF1BF70E9D58C3A6963">
    <w:name w:val="42B092BCD19B4CF1BF70E9D58C3A6963"/>
    <w:rsid w:val="004D790D"/>
  </w:style>
  <w:style w:type="paragraph" w:customStyle="1" w:styleId="3C92337FE49A405390CFDB0AB922A5D4">
    <w:name w:val="3C92337FE49A405390CFDB0AB922A5D4"/>
    <w:rsid w:val="004D790D"/>
  </w:style>
  <w:style w:type="paragraph" w:customStyle="1" w:styleId="345F0F1CDBA84EE8AB042CC21FC5BB7B">
    <w:name w:val="345F0F1CDBA84EE8AB042CC21FC5BB7B"/>
    <w:rsid w:val="004D790D"/>
  </w:style>
  <w:style w:type="paragraph" w:customStyle="1" w:styleId="955ED50F9DA44FD58C15E067040ED80A">
    <w:name w:val="955ED50F9DA44FD58C15E067040ED80A"/>
    <w:rsid w:val="004D790D"/>
  </w:style>
  <w:style w:type="paragraph" w:customStyle="1" w:styleId="2E2C1A23512D4B93907C4B41F29EDD03">
    <w:name w:val="2E2C1A23512D4B93907C4B41F29EDD03"/>
    <w:rsid w:val="004D790D"/>
  </w:style>
  <w:style w:type="paragraph" w:customStyle="1" w:styleId="8575D8F16D814A24B605777CE030119A">
    <w:name w:val="8575D8F16D814A24B605777CE030119A"/>
    <w:rsid w:val="004D790D"/>
  </w:style>
  <w:style w:type="paragraph" w:customStyle="1" w:styleId="CAE69E7723CB473D909C5F8D1C84460D">
    <w:name w:val="CAE69E7723CB473D909C5F8D1C84460D"/>
    <w:rsid w:val="004D790D"/>
  </w:style>
  <w:style w:type="paragraph" w:customStyle="1" w:styleId="9DECB1BFA8584EBAADB82270B5E1C9F7">
    <w:name w:val="9DECB1BFA8584EBAADB82270B5E1C9F7"/>
    <w:rsid w:val="004D790D"/>
  </w:style>
  <w:style w:type="paragraph" w:customStyle="1" w:styleId="263C86797B60400AB9429044694BE444">
    <w:name w:val="263C86797B60400AB9429044694BE444"/>
    <w:rsid w:val="004D790D"/>
  </w:style>
  <w:style w:type="paragraph" w:customStyle="1" w:styleId="37821408AEA84EC2B90B2A6492AF2AD7">
    <w:name w:val="37821408AEA84EC2B90B2A6492AF2AD7"/>
    <w:rsid w:val="004D790D"/>
  </w:style>
  <w:style w:type="paragraph" w:customStyle="1" w:styleId="2B3A80C562434061A09F70AC7C58487E">
    <w:name w:val="2B3A80C562434061A09F70AC7C58487E"/>
    <w:rsid w:val="004D790D"/>
  </w:style>
  <w:style w:type="paragraph" w:customStyle="1" w:styleId="9D6C1BA221724085B8CF03692E611DE0">
    <w:name w:val="9D6C1BA221724085B8CF03692E611DE0"/>
    <w:rsid w:val="004D790D"/>
  </w:style>
  <w:style w:type="paragraph" w:customStyle="1" w:styleId="F59E1B5412A64E3BB7D4AD48F7EBB7BA">
    <w:name w:val="F59E1B5412A64E3BB7D4AD48F7EBB7BA"/>
    <w:rsid w:val="004D790D"/>
  </w:style>
  <w:style w:type="paragraph" w:customStyle="1" w:styleId="FA46BEB0B1BB462294A164602A1FE838">
    <w:name w:val="FA46BEB0B1BB462294A164602A1FE838"/>
    <w:rsid w:val="004D790D"/>
  </w:style>
  <w:style w:type="paragraph" w:customStyle="1" w:styleId="F8127E2009CC435B9763DA87C0AA7185">
    <w:name w:val="F8127E2009CC435B9763DA87C0AA7185"/>
    <w:rsid w:val="004D790D"/>
  </w:style>
  <w:style w:type="paragraph" w:customStyle="1" w:styleId="9843535EF7D04F97BFF4D47C5EF42BE0">
    <w:name w:val="9843535EF7D04F97BFF4D47C5EF42BE0"/>
    <w:rsid w:val="004D790D"/>
  </w:style>
  <w:style w:type="paragraph" w:customStyle="1" w:styleId="397A513905C149C2BC96584735893540">
    <w:name w:val="397A513905C149C2BC96584735893540"/>
    <w:rsid w:val="004D790D"/>
  </w:style>
  <w:style w:type="paragraph" w:customStyle="1" w:styleId="E28A8DCFDBCB466D863C73F584E8A4B1">
    <w:name w:val="E28A8DCFDBCB466D863C73F584E8A4B1"/>
    <w:rsid w:val="004D790D"/>
  </w:style>
  <w:style w:type="paragraph" w:customStyle="1" w:styleId="0EB3FC62065D4FBCB830AB871FD7442E">
    <w:name w:val="0EB3FC62065D4FBCB830AB871FD7442E"/>
    <w:rsid w:val="004D790D"/>
  </w:style>
  <w:style w:type="paragraph" w:customStyle="1" w:styleId="73AE6D1A2C834162848B019A715A0F47">
    <w:name w:val="73AE6D1A2C834162848B019A715A0F47"/>
    <w:rsid w:val="004D790D"/>
  </w:style>
  <w:style w:type="paragraph" w:customStyle="1" w:styleId="BADD508A8E4443349C8DD408E468955D">
    <w:name w:val="BADD508A8E4443349C8DD408E468955D"/>
    <w:rsid w:val="004D790D"/>
  </w:style>
  <w:style w:type="paragraph" w:customStyle="1" w:styleId="DB256A4CF7EF4BC181223034BFD31CD8">
    <w:name w:val="DB256A4CF7EF4BC181223034BFD31CD8"/>
    <w:rsid w:val="004D790D"/>
  </w:style>
  <w:style w:type="paragraph" w:customStyle="1" w:styleId="D86567028E8D4E648BE6616678EB11DC">
    <w:name w:val="D86567028E8D4E648BE6616678EB11DC"/>
    <w:rsid w:val="004D79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DBB5-EF6F-40D3-B631-F8CEDC00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Personal files.dotx</Template>
  <TotalTime>2</TotalTime>
  <Pages>10</Pages>
  <Words>1156</Words>
  <Characters>6594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Danila</cp:lastModifiedBy>
  <cp:revision>2</cp:revision>
  <cp:lastPrinted>2022-10-03T05:23:00Z</cp:lastPrinted>
  <dcterms:created xsi:type="dcterms:W3CDTF">2022-10-03T05:25:00Z</dcterms:created>
  <dcterms:modified xsi:type="dcterms:W3CDTF">2022-10-03T05:25:00Z</dcterms:modified>
</cp:coreProperties>
</file>