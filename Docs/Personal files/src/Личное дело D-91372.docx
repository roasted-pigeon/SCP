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425E" w14:textId="2E4BB6B7" w:rsidR="00322545" w:rsidRPr="00322545" w:rsidRDefault="00B57862" w:rsidP="00322545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367182596"/>
          <w:placeholder>
            <w:docPart w:val="BC4632B873B941A7A2A5D140C2A8B8CE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служебного пользования</w:t>
          </w:r>
        </w:sdtContent>
      </w:sdt>
    </w:p>
    <w:p w14:paraId="31F5DE99" w14:textId="2F39BC14" w:rsidR="00A7771B" w:rsidRPr="005D3672" w:rsidRDefault="00A7771B" w:rsidP="00A7771B">
      <w:pPr>
        <w:pStyle w:val="Title"/>
      </w:pPr>
      <w:r>
        <w:t>Личное</w:t>
      </w:r>
      <w:r w:rsidRPr="005D3672">
        <w:t xml:space="preserve"> </w:t>
      </w:r>
      <w:r>
        <w:t>дело</w:t>
      </w:r>
      <w:r w:rsidRPr="005D3672">
        <w:t xml:space="preserve"> №</w:t>
      </w:r>
      <w:bookmarkStart w:id="0" w:name="Personal_file_number"/>
      <w:sdt>
        <w:sdtPr>
          <w:rPr>
            <w:rStyle w:val="TitleChar"/>
          </w:rPr>
          <w:alias w:val="Personal file number"/>
          <w:tag w:val="Personal file number"/>
          <w:id w:val="1994750968"/>
          <w:placeholder>
            <w:docPart w:val="CE2B9E424EE3486686F01DF98D5CCE91"/>
          </w:placeholder>
          <w:text/>
        </w:sdtPr>
        <w:sdtEndPr>
          <w:rPr>
            <w:rStyle w:val="DefaultParagraphFont"/>
          </w:rPr>
        </w:sdtEndPr>
        <w:sdtContent>
          <w:r w:rsidR="001617E6" w:rsidRPr="005D3672">
            <w:rPr>
              <w:rStyle w:val="TitleChar"/>
            </w:rPr>
            <w:t>0</w:t>
          </w:r>
          <w:r w:rsidR="005D3672" w:rsidRPr="005D3672">
            <w:rPr>
              <w:rStyle w:val="TitleChar"/>
            </w:rPr>
            <w:t>1</w:t>
          </w:r>
          <w:r w:rsidR="001617E6" w:rsidRPr="005D3672">
            <w:rPr>
              <w:rStyle w:val="TitleChar"/>
            </w:rPr>
            <w:t>00</w:t>
          </w:r>
          <w:r w:rsidR="005D3672" w:rsidRPr="005D3672">
            <w:rPr>
              <w:rStyle w:val="TitleChar"/>
            </w:rPr>
            <w:t>51</w:t>
          </w:r>
        </w:sdtContent>
      </w:sdt>
      <w:bookmarkEnd w:id="0"/>
    </w:p>
    <w:p w14:paraId="4069743D" w14:textId="094B0CA8" w:rsidR="00A7771B" w:rsidRPr="005D3672" w:rsidRDefault="00B57862" w:rsidP="00B57862">
      <w:pPr>
        <w:rPr>
          <w:rStyle w:val="InlineHeading"/>
        </w:rPr>
      </w:pPr>
      <w:r>
        <w:rPr>
          <w:rStyle w:val="InlineHeading"/>
        </w:rPr>
        <w:t>Персональный</w:t>
      </w:r>
      <w:r w:rsidRPr="005D3672">
        <w:rPr>
          <w:rStyle w:val="InlineHeading"/>
        </w:rPr>
        <w:t xml:space="preserve"> </w:t>
      </w:r>
      <w:r>
        <w:rPr>
          <w:rStyle w:val="InlineHeading"/>
        </w:rPr>
        <w:t>номер</w:t>
      </w:r>
      <w:r w:rsidRPr="005D3672">
        <w:rPr>
          <w:rStyle w:val="InlineHeading"/>
        </w:rPr>
        <w:t xml:space="preserve">: </w:t>
      </w:r>
      <w:sdt>
        <w:sdtPr>
          <w:alias w:val="Employee ID"/>
          <w:tag w:val="Employee ID"/>
          <w:id w:val="1394926133"/>
          <w:placeholder>
            <w:docPart w:val="F699F6B4BE1047CABF426968D4C38F59"/>
          </w:placeholder>
          <w:text/>
        </w:sdtPr>
        <w:sdtEndPr/>
        <w:sdtContent>
          <w:r w:rsidR="005D3672" w:rsidRPr="005D3672">
            <w:t>D-91372</w:t>
          </w:r>
        </w:sdtContent>
      </w:sdt>
    </w:p>
    <w:p w14:paraId="289D2E24" w14:textId="77777777" w:rsidR="004836E2" w:rsidRPr="00A5430B" w:rsidRDefault="004836E2" w:rsidP="00B57862">
      <w:pPr>
        <w:rPr>
          <w:rStyle w:val="InlineHeading"/>
        </w:rPr>
      </w:pPr>
      <w:r>
        <w:rPr>
          <w:rStyle w:val="InlineHeading"/>
        </w:rPr>
        <w:t>Фото</w:t>
      </w:r>
      <w:r w:rsidRPr="00A5430B">
        <w:rPr>
          <w:rStyle w:val="InlineHeading"/>
        </w:rPr>
        <w:t xml:space="preserve">: </w:t>
      </w:r>
      <w:sdt>
        <w:sdtPr>
          <w:rPr>
            <w:rStyle w:val="InlineHeading"/>
          </w:rPr>
          <w:alias w:val="Photo"/>
          <w:tag w:val="Photo"/>
          <w:id w:val="-843858764"/>
          <w:picture/>
        </w:sdtPr>
        <w:sdtEndPr>
          <w:rPr>
            <w:rStyle w:val="InlineHeading"/>
          </w:rPr>
        </w:sdtEndPr>
        <w:sdtContent>
          <w:r>
            <w:rPr>
              <w:rStyle w:val="InlineHeading"/>
              <w:noProof/>
            </w:rPr>
            <w:drawing>
              <wp:inline distT="0" distB="0" distL="0" distR="0" wp14:anchorId="06B9E164" wp14:editId="4DFD00C0">
                <wp:extent cx="1620000" cy="1620000"/>
                <wp:effectExtent l="19050" t="19050" r="18415" b="18415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0FFD6B9" w14:textId="43FBB496" w:rsidR="00B57862" w:rsidRPr="005D3672" w:rsidRDefault="00B57862" w:rsidP="00B57862">
      <w:pPr>
        <w:rPr>
          <w:rStyle w:val="InlineHeading"/>
        </w:rPr>
      </w:pPr>
      <w:r>
        <w:rPr>
          <w:rStyle w:val="InlineHeading"/>
        </w:rPr>
        <w:t>ИМЯ</w:t>
      </w:r>
      <w:r w:rsidRPr="005D3672">
        <w:rPr>
          <w:rStyle w:val="InlineHeading"/>
        </w:rPr>
        <w:t xml:space="preserve">: </w:t>
      </w:r>
      <w:sdt>
        <w:sdtPr>
          <w:alias w:val="First Name"/>
          <w:tag w:val="First Name"/>
          <w:id w:val="-2059230547"/>
          <w:placeholder>
            <w:docPart w:val="587CE1DE91334AFB9369976EF86578ED"/>
          </w:placeholder>
          <w:text/>
        </w:sdtPr>
        <w:sdtEndPr/>
        <w:sdtContent>
          <w:r w:rsidR="005D3672" w:rsidRPr="005D3672">
            <w:t>Джувейн</w:t>
          </w:r>
        </w:sdtContent>
      </w:sdt>
    </w:p>
    <w:p w14:paraId="61DD4129" w14:textId="132C015A" w:rsidR="00B57862" w:rsidRPr="005D3672" w:rsidRDefault="00B57862" w:rsidP="00B57862">
      <w:r>
        <w:rPr>
          <w:rStyle w:val="InlineHeading"/>
        </w:rPr>
        <w:t>Отчество</w:t>
      </w:r>
      <w:r w:rsidRPr="005D3672">
        <w:rPr>
          <w:rStyle w:val="InlineHeading"/>
        </w:rPr>
        <w:t xml:space="preserve">: </w:t>
      </w:r>
      <w:sdt>
        <w:sdtPr>
          <w:alias w:val="Middle Name"/>
          <w:tag w:val="Middle Name"/>
          <w:id w:val="5576540"/>
          <w:placeholder>
            <w:docPart w:val="CAA680AC864645A88D51B753E1908D9B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2A518F">
            <w:t>-</w:t>
          </w:r>
        </w:sdtContent>
      </w:sdt>
    </w:p>
    <w:p w14:paraId="0019A674" w14:textId="0BC9A1C5" w:rsidR="00B57862" w:rsidRPr="005D3672" w:rsidRDefault="00B57862" w:rsidP="00B57862">
      <w:pPr>
        <w:rPr>
          <w:rStyle w:val="InlineHeading"/>
        </w:rPr>
      </w:pPr>
      <w:r>
        <w:rPr>
          <w:rStyle w:val="InlineHeading"/>
        </w:rPr>
        <w:t>Фамилия</w:t>
      </w:r>
      <w:r w:rsidRPr="005D3672">
        <w:rPr>
          <w:rStyle w:val="InlineHeading"/>
        </w:rPr>
        <w:t xml:space="preserve">: </w:t>
      </w:r>
      <w:sdt>
        <w:sdtPr>
          <w:alias w:val="Last Name"/>
          <w:tag w:val="Last Name"/>
          <w:id w:val="2009557251"/>
          <w:placeholder>
            <w:docPart w:val="21EF9043E94F4D34A8B43539F065C5E2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D3672">
            <w:t>Антон</w:t>
          </w:r>
        </w:sdtContent>
      </w:sdt>
    </w:p>
    <w:p w14:paraId="73135A79" w14:textId="266D761B" w:rsidR="00FF1D0D" w:rsidRPr="005D3672" w:rsidRDefault="00FF1D0D" w:rsidP="00B57862">
      <w:r>
        <w:rPr>
          <w:rStyle w:val="InlineHeading"/>
        </w:rPr>
        <w:t>Дата</w:t>
      </w:r>
      <w:r w:rsidRPr="005D3672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5D3672">
        <w:rPr>
          <w:rStyle w:val="InlineHeading"/>
        </w:rPr>
        <w:t xml:space="preserve">: </w:t>
      </w:r>
      <w:sdt>
        <w:sdtPr>
          <w:alias w:val="Date of birth"/>
          <w:tag w:val="Date of birth"/>
          <w:id w:val="-761758163"/>
          <w:placeholder>
            <w:docPart w:val="5AE8F032F2DC48608766FB75019E63B8"/>
          </w:placeholder>
          <w:date w:fullDate="1990-08-30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D3672">
            <w:t>30.08.1990</w:t>
          </w:r>
        </w:sdtContent>
      </w:sdt>
    </w:p>
    <w:p w14:paraId="4882C5D9" w14:textId="42499EEF" w:rsidR="00FF1D0D" w:rsidRPr="005D3672" w:rsidRDefault="00FF1D0D" w:rsidP="00B57862">
      <w:pPr>
        <w:rPr>
          <w:rStyle w:val="InlineHeading"/>
        </w:rPr>
      </w:pPr>
      <w:r>
        <w:rPr>
          <w:rStyle w:val="InlineHeading"/>
        </w:rPr>
        <w:t>Место</w:t>
      </w:r>
      <w:r w:rsidRPr="005D3672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5D3672">
        <w:rPr>
          <w:rStyle w:val="InlineHeading"/>
        </w:rPr>
        <w:t xml:space="preserve">: </w:t>
      </w:r>
      <w:sdt>
        <w:sdtPr>
          <w:alias w:val="Place of birth"/>
          <w:tag w:val="Place of birth"/>
          <w:id w:val="-95101846"/>
          <w:placeholder>
            <w:docPart w:val="7583467515E04CBBA97745FB11E731B2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5D3672">
            <w:t>Турция, Бурса</w:t>
          </w:r>
        </w:sdtContent>
      </w:sdt>
    </w:p>
    <w:p w14:paraId="5BED010E" w14:textId="306E72FD" w:rsidR="00FF1D0D" w:rsidRPr="00032CEC" w:rsidRDefault="00FF1D0D" w:rsidP="00B57862">
      <w:r>
        <w:rPr>
          <w:rStyle w:val="InlineHeading"/>
        </w:rPr>
        <w:t>Дата</w:t>
      </w:r>
      <w:r w:rsidRPr="00032CEC">
        <w:rPr>
          <w:rStyle w:val="InlineHeading"/>
        </w:rPr>
        <w:t xml:space="preserve"> </w:t>
      </w:r>
      <w:r>
        <w:rPr>
          <w:rStyle w:val="InlineHeading"/>
        </w:rPr>
        <w:t>заведения</w:t>
      </w:r>
      <w:r w:rsidR="004836E2" w:rsidRPr="00032CEC">
        <w:rPr>
          <w:rStyle w:val="InlineHeading"/>
        </w:rPr>
        <w:t xml:space="preserve"> </w:t>
      </w:r>
      <w:r w:rsidR="004836E2">
        <w:rPr>
          <w:rStyle w:val="InlineHeading"/>
        </w:rPr>
        <w:t>ЛД</w:t>
      </w:r>
      <w:r w:rsidRPr="00032CEC">
        <w:rPr>
          <w:rStyle w:val="InlineHeading"/>
        </w:rPr>
        <w:t xml:space="preserve">: </w:t>
      </w:r>
      <w:sdt>
        <w:sdtPr>
          <w:alias w:val="Date of opening"/>
          <w:tag w:val="Date of opening"/>
          <w:id w:val="648023121"/>
          <w:placeholder>
            <w:docPart w:val="B9E9CD1717DC46DC89AE1BC9D7547EA6"/>
          </w:placeholder>
          <w:date w:fullDate="2022-06-26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  <w:lang w:val="en-US"/>
          </w:rPr>
        </w:sdtEndPr>
        <w:sdtContent>
          <w:r w:rsidR="00D60D96">
            <w:t>26.06.2022</w:t>
          </w:r>
        </w:sdtContent>
      </w:sdt>
    </w:p>
    <w:p w14:paraId="2E4E4D27" w14:textId="77777777" w:rsidR="00E66105" w:rsidRDefault="00FF1D0D" w:rsidP="00B57862">
      <w:pPr>
        <w:rPr>
          <w:rStyle w:val="InlineHeading"/>
        </w:rPr>
      </w:pPr>
      <w:r>
        <w:rPr>
          <w:rStyle w:val="InlineHeading"/>
        </w:rPr>
        <w:t>сведения о гражданстве: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105" w14:paraId="274CC989" w14:textId="77777777" w:rsidTr="00E66105">
        <w:tc>
          <w:tcPr>
            <w:tcW w:w="3485" w:type="dxa"/>
          </w:tcPr>
          <w:p w14:paraId="0CF2AD8F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Гражданство</w:t>
            </w:r>
          </w:p>
        </w:tc>
        <w:tc>
          <w:tcPr>
            <w:tcW w:w="3485" w:type="dxa"/>
          </w:tcPr>
          <w:p w14:paraId="54F8F900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получения</w:t>
            </w:r>
          </w:p>
        </w:tc>
        <w:tc>
          <w:tcPr>
            <w:tcW w:w="3486" w:type="dxa"/>
          </w:tcPr>
          <w:p w14:paraId="6E755BB9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Citizenship Table"/>
          <w:tag w:val="Citizenship Table"/>
          <w:id w:val="-2000500873"/>
          <w15:repeatingSection/>
        </w:sdtPr>
        <w:sdtEndPr/>
        <w:sdtContent>
          <w:sdt>
            <w:sdtPr>
              <w:id w:val="-1592772580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E66105" w:rsidRPr="005D3672" w14:paraId="1E4B6A5D" w14:textId="77777777" w:rsidTr="00E66105">
                <w:sdt>
                  <w:sdtPr>
                    <w:alias w:val="Citizenship"/>
                    <w:tag w:val="Citizenship"/>
                    <w:id w:val="-1611281199"/>
                    <w:placeholder>
                      <w:docPart w:val="21EBD286E0134DB9849F1CC8A2BCA1B3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7DC5407" w14:textId="523D74EB" w:rsidR="00E66105" w:rsidRPr="00E66105" w:rsidRDefault="005D3672" w:rsidP="00B57862">
                        <w:pPr>
                          <w:rPr>
                            <w:lang w:val="en-US"/>
                          </w:rPr>
                        </w:pPr>
                        <w:r>
                          <w:t>Турция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ate of citizenship"/>
                    <w:tag w:val="Date of citizenship"/>
                    <w:id w:val="-9532655"/>
                    <w:placeholder>
                      <w:docPart w:val="0D0DA16C5CA04962A605C9EB493E6C72"/>
                    </w:placeholder>
                    <w:date w:fullDate="1990-08-3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6A90606A" w14:textId="2CB3E9B5" w:rsidR="00E66105" w:rsidRPr="00E66105" w:rsidRDefault="005D3672" w:rsidP="00B57862">
                        <w:pPr>
                          <w:rPr>
                            <w:lang w:val="en-US"/>
                          </w:rPr>
                        </w:pPr>
                        <w:r>
                          <w:t>30.08.1990</w:t>
                        </w:r>
                      </w:p>
                    </w:tc>
                  </w:sdtContent>
                </w:sdt>
                <w:sdt>
                  <w:sdtPr>
                    <w:alias w:val="Note on citizenship"/>
                    <w:tag w:val="Note on citizenship"/>
                    <w:id w:val="-1387565199"/>
                    <w:placeholder>
                      <w:docPart w:val="43B27C9625B84EA8A1DB30A1F479E491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3FCFB479" w14:textId="40A2C6F8" w:rsidR="00E66105" w:rsidRDefault="005D3672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Получено при рождении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E3C348C" w14:textId="77777777" w:rsidR="004836E2" w:rsidRPr="00CD5709" w:rsidRDefault="004836E2">
      <w:pPr>
        <w:jc w:val="left"/>
        <w:rPr>
          <w:lang w:val="en-US"/>
        </w:rPr>
      </w:pPr>
      <w:r w:rsidRPr="00CD5709">
        <w:rPr>
          <w:lang w:val="en-US"/>
        </w:rPr>
        <w:br w:type="page"/>
      </w:r>
    </w:p>
    <w:p w14:paraId="76B8B2A0" w14:textId="77777777" w:rsidR="0010335E" w:rsidRDefault="0010335E" w:rsidP="0010335E">
      <w:pPr>
        <w:rPr>
          <w:rStyle w:val="InlineHeading"/>
        </w:rPr>
      </w:pPr>
      <w:r>
        <w:rPr>
          <w:rStyle w:val="InlineHeading"/>
        </w:rPr>
        <w:lastRenderedPageBreak/>
        <w:t>сведения об образовании: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2064"/>
        <w:gridCol w:w="1637"/>
        <w:gridCol w:w="1683"/>
        <w:gridCol w:w="1730"/>
        <w:gridCol w:w="1706"/>
      </w:tblGrid>
      <w:tr w:rsidR="0010335E" w14:paraId="250CDCF8" w14:textId="77777777" w:rsidTr="0010335E">
        <w:tc>
          <w:tcPr>
            <w:tcW w:w="1742" w:type="dxa"/>
          </w:tcPr>
          <w:p w14:paraId="26A9A72D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 xml:space="preserve">Степень (по </w:t>
            </w:r>
            <w:r w:rsidRPr="0010335E">
              <w:rPr>
                <w:rStyle w:val="InlineHeading"/>
              </w:rPr>
              <w:t>ISCED</w:t>
            </w:r>
            <w:r>
              <w:rPr>
                <w:rStyle w:val="InlineHeading"/>
              </w:rPr>
              <w:t>)</w:t>
            </w:r>
          </w:p>
        </w:tc>
        <w:tc>
          <w:tcPr>
            <w:tcW w:w="1742" w:type="dxa"/>
          </w:tcPr>
          <w:p w14:paraId="557F3759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Специальность</w:t>
            </w:r>
          </w:p>
        </w:tc>
        <w:tc>
          <w:tcPr>
            <w:tcW w:w="1743" w:type="dxa"/>
          </w:tcPr>
          <w:p w14:paraId="0C7B2E8C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Средний балл</w:t>
            </w:r>
          </w:p>
        </w:tc>
        <w:tc>
          <w:tcPr>
            <w:tcW w:w="1743" w:type="dxa"/>
          </w:tcPr>
          <w:p w14:paraId="6CB562D6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Год окончания</w:t>
            </w:r>
          </w:p>
        </w:tc>
        <w:tc>
          <w:tcPr>
            <w:tcW w:w="1743" w:type="dxa"/>
          </w:tcPr>
          <w:p w14:paraId="059D8B81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Учебное заведение</w:t>
            </w:r>
          </w:p>
        </w:tc>
        <w:tc>
          <w:tcPr>
            <w:tcW w:w="1743" w:type="dxa"/>
          </w:tcPr>
          <w:p w14:paraId="07FD8CBD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Примечение</w:t>
            </w:r>
          </w:p>
        </w:tc>
      </w:tr>
      <w:sdt>
        <w:sdtPr>
          <w:alias w:val="Education Table"/>
          <w:tag w:val="Education Table"/>
          <w:id w:val="-2055989082"/>
          <w15:repeatingSection/>
        </w:sdtPr>
        <w:sdtEndPr/>
        <w:sdtContent>
          <w:sdt>
            <w:sdtPr>
              <w:id w:val="-623464875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10335E" w:rsidRPr="005D3672" w14:paraId="4F0DEB95" w14:textId="77777777" w:rsidTr="0010335E">
                <w:sdt>
                  <w:sdtPr>
                    <w:alias w:val="Degree"/>
                    <w:tag w:val="Degree"/>
                    <w:id w:val="1360478134"/>
                    <w:placeholder>
                      <w:docPart w:val="1A34BBB963B94A55A0B9C862D806A7F8"/>
                    </w:placeholder>
                    <w:comboBox>
                      <w:listItem w:displayText="Уровень 0" w:value="Уровень 0"/>
                      <w:listItem w:displayText="Уровень 1" w:value="Уровень 1"/>
                      <w:listItem w:displayText="Уровень 2" w:value="Уровень 2"/>
                      <w:listItem w:displayText="Уровень 3" w:value="Уровень 3"/>
                      <w:listItem w:displayText="Уровень 4" w:value="Уровень 4"/>
                      <w:listItem w:displayText="Уровень 5" w:value="Уровень 5"/>
                      <w:listItem w:displayText="Уровень 6" w:value="Уровень 6"/>
                      <w:listItem w:displayText="Уровень 7" w:value="Уровень 7"/>
                      <w:listItem w:displayText="Уровень 8" w:value="Уровень 8"/>
                    </w:comboBox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7985D34F" w14:textId="64BDC3E6" w:rsidR="0010335E" w:rsidRPr="0010335E" w:rsidRDefault="005D3672" w:rsidP="00B57862">
                        <w:r>
                          <w:t>Уровень 6</w:t>
                        </w:r>
                      </w:p>
                    </w:tc>
                  </w:sdtContent>
                </w:sdt>
                <w:sdt>
                  <w:sdtPr>
                    <w:alias w:val="Specialization"/>
                    <w:tag w:val="Specialization"/>
                    <w:id w:val="787089594"/>
                    <w:placeholder>
                      <w:docPart w:val="32B9CFBE35834E3ABFFA7D45C27081DB"/>
                    </w:placeholder>
                    <w:text/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1E0866E7" w14:textId="21D8B09B" w:rsidR="0010335E" w:rsidRPr="0010335E" w:rsidRDefault="002A518F" w:rsidP="00B57862">
                        <w:pPr>
                          <w:rPr>
                            <w:lang w:val="en-US"/>
                          </w:rPr>
                        </w:pPr>
                        <w:r w:rsidRPr="002A518F">
                          <w:t>Философия, этика и религиоведение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Average score"/>
                    <w:tag w:val="Average score"/>
                    <w:id w:val="1700283518"/>
                    <w:placeholder>
                      <w:docPart w:val="50353C24BAC94A72B19CB68295DF8908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4360604B" w14:textId="6F232E36" w:rsidR="0010335E" w:rsidRPr="0010335E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4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Graduation Year"/>
                    <w:tag w:val="Graduation Year"/>
                    <w:id w:val="2042617575"/>
                    <w:placeholder>
                      <w:docPart w:val="6BEFD106250948D892E9458EA5EC483D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635AF5CF" w14:textId="3CB8F779" w:rsidR="0010335E" w:rsidRPr="0010335E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2013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Educational Institution"/>
                    <w:tag w:val="Educational Institution"/>
                    <w:id w:val="-350189764"/>
                    <w:placeholder>
                      <w:docPart w:val="C46A1636BDA342B49242C66AD092A535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3394FADD" w14:textId="2FCF0533" w:rsidR="0010335E" w:rsidRPr="0010335E" w:rsidRDefault="005D3672" w:rsidP="00B57862">
                        <w:pPr>
                          <w:rPr>
                            <w:lang w:val="en-US"/>
                          </w:rPr>
                        </w:pPr>
                        <w:r w:rsidRPr="005D3672">
                          <w:rPr>
                            <w:lang w:val="en-US"/>
                          </w:rPr>
                          <w:t>Университет Бурсы Орхангази</w:t>
                        </w:r>
                      </w:p>
                    </w:tc>
                  </w:sdtContent>
                </w:sdt>
                <w:sdt>
                  <w:sdtPr>
                    <w:alias w:val="Note on education"/>
                    <w:tag w:val="Note on education"/>
                    <w:id w:val="-1274557680"/>
                    <w:placeholder>
                      <w:docPart w:val="8DB4C9613B9147B8879E60C9441E0FD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743" w:type="dxa"/>
                      </w:tcPr>
                      <w:p w14:paraId="7568C301" w14:textId="3B21E73B" w:rsidR="0010335E" w:rsidRPr="002A518F" w:rsidRDefault="002A518F" w:rsidP="00B57862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4139475" w14:textId="77777777" w:rsidR="0010335E" w:rsidRPr="0010335E" w:rsidRDefault="0010335E" w:rsidP="00B57862">
      <w:pPr>
        <w:rPr>
          <w:rStyle w:val="InlineHeading"/>
          <w:lang w:val="en-US"/>
        </w:rPr>
      </w:pPr>
    </w:p>
    <w:p w14:paraId="5E334AD5" w14:textId="77777777" w:rsidR="00E66105" w:rsidRDefault="00E66105" w:rsidP="00B57862">
      <w:pPr>
        <w:rPr>
          <w:rStyle w:val="InlineHeading"/>
        </w:rPr>
      </w:pPr>
      <w:r>
        <w:rPr>
          <w:rStyle w:val="InlineHeading"/>
        </w:rPr>
        <w:t xml:space="preserve">Сведения </w:t>
      </w:r>
      <w:r w:rsidR="0010335E">
        <w:rPr>
          <w:rStyle w:val="InlineHeading"/>
        </w:rPr>
        <w:t>о владении языками: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35E" w14:paraId="6F7DB93D" w14:textId="77777777" w:rsidTr="00D0164A">
        <w:tc>
          <w:tcPr>
            <w:tcW w:w="3485" w:type="dxa"/>
          </w:tcPr>
          <w:p w14:paraId="70CAB0A8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язык</w:t>
            </w:r>
          </w:p>
        </w:tc>
        <w:tc>
          <w:tcPr>
            <w:tcW w:w="3485" w:type="dxa"/>
          </w:tcPr>
          <w:p w14:paraId="2AE810B9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владения</w:t>
            </w:r>
          </w:p>
        </w:tc>
        <w:tc>
          <w:tcPr>
            <w:tcW w:w="3486" w:type="dxa"/>
          </w:tcPr>
          <w:p w14:paraId="23D64E11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Languages Table"/>
          <w:tag w:val="Languages Table"/>
          <w:id w:val="1339348555"/>
          <w15:repeatingSection/>
        </w:sdtPr>
        <w:sdtEndPr/>
        <w:sdtContent>
          <w:sdt>
            <w:sdtPr>
              <w:id w:val="1935322951"/>
              <w:placeholder>
                <w:docPart w:val="329F79B1BBE14BCD93AA22D8DD5F8554"/>
              </w:placeholder>
              <w15:repeatingSectionItem/>
            </w:sdtPr>
            <w:sdtEndPr/>
            <w:sdtContent>
              <w:tr w:rsidR="0010335E" w:rsidRPr="005D3672" w14:paraId="1827B334" w14:textId="77777777" w:rsidTr="00D0164A">
                <w:sdt>
                  <w:sdtPr>
                    <w:alias w:val="Language"/>
                    <w:tag w:val="Language"/>
                    <w:id w:val="-1870904737"/>
                    <w:placeholder>
                      <w:docPart w:val="29887B4726DB4BE5ABE5BBD24B3E8FB7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5385BE9" w14:textId="1DFBA313" w:rsidR="0010335E" w:rsidRPr="00E66105" w:rsidRDefault="005D3672" w:rsidP="00D0164A">
                        <w:pPr>
                          <w:rPr>
                            <w:lang w:val="en-US"/>
                          </w:rPr>
                        </w:pPr>
                        <w:r>
                          <w:t>Турецкий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974145203"/>
                    <w:placeholder>
                      <w:docPart w:val="5A28AC2844984876A7034AD21359FE02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1E2AD223" w14:textId="6686D517" w:rsidR="0010335E" w:rsidRPr="00E66105" w:rsidRDefault="005D3672" w:rsidP="00D016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78265730"/>
                    <w:placeholder>
                      <w:docPart w:val="29887B4726DB4BE5ABE5BBD24B3E8FB7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6BCC500B" w14:textId="3F5652C9" w:rsidR="0010335E" w:rsidRDefault="002A518F" w:rsidP="00D0164A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457629452"/>
              <w:placeholder>
                <w:docPart w:val="B84B8B3D1E7146BF9E491DE56CE06DBF"/>
              </w:placeholder>
              <w15:repeatingSectionItem/>
            </w:sdtPr>
            <w:sdtEndPr/>
            <w:sdtContent>
              <w:tr w:rsidR="005D3672" w:rsidRPr="005D3672" w14:paraId="40EE2F71" w14:textId="77777777" w:rsidTr="00D0164A">
                <w:sdt>
                  <w:sdtPr>
                    <w:alias w:val="Language"/>
                    <w:tag w:val="Language"/>
                    <w:id w:val="600533019"/>
                    <w:placeholder>
                      <w:docPart w:val="2A263405E16746188F20543C281E6322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7251BD80" w14:textId="30E17902" w:rsidR="005D3672" w:rsidRPr="00E66105" w:rsidRDefault="005D3672" w:rsidP="006D7050">
                        <w:pPr>
                          <w:rPr>
                            <w:lang w:val="en-US"/>
                          </w:rPr>
                        </w:pPr>
                        <w:r>
                          <w:t>Арабский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714927256"/>
                    <w:placeholder>
                      <w:docPart w:val="1E848ABB86AB4B60BBFA8FDDB43ABEC4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4DFCB1D" w14:textId="7D6983B2" w:rsidR="005D3672" w:rsidRPr="00E66105" w:rsidRDefault="005D3672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42144743"/>
                    <w:placeholder>
                      <w:docPart w:val="2A263405E16746188F20543C281E632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587FFBDD" w14:textId="387DD632" w:rsidR="005D3672" w:rsidRDefault="002A518F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242401516"/>
              <w:placeholder>
                <w:docPart w:val="4D5A7BE51E394F42A3DCA0A303A53FC9"/>
              </w:placeholder>
              <w15:repeatingSectionItem/>
            </w:sdtPr>
            <w:sdtEndPr/>
            <w:sdtContent>
              <w:tr w:rsidR="005D3672" w:rsidRPr="005D3672" w14:paraId="64E7173E" w14:textId="77777777" w:rsidTr="00D0164A">
                <w:sdt>
                  <w:sdtPr>
                    <w:alias w:val="Language"/>
                    <w:tag w:val="Language"/>
                    <w:id w:val="-349650948"/>
                    <w:placeholder>
                      <w:docPart w:val="27D298094BB54D1C820AE2BEA550DEAE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4C7DD4DF" w14:textId="52CC30B1" w:rsidR="005D3672" w:rsidRPr="00E66105" w:rsidRDefault="005D3672" w:rsidP="006D7050">
                        <w:pPr>
                          <w:rPr>
                            <w:lang w:val="en-US"/>
                          </w:rPr>
                        </w:pPr>
                        <w:r>
                          <w:t>Русский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2120478495"/>
                    <w:placeholder>
                      <w:docPart w:val="A12493244B54457D9938FD71CDFA57D9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125C519F" w14:textId="61C96D9A" w:rsidR="005D3672" w:rsidRPr="00E66105" w:rsidRDefault="005D3672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Уровень профессионального владения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406307383"/>
                    <w:placeholder>
                      <w:docPart w:val="27D298094BB54D1C820AE2BEA550DEAE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7AB3F5BC" w14:textId="7B3D60EC" w:rsidR="005D3672" w:rsidRDefault="005D3672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Подтверждается результатами тестирования Фондом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6129972" w14:textId="77777777" w:rsidR="0010335E" w:rsidRDefault="0010335E" w:rsidP="00B57862">
      <w:pPr>
        <w:rPr>
          <w:rStyle w:val="InlineHeading"/>
          <w:lang w:val="en-US"/>
        </w:rPr>
      </w:pPr>
    </w:p>
    <w:p w14:paraId="52959629" w14:textId="77777777" w:rsidR="004836E2" w:rsidRDefault="004836E2" w:rsidP="00B57862">
      <w:pPr>
        <w:rPr>
          <w:rStyle w:val="InlineHeading"/>
        </w:rPr>
      </w:pPr>
      <w:r>
        <w:rPr>
          <w:rStyle w:val="InlineHeading"/>
        </w:rPr>
        <w:t>Сведения о местах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021"/>
        <w:gridCol w:w="2021"/>
        <w:gridCol w:w="2022"/>
      </w:tblGrid>
      <w:tr w:rsidR="00A618A9" w14:paraId="104C9167" w14:textId="77777777" w:rsidTr="00A618A9">
        <w:tc>
          <w:tcPr>
            <w:tcW w:w="2091" w:type="dxa"/>
          </w:tcPr>
          <w:p w14:paraId="4FAE8460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Организация</w:t>
            </w:r>
          </w:p>
        </w:tc>
        <w:tc>
          <w:tcPr>
            <w:tcW w:w="2091" w:type="dxa"/>
          </w:tcPr>
          <w:p w14:paraId="75193CC6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91" w:type="dxa"/>
          </w:tcPr>
          <w:p w14:paraId="643D7954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начала</w:t>
            </w:r>
          </w:p>
        </w:tc>
        <w:tc>
          <w:tcPr>
            <w:tcW w:w="2091" w:type="dxa"/>
          </w:tcPr>
          <w:p w14:paraId="25648008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окончания</w:t>
            </w:r>
          </w:p>
        </w:tc>
        <w:tc>
          <w:tcPr>
            <w:tcW w:w="2092" w:type="dxa"/>
          </w:tcPr>
          <w:p w14:paraId="1B9077B1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s Table"/>
          <w:tag w:val="Jobs Table"/>
          <w:id w:val="-933815208"/>
          <w15:repeatingSection/>
        </w:sdtPr>
        <w:sdtEndPr/>
        <w:sdtContent>
          <w:sdt>
            <w:sdtPr>
              <w:id w:val="1999298972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A618A9" w:rsidRPr="002A518F" w14:paraId="4A85DAAE" w14:textId="77777777" w:rsidTr="00A618A9">
                <w:sdt>
                  <w:sdtPr>
                    <w:alias w:val="Organization"/>
                    <w:tag w:val="Organization"/>
                    <w:id w:val="-859278465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472D68F" w14:textId="46D0A1C1" w:rsidR="00A618A9" w:rsidRPr="003D1D71" w:rsidRDefault="002A518F" w:rsidP="00B57862">
                        <w:pPr>
                          <w:rPr>
                            <w:lang w:val="en-US"/>
                          </w:rPr>
                        </w:pPr>
                        <w:r w:rsidRPr="002A518F">
                          <w:t>Индивидуальный предприниматель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447312854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49E2A5B" w14:textId="396918CC" w:rsidR="00A618A9" w:rsidRPr="003D1D71" w:rsidRDefault="002A518F" w:rsidP="00B57862">
                        <w:pPr>
                          <w:rPr>
                            <w:lang w:val="en-US"/>
                          </w:rPr>
                        </w:pPr>
                        <w:r w:rsidRPr="002A518F">
                          <w:t>Индивидуальный предприниматель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304054012"/>
                    <w:placeholder>
                      <w:docPart w:val="E368B019581B4C74841AA98ED169061C"/>
                    </w:placeholder>
                    <w:date w:fullDate="2013-09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2CBA8F1" w14:textId="672E9A52" w:rsidR="00A618A9" w:rsidRPr="003D1D71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17.09.2013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544859487"/>
                    <w:placeholder>
                      <w:docPart w:val="E368B019581B4C74841AA98ED169061C"/>
                    </w:placeholder>
                    <w:date w:fullDate="2018-04-19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A1D151F" w14:textId="056CAD54" w:rsidR="00A618A9" w:rsidRPr="003D1D71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19.04.2018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1912961102"/>
                    <w:placeholder>
                      <w:docPart w:val="8DB4C9613B9147B8879E60C9441E0FD2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08C00B80" w14:textId="51239AD3" w:rsidR="00A618A9" w:rsidRPr="002A518F" w:rsidRDefault="002A518F" w:rsidP="00B57862">
                        <w:pPr>
                          <w:rPr>
                            <w:rStyle w:val="InlineHeading"/>
                          </w:rPr>
                        </w:pPr>
                        <w:r>
                          <w:t>Ликвидация по решению суда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C23335C" w14:textId="77777777" w:rsidR="0010335E" w:rsidRPr="002A518F" w:rsidRDefault="0010335E" w:rsidP="00B57862">
      <w:pPr>
        <w:rPr>
          <w:rStyle w:val="InlineHeading"/>
        </w:rPr>
      </w:pPr>
    </w:p>
    <w:p w14:paraId="3D760459" w14:textId="77777777" w:rsidR="00A618A9" w:rsidRDefault="00A618A9" w:rsidP="00B57862">
      <w:pPr>
        <w:rPr>
          <w:rStyle w:val="InlineHeading"/>
        </w:rPr>
      </w:pPr>
      <w:r>
        <w:rPr>
          <w:rStyle w:val="InlineHeading"/>
        </w:rPr>
        <w:t>Сведения о семье: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618A9" w14:paraId="43CB1AE9" w14:textId="77777777" w:rsidTr="00A618A9">
        <w:tc>
          <w:tcPr>
            <w:tcW w:w="2091" w:type="dxa"/>
          </w:tcPr>
          <w:p w14:paraId="73919F73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родства</w:t>
            </w:r>
          </w:p>
        </w:tc>
        <w:tc>
          <w:tcPr>
            <w:tcW w:w="2091" w:type="dxa"/>
          </w:tcPr>
          <w:p w14:paraId="349EE5CE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ФИО</w:t>
            </w:r>
          </w:p>
        </w:tc>
        <w:tc>
          <w:tcPr>
            <w:tcW w:w="2091" w:type="dxa"/>
          </w:tcPr>
          <w:p w14:paraId="4EE2E062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рождения</w:t>
            </w:r>
          </w:p>
        </w:tc>
        <w:tc>
          <w:tcPr>
            <w:tcW w:w="2091" w:type="dxa"/>
          </w:tcPr>
          <w:p w14:paraId="70C6F38E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Статус</w:t>
            </w:r>
          </w:p>
        </w:tc>
        <w:tc>
          <w:tcPr>
            <w:tcW w:w="2092" w:type="dxa"/>
          </w:tcPr>
          <w:p w14:paraId="1B7A7444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Family Table"/>
          <w:tag w:val="Family Table"/>
          <w:id w:val="466319060"/>
          <w15:repeatingSection/>
        </w:sdtPr>
        <w:sdtEndPr/>
        <w:sdtContent>
          <w:sdt>
            <w:sdtPr>
              <w:id w:val="-685438286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A618A9" w:rsidRPr="005D3672" w14:paraId="5B75DB5A" w14:textId="77777777" w:rsidTr="00A618A9">
                <w:sdt>
                  <w:sdtPr>
                    <w:alias w:val="Degree of kinship"/>
                    <w:tag w:val="Degree of kinship"/>
                    <w:id w:val="-308866024"/>
                    <w:placeholder>
                      <w:docPart w:val="BC4632B873B941A7A2A5D140C2A8B8CE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1D43E0D" w14:textId="7634287E" w:rsidR="00A618A9" w:rsidRPr="00207E20" w:rsidRDefault="002A518F" w:rsidP="00B57862">
                        <w:r>
                          <w:t>Отец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826165649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265D57A9" w14:textId="3675DD3A" w:rsidR="00A618A9" w:rsidRPr="00207E20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t>Мустафа Антон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65F8A730" w14:textId="484DEB84" w:rsidR="00A618A9" w:rsidRPr="00207E20" w:rsidRDefault="00BE448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45426455"/>
                        <w:placeholder>
                          <w:docPart w:val="22635288F93A470C899B179657AD5084"/>
                        </w:placeholder>
                        <w:date w:fullDate="1965-11-11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2A518F">
                          <w:t>11.11.1965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19097762"/>
                    <w:placeholder>
                      <w:docPart w:val="BC4632B873B941A7A2A5D140C2A8B8CE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F32D081" w14:textId="70AEE55C" w:rsidR="00A618A9" w:rsidRPr="00207E20" w:rsidRDefault="002A518F" w:rsidP="00B57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2028928974"/>
                    <w:placeholder>
                      <w:docPart w:val="84F3265645D34CDDBA78C20C4AD5946F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2B75A634" w14:textId="01945EE0" w:rsidR="00A618A9" w:rsidRPr="00207E20" w:rsidRDefault="002A518F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944441733"/>
              <w:placeholder>
                <w:docPart w:val="69421B6705D04C24BC56A4DCA9405C63"/>
              </w:placeholder>
              <w15:repeatingSectionItem/>
            </w:sdtPr>
            <w:sdtEndPr/>
            <w:sdtContent>
              <w:tr w:rsidR="002A518F" w:rsidRPr="005D3672" w14:paraId="7A85B9BA" w14:textId="77777777" w:rsidTr="00A618A9">
                <w:sdt>
                  <w:sdtPr>
                    <w:alias w:val="Degree of kinship"/>
                    <w:tag w:val="Degree of kinship"/>
                    <w:id w:val="-1107341999"/>
                    <w:placeholder>
                      <w:docPart w:val="C2889EB336404DCAAE63835A1E1FD595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0873B20F" w14:textId="5F7961BC" w:rsidR="002A518F" w:rsidRPr="00207E20" w:rsidRDefault="002A518F" w:rsidP="006D7050">
                        <w:r>
                          <w:t>Мать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694953737"/>
                    <w:placeholder>
                      <w:docPart w:val="0E1FA2B2DA344CC7873D9A8DCB29181B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9829295" w14:textId="7A035E40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t>Фатима Антон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013E539F" w14:textId="5E62096A" w:rsidR="002A518F" w:rsidRPr="00207E20" w:rsidRDefault="00BE448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299263660"/>
                        <w:placeholder>
                          <w:docPart w:val="7D1D7A061B6042DC94768FB8B8B9AFFB"/>
                        </w:placeholder>
                        <w:date w:fullDate="1971-08-14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2A518F">
                          <w:t>14.08.1971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1707859416"/>
                    <w:placeholder>
                      <w:docPart w:val="C2889EB336404DCAAE63835A1E1FD595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F1AA70B" w14:textId="7B66E128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1785808043"/>
                    <w:placeholder>
                      <w:docPart w:val="D16642A402C14505BDA5A7F23EF287C5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4C87383F" w14:textId="77C429B7" w:rsidR="002A518F" w:rsidRPr="00207E20" w:rsidRDefault="002A518F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956213134"/>
              <w:placeholder>
                <w:docPart w:val="9F0F109A143D4CB88B05365D46E48846"/>
              </w:placeholder>
              <w15:repeatingSectionItem/>
            </w:sdtPr>
            <w:sdtEndPr/>
            <w:sdtContent>
              <w:tr w:rsidR="002A518F" w:rsidRPr="005D3672" w14:paraId="1C1AAB6C" w14:textId="77777777" w:rsidTr="00A618A9">
                <w:sdt>
                  <w:sdtPr>
                    <w:alias w:val="Degree of kinship"/>
                    <w:tag w:val="Degree of kinship"/>
                    <w:id w:val="-1062026382"/>
                    <w:placeholder>
                      <w:docPart w:val="525C2C16559B4B8D8E1AE10BBD4208F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AD88893" w14:textId="621987AB" w:rsidR="002A518F" w:rsidRPr="00207E20" w:rsidRDefault="002A518F" w:rsidP="006D7050">
                        <w:r>
                          <w:t>Брат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476327945"/>
                    <w:placeholder>
                      <w:docPart w:val="114104F63DEA41918147C8968685B6FE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FFC53CE" w14:textId="4A7F6D98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t>Ахмет Антон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4E27EEF6" w14:textId="49CC5425" w:rsidR="002A518F" w:rsidRPr="00207E20" w:rsidRDefault="00BE448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2024073640"/>
                        <w:placeholder>
                          <w:docPart w:val="7016E18029D846E6832C80A4709E2553"/>
                        </w:placeholder>
                        <w:date w:fullDate="1993-01-30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2A518F">
                          <w:t>30.01.1993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2091124211"/>
                    <w:placeholder>
                      <w:docPart w:val="525C2C16559B4B8D8E1AE10BBD4208F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6D072722" w14:textId="226D09E2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1882160145"/>
                    <w:placeholder>
                      <w:docPart w:val="A813A67CE4B844FC83CB239223426DA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46754667" w14:textId="00E85CD2" w:rsidR="002A518F" w:rsidRPr="00207E20" w:rsidRDefault="002A518F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812753459"/>
              <w:placeholder>
                <w:docPart w:val="845C109663FD43F18BC952FE9E2BD7B0"/>
              </w:placeholder>
              <w15:repeatingSectionItem/>
            </w:sdtPr>
            <w:sdtEndPr/>
            <w:sdtContent>
              <w:tr w:rsidR="002A518F" w:rsidRPr="005D3672" w14:paraId="3FA460B0" w14:textId="77777777" w:rsidTr="00A618A9">
                <w:sdt>
                  <w:sdtPr>
                    <w:alias w:val="Degree of kinship"/>
                    <w:tag w:val="Degree of kinship"/>
                    <w:id w:val="-639496547"/>
                    <w:placeholder>
                      <w:docPart w:val="BD988348781C4C5CA56FDF1FF74CE268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83DED2A" w14:textId="4BCF0B9B" w:rsidR="002A518F" w:rsidRPr="00207E20" w:rsidRDefault="002A518F" w:rsidP="006D7050">
                        <w:r>
                          <w:t>Сестра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607734941"/>
                    <w:placeholder>
                      <w:docPart w:val="8B38BE9196614FD788374BEDC2A006D9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AC05519" w14:textId="5909C532" w:rsidR="002A518F" w:rsidRPr="00207E20" w:rsidRDefault="002A518F" w:rsidP="006D7050">
                        <w:pPr>
                          <w:rPr>
                            <w:lang w:val="en-US"/>
                          </w:rPr>
                        </w:pPr>
                        <w:r>
                          <w:t>Шерифе Антон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3F8D8F33" w14:textId="62B38042" w:rsidR="002A518F" w:rsidRPr="00207E20" w:rsidRDefault="00BE448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005023080"/>
                        <w:placeholder>
                          <w:docPart w:val="D3612D7D14EB46188FD488840DDEAC43"/>
                        </w:placeholder>
                        <w:date w:fullDate="1998-08-03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2A518F">
                          <w:t>03.08.</w:t>
                        </w:r>
                        <w:r w:rsidR="00B25CAC">
                          <w:t>1998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951674645"/>
                    <w:placeholder>
                      <w:docPart w:val="BD988348781C4C5CA56FDF1FF74CE268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4BB7FC1" w14:textId="612E186B" w:rsidR="002A518F" w:rsidRPr="00207E20" w:rsidRDefault="00B25CAC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422105727"/>
                    <w:placeholder>
                      <w:docPart w:val="763E9FB8280E46B99F2E30FD25C0AC95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820DBFE" w14:textId="1710FB53" w:rsidR="002A518F" w:rsidRPr="00207E20" w:rsidRDefault="00B25CAC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840972531"/>
              <w:placeholder>
                <w:docPart w:val="969CAA56A85944DFB36EFF43E7CF3813"/>
              </w:placeholder>
              <w15:repeatingSectionItem/>
            </w:sdtPr>
            <w:sdtEndPr/>
            <w:sdtContent>
              <w:tr w:rsidR="00B25CAC" w:rsidRPr="005D3672" w14:paraId="494414F1" w14:textId="77777777" w:rsidTr="00A618A9">
                <w:sdt>
                  <w:sdtPr>
                    <w:alias w:val="Degree of kinship"/>
                    <w:tag w:val="Degree of kinship"/>
                    <w:id w:val="64533464"/>
                    <w:placeholder>
                      <w:docPart w:val="AB06F6BE59694A12953C80D51BC66391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BF78B85" w14:textId="30D3DE5C" w:rsidR="00B25CAC" w:rsidRPr="00207E20" w:rsidRDefault="00B25CAC" w:rsidP="006D7050">
                        <w:r>
                          <w:t>Сестра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843705253"/>
                    <w:placeholder>
                      <w:docPart w:val="7A8CDBDFA9A24A11BE7D46F67EA8B256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2B04475" w14:textId="424E93D2" w:rsidR="00B25CAC" w:rsidRPr="00207E20" w:rsidRDefault="00B25CAC" w:rsidP="006D7050">
                        <w:pPr>
                          <w:rPr>
                            <w:lang w:val="en-US"/>
                          </w:rPr>
                        </w:pPr>
                        <w:r w:rsidRPr="00B25CAC">
                          <w:t>Айнур Илери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F3F1FDB" w14:textId="7AD9E0B2" w:rsidR="00B25CAC" w:rsidRPr="00207E20" w:rsidRDefault="00BE448D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054671537"/>
                        <w:placeholder>
                          <w:docPart w:val="B216AADEDD1C460599D9EC5C2CE0F882"/>
                        </w:placeholder>
                        <w:date w:fullDate="1998-08-03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B25CAC">
                          <w:t>03.08.1998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2002393216"/>
                    <w:placeholder>
                      <w:docPart w:val="AB06F6BE59694A12953C80D51BC66391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33B60F38" w14:textId="2EF6A351" w:rsidR="00B25CAC" w:rsidRPr="00207E20" w:rsidRDefault="00B25CAC" w:rsidP="006D70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Жив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051110853"/>
                    <w:placeholder>
                      <w:docPart w:val="E36AC1638D0949698D1137D775C28164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6A729828" w14:textId="2B4D3C9A" w:rsidR="00B25CAC" w:rsidRPr="00207E20" w:rsidRDefault="00B25CAC" w:rsidP="006D7050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36CE9F4" w14:textId="77777777" w:rsidR="00207E20" w:rsidRDefault="00207E20" w:rsidP="00B57862">
      <w:pPr>
        <w:rPr>
          <w:rStyle w:val="InlineHeading"/>
          <w:lang w:val="en-US"/>
        </w:rPr>
      </w:pPr>
    </w:p>
    <w:p w14:paraId="145822D0" w14:textId="77777777" w:rsidR="00E43820" w:rsidRPr="00CD5709" w:rsidRDefault="00A6472B" w:rsidP="00B57862">
      <w:pPr>
        <w:rPr>
          <w:rStyle w:val="InlineHeading"/>
          <w:lang w:val="en-US"/>
        </w:rPr>
      </w:pPr>
      <w:r>
        <w:rPr>
          <w:rStyle w:val="InlineHeading"/>
        </w:rPr>
        <w:t>Общая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х</w:t>
      </w:r>
      <w:r w:rsidR="00E43820">
        <w:rPr>
          <w:rStyle w:val="InlineHeading"/>
        </w:rPr>
        <w:t>арактеристика</w:t>
      </w:r>
      <w:r w:rsidR="00E43820" w:rsidRPr="00CD5709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Characteristics"/>
        <w:tag w:val="Characteristics"/>
        <w:id w:val="1058753378"/>
        <w:placeholder>
          <w:docPart w:val="8DB4C9613B9147B8879E60C9441E0FD2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143C51FE" w14:textId="3EC17D0F" w:rsidR="00E43820" w:rsidRPr="00032CEC" w:rsidRDefault="00032CEC" w:rsidP="00B57862">
          <w:pPr>
            <w:rPr>
              <w:rStyle w:val="InlineHeading"/>
            </w:rPr>
          </w:pPr>
          <w:r>
            <w:rPr>
              <w:rStyle w:val="Emphasis"/>
            </w:rPr>
            <w:t xml:space="preserve">Сотрудник класса </w:t>
          </w:r>
          <w:r>
            <w:rPr>
              <w:rStyle w:val="Emphasis"/>
              <w:lang w:val="en-US"/>
            </w:rPr>
            <w:t>D</w:t>
          </w:r>
          <w:r>
            <w:rPr>
              <w:rStyle w:val="Emphasis"/>
            </w:rPr>
            <w:t xml:space="preserve"> является психически неуравновешенной личностью с явно выраженным религиозным характером психозов. Не способен контролировать эмоции, проявляет агрессию. Проявляет непокорность, пока не будет предупреждён о возможных последствиях. Требуется дополнительный надзор.</w:t>
          </w:r>
        </w:p>
      </w:sdtContent>
    </w:sdt>
    <w:p w14:paraId="69223B3D" w14:textId="77777777" w:rsidR="00207E20" w:rsidRPr="00032CEC" w:rsidRDefault="00207E20">
      <w:pPr>
        <w:jc w:val="left"/>
        <w:rPr>
          <w:rStyle w:val="InlineHeading"/>
        </w:rPr>
      </w:pPr>
      <w:r w:rsidRPr="00032CEC">
        <w:rPr>
          <w:rStyle w:val="InlineHeading"/>
        </w:rPr>
        <w:br w:type="page"/>
      </w:r>
    </w:p>
    <w:p w14:paraId="61477551" w14:textId="03198EC9" w:rsidR="00A618A9" w:rsidRPr="00E11FFC" w:rsidRDefault="00207E20" w:rsidP="00E11FFC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№</w:t>
      </w:r>
      <w:fldSimple w:instr=" SEQ Annex \* MERGEFORMAT ">
        <w:r w:rsidR="002E1E86">
          <w:rPr>
            <w:noProof/>
          </w:rPr>
          <w:t>1</w:t>
        </w:r>
      </w:fldSimple>
      <w:r w:rsidR="00E43820" w:rsidRPr="00E11FFC">
        <w:t xml:space="preserve"> к личному</w:t>
      </w:r>
      <w:r w:rsidR="00E43820"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делу</w:t>
      </w:r>
      <w:r w:rsidR="00E75179" w:rsidRPr="00E11FFC">
        <w:t xml:space="preserve"> №</w:t>
      </w:r>
      <w:r w:rsidR="00A8187B" w:rsidRPr="00E11FFC">
        <w:fldChar w:fldCharType="begin"/>
      </w:r>
      <w:r w:rsidR="00A8187B" w:rsidRPr="00E11FFC">
        <w:instrText>REF Personal_file_number</w:instrText>
      </w:r>
      <w:r w:rsidR="00E11FFC">
        <w:instrText xml:space="preserve"> \* MERGEFORMAT </w:instrText>
      </w:r>
      <w:r w:rsidR="00A8187B"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329590950"/>
          <w:placeholder>
            <w:docPart w:val="67B0955ADD8D47928171F0FF9C956A96"/>
          </w:placeholder>
          <w:text/>
        </w:sdtPr>
        <w:sdtContent>
          <w:r w:rsidR="002E1E86" w:rsidRPr="002E1E86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="00A8187B" w:rsidRPr="00E11FFC">
        <w:fldChar w:fldCharType="end"/>
      </w:r>
    </w:p>
    <w:p w14:paraId="0D6C7C52" w14:textId="7B19B907" w:rsidR="00E43820" w:rsidRPr="00322545" w:rsidRDefault="00E43820" w:rsidP="00E43820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090492"/>
          <w:placeholder>
            <w:docPart w:val="34C030AA997846DF980919D760467540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служебного пользования</w:t>
          </w:r>
        </w:sdtContent>
      </w:sdt>
    </w:p>
    <w:p w14:paraId="15EA0BBE" w14:textId="77777777" w:rsidR="00BE05F1" w:rsidRPr="00BE05F1" w:rsidRDefault="00BE05F1" w:rsidP="00BE05F1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t>Сведения о работе на Фонд</w:t>
      </w:r>
    </w:p>
    <w:p w14:paraId="4ED1231B" w14:textId="527767D6" w:rsidR="00BE05F1" w:rsidRPr="0020673C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начала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наблюдения</w:t>
      </w:r>
      <w:r w:rsidRPr="0020673C">
        <w:rPr>
          <w:rStyle w:val="InlineHeading"/>
        </w:rPr>
        <w:t>:</w:t>
      </w:r>
      <w:r w:rsidR="006D5B02" w:rsidRPr="0020673C">
        <w:rPr>
          <w:rStyle w:val="InlineHeading"/>
        </w:rPr>
        <w:t xml:space="preserve"> </w:t>
      </w:r>
      <w:sdt>
        <w:sdtPr>
          <w:alias w:val="Observation Date"/>
          <w:tag w:val="Observation Date"/>
          <w:id w:val="352391890"/>
          <w:placeholder>
            <w:docPart w:val="E368B019581B4C74841AA98ED169061C"/>
          </w:placeholder>
          <w:date w:fullDate="2022-05-20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0E36C9">
            <w:t>20.05.2022</w:t>
          </w:r>
        </w:sdtContent>
      </w:sdt>
    </w:p>
    <w:p w14:paraId="483CADA8" w14:textId="753B29A9" w:rsidR="00BE05F1" w:rsidRPr="006F169F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6F169F">
        <w:rPr>
          <w:rStyle w:val="InlineHeading"/>
        </w:rPr>
        <w:t xml:space="preserve"> </w:t>
      </w:r>
      <w:r>
        <w:rPr>
          <w:rStyle w:val="InlineHeading"/>
        </w:rPr>
        <w:t>предложения</w:t>
      </w:r>
      <w:r w:rsidRPr="006F169F">
        <w:rPr>
          <w:rStyle w:val="InlineHeading"/>
        </w:rPr>
        <w:t xml:space="preserve"> </w:t>
      </w:r>
      <w:r>
        <w:rPr>
          <w:rStyle w:val="InlineHeading"/>
        </w:rPr>
        <w:t>о</w:t>
      </w:r>
      <w:r w:rsidRPr="006F169F">
        <w:rPr>
          <w:rStyle w:val="InlineHeading"/>
        </w:rPr>
        <w:t xml:space="preserve"> </w:t>
      </w:r>
      <w:r>
        <w:rPr>
          <w:rStyle w:val="InlineHeading"/>
        </w:rPr>
        <w:t>работе</w:t>
      </w:r>
      <w:r w:rsidRPr="006F169F">
        <w:rPr>
          <w:rStyle w:val="InlineHeading"/>
        </w:rPr>
        <w:t>:</w:t>
      </w:r>
      <w:r w:rsidR="006D5B02" w:rsidRPr="006F169F">
        <w:rPr>
          <w:rStyle w:val="InlineHeading"/>
        </w:rPr>
        <w:t xml:space="preserve"> </w:t>
      </w:r>
      <w:sdt>
        <w:sdtPr>
          <w:alias w:val="Offer Date"/>
          <w:tag w:val="Offer Date"/>
          <w:id w:val="-954865631"/>
          <w:placeholder>
            <w:docPart w:val="9AE152D2E0744C8B845C5A973992E32F"/>
          </w:placeholder>
          <w:date w:fullDate="2022-06-20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0E36C9">
            <w:t>20.06.2022</w:t>
          </w:r>
        </w:sdtContent>
      </w:sdt>
    </w:p>
    <w:p w14:paraId="5ADEE09E" w14:textId="79E4F14D" w:rsidR="00BE05F1" w:rsidRPr="006F169F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6F169F">
        <w:rPr>
          <w:rStyle w:val="InlineHeading"/>
        </w:rPr>
        <w:t xml:space="preserve"> </w:t>
      </w:r>
      <w:r>
        <w:rPr>
          <w:rStyle w:val="InlineHeading"/>
        </w:rPr>
        <w:t>принятия</w:t>
      </w:r>
      <w:r w:rsidRPr="006F169F">
        <w:rPr>
          <w:rStyle w:val="InlineHeading"/>
        </w:rPr>
        <w:t xml:space="preserve"> </w:t>
      </w:r>
      <w:r>
        <w:rPr>
          <w:rStyle w:val="InlineHeading"/>
        </w:rPr>
        <w:t>в</w:t>
      </w:r>
      <w:r w:rsidRPr="006F169F">
        <w:rPr>
          <w:rStyle w:val="InlineHeading"/>
        </w:rPr>
        <w:t xml:space="preserve"> </w:t>
      </w:r>
      <w:r>
        <w:rPr>
          <w:rStyle w:val="InlineHeading"/>
        </w:rPr>
        <w:t>штат</w:t>
      </w:r>
      <w:r w:rsidRPr="006F169F">
        <w:rPr>
          <w:rStyle w:val="InlineHeading"/>
        </w:rPr>
        <w:t>:</w:t>
      </w:r>
      <w:r w:rsidR="006D5B02" w:rsidRPr="006F169F">
        <w:rPr>
          <w:rStyle w:val="InlineHeading"/>
        </w:rPr>
        <w:t xml:space="preserve"> </w:t>
      </w:r>
      <w:sdt>
        <w:sdtPr>
          <w:alias w:val="Employment Date"/>
          <w:tag w:val="Employment Date"/>
          <w:id w:val="-682901464"/>
          <w:placeholder>
            <w:docPart w:val="E43CEF793C714F809D21D95FC6EE996F"/>
          </w:placeholder>
          <w:date w:fullDate="2022-06-25T00:00:00Z">
            <w:dateFormat w:val="dd.MM.yyyy"/>
            <w:lid w:val="ru-RU"/>
            <w:storeMappedDataAs w:val="date"/>
            <w:calendar w:val="gregorian"/>
          </w:date>
        </w:sdtPr>
        <w:sdtEndPr/>
        <w:sdtContent>
          <w:r w:rsidR="000E36C9" w:rsidRPr="000E36C9">
            <w:t>25.06.2022</w:t>
          </w:r>
        </w:sdtContent>
      </w:sdt>
    </w:p>
    <w:p w14:paraId="335BFE64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текущей должности:</w:t>
      </w:r>
      <w:r w:rsidR="006D5B02">
        <w:rPr>
          <w:rStyle w:val="InlineHeadi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255"/>
        <w:gridCol w:w="2700"/>
        <w:gridCol w:w="2900"/>
      </w:tblGrid>
      <w:tr w:rsidR="00702D21" w14:paraId="4FB36A59" w14:textId="77777777" w:rsidTr="00702D21">
        <w:tc>
          <w:tcPr>
            <w:tcW w:w="2601" w:type="dxa"/>
          </w:tcPr>
          <w:p w14:paraId="6B3B18DE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2255" w:type="dxa"/>
          </w:tcPr>
          <w:p w14:paraId="5535F4FB" w14:textId="77777777" w:rsidR="00702D21" w:rsidRP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2700" w:type="dxa"/>
          </w:tcPr>
          <w:p w14:paraId="12043699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900" w:type="dxa"/>
          </w:tcPr>
          <w:p w14:paraId="46AF5742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</w:tr>
      <w:tr w:rsidR="00702D21" w:rsidRPr="000E36C9" w14:paraId="782B9257" w14:textId="77777777" w:rsidTr="00702D21">
        <w:sdt>
          <w:sdtPr>
            <w:alias w:val="Clearence"/>
            <w:tag w:val="Clearence"/>
            <w:id w:val="-997655644"/>
            <w:placeholder>
              <w:docPart w:val="0999B96D8CE34EF6A3EC000259F80ED1"/>
            </w:placeholder>
            <w:comboBox>
              <w:listItem w:displayText="Допуск 0" w:value="Допуск 0"/>
              <w:listItem w:displayText="Допуск 1" w:value="Допуск 1"/>
              <w:listItem w:displayText="Допуск 2" w:value="Допуск 2"/>
              <w:listItem w:displayText="Допуск 3" w:value="Допуск 3"/>
              <w:listItem w:displayText="Допуск 4" w:value="Допуск 4"/>
              <w:listItem w:displayText="Допуск 5" w:value="Допуск 5"/>
              <w:listItem w:displayText="Допуск 6" w:value="Допуск 6"/>
            </w:comboBox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601" w:type="dxa"/>
              </w:tcPr>
              <w:p w14:paraId="3103BD56" w14:textId="4A357AE1" w:rsidR="00702D21" w:rsidRPr="00CC1CBB" w:rsidRDefault="000E36C9" w:rsidP="00CC1CBB">
                <w:pPr>
                  <w:rPr>
                    <w:rStyle w:val="InlineHeading"/>
                    <w:lang w:val="en-US"/>
                  </w:rPr>
                </w:pPr>
                <w:r>
                  <w:t>Допуск 1</w:t>
                </w:r>
              </w:p>
            </w:tc>
          </w:sdtContent>
        </w:sdt>
        <w:sdt>
          <w:sdtPr>
            <w:alias w:val="Class"/>
            <w:tag w:val="Class"/>
            <w:id w:val="661980044"/>
            <w:placeholder>
              <w:docPart w:val="BC4632B873B941A7A2A5D140C2A8B8CE"/>
            </w:placeholder>
            <w:dropDownList>
              <w:listItem w:displayText="Класс A" w:value="Класс A"/>
              <w:listItem w:displayText="Класс B" w:value="Класс B"/>
              <w:listItem w:displayText="Класс C" w:value="Класс C"/>
              <w:listItem w:displayText="Класс D" w:value="Класс D"/>
              <w:listItem w:displayText="Класс E" w:value="Класс E"/>
            </w:dropDownList>
          </w:sdtPr>
          <w:sdtEndPr/>
          <w:sdtContent>
            <w:tc>
              <w:tcPr>
                <w:tcW w:w="2255" w:type="dxa"/>
              </w:tcPr>
              <w:p w14:paraId="77836062" w14:textId="2A3ACF96" w:rsidR="00702D21" w:rsidRPr="00CC1CBB" w:rsidRDefault="000E36C9" w:rsidP="00BE05F1">
                <w:r>
                  <w:t>Класс D</w:t>
                </w:r>
              </w:p>
            </w:tc>
          </w:sdtContent>
        </w:sdt>
        <w:sdt>
          <w:sdtPr>
            <w:alias w:val="Position"/>
            <w:tag w:val="Position"/>
            <w:id w:val="1800404052"/>
            <w:placeholder>
              <w:docPart w:val="D1AAC6552C3E4BADA6E04ED50A7FE41C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700" w:type="dxa"/>
              </w:tcPr>
              <w:p w14:paraId="06158F22" w14:textId="32F4CA4C" w:rsidR="00702D21" w:rsidRPr="00CC1CBB" w:rsidRDefault="000E36C9" w:rsidP="00BE05F1">
                <w:pPr>
                  <w:rPr>
                    <w:rStyle w:val="InlineHeading"/>
                    <w:lang w:val="en-US"/>
                  </w:rPr>
                </w:pPr>
                <w:r>
                  <w:t>Расходный материал</w:t>
                </w:r>
              </w:p>
            </w:tc>
          </w:sdtContent>
        </w:sdt>
        <w:sdt>
          <w:sdtPr>
            <w:alias w:val="Department"/>
            <w:tag w:val="Department"/>
            <w:id w:val="300583429"/>
            <w:placeholder>
              <w:docPart w:val="D1AAC6552C3E4BADA6E04ED50A7FE41C"/>
            </w:placeholder>
            <w:text/>
          </w:sdtPr>
          <w:sdtEndPr/>
          <w:sdtContent>
            <w:tc>
              <w:tcPr>
                <w:tcW w:w="2900" w:type="dxa"/>
              </w:tcPr>
              <w:p w14:paraId="0420C4D3" w14:textId="140E2B8F" w:rsidR="00702D21" w:rsidRPr="00CC1CBB" w:rsidRDefault="000E36C9" w:rsidP="00BE05F1">
                <w:pPr>
                  <w:rPr>
                    <w:rStyle w:val="InlineHeading"/>
                    <w:lang w:val="en-US"/>
                  </w:rPr>
                </w:pPr>
                <w:r w:rsidRPr="000E36C9">
                  <w:t>Департамент управления расходным материалом</w:t>
                </w:r>
              </w:p>
            </w:tc>
          </w:sdtContent>
        </w:sdt>
      </w:tr>
    </w:tbl>
    <w:p w14:paraId="3A99FC95" w14:textId="3CC62EA4" w:rsidR="00CC1CBB" w:rsidRPr="00AE5D8E" w:rsidRDefault="00AE5D8E" w:rsidP="00BE05F1">
      <w:pPr>
        <w:rPr>
          <w:rStyle w:val="InlineHeading"/>
          <w:lang w:val="en-US"/>
        </w:rPr>
      </w:pPr>
      <w:r>
        <w:rPr>
          <w:rStyle w:val="InlineHeading"/>
        </w:rPr>
        <w:t>Линейный</w:t>
      </w:r>
      <w:r w:rsidRPr="00AE5D8E">
        <w:rPr>
          <w:rStyle w:val="InlineHeading"/>
          <w:lang w:val="en-US"/>
        </w:rPr>
        <w:t xml:space="preserve"> </w:t>
      </w:r>
      <w:r>
        <w:rPr>
          <w:rStyle w:val="InlineHeading"/>
        </w:rPr>
        <w:t>руководитель</w:t>
      </w:r>
      <w:r w:rsidRPr="00AE5D8E">
        <w:rPr>
          <w:rStyle w:val="InlineHeading"/>
          <w:lang w:val="en-US"/>
        </w:rPr>
        <w:t xml:space="preserve">: </w:t>
      </w:r>
      <w:sdt>
        <w:sdtPr>
          <w:alias w:val="Line Manager"/>
          <w:tag w:val="Line Manager"/>
          <w:id w:val="-511300909"/>
          <w:placeholder>
            <w:docPart w:val="8DB4C9613B9147B8879E60C9441E0FD2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0E36C9">
            <w:t>Шай Голи</w:t>
          </w:r>
        </w:sdtContent>
      </w:sdt>
    </w:p>
    <w:p w14:paraId="407BA60A" w14:textId="77777777" w:rsidR="00AE5D8E" w:rsidRDefault="00AE5D8E" w:rsidP="00BE05F1">
      <w:pPr>
        <w:rPr>
          <w:rStyle w:val="InlineHeading"/>
          <w:lang w:val="en-US"/>
        </w:rPr>
      </w:pPr>
    </w:p>
    <w:p w14:paraId="629D932A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переводах: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725"/>
        <w:gridCol w:w="1372"/>
        <w:gridCol w:w="1827"/>
        <w:gridCol w:w="2030"/>
        <w:gridCol w:w="1878"/>
      </w:tblGrid>
      <w:tr w:rsidR="00702D21" w14:paraId="3F75332C" w14:textId="77777777" w:rsidTr="00702D21">
        <w:tc>
          <w:tcPr>
            <w:tcW w:w="1624" w:type="dxa"/>
          </w:tcPr>
          <w:p w14:paraId="5223A1AD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Дата</w:t>
            </w:r>
          </w:p>
        </w:tc>
        <w:tc>
          <w:tcPr>
            <w:tcW w:w="1725" w:type="dxa"/>
          </w:tcPr>
          <w:p w14:paraId="3BFE4782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1372" w:type="dxa"/>
          </w:tcPr>
          <w:p w14:paraId="250A2204" w14:textId="77777777" w:rsidR="00702D21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1827" w:type="dxa"/>
          </w:tcPr>
          <w:p w14:paraId="10C7BA7D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30" w:type="dxa"/>
          </w:tcPr>
          <w:p w14:paraId="594A0861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  <w:tc>
          <w:tcPr>
            <w:tcW w:w="1878" w:type="dxa"/>
          </w:tcPr>
          <w:p w14:paraId="08304935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rPr>
            <w:i/>
            <w:iCs/>
          </w:rPr>
          <w:alias w:val="Job Transfers Table"/>
          <w:tag w:val="Job Transfers Table"/>
          <w:id w:val="-1079287175"/>
          <w15:repeatingSection/>
        </w:sdtPr>
        <w:sdtEndPr/>
        <w:sdtContent>
          <w:sdt>
            <w:sdtPr>
              <w:rPr>
                <w:i/>
                <w:iCs/>
              </w:rPr>
              <w:id w:val="-1339458583"/>
              <w:placeholder>
                <w:docPart w:val="C22C0466AC9C441A837DFE618054FA67"/>
              </w:placeholder>
              <w15:repeatingSectionItem/>
            </w:sdtPr>
            <w:sdtEndPr/>
            <w:sdtContent>
              <w:tr w:rsidR="00702D21" w:rsidRPr="000E36C9" w14:paraId="78A46B0E" w14:textId="77777777" w:rsidTr="00702D21">
                <w:tc>
                  <w:tcPr>
                    <w:tcW w:w="1624" w:type="dxa"/>
                  </w:tcPr>
                  <w:p w14:paraId="0E38EC50" w14:textId="205C0D55" w:rsidR="00702D21" w:rsidRPr="000E36C9" w:rsidRDefault="00702D21" w:rsidP="00702D21">
                    <w:pPr>
                      <w:rPr>
                        <w:i/>
                        <w:iCs/>
                        <w:lang w:val="en-US"/>
                      </w:rPr>
                    </w:pPr>
                  </w:p>
                </w:tc>
                <w:tc>
                  <w:tcPr>
                    <w:tcW w:w="1725" w:type="dxa"/>
                  </w:tcPr>
                  <w:p w14:paraId="38CE7DEC" w14:textId="4A73FECB" w:rsidR="00702D21" w:rsidRPr="000E36C9" w:rsidRDefault="00702D21" w:rsidP="00702D21">
                    <w:pPr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372" w:type="dxa"/>
                  </w:tcPr>
                  <w:p w14:paraId="64C19DCD" w14:textId="456ABAF1" w:rsidR="00702D21" w:rsidRPr="000E36C9" w:rsidRDefault="00702D21" w:rsidP="00702D21">
                    <w:pPr>
                      <w:rPr>
                        <w:i/>
                        <w:iCs/>
                      </w:rPr>
                    </w:pPr>
                  </w:p>
                </w:tc>
                <w:tc>
                  <w:tcPr>
                    <w:tcW w:w="1827" w:type="dxa"/>
                  </w:tcPr>
                  <w:p w14:paraId="72CF9DDB" w14:textId="1D391FD4" w:rsidR="00702D21" w:rsidRPr="000E36C9" w:rsidRDefault="00702D21" w:rsidP="00702D21">
                    <w:pPr>
                      <w:rPr>
                        <w:i/>
                        <w:iCs/>
                        <w:lang w:val="en-US"/>
                      </w:rPr>
                    </w:pPr>
                  </w:p>
                </w:tc>
                <w:tc>
                  <w:tcPr>
                    <w:tcW w:w="2030" w:type="dxa"/>
                  </w:tcPr>
                  <w:p w14:paraId="21E7D957" w14:textId="6EB8D0F1" w:rsidR="00702D21" w:rsidRPr="000E36C9" w:rsidRDefault="00702D21" w:rsidP="00702D21">
                    <w:pPr>
                      <w:rPr>
                        <w:i/>
                        <w:iCs/>
                        <w:lang w:val="en-US"/>
                      </w:rPr>
                    </w:pPr>
                  </w:p>
                </w:tc>
                <w:tc>
                  <w:tcPr>
                    <w:tcW w:w="1878" w:type="dxa"/>
                  </w:tcPr>
                  <w:p w14:paraId="56899EF8" w14:textId="3F3961EF" w:rsidR="00702D21" w:rsidRPr="000E36C9" w:rsidRDefault="00702D21" w:rsidP="00702D21">
                    <w:pPr>
                      <w:rPr>
                        <w:rStyle w:val="InlineHeading"/>
                        <w:i/>
                        <w:iCs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56ABE58E" w14:textId="77777777" w:rsidR="006D5B02" w:rsidRDefault="006D5B02">
      <w:pPr>
        <w:jc w:val="left"/>
        <w:rPr>
          <w:rStyle w:val="InlineHeading"/>
          <w:lang w:val="en-US"/>
        </w:rPr>
      </w:pPr>
      <w:r>
        <w:rPr>
          <w:rStyle w:val="InlineHeading"/>
          <w:lang w:val="en-US"/>
        </w:rPr>
        <w:br w:type="page"/>
      </w:r>
    </w:p>
    <w:p w14:paraId="1B9260F7" w14:textId="38B89C57" w:rsidR="006D5B02" w:rsidRPr="00E11FFC" w:rsidRDefault="006D5B02" w:rsidP="006D5B0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BE448D">
        <w:fldChar w:fldCharType="begin"/>
      </w:r>
      <w:r w:rsidR="00BE448D">
        <w:instrText xml:space="preserve"> SEQ Annex \* MERGEFORMAT </w:instrText>
      </w:r>
      <w:r w:rsidR="00BE448D">
        <w:fldChar w:fldCharType="separate"/>
      </w:r>
      <w:r w:rsidR="002E1E86">
        <w:rPr>
          <w:noProof/>
        </w:rPr>
        <w:t>2</w:t>
      </w:r>
      <w:r w:rsidR="00BE448D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362086039"/>
          <w:placeholder>
            <w:docPart w:val="605B76A128DB4D4DB7F894008A43D6ED"/>
          </w:placeholder>
          <w:text/>
        </w:sdtPr>
        <w:sdtContent>
          <w:r w:rsidR="002E1E86" w:rsidRPr="002E1E86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599E982E" w14:textId="30771246" w:rsidR="006D5B02" w:rsidRPr="00322545" w:rsidRDefault="006D5B02" w:rsidP="006D5B0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710843840"/>
          <w:placeholder>
            <w:docPart w:val="A265104D9A4E4892ADBDB5A5D5078356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служебного пользования</w:t>
          </w:r>
        </w:sdtContent>
      </w:sdt>
    </w:p>
    <w:p w14:paraId="3440FC3F" w14:textId="77777777" w:rsidR="006D5B02" w:rsidRPr="00BE05F1" w:rsidRDefault="006D5B02" w:rsidP="006D5B0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Результаты вступительного психологического тестирования</w:t>
      </w:r>
    </w:p>
    <w:p w14:paraId="3C19C711" w14:textId="2967C28D" w:rsidR="00CC1CBB" w:rsidRPr="006F169F" w:rsidRDefault="006D5B02" w:rsidP="00BE05F1">
      <w:pPr>
        <w:rPr>
          <w:rStyle w:val="InlineHeading"/>
        </w:rPr>
      </w:pPr>
      <w:r>
        <w:rPr>
          <w:rStyle w:val="InlineHeading"/>
        </w:rPr>
        <w:t>Психолог</w:t>
      </w:r>
      <w:r w:rsidRPr="006F169F">
        <w:rPr>
          <w:rStyle w:val="InlineHeading"/>
        </w:rPr>
        <w:t xml:space="preserve">: </w:t>
      </w:r>
      <w:sdt>
        <w:sdtPr>
          <w:alias w:val="Name"/>
          <w:tag w:val="Name"/>
          <w:id w:val="2093353694"/>
          <w:placeholder>
            <w:docPart w:val="6E8607756C81451799C44DF86FF33317"/>
          </w:placeholder>
          <w:text/>
        </w:sdtPr>
        <w:sdtEndPr/>
        <w:sdtContent>
          <w:r w:rsidR="00E854F7" w:rsidRPr="00E854F7">
            <w:t>Анна Павловна Килька</w:t>
          </w:r>
        </w:sdtContent>
      </w:sdt>
    </w:p>
    <w:p w14:paraId="43F6AA45" w14:textId="1D617718" w:rsidR="006D5B02" w:rsidRPr="00E854F7" w:rsidRDefault="006D5B02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E854F7">
        <w:rPr>
          <w:rStyle w:val="InlineHeading"/>
        </w:rPr>
        <w:t xml:space="preserve"> </w:t>
      </w:r>
      <w:r>
        <w:rPr>
          <w:rStyle w:val="InlineHeading"/>
        </w:rPr>
        <w:t>проведения</w:t>
      </w:r>
      <w:r w:rsidRPr="00E854F7">
        <w:rPr>
          <w:rStyle w:val="InlineHeading"/>
        </w:rPr>
        <w:t xml:space="preserve">: </w:t>
      </w:r>
      <w:sdt>
        <w:sdtPr>
          <w:alias w:val="Testing Date"/>
          <w:tag w:val="Testing Date"/>
          <w:id w:val="745543768"/>
          <w:placeholder>
            <w:docPart w:val="53E95030943048129E0E4BFAF346BB54"/>
          </w:placeholder>
          <w:date w:fullDate="2022-06-22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0E36C9">
            <w:t>22.06.2022</w:t>
          </w:r>
        </w:sdtContent>
      </w:sdt>
    </w:p>
    <w:p w14:paraId="68EF03C3" w14:textId="77777777" w:rsidR="006D5B02" w:rsidRPr="006F169F" w:rsidRDefault="006D5B02" w:rsidP="00BE05F1">
      <w:pPr>
        <w:rPr>
          <w:rStyle w:val="InlineHeading"/>
        </w:rPr>
      </w:pPr>
      <w:r>
        <w:rPr>
          <w:rStyle w:val="InlineHeading"/>
        </w:rPr>
        <w:t>Краткое</w:t>
      </w:r>
      <w:r w:rsidRPr="006F169F">
        <w:rPr>
          <w:rStyle w:val="InlineHeading"/>
        </w:rPr>
        <w:t xml:space="preserve"> </w:t>
      </w:r>
      <w:r>
        <w:rPr>
          <w:rStyle w:val="InlineHeading"/>
        </w:rPr>
        <w:t>заключение</w:t>
      </w:r>
      <w:r w:rsidRPr="006F169F">
        <w:rPr>
          <w:rStyle w:val="InlineHeading"/>
        </w:rPr>
        <w:t>:</w:t>
      </w:r>
    </w:p>
    <w:sdt>
      <w:sdtPr>
        <w:alias w:val="Brief Conclusion"/>
        <w:tag w:val="Brief Conclusion"/>
        <w:id w:val="-319971997"/>
        <w:placeholder>
          <w:docPart w:val="8DB4C9613B9147B8879E60C9441E0FD2"/>
        </w:placeholder>
      </w:sdtPr>
      <w:sdtEndPr>
        <w:rPr>
          <w:rStyle w:val="InlineHeading"/>
          <w:rFonts w:asciiTheme="majorHAnsi" w:hAnsiTheme="majorHAnsi"/>
          <w:b/>
          <w:caps/>
        </w:rPr>
      </w:sdtEndPr>
      <w:sdtContent>
        <w:p w14:paraId="347042DB" w14:textId="251AE447" w:rsidR="006D5B02" w:rsidRPr="00AC68A8" w:rsidRDefault="00AC68A8" w:rsidP="00AC68A8">
          <w:pPr>
            <w:rPr>
              <w:rStyle w:val="InlineHeading"/>
              <w:rFonts w:ascii="Consolas" w:hAnsi="Consolas"/>
              <w:b w:val="0"/>
              <w:caps w:val="0"/>
            </w:rPr>
          </w:pPr>
          <w:r>
            <w:t>Имеются существенные противопоказания к работе на Фонд, за исключением сотрудников класса D</w:t>
          </w:r>
        </w:p>
      </w:sdtContent>
    </w:sdt>
    <w:p w14:paraId="51C19E6E" w14:textId="77777777" w:rsidR="006D5B02" w:rsidRPr="006F169F" w:rsidRDefault="006D5B02" w:rsidP="00BE05F1">
      <w:pPr>
        <w:rPr>
          <w:rStyle w:val="InlineHeading"/>
        </w:rPr>
      </w:pPr>
      <w:r>
        <w:rPr>
          <w:rStyle w:val="InlineHeading"/>
        </w:rPr>
        <w:t>Полное</w:t>
      </w:r>
      <w:r w:rsidRPr="006F169F">
        <w:rPr>
          <w:rStyle w:val="InlineHeading"/>
        </w:rPr>
        <w:t xml:space="preserve"> </w:t>
      </w:r>
      <w:r>
        <w:rPr>
          <w:rStyle w:val="InlineHeading"/>
        </w:rPr>
        <w:t>заключение</w:t>
      </w:r>
      <w:r w:rsidRPr="006F169F">
        <w:rPr>
          <w:rStyle w:val="InlineHeading"/>
        </w:rPr>
        <w:t>:</w:t>
      </w:r>
    </w:p>
    <w:sdt>
      <w:sdtPr>
        <w:rPr>
          <w:rStyle w:val="Emphasis"/>
        </w:rPr>
        <w:alias w:val="Full Conclusion"/>
        <w:tag w:val="Full Conclusion"/>
        <w:id w:val="35244217"/>
        <w:placeholder>
          <w:docPart w:val="516FC660E12E4ECEAC60D5A9B013C422"/>
        </w:placeholder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2E7C4DC0" w14:textId="216E0720" w:rsidR="007126A9" w:rsidRDefault="00AC68A8" w:rsidP="00BE05F1">
          <w:pPr>
            <w:rPr>
              <w:rStyle w:val="Emphasis"/>
            </w:rPr>
          </w:pPr>
          <w:r>
            <w:rPr>
              <w:rStyle w:val="Emphasis"/>
            </w:rPr>
            <w:t xml:space="preserve">Испытуемый неохотно идёт на контакт, не </w:t>
          </w:r>
          <w:r w:rsidR="00FA1336">
            <w:rPr>
              <w:rStyle w:val="Emphasis"/>
            </w:rPr>
            <w:t>предъявляет</w:t>
          </w:r>
          <w:r>
            <w:rPr>
              <w:rStyle w:val="Emphasis"/>
            </w:rPr>
            <w:t xml:space="preserve"> жалоб, неохотно рассказывает о своих переживаниях и чувствах. Зачастую для получения какой-либо информации от испытуемого, необходимо напоминать о том, что отказ от исследования повлечёт </w:t>
          </w:r>
          <w:r w:rsidR="007126A9">
            <w:rPr>
              <w:rStyle w:val="Emphasis"/>
            </w:rPr>
            <w:t>отказ в принятии на работу.</w:t>
          </w:r>
        </w:p>
        <w:p w14:paraId="24486B5D" w14:textId="77777777" w:rsidR="007126A9" w:rsidRDefault="007126A9" w:rsidP="007126A9">
          <w:pPr>
            <w:rPr>
              <w:i/>
              <w:iCs/>
            </w:rPr>
          </w:pPr>
          <w:r w:rsidRPr="007126A9">
            <w:rPr>
              <w:i/>
              <w:iCs/>
            </w:rPr>
            <w:t>Исследуемому в большей степени присущи черты холерического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темперамента: порывистость, неуравновешенность эмоций, вспыльчивость,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возбудимость. Нервная система респондента имеет свойство долго и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постепенно накапливать возбуждение, выдерживая разные психические и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физические нагрузки, однако накопленное возбуждение разряжается в виде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резкой и внезапной возбудимости. Для него характерно поддержание высокой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активности во время деятельности, быстрый темп её выполнения, однако его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 xml:space="preserve">истощаемость приходит также быстро: </w:t>
          </w:r>
          <w:r>
            <w:rPr>
              <w:i/>
              <w:iCs/>
            </w:rPr>
            <w:t xml:space="preserve">Джувейн </w:t>
          </w:r>
          <w:r w:rsidRPr="007126A9">
            <w:rPr>
              <w:i/>
              <w:iCs/>
            </w:rPr>
            <w:t>Антон становится инертным и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медленным.</w:t>
          </w:r>
        </w:p>
        <w:p w14:paraId="361D9B62" w14:textId="77777777" w:rsidR="007126A9" w:rsidRDefault="007126A9" w:rsidP="007126A9">
          <w:pPr>
            <w:rPr>
              <w:i/>
              <w:iCs/>
            </w:rPr>
          </w:pPr>
          <w:r w:rsidRPr="007126A9">
            <w:rPr>
              <w:i/>
              <w:iCs/>
            </w:rPr>
            <w:t>В эмоциональной сфере наблюдается повышенная чувствительность и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обидчивость в сочетании с внешней эмоциональной холодностью. На момент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исследования у Антона был снижен эмоциональный фон настроения. Для него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характерны такие черты, как ранимость к жизненным невзгодам, чувство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вины. При неудачах исследуемый, вероятно, склонен впадать в отчаяние.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Можно предположить, что респондент часто испытывает волнение. В ответ на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противодействие у него вспыхивают яркие эмоции, Антон становится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возбужденным</w:t>
          </w:r>
          <w:r>
            <w:rPr>
              <w:i/>
              <w:iCs/>
            </w:rPr>
            <w:t>, и долго не успокаивается.</w:t>
          </w:r>
        </w:p>
        <w:p w14:paraId="23697D99" w14:textId="35561B61" w:rsidR="007126A9" w:rsidRDefault="007126A9" w:rsidP="007126A9">
          <w:pPr>
            <w:rPr>
              <w:i/>
              <w:iCs/>
            </w:rPr>
          </w:pPr>
          <w:r w:rsidRPr="007126A9">
            <w:rPr>
              <w:i/>
              <w:iCs/>
            </w:rPr>
            <w:t xml:space="preserve">Особенностями мотивационно-потребностной сферы следующие. </w:t>
          </w:r>
          <w:r w:rsidR="00FA1336" w:rsidRPr="007126A9">
            <w:rPr>
              <w:i/>
              <w:iCs/>
            </w:rPr>
            <w:t>Во-первых</w:t>
          </w:r>
          <w:r w:rsidRPr="007126A9">
            <w:rPr>
              <w:i/>
              <w:iCs/>
            </w:rPr>
            <w:t xml:space="preserve">, у исследуемого наблюдается ослабление волевого контроля. </w:t>
          </w:r>
          <w:r w:rsidR="00FA1336" w:rsidRPr="007126A9">
            <w:rPr>
              <w:i/>
              <w:iCs/>
            </w:rPr>
            <w:t>Во-вторых</w:t>
          </w:r>
          <w:r w:rsidRPr="007126A9">
            <w:rPr>
              <w:i/>
              <w:iCs/>
            </w:rPr>
            <w:t>, у респондента выражена противоречивость мотивационной сферы,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которая выражается в одновременном преобладании мотивации достижения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успеха с мотивацией избегания неуспеха. При этом мотив достижения успеха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 xml:space="preserve">у </w:t>
          </w:r>
          <w:r>
            <w:rPr>
              <w:i/>
              <w:iCs/>
            </w:rPr>
            <w:t>Джувейна</w:t>
          </w:r>
          <w:r w:rsidRPr="007126A9">
            <w:rPr>
              <w:i/>
              <w:iCs/>
            </w:rPr>
            <w:t xml:space="preserve"> тесно связан с волей к реализации сильных желаний, которые не</w:t>
          </w:r>
          <w:r>
            <w:rPr>
              <w:i/>
              <w:iCs/>
            </w:rPr>
            <w:t xml:space="preserve"> </w:t>
          </w:r>
          <w:r w:rsidRPr="007126A9">
            <w:rPr>
              <w:i/>
              <w:iCs/>
            </w:rPr>
            <w:t>всегда подчиняются волевому контролю</w:t>
          </w:r>
          <w:r>
            <w:rPr>
              <w:i/>
              <w:iCs/>
            </w:rPr>
            <w:t>.</w:t>
          </w:r>
        </w:p>
        <w:p w14:paraId="2AB02760" w14:textId="17CE214B" w:rsidR="00CA209D" w:rsidRDefault="007126A9" w:rsidP="007126A9">
          <w:pPr>
            <w:rPr>
              <w:i/>
              <w:iCs/>
            </w:rPr>
          </w:pPr>
          <w:r>
            <w:rPr>
              <w:i/>
              <w:iCs/>
            </w:rPr>
            <w:t xml:space="preserve">Важную роль в принятии решений испытуемым играет его сильная </w:t>
          </w:r>
          <w:r w:rsidR="00FA1336">
            <w:rPr>
              <w:i/>
              <w:iCs/>
            </w:rPr>
            <w:t>приверженность</w:t>
          </w:r>
          <w:r>
            <w:rPr>
              <w:i/>
              <w:iCs/>
            </w:rPr>
            <w:t xml:space="preserve"> религии, которую ему привили родители в самом детстве. Джувейн не терпит не только прямых отрицаний своих религиозных убеждений, но и вопросы, которые так или иначе могут пошатнуть его уверенность в этих убеждениях. Это одновременно </w:t>
          </w:r>
          <w:r>
            <w:rPr>
              <w:i/>
              <w:iCs/>
            </w:rPr>
            <w:lastRenderedPageBreak/>
            <w:t xml:space="preserve">говорит о сильной привязанности к устоявшейся картине мира, но также и о неосознанном понимании её несостоятельности, так как вопросы, на которые испытуемый может легко ответить исходя из своих знаний догм, не вызывают агрессивной реакции. Скорее всего такое поведение испытуемого говорит о </w:t>
          </w:r>
          <w:r w:rsidR="00CA209D">
            <w:rPr>
              <w:i/>
              <w:iCs/>
            </w:rPr>
            <w:t>нежелании пересматривать установки, данные родителями в детстве, несмотря на внутреннее понимание их несостоятельности.</w:t>
          </w:r>
        </w:p>
        <w:p w14:paraId="228AD5FB" w14:textId="479C31F7" w:rsidR="00CA209D" w:rsidRDefault="00CA209D" w:rsidP="007126A9">
          <w:pPr>
            <w:rPr>
              <w:i/>
              <w:iCs/>
            </w:rPr>
          </w:pPr>
          <w:r>
            <w:rPr>
              <w:i/>
              <w:iCs/>
            </w:rPr>
            <w:t xml:space="preserve">На данный момент испытуемый склонен к импульсивному и агрессивному </w:t>
          </w:r>
          <w:r w:rsidR="00FA1336">
            <w:rPr>
              <w:i/>
              <w:iCs/>
            </w:rPr>
            <w:t>поведению, не</w:t>
          </w:r>
          <w:r>
            <w:rPr>
              <w:i/>
              <w:iCs/>
            </w:rPr>
            <w:t xml:space="preserve"> может контролировать эмоции, однако в периоды спокойствия ведёт себя адекватно.</w:t>
          </w:r>
        </w:p>
        <w:p w14:paraId="0BE7B7C2" w14:textId="7DDFFD8F" w:rsidR="006D5B02" w:rsidRPr="007126A9" w:rsidRDefault="00CA209D" w:rsidP="007126A9">
          <w:pPr>
            <w:rPr>
              <w:i/>
              <w:iCs/>
            </w:rPr>
          </w:pPr>
          <w:r>
            <w:rPr>
              <w:i/>
              <w:iCs/>
            </w:rPr>
            <w:t xml:space="preserve">Рекомендуется посещение психолога раз в две недели для контроля общего состояния психики и посещение </w:t>
          </w:r>
          <w:r w:rsidR="00FA1336">
            <w:rPr>
              <w:i/>
              <w:iCs/>
            </w:rPr>
            <w:t>психиатра</w:t>
          </w:r>
          <w:r>
            <w:rPr>
              <w:i/>
              <w:iCs/>
            </w:rPr>
            <w:t xml:space="preserve"> раз в месяц для купирования состояния испытуемого и лечения.</w:t>
          </w:r>
        </w:p>
      </w:sdtContent>
    </w:sdt>
    <w:p w14:paraId="53814021" w14:textId="77777777" w:rsidR="00A6472B" w:rsidRPr="00AC68A8" w:rsidRDefault="00A6472B">
      <w:pPr>
        <w:jc w:val="left"/>
      </w:pPr>
      <w:r w:rsidRPr="00AC68A8">
        <w:br w:type="page"/>
      </w:r>
    </w:p>
    <w:p w14:paraId="208603BD" w14:textId="3749D405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BE448D">
        <w:fldChar w:fldCharType="begin"/>
      </w:r>
      <w:r w:rsidR="00BE448D">
        <w:instrText xml:space="preserve"> SEQ Annex \* MERGEFORMAT </w:instrText>
      </w:r>
      <w:r w:rsidR="00BE448D">
        <w:fldChar w:fldCharType="separate"/>
      </w:r>
      <w:r w:rsidR="002E1E86">
        <w:rPr>
          <w:noProof/>
        </w:rPr>
        <w:t>3</w:t>
      </w:r>
      <w:r w:rsidR="00BE448D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360212687"/>
          <w:placeholder>
            <w:docPart w:val="F3FC4DD3868941289543F739386A3A66"/>
          </w:placeholder>
          <w:text/>
        </w:sdtPr>
        <w:sdtContent>
          <w:r w:rsidR="002E1E86" w:rsidRPr="002E1E86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504A23A7" w14:textId="4B011FBB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78613004"/>
          <w:placeholder>
            <w:docPart w:val="CCB0AB60876A4B4F8656E1920C349F5F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ограниченного пользования</w:t>
          </w:r>
        </w:sdtContent>
      </w:sdt>
    </w:p>
    <w:p w14:paraId="4746AE23" w14:textId="77777777" w:rsidR="00A6472B" w:rsidRPr="0020673C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Характеристики</w:t>
      </w:r>
    </w:p>
    <w:p w14:paraId="012272DE" w14:textId="77777777" w:rsidR="00A6472B" w:rsidRPr="006F169F" w:rsidRDefault="00A6472B">
      <w:pPr>
        <w:jc w:val="left"/>
        <w:rPr>
          <w:rStyle w:val="InlineHeading"/>
          <w:rFonts w:ascii="Consolas" w:hAnsi="Consolas"/>
          <w:b w:val="0"/>
          <w:caps w:val="0"/>
        </w:rPr>
      </w:pPr>
      <w:r w:rsidRPr="006F169F">
        <w:rPr>
          <w:rStyle w:val="InlineHeading"/>
          <w:rFonts w:ascii="Consolas" w:hAnsi="Consolas"/>
          <w:b w:val="0"/>
          <w:caps w:val="0"/>
        </w:rPr>
        <w:br w:type="page"/>
      </w:r>
    </w:p>
    <w:p w14:paraId="219D6F17" w14:textId="4EB4FDC2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BE448D">
        <w:fldChar w:fldCharType="begin"/>
      </w:r>
      <w:r w:rsidR="00BE448D">
        <w:instrText xml:space="preserve"> SEQ Annex \* MERGEFORMAT </w:instrText>
      </w:r>
      <w:r w:rsidR="00BE448D">
        <w:fldChar w:fldCharType="separate"/>
      </w:r>
      <w:r w:rsidR="002E1E86">
        <w:rPr>
          <w:noProof/>
        </w:rPr>
        <w:t>4</w:t>
      </w:r>
      <w:r w:rsidR="00BE448D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645353750"/>
          <w:placeholder>
            <w:docPart w:val="30EBBEDBC0B3476096FBA300425D410D"/>
          </w:placeholder>
          <w:text/>
        </w:sdtPr>
        <w:sdtContent>
          <w:r w:rsidR="002E1E86" w:rsidRPr="002E1E86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2FBB80ED" w14:textId="66379131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370575058"/>
          <w:placeholder>
            <w:docPart w:val="D2753D96CFD04920AC3743EA234B5476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ограниченного пользования</w:t>
          </w:r>
        </w:sdtContent>
      </w:sdt>
    </w:p>
    <w:p w14:paraId="474DD296" w14:textId="77777777" w:rsidR="00A6472B" w:rsidRPr="006F169F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Выговоры</w:t>
      </w:r>
    </w:p>
    <w:sdt>
      <w:sdtPr>
        <w:alias w:val="Reprimand Table"/>
        <w:tag w:val="Reprimand Table"/>
        <w:id w:val="37548666"/>
        <w15:repeatingSection/>
      </w:sdtPr>
      <w:sdtEndPr/>
      <w:sdtContent>
        <w:sdt>
          <w:sdtPr>
            <w:id w:val="-1730455105"/>
            <w:placeholder>
              <w:docPart w:val="FEC4507AAF9440D8A5AC96A645D26361"/>
            </w:placeholder>
            <w15:repeatingSectionItem/>
          </w:sdtPr>
          <w:sdtEndPr/>
          <w:sdtContent>
            <w:p w14:paraId="0F949575" w14:textId="5EB2A7F1" w:rsidR="00B66981" w:rsidRPr="006F169F" w:rsidRDefault="00B66981" w:rsidP="00B66981">
              <w:pPr>
                <w:rPr>
                  <w:rStyle w:val="InlineHeading"/>
                </w:rPr>
              </w:pPr>
              <w:r>
                <w:rPr>
                  <w:rStyle w:val="InlineHeading"/>
                </w:rPr>
                <w:t>Выговор</w:t>
              </w:r>
              <w:r w:rsidRPr="006F169F">
                <w:rPr>
                  <w:rStyle w:val="InlineHeading"/>
                </w:rPr>
                <w:t xml:space="preserve"> №</w:t>
              </w:r>
              <w:r>
                <w:rPr>
                  <w:rStyle w:val="InlineHeading"/>
                  <w:lang w:val="en-US"/>
                </w:rPr>
                <w:fldChar w:fldCharType="begin"/>
              </w:r>
              <w:r w:rsidRPr="006F169F">
                <w:rPr>
                  <w:rStyle w:val="InlineHeading"/>
                </w:rPr>
                <w:instrText xml:space="preserve"> </w:instrText>
              </w:r>
              <w:r>
                <w:rPr>
                  <w:rStyle w:val="InlineHeading"/>
                  <w:lang w:val="en-US"/>
                </w:rPr>
                <w:instrText>SEQ</w:instrText>
              </w:r>
              <w:r w:rsidRPr="006F169F">
                <w:rPr>
                  <w:rStyle w:val="InlineHeading"/>
                </w:rPr>
                <w:instrText xml:space="preserve"> </w:instrText>
              </w:r>
              <w:r>
                <w:rPr>
                  <w:rStyle w:val="InlineHeading"/>
                  <w:lang w:val="en-US"/>
                </w:rPr>
                <w:instrText>Reprimand</w:instrText>
              </w:r>
              <w:r w:rsidRPr="006F169F">
                <w:rPr>
                  <w:rStyle w:val="InlineHeading"/>
                </w:rPr>
                <w:instrText xml:space="preserve"> \* </w:instrText>
              </w:r>
              <w:r>
                <w:rPr>
                  <w:rStyle w:val="InlineHeading"/>
                  <w:lang w:val="en-US"/>
                </w:rPr>
                <w:instrText>MERGEFORMAT</w:instrText>
              </w:r>
              <w:r w:rsidRPr="006F169F">
                <w:rPr>
                  <w:rStyle w:val="InlineHeading"/>
                </w:rPr>
                <w:instrText xml:space="preserve"> </w:instrText>
              </w:r>
              <w:r>
                <w:rPr>
                  <w:rStyle w:val="InlineHeading"/>
                  <w:lang w:val="en-US"/>
                </w:rPr>
                <w:fldChar w:fldCharType="separate"/>
              </w:r>
              <w:r w:rsidR="002E1E86" w:rsidRPr="002E1E86">
                <w:rPr>
                  <w:rStyle w:val="InlineHeading"/>
                  <w:noProof/>
                </w:rPr>
                <w:t>1</w:t>
              </w:r>
              <w:r>
                <w:rPr>
                  <w:rStyle w:val="InlineHeading"/>
                  <w:lang w:val="en-US"/>
                </w:rPr>
                <w:fldChar w:fldCharType="end"/>
              </w:r>
              <w:r w:rsidRPr="006F169F">
                <w:rPr>
                  <w:rStyle w:val="InlineHeading"/>
                </w:rPr>
                <w:t>.</w:t>
              </w:r>
            </w:p>
            <w:p w14:paraId="523653EA" w14:textId="3BD9402F" w:rsidR="00B66981" w:rsidRPr="00D60D96" w:rsidRDefault="00B66981" w:rsidP="00B66981">
              <w:r w:rsidRPr="00A6472B">
                <w:rPr>
                  <w:rStyle w:val="InlineHeading"/>
                </w:rPr>
                <w:t>Дата</w:t>
              </w:r>
              <w:r w:rsidRPr="00D60D96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вынесения</w:t>
              </w:r>
              <w:r w:rsidRPr="00D60D96">
                <w:rPr>
                  <w:rStyle w:val="InlineHeading"/>
                </w:rPr>
                <w:t>:</w:t>
              </w:r>
              <w:r w:rsidRPr="00D60D96">
                <w:t xml:space="preserve"> </w:t>
              </w:r>
              <w:sdt>
                <w:sdtPr>
                  <w:alias w:val="Reprimand Date"/>
                  <w:tag w:val="Reprimand Date"/>
                  <w:id w:val="1534158601"/>
                  <w:placeholder>
                    <w:docPart w:val="5F9414EAD8204A2290A9A69CCDB88113"/>
                  </w:placeholder>
                  <w:date w:fullDate="2022-07-30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EndPr/>
                <w:sdtContent>
                  <w:r w:rsidR="00D60D96">
                    <w:t>30.07.2022</w:t>
                  </w:r>
                </w:sdtContent>
              </w:sdt>
            </w:p>
            <w:p w14:paraId="093E0A82" w14:textId="359CB11D" w:rsidR="00B66981" w:rsidRPr="00D60D96" w:rsidRDefault="00B66981" w:rsidP="00B66981">
              <w:r>
                <w:rPr>
                  <w:rStyle w:val="InlineHeading"/>
                </w:rPr>
                <w:t>Кто</w:t>
              </w:r>
              <w:r w:rsidRPr="00D60D96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вынес</w:t>
              </w:r>
              <w:r w:rsidRPr="00D60D96">
                <w:rPr>
                  <w:rStyle w:val="InlineHeading"/>
                </w:rPr>
                <w:t>:</w:t>
              </w:r>
              <w:r w:rsidRPr="00D60D96">
                <w:t xml:space="preserve"> </w:t>
              </w:r>
              <w:sdt>
                <w:sdtPr>
                  <w:alias w:val="Compiler"/>
                  <w:tag w:val="Compiler"/>
                  <w:id w:val="235829588"/>
                  <w:placeholder>
                    <w:docPart w:val="FFE9D691B3534BEC85D018576587ADC3"/>
                  </w:placeholder>
                  <w:text/>
                </w:sdtPr>
                <w:sdtEndPr/>
                <w:sdtContent>
                  <w:r w:rsidR="00D60D96">
                    <w:t>Шай Голи</w:t>
                  </w:r>
                </w:sdtContent>
              </w:sdt>
            </w:p>
            <w:p w14:paraId="2C25D02E" w14:textId="46251260" w:rsidR="00B66981" w:rsidRPr="00D60D96" w:rsidRDefault="00B66981" w:rsidP="00B66981">
              <w:r w:rsidRPr="00B66981">
                <w:rPr>
                  <w:rStyle w:val="InlineHeading"/>
                </w:rPr>
                <w:t>Заголовок</w:t>
              </w:r>
              <w:r w:rsidRPr="00D60D96">
                <w:rPr>
                  <w:rStyle w:val="InlineHeading"/>
                </w:rPr>
                <w:t xml:space="preserve">: </w:t>
              </w:r>
              <w:sdt>
                <w:sdtPr>
                  <w:alias w:val="Brief Reprimand"/>
                  <w:tag w:val="Brief Reprimand"/>
                  <w:id w:val="-728996770"/>
                  <w:placeholder>
                    <w:docPart w:val="9B81187C06B14C05A113434423A0CA6B"/>
                  </w:placeholder>
                </w:sdtPr>
                <w:sdtEndPr/>
                <w:sdtContent>
                  <w:r w:rsidR="00D60D96">
                    <w:t xml:space="preserve">Нападение на </w:t>
                  </w:r>
                  <w:r w:rsidR="00AC68A8">
                    <w:t xml:space="preserve">охрану и </w:t>
                  </w:r>
                  <w:r w:rsidR="00D60D96">
                    <w:rPr>
                      <w:lang w:val="en-US"/>
                    </w:rPr>
                    <w:t>SCP</w:t>
                  </w:r>
                  <w:r w:rsidR="00D60D96" w:rsidRPr="00AC68A8">
                    <w:t>-999</w:t>
                  </w:r>
                </w:sdtContent>
              </w:sdt>
            </w:p>
            <w:p w14:paraId="41B03BF8" w14:textId="77777777" w:rsidR="00B66981" w:rsidRPr="006F169F" w:rsidRDefault="00B66981" w:rsidP="00B66981">
              <w:pPr>
                <w:rPr>
                  <w:rStyle w:val="InlineHeading"/>
                </w:rPr>
              </w:pPr>
              <w:r>
                <w:rPr>
                  <w:rStyle w:val="InlineHeading"/>
                </w:rPr>
                <w:t>Описание</w:t>
              </w:r>
              <w:r w:rsidRPr="006F169F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и</w:t>
              </w:r>
              <w:r w:rsidRPr="006F169F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Обоснование</w:t>
              </w:r>
              <w:r w:rsidRPr="006F169F">
                <w:rPr>
                  <w:rStyle w:val="InlineHeading"/>
                </w:rPr>
                <w:t>:</w:t>
              </w:r>
            </w:p>
            <w:sdt>
              <w:sdtPr>
                <w:rPr>
                  <w:rStyle w:val="Emphasis"/>
                </w:rPr>
                <w:alias w:val="Full Reprimand"/>
                <w:tag w:val="Full Reprimand"/>
                <w:id w:val="-223451992"/>
                <w:placeholder>
                  <w:docPart w:val="FFE9D691B3534BEC85D018576587ADC3"/>
                </w:placeholder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p w14:paraId="20F968F8" w14:textId="07D7BEB3" w:rsidR="007E2A5B" w:rsidRPr="00D60D96" w:rsidRDefault="00D60D96" w:rsidP="00B66981">
                  <w:pPr>
                    <w:pBdr>
                      <w:bottom w:val="single" w:sz="4" w:space="1" w:color="auto"/>
                    </w:pBdr>
                  </w:pPr>
                  <w:r>
                    <w:rPr>
                      <w:rStyle w:val="Emphasis"/>
                    </w:rPr>
                    <w:t xml:space="preserve">30 июля 2022 года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 xml:space="preserve">-91372 </w:t>
                  </w:r>
                  <w:r>
                    <w:rPr>
                      <w:rStyle w:val="Emphasis"/>
                    </w:rPr>
                    <w:t xml:space="preserve">для проведения экспериментов с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-261</w:t>
                  </w:r>
                  <w:r>
                    <w:rPr>
                      <w:rStyle w:val="Emphasis"/>
                    </w:rPr>
                    <w:t xml:space="preserve"> доставлялся к камеру содержания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-261</w:t>
                  </w:r>
                  <w:r>
                    <w:rPr>
                      <w:rStyle w:val="Emphasis"/>
                    </w:rPr>
                    <w:t xml:space="preserve">. Путь лежал через комнату для отдыха персонала, где располагается загон для содержания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. Увидев последнего,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>-91372</w:t>
                  </w:r>
                  <w:r>
                    <w:rPr>
                      <w:rStyle w:val="Emphasis"/>
                    </w:rPr>
                    <w:t xml:space="preserve"> выкрикнул: «Ёбаный в рот, это что, блять, такое, нахуй? Убери, убери, блять. Спасите!», так же начав вырываться из рук охранников. Один из охранников, шедших сзади, достал тазер для умиротворения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>-91372</w:t>
                  </w:r>
                  <w:r>
                    <w:rPr>
                      <w:rStyle w:val="Emphasis"/>
                    </w:rPr>
                    <w:t xml:space="preserve">, и когда тот это заметил, вырвался и побежал в сторону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, судя по всему, так как со всех остальных сторон был окружён охраной. Подбежав к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,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>-91372</w:t>
                  </w:r>
                  <w:r>
                    <w:rPr>
                      <w:rStyle w:val="Emphasis"/>
                      <w:lang w:val="cs-CZ"/>
                    </w:rPr>
                    <w:t xml:space="preserve"> </w:t>
                  </w:r>
                  <w:r>
                    <w:rPr>
                      <w:rStyle w:val="Emphasis"/>
                    </w:rPr>
                    <w:t xml:space="preserve">начал его бить и пинать, проваливаясь внутрь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. Поняв, что он постепенно погружается в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-999</w:t>
                  </w:r>
                  <w:r>
                    <w:rPr>
                      <w:rStyle w:val="Emphasis"/>
                    </w:rPr>
                    <w:t xml:space="preserve">, </w:t>
                  </w:r>
                  <w:r>
                    <w:rPr>
                      <w:rStyle w:val="Emphasis"/>
                      <w:lang w:val="en-US"/>
                    </w:rPr>
                    <w:t>D</w:t>
                  </w:r>
                  <w:r w:rsidRPr="00D60D96">
                    <w:rPr>
                      <w:rStyle w:val="Emphasis"/>
                    </w:rPr>
                    <w:t>-9137</w:t>
                  </w:r>
                  <w:r>
                    <w:rPr>
                      <w:rStyle w:val="Emphasis"/>
                    </w:rPr>
                    <w:t xml:space="preserve">2 стал разрывать </w:t>
                  </w:r>
                  <w:r>
                    <w:rPr>
                      <w:rStyle w:val="Emphasis"/>
                      <w:lang w:val="en-US"/>
                    </w:rPr>
                    <w:t>SCP</w:t>
                  </w:r>
                  <w:r w:rsidRPr="00D60D96">
                    <w:rPr>
                      <w:rStyle w:val="Emphasis"/>
                    </w:rPr>
                    <w:t>-99</w:t>
                  </w:r>
                  <w:r>
                    <w:rPr>
                      <w:rStyle w:val="Emphasis"/>
                    </w:rPr>
                    <w:t>9 на куски, во время чего и был остановлен охраной.</w:t>
                  </w:r>
                </w:p>
              </w:sdtContent>
            </w:sdt>
            <w:p w14:paraId="1B3CBDB3" w14:textId="77777777" w:rsidR="007E2A5B" w:rsidRPr="006F169F" w:rsidRDefault="007E2A5B" w:rsidP="00B66981">
              <w:pPr>
                <w:pBdr>
                  <w:bottom w:val="single" w:sz="4" w:space="1" w:color="auto"/>
                </w:pBdr>
                <w:rPr>
                  <w:rStyle w:val="InlineHeading"/>
                </w:rPr>
              </w:pPr>
              <w:r w:rsidRPr="007E2A5B">
                <w:rPr>
                  <w:rStyle w:val="InlineHeading"/>
                </w:rPr>
                <w:t>Взыскание</w:t>
              </w:r>
              <w:r w:rsidRPr="006F169F">
                <w:rPr>
                  <w:rStyle w:val="InlineHeading"/>
                </w:rPr>
                <w:t>:</w:t>
              </w:r>
            </w:p>
            <w:sdt>
              <w:sdtPr>
                <w:rPr>
                  <w:lang w:val="en-US"/>
                </w:rPr>
                <w:alias w:val="Punishment"/>
                <w:tag w:val="Punishment"/>
                <w:id w:val="1341890602"/>
                <w:placeholder>
                  <w:docPart w:val="8DB4C9613B9147B8879E60C9441E0FD2"/>
                </w:placeholder>
              </w:sdtPr>
              <w:sdtEndPr/>
              <w:sdtContent>
                <w:p w14:paraId="04463A12" w14:textId="3EA8E185" w:rsidR="00B66981" w:rsidRPr="00D60D96" w:rsidRDefault="00D60D96" w:rsidP="00B66981">
                  <w:pPr>
                    <w:pBdr>
                      <w:bottom w:val="single" w:sz="4" w:space="1" w:color="auto"/>
                    </w:pBdr>
                  </w:pPr>
                  <w:r>
                    <w:t>30 суток изолятора, 7 суток принудительной голодовки</w:t>
                  </w:r>
                </w:p>
              </w:sdtContent>
            </w:sdt>
          </w:sdtContent>
        </w:sdt>
      </w:sdtContent>
    </w:sdt>
    <w:p w14:paraId="152E874E" w14:textId="77777777" w:rsidR="005B1E52" w:rsidRPr="00D60D96" w:rsidRDefault="005B1E52">
      <w:pPr>
        <w:jc w:val="left"/>
        <w:rPr>
          <w:rStyle w:val="InlineHeading"/>
          <w:rFonts w:ascii="Consolas" w:hAnsi="Consolas"/>
          <w:b w:val="0"/>
          <w:caps w:val="0"/>
        </w:rPr>
      </w:pPr>
      <w:r w:rsidRPr="00D60D96">
        <w:rPr>
          <w:rStyle w:val="InlineHeading"/>
          <w:rFonts w:ascii="Consolas" w:hAnsi="Consolas"/>
          <w:b w:val="0"/>
          <w:caps w:val="0"/>
        </w:rPr>
        <w:br w:type="page"/>
      </w:r>
    </w:p>
    <w:p w14:paraId="350968BE" w14:textId="6DBF4A20" w:rsidR="005B1E52" w:rsidRPr="00E11FFC" w:rsidRDefault="005B1E52" w:rsidP="005B1E5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BE448D">
        <w:fldChar w:fldCharType="begin"/>
      </w:r>
      <w:r w:rsidR="00BE448D">
        <w:instrText xml:space="preserve"> SEQ Annex \* MERGEFORMAT </w:instrText>
      </w:r>
      <w:r w:rsidR="00BE448D">
        <w:fldChar w:fldCharType="separate"/>
      </w:r>
      <w:r w:rsidR="002E1E86">
        <w:rPr>
          <w:noProof/>
        </w:rPr>
        <w:t>5</w:t>
      </w:r>
      <w:r w:rsidR="00BE448D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123696686"/>
          <w:placeholder>
            <w:docPart w:val="553DDFF6EA454132B56413F7A269B1A2"/>
          </w:placeholder>
          <w:text/>
        </w:sdtPr>
        <w:sdtContent>
          <w:r w:rsidR="002E1E86" w:rsidRPr="002E1E86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45041DB6" w14:textId="67EAA5B0" w:rsidR="005B1E52" w:rsidRPr="00322545" w:rsidRDefault="005B1E52" w:rsidP="005B1E5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-432199412"/>
          <w:placeholder>
            <w:docPart w:val="FCCE50AE6B124CA9BE07569D2FB1A7B5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Секретно</w:t>
          </w:r>
        </w:sdtContent>
      </w:sdt>
    </w:p>
    <w:p w14:paraId="49F49D0B" w14:textId="77777777" w:rsidR="005B1E52" w:rsidRPr="005B1E52" w:rsidRDefault="005B1E52" w:rsidP="005B1E5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назначениях персональных номеров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1E52" w14:paraId="14F2BDB3" w14:textId="77777777" w:rsidTr="005B1E52">
        <w:tc>
          <w:tcPr>
            <w:tcW w:w="2614" w:type="dxa"/>
          </w:tcPr>
          <w:p w14:paraId="4839853D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Дата назначения</w:t>
            </w:r>
          </w:p>
        </w:tc>
        <w:tc>
          <w:tcPr>
            <w:tcW w:w="2614" w:type="dxa"/>
          </w:tcPr>
          <w:p w14:paraId="61B9519F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Персональный номер</w:t>
            </w:r>
          </w:p>
        </w:tc>
        <w:tc>
          <w:tcPr>
            <w:tcW w:w="2614" w:type="dxa"/>
          </w:tcPr>
          <w:p w14:paraId="1D7D2026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Обоснование</w:t>
            </w:r>
          </w:p>
        </w:tc>
        <w:tc>
          <w:tcPr>
            <w:tcW w:w="2614" w:type="dxa"/>
          </w:tcPr>
          <w:p w14:paraId="64470E0C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Примечание</w:t>
            </w:r>
          </w:p>
        </w:tc>
      </w:tr>
      <w:sdt>
        <w:sdtPr>
          <w:alias w:val="PN Table"/>
          <w:tag w:val="PN Table"/>
          <w:id w:val="1053425109"/>
          <w15:repeatingSection/>
        </w:sdtPr>
        <w:sdtEndPr/>
        <w:sdtContent>
          <w:sdt>
            <w:sdtPr>
              <w:id w:val="619962110"/>
              <w:placeholder>
                <w:docPart w:val="EF9FF4C15637402FAD2A71530F71D55F"/>
              </w:placeholder>
              <w15:repeatingSectionItem/>
            </w:sdtPr>
            <w:sdtEndPr/>
            <w:sdtContent>
              <w:tr w:rsidR="005B1E52" w:rsidRPr="000E36C9" w14:paraId="09F0DE5A" w14:textId="77777777" w:rsidTr="005B1E52">
                <w:sdt>
                  <w:sdtPr>
                    <w:alias w:val="Appointment Date"/>
                    <w:tag w:val="Appointment Date"/>
                    <w:id w:val="2028900427"/>
                    <w:placeholder>
                      <w:docPart w:val="E368B019581B4C74841AA98ED169061C"/>
                    </w:placeholder>
                    <w:date w:fullDate="2022-06-25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3F643F9D" w14:textId="0A1187E4" w:rsidR="005B1E52" w:rsidRPr="005B1E52" w:rsidRDefault="000E36C9" w:rsidP="00BE05F1">
                        <w:pPr>
                          <w:rPr>
                            <w:lang w:val="en-US"/>
                          </w:rPr>
                        </w:pPr>
                        <w:r>
                          <w:t>25.06.2022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1906406920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03E93DBC" w14:textId="460B2ED3" w:rsidR="005B1E52" w:rsidRPr="005B1E52" w:rsidRDefault="000E36C9" w:rsidP="00BE05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D-91372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6780793"/>
                    <w:placeholder>
                      <w:docPart w:val="8DB4C9613B9147B8879E60C9441E0FD2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25F204A7" w14:textId="3B41C00A" w:rsidR="005B1E52" w:rsidRPr="005B1E52" w:rsidRDefault="000E36C9" w:rsidP="00BE05F1">
                        <w:pPr>
                          <w:rPr>
                            <w:lang w:val="en-US"/>
                          </w:rPr>
                        </w:pPr>
                        <w:r>
                          <w:t>Принятие в штат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33411392"/>
                    <w:placeholder>
                      <w:docPart w:val="8DB4C9613B9147B8879E60C9441E0FD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50A94CB7" w14:textId="44B26B05" w:rsidR="005B1E52" w:rsidRPr="005B1E52" w:rsidRDefault="000E36C9" w:rsidP="00BE05F1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88EDC50" w14:textId="77777777" w:rsidR="002D22DA" w:rsidRDefault="002D22DA" w:rsidP="002D22DA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1BA6DD0E" w14:textId="18BA9E97" w:rsidR="002D22DA" w:rsidRPr="00E11FFC" w:rsidRDefault="002D22DA" w:rsidP="002D22DA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2E1E86">
          <w:rPr>
            <w:noProof/>
          </w:rPr>
          <w:t>6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1847748026"/>
          <w:placeholder>
            <w:docPart w:val="4EC948F980154A27A04A50C2E019F88A"/>
          </w:placeholder>
          <w:text/>
        </w:sdtPr>
        <w:sdtContent>
          <w:r w:rsidR="002E1E86" w:rsidRPr="002E1E86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010051</w:t>
          </w:r>
        </w:sdtContent>
      </w:sdt>
      <w:r w:rsidRPr="00E11FFC">
        <w:fldChar w:fldCharType="end"/>
      </w:r>
    </w:p>
    <w:p w14:paraId="6B7B1C74" w14:textId="3B0F0D65" w:rsidR="002D22DA" w:rsidRPr="00322545" w:rsidRDefault="002D22DA" w:rsidP="002D22DA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103842241"/>
          <w:placeholder>
            <w:docPart w:val="5FA27BF1DDD5435AA488F56957AE3DCB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12433A">
            <w:t>Для ограниченного пользования</w:t>
          </w:r>
        </w:sdtContent>
      </w:sdt>
    </w:p>
    <w:p w14:paraId="6CFF7B15" w14:textId="77777777" w:rsidR="002D22DA" w:rsidRDefault="002D22DA" w:rsidP="002D22DA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судимостях</w:t>
      </w:r>
    </w:p>
    <w:sdt>
      <w:sdtPr>
        <w:alias w:val="Criminal Records Table"/>
        <w:tag w:val="Criminal Records Table"/>
        <w:id w:val="-2020234660"/>
        <w15:repeatingSection/>
      </w:sdtPr>
      <w:sdtEndPr/>
      <w:sdtContent>
        <w:sdt>
          <w:sdtPr>
            <w:id w:val="-459343317"/>
            <w:placeholder>
              <w:docPart w:val="6453F2F930234130AB84990CC9C3C7B4"/>
            </w:placeholder>
            <w15:repeatingSectionItem/>
          </w:sdtPr>
          <w:sdtEndPr/>
          <w:sdtContent>
            <w:p w14:paraId="2021D908" w14:textId="4887A111" w:rsidR="002D22DA" w:rsidRPr="002D22DA" w:rsidRDefault="002D22DA" w:rsidP="002D22DA">
              <w:pPr>
                <w:rPr>
                  <w:rStyle w:val="InlineHeading"/>
                </w:rPr>
              </w:pPr>
              <w:r>
                <w:rPr>
                  <w:rStyle w:val="InlineHeading"/>
                </w:rPr>
                <w:t>Судимость</w:t>
              </w:r>
              <w:r w:rsidRPr="002D22DA">
                <w:rPr>
                  <w:rStyle w:val="InlineHeading"/>
                </w:rPr>
                <w:t xml:space="preserve"> №</w:t>
              </w:r>
              <w:r w:rsidR="00B15A5F">
                <w:rPr>
                  <w:rStyle w:val="InlineHeading"/>
                </w:rPr>
                <w:fldChar w:fldCharType="begin"/>
              </w:r>
              <w:r w:rsidR="00B15A5F">
                <w:rPr>
                  <w:rStyle w:val="InlineHeading"/>
                </w:rPr>
                <w:instrText xml:space="preserve"> SEQ Судимость \* MERGEFORMAT </w:instrText>
              </w:r>
              <w:r w:rsidR="00B15A5F">
                <w:rPr>
                  <w:rStyle w:val="InlineHeading"/>
                </w:rPr>
                <w:fldChar w:fldCharType="separate"/>
              </w:r>
              <w:r w:rsidR="002E1E86">
                <w:rPr>
                  <w:rStyle w:val="InlineHeading"/>
                  <w:noProof/>
                </w:rPr>
                <w:t>1</w:t>
              </w:r>
              <w:r w:rsidR="00B15A5F">
                <w:rPr>
                  <w:rStyle w:val="InlineHeading"/>
                </w:rPr>
                <w:fldChar w:fldCharType="end"/>
              </w:r>
              <w:r w:rsidRPr="002D22DA">
                <w:rPr>
                  <w:rStyle w:val="InlineHeading"/>
                </w:rPr>
                <w:t>.</w:t>
              </w:r>
            </w:p>
            <w:p w14:paraId="4D8FB9E2" w14:textId="75D7BB46" w:rsidR="002D22DA" w:rsidRPr="002D22DA" w:rsidRDefault="002D22DA" w:rsidP="002D22DA">
              <w:r w:rsidRPr="00A6472B">
                <w:rPr>
                  <w:rStyle w:val="InlineHeading"/>
                </w:rPr>
                <w:t>Дата</w:t>
              </w:r>
              <w:r w:rsidRPr="002D22DA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вынесения</w:t>
              </w:r>
              <w:r w:rsidRPr="002D22DA">
                <w:rPr>
                  <w:rStyle w:val="InlineHeading"/>
                </w:rPr>
                <w:t xml:space="preserve"> </w:t>
              </w:r>
              <w:r>
                <w:rPr>
                  <w:rStyle w:val="InlineHeading"/>
                </w:rPr>
                <w:t>приговора</w:t>
              </w:r>
              <w:r w:rsidRPr="002D22DA">
                <w:rPr>
                  <w:rStyle w:val="InlineHeading"/>
                </w:rPr>
                <w:t>:</w:t>
              </w:r>
              <w:r w:rsidRPr="002D22DA">
                <w:t xml:space="preserve"> </w:t>
              </w:r>
              <w:sdt>
                <w:sdtPr>
                  <w:alias w:val="Sentencing Date"/>
                  <w:tag w:val="Sentencing Date"/>
                  <w:id w:val="-1522848557"/>
                  <w:placeholder>
                    <w:docPart w:val="9676330DB2694470A94BE3900614C986"/>
                  </w:placeholder>
                  <w:date w:fullDate="2018-04-19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EndPr/>
                <w:sdtContent>
                  <w:r w:rsidR="00FA2E11">
                    <w:t>19.04.2018</w:t>
                  </w:r>
                </w:sdtContent>
              </w:sdt>
            </w:p>
            <w:p w14:paraId="1DDAF2DD" w14:textId="20EF566C" w:rsidR="002D22DA" w:rsidRPr="00A5430B" w:rsidRDefault="002D22DA" w:rsidP="002D22DA">
              <w:r>
                <w:rPr>
                  <w:rStyle w:val="InlineHeading"/>
                </w:rPr>
                <w:t>статья</w:t>
              </w:r>
              <w:r w:rsidRPr="00A5430B">
                <w:rPr>
                  <w:rStyle w:val="InlineHeading"/>
                </w:rPr>
                <w:t>:</w:t>
              </w:r>
              <w:r w:rsidRPr="00A5430B">
                <w:t xml:space="preserve"> </w:t>
              </w:r>
              <w:sdt>
                <w:sdtPr>
                  <w:rPr>
                    <w:lang w:val="en-US"/>
                  </w:rPr>
                  <w:alias w:val="Article"/>
                  <w:tag w:val="Article"/>
                  <w:id w:val="1986578764"/>
                  <w:placeholder>
                    <w:docPart w:val="0BE5ADA9A783498AA797F43F87A09E78"/>
                  </w:placeholder>
                  <w:text/>
                </w:sdtPr>
                <w:sdtEndPr/>
                <w:sdtContent>
                  <w:r w:rsidR="00A5430B">
                    <w:t>Убийство с помощью поджога</w:t>
                  </w:r>
                  <w:r w:rsidR="008B41B9">
                    <w:t>, поджёг жилого дома</w:t>
                  </w:r>
                </w:sdtContent>
              </w:sdt>
            </w:p>
            <w:p w14:paraId="73A3C101" w14:textId="77777777" w:rsidR="002D22DA" w:rsidRPr="006F169F" w:rsidRDefault="002D22DA" w:rsidP="002D22DA">
              <w:pPr>
                <w:rPr>
                  <w:rStyle w:val="InlineHeading"/>
                </w:rPr>
              </w:pPr>
              <w:r>
                <w:rPr>
                  <w:rStyle w:val="InlineHeading"/>
                </w:rPr>
                <w:t>Описание</w:t>
              </w:r>
              <w:r w:rsidRPr="006F169F">
                <w:rPr>
                  <w:rStyle w:val="InlineHeading"/>
                </w:rPr>
                <w:t>:</w:t>
              </w:r>
            </w:p>
            <w:p w14:paraId="6C303075" w14:textId="69EFAF64" w:rsidR="002D22DA" w:rsidRPr="00F42B58" w:rsidRDefault="00BE448D" w:rsidP="002D22DA">
              <w:pPr>
                <w:pBdr>
                  <w:bottom w:val="single" w:sz="4" w:space="1" w:color="auto"/>
                </w:pBdr>
                <w:rPr>
                  <w:rStyle w:val="Emphasis"/>
                </w:rPr>
              </w:pPr>
              <w:sdt>
                <w:sdtPr>
                  <w:rPr>
                    <w:i/>
                    <w:iCs/>
                  </w:rPr>
                  <w:alias w:val="Criminal Record"/>
                  <w:tag w:val="Criminal Record"/>
                  <w:id w:val="-1954245593"/>
                  <w:placeholder>
                    <w:docPart w:val="DA3D6DD3177E43ECA16553ACED6E2DF2"/>
                  </w:placeholder>
                </w:sdtPr>
                <w:sdtEndPr>
                  <w:rPr>
                    <w:i w:val="0"/>
                    <w:iCs w:val="0"/>
                  </w:rPr>
                </w:sdtEndPr>
                <w:sdtContent>
                  <w:r w:rsidR="00F42B58">
                    <w:t xml:space="preserve">Джувейн Антон, работая индивидуальным предпринимателем, проводил консультации для студентов ВУЗов по направлениям: религиоведение, этика, философия. 17.02.2018 к осужденному обратился студент </w:t>
                  </w:r>
                  <w:r w:rsidR="00F42B58" w:rsidRPr="00F42B58">
                    <w:t>Хакан Унвер</w:t>
                  </w:r>
                  <w:r w:rsidR="00F42B58">
                    <w:t xml:space="preserve"> 2001 года рождения с целью заказать индивидуальные занятия по подготовке к сдаче вступительных испытаний. В тот же день между потерпевшим и осужденным был заключён договор об оказании услуг. Следующие 3 дня, осужденный проводил вводные консультации касательно организационных вопросов при поступлении в университет, при этом непосредственно вопросы по специальности не обсуждались. На 4 день занятий, между Джувейном Антон и Хаканом Унвер завязалась перепалка на религиозную тему, так как </w:t>
                  </w:r>
                  <w:r w:rsidR="008B41B9">
                    <w:t xml:space="preserve">Джувейн Антон был радикальным </w:t>
                  </w:r>
                  <w:r w:rsidR="00FA1336">
                    <w:t>Мусульманином</w:t>
                  </w:r>
                  <w:r w:rsidR="008B41B9">
                    <w:t>, а Хакан Унвер – христианином. В результате драки, Джувейн Антон ударом ноги по колену потерпевшего, сломал ему ногу, после чего пошёл на балкон за керосином, облил Хакана Унвер им и поджёг, после чего покинул квартиру и попытался скрыться из города. Пожар заметили другие жильцы дома и вызвали пожарную службу. Осужденный был задержан после объявления плана-перехвата на дороге Бурса-Орханели</w:t>
                  </w:r>
                </w:sdtContent>
              </w:sdt>
              <w:r w:rsidR="008B41B9">
                <w:t>.</w:t>
              </w:r>
            </w:p>
            <w:p w14:paraId="0FBFE454" w14:textId="686F0282" w:rsidR="002D22DA" w:rsidRPr="00A5430B" w:rsidRDefault="002D22DA" w:rsidP="002D22DA">
              <w:pPr>
                <w:pBdr>
                  <w:bottom w:val="single" w:sz="4" w:space="1" w:color="auto"/>
                </w:pBdr>
                <w:rPr>
                  <w:rStyle w:val="Emphasis"/>
                </w:rPr>
              </w:pPr>
              <w:r w:rsidRPr="006F5053">
                <w:rPr>
                  <w:rStyle w:val="InlineHeading"/>
                </w:rPr>
                <w:t>Приговор</w:t>
              </w:r>
              <w:r w:rsidRPr="00A5430B">
                <w:rPr>
                  <w:rStyle w:val="InlineHeading"/>
                </w:rPr>
                <w:t xml:space="preserve">: </w:t>
              </w:r>
              <w:sdt>
                <w:sdtPr>
                  <w:alias w:val="Verdict"/>
                  <w:tag w:val="Verdict"/>
                  <w:id w:val="877198963"/>
                  <w:placeholder>
                    <w:docPart w:val="0BE5ADA9A783498AA797F43F87A09E78"/>
                  </w:placeholder>
                  <w:text/>
                </w:sdtPr>
                <w:sdtEndPr>
                  <w:rPr>
                    <w:rStyle w:val="InlineHeading"/>
                    <w:rFonts w:asciiTheme="majorHAnsi" w:hAnsiTheme="majorHAnsi"/>
                    <w:b/>
                    <w:caps/>
                  </w:rPr>
                </w:sdtEndPr>
                <w:sdtContent>
                  <w:r w:rsidR="00A5430B">
                    <w:t>Смертная казнь (заменена пожизненным лишением свободы)</w:t>
                  </w:r>
                </w:sdtContent>
              </w:sdt>
            </w:p>
            <w:p w14:paraId="4FA72CAD" w14:textId="0766DD38" w:rsidR="002D22DA" w:rsidRPr="000E36C9" w:rsidRDefault="002D22DA" w:rsidP="002D22DA">
              <w:pPr>
                <w:pBdr>
                  <w:bottom w:val="single" w:sz="4" w:space="1" w:color="auto"/>
                </w:pBdr>
                <w:rPr>
                  <w:rStyle w:val="InlineHeading"/>
                </w:rPr>
              </w:pPr>
              <w:r w:rsidRPr="006F5053">
                <w:rPr>
                  <w:rStyle w:val="InlineHeading"/>
                </w:rPr>
                <w:t>Статус</w:t>
              </w:r>
              <w:r w:rsidRPr="000E36C9">
                <w:rPr>
                  <w:rStyle w:val="InlineHeading"/>
                </w:rPr>
                <w:t xml:space="preserve">: </w:t>
              </w:r>
              <w:sdt>
                <w:sdtPr>
                  <w:alias w:val="Status"/>
                  <w:tag w:val="Status"/>
                  <w:id w:val="-7449882"/>
                  <w:placeholder>
                    <w:docPart w:val="0BE5ADA9A783498AA797F43F87A09E78"/>
                  </w:placeholder>
                  <w:text/>
                </w:sdtPr>
                <w:sdtEndPr>
                  <w:rPr>
                    <w:rStyle w:val="InlineHeading"/>
                    <w:rFonts w:asciiTheme="majorHAnsi" w:hAnsiTheme="majorHAnsi"/>
                    <w:b/>
                    <w:caps/>
                    <w:lang w:val="en-US"/>
                  </w:rPr>
                </w:sdtEndPr>
                <w:sdtContent>
                  <w:r w:rsidR="00A5430B">
                    <w:t xml:space="preserve">Отбыто 4 года, </w:t>
                  </w:r>
                  <w:r w:rsidR="000E36C9">
                    <w:t>освобождён через помилование при помощи Фонда</w:t>
                  </w:r>
                </w:sdtContent>
              </w:sdt>
            </w:p>
            <w:p w14:paraId="5B69D199" w14:textId="77777777" w:rsidR="002D22DA" w:rsidRPr="000E36C9" w:rsidRDefault="002D22DA" w:rsidP="002D22DA">
              <w:pPr>
                <w:pBdr>
                  <w:bottom w:val="single" w:sz="4" w:space="1" w:color="auto"/>
                </w:pBdr>
                <w:rPr>
                  <w:rStyle w:val="InlineHeading"/>
                </w:rPr>
              </w:pPr>
              <w:r>
                <w:rPr>
                  <w:rStyle w:val="InlineHeading"/>
                </w:rPr>
                <w:t>Примечание</w:t>
              </w:r>
              <w:r w:rsidRPr="000E36C9">
                <w:rPr>
                  <w:rStyle w:val="InlineHeading"/>
                </w:rPr>
                <w:t>:</w:t>
              </w:r>
            </w:p>
            <w:sdt>
              <w:sdtPr>
                <w:rPr>
                  <w:rStyle w:val="Emphasis"/>
                </w:rPr>
                <w:alias w:val="Criminal Record"/>
                <w:tag w:val="Criminal Record"/>
                <w:id w:val="877901390"/>
                <w:placeholder>
                  <w:docPart w:val="9B692C53CA624ABEBFDF85CC262AE506"/>
                </w:placeholder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p w14:paraId="059AB1E1" w14:textId="53894011" w:rsidR="002D22DA" w:rsidRPr="006F5053" w:rsidRDefault="008B41B9" w:rsidP="002D22DA">
                  <w:pPr>
                    <w:pBdr>
                      <w:bottom w:val="single" w:sz="4" w:space="1" w:color="auto"/>
                    </w:pBdr>
                    <w:rPr>
                      <w:i/>
                      <w:iCs/>
                      <w:lang w:val="en-US"/>
                    </w:rPr>
                  </w:pPr>
                  <w:r>
                    <w:rPr>
                      <w:rStyle w:val="Emphasis"/>
                    </w:rPr>
                    <w:t>-</w:t>
                  </w:r>
                </w:p>
              </w:sdtContent>
            </w:sdt>
          </w:sdtContent>
        </w:sdt>
      </w:sdtContent>
    </w:sdt>
    <w:p w14:paraId="1AA6A94E" w14:textId="77777777" w:rsidR="00A6472B" w:rsidRPr="0020673C" w:rsidRDefault="00A6472B" w:rsidP="00BE05F1">
      <w:pPr>
        <w:rPr>
          <w:rStyle w:val="InlineHeading"/>
          <w:rFonts w:ascii="Consolas" w:hAnsi="Consolas"/>
          <w:b w:val="0"/>
          <w:caps w:val="0"/>
          <w:lang w:val="en-US"/>
        </w:rPr>
      </w:pPr>
    </w:p>
    <w:sectPr w:rsidR="00A6472B" w:rsidRPr="0020673C" w:rsidSect="00A618A9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CD1E" w14:textId="77777777" w:rsidR="00BE448D" w:rsidRDefault="00BE448D" w:rsidP="004836E2">
      <w:pPr>
        <w:spacing w:after="0" w:line="240" w:lineRule="auto"/>
      </w:pPr>
      <w:r>
        <w:separator/>
      </w:r>
    </w:p>
  </w:endnote>
  <w:endnote w:type="continuationSeparator" w:id="0">
    <w:p w14:paraId="389F5AE7" w14:textId="77777777" w:rsidR="00BE448D" w:rsidRDefault="00BE448D" w:rsidP="004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BFE2" w14:textId="77777777" w:rsidR="004836E2" w:rsidRPr="00A618A9" w:rsidRDefault="00A618A9" w:rsidP="004836E2">
    <w:pPr>
      <w:pStyle w:val="Footer"/>
      <w:tabs>
        <w:tab w:val="clear" w:pos="4677"/>
        <w:tab w:val="clear" w:pos="9355"/>
        <w:tab w:val="left" w:pos="4755"/>
        <w:tab w:val="left" w:pos="9120"/>
      </w:tabs>
      <w:jc w:val="left"/>
      <w:rPr>
        <w:rStyle w:val="InlineHeading"/>
        <w:lang w:val="cs-CZ"/>
      </w:rPr>
    </w:pPr>
    <w:r>
      <w:rPr>
        <w:rStyle w:val="InlineHeading"/>
        <w:lang w:val="en-US"/>
      </w:rPr>
      <w:t>SCP FOUNDATION</w:t>
    </w:r>
    <w:r w:rsidRPr="00A618A9">
      <w:rPr>
        <w:rStyle w:val="InlineHeading"/>
      </w:rPr>
      <w:ptab w:relativeTo="margin" w:alignment="center" w:leader="none"/>
    </w:r>
    <w:r>
      <w:rPr>
        <w:rStyle w:val="InlineHeading"/>
      </w:rPr>
      <w:t>ЛИЧНОЕ ДЕЛО</w:t>
    </w:r>
    <w:r w:rsidRPr="00A618A9">
      <w:rPr>
        <w:rStyle w:val="InlineHeading"/>
      </w:rPr>
      <w:ptab w:relativeTo="margin" w:alignment="right" w:leader="none"/>
    </w:r>
    <w:r w:rsidR="00AE5D8E">
      <w:rPr>
        <w:rStyle w:val="InlineHeading"/>
      </w:rPr>
      <w:t>Лист</w:t>
    </w:r>
    <w:r>
      <w:rPr>
        <w:rStyle w:val="InlineHeading"/>
      </w:rPr>
      <w:t xml:space="preserve"> </w:t>
    </w:r>
    <w:r w:rsidRPr="00A618A9">
      <w:rPr>
        <w:rStyle w:val="InlineHeading"/>
      </w:rPr>
      <w:fldChar w:fldCharType="begin"/>
    </w:r>
    <w:r w:rsidRPr="00A618A9">
      <w:rPr>
        <w:rStyle w:val="InlineHeading"/>
      </w:rPr>
      <w:instrText xml:space="preserve"> PAGE   \* MERGEFORMAT </w:instrText>
    </w:r>
    <w:r w:rsidRPr="00A618A9">
      <w:rPr>
        <w:rStyle w:val="InlineHeading"/>
      </w:rPr>
      <w:fldChar w:fldCharType="separate"/>
    </w:r>
    <w:r w:rsidRPr="00A618A9">
      <w:rPr>
        <w:rStyle w:val="InlineHeading"/>
        <w:noProof/>
      </w:rPr>
      <w:t>1</w:t>
    </w:r>
    <w:r w:rsidRPr="00A618A9">
      <w:rPr>
        <w:rStyle w:val="InlineHeading"/>
        <w:noProof/>
      </w:rPr>
      <w:fldChar w:fldCharType="end"/>
    </w:r>
    <w:r>
      <w:rPr>
        <w:rStyle w:val="InlineHeading"/>
        <w:noProof/>
      </w:rPr>
      <w:t>/</w:t>
    </w:r>
    <w:r>
      <w:rPr>
        <w:rStyle w:val="InlineHeading"/>
        <w:noProof/>
        <w:lang w:val="cs-CZ"/>
      </w:rPr>
      <w:fldChar w:fldCharType="begin"/>
    </w:r>
    <w:r>
      <w:rPr>
        <w:rStyle w:val="InlineHeading"/>
        <w:noProof/>
        <w:lang w:val="cs-CZ"/>
      </w:rPr>
      <w:instrText xml:space="preserve"> NUMPAGES   \* MERGEFORMAT </w:instrText>
    </w:r>
    <w:r>
      <w:rPr>
        <w:rStyle w:val="InlineHeading"/>
        <w:noProof/>
        <w:lang w:val="cs-CZ"/>
      </w:rPr>
      <w:fldChar w:fldCharType="separate"/>
    </w:r>
    <w:r>
      <w:rPr>
        <w:rStyle w:val="InlineHeading"/>
        <w:noProof/>
        <w:lang w:val="cs-CZ"/>
      </w:rPr>
      <w:t>2</w:t>
    </w:r>
    <w:r>
      <w:rPr>
        <w:rStyle w:val="InlineHeading"/>
        <w:noProof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A838" w14:textId="1572969F" w:rsidR="00AE5D8E" w:rsidRPr="00AE5D8E" w:rsidRDefault="00AE5D8E" w:rsidP="00AE5D8E">
    <w:pPr>
      <w:pStyle w:val="Subtitle"/>
    </w:pPr>
    <w:r>
      <w:rPr>
        <w:lang w:val="en-US"/>
      </w:rPr>
      <w:tab/>
    </w:r>
    <w:r w:rsidRPr="00AE5D8E">
      <w:t>Хранить</w:t>
    </w:r>
    <w:r w:rsidRPr="00AE5D8E">
      <w:rPr>
        <w:rStyle w:val="InlineHeading"/>
        <w:rFonts w:ascii="Consolas" w:hAnsi="Consolas"/>
        <w:b/>
        <w:caps/>
      </w:rPr>
      <w:t xml:space="preserve"> </w:t>
    </w:r>
    <w:sdt>
      <w:sdtPr>
        <w:alias w:val="Storage time"/>
        <w:tag w:val="Storage time"/>
        <w:id w:val="-1575504652"/>
        <w:placeholder>
          <w:docPart w:val="CE2B9E424EE3486686F01DF98D5CCE91"/>
        </w:placeholder>
        <w:comboBox>
          <w:listItem w:displayText="Вечно" w:value="Вечно"/>
          <w:listItem w:displayText="1000 лет" w:value="1000 лет"/>
          <w:listItem w:displayText="500 лет" w:value="500 лет"/>
          <w:listItem w:displayText="300 лет" w:value="300 лет"/>
          <w:listItem w:displayText="100 лет" w:value="100 лет"/>
          <w:listItem w:displayText="50 лет" w:value="50 лет"/>
        </w:comboBox>
      </w:sdtPr>
      <w:sdtEndPr/>
      <w:sdtContent>
        <w:r w:rsidR="006F169F">
          <w:t>100 лет</w:t>
        </w:r>
      </w:sdtContent>
    </w:sdt>
  </w:p>
  <w:p w14:paraId="45E2784F" w14:textId="77777777" w:rsidR="00AE5D8E" w:rsidRPr="00AE5D8E" w:rsidRDefault="00AE5D8E" w:rsidP="00AE5D8E">
    <w:pPr>
      <w:pStyle w:val="Subtitle"/>
    </w:pPr>
    <w:r w:rsidRPr="00AE5D8E">
      <w:tab/>
      <w:t xml:space="preserve">На </w:t>
    </w:r>
    <w:r w:rsidRPr="00AE5D8E">
      <w:rPr>
        <w:rStyle w:val="InlineHeading"/>
        <w:rFonts w:ascii="Consolas" w:hAnsi="Consolas"/>
        <w:b/>
        <w:caps/>
      </w:rPr>
      <w:fldChar w:fldCharType="begin"/>
    </w:r>
    <w:r w:rsidRPr="00AE5D8E">
      <w:rPr>
        <w:rStyle w:val="InlineHeading"/>
        <w:rFonts w:ascii="Consolas" w:hAnsi="Consolas"/>
        <w:b/>
        <w:caps/>
      </w:rPr>
      <w:instrText xml:space="preserve"> NUMPAGES   \* MERGEFORMAT </w:instrText>
    </w:r>
    <w:r w:rsidRPr="00AE5D8E">
      <w:rPr>
        <w:rStyle w:val="InlineHeading"/>
        <w:rFonts w:ascii="Consolas" w:hAnsi="Consolas"/>
        <w:b/>
        <w:caps/>
      </w:rPr>
      <w:fldChar w:fldCharType="separate"/>
    </w:r>
    <w:r w:rsidRPr="00AE5D8E">
      <w:rPr>
        <w:rStyle w:val="InlineHeading"/>
        <w:rFonts w:ascii="Consolas" w:hAnsi="Consolas"/>
        <w:b/>
        <w:caps/>
      </w:rPr>
      <w:t>3</w:t>
    </w:r>
    <w:r w:rsidRPr="00AE5D8E">
      <w:rPr>
        <w:rStyle w:val="InlineHeading"/>
        <w:rFonts w:ascii="Consolas" w:hAnsi="Consolas"/>
        <w:b/>
        <w:caps/>
      </w:rPr>
      <w:fldChar w:fldCharType="end"/>
    </w:r>
    <w:r w:rsidRPr="00AE5D8E">
      <w:rPr>
        <w:rStyle w:val="InlineHeading"/>
        <w:rFonts w:ascii="Consolas" w:hAnsi="Consolas"/>
        <w:b/>
        <w:caps/>
      </w:rPr>
      <w:t xml:space="preserve"> листах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4595" w14:textId="77777777" w:rsidR="00BE448D" w:rsidRDefault="00BE448D" w:rsidP="004836E2">
      <w:pPr>
        <w:spacing w:after="0" w:line="240" w:lineRule="auto"/>
      </w:pPr>
      <w:r>
        <w:separator/>
      </w:r>
    </w:p>
  </w:footnote>
  <w:footnote w:type="continuationSeparator" w:id="0">
    <w:p w14:paraId="16A347B8" w14:textId="77777777" w:rsidR="00BE448D" w:rsidRDefault="00BE448D" w:rsidP="0048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222A" w14:textId="77777777" w:rsidR="00AE5D8E" w:rsidRDefault="00BE448D">
    <w:pPr>
      <w:pStyle w:val="Header"/>
    </w:pPr>
    <w:r>
      <w:rPr>
        <w:noProof/>
      </w:rPr>
      <w:pict w14:anchorId="2597E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1D74" w14:textId="77777777" w:rsidR="00AE5D8E" w:rsidRDefault="00BE448D">
    <w:pPr>
      <w:pStyle w:val="Header"/>
    </w:pPr>
    <w:r>
      <w:rPr>
        <w:noProof/>
      </w:rPr>
      <w:pict w14:anchorId="4FFF55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612A" w14:textId="77777777" w:rsidR="00AE5D8E" w:rsidRDefault="00BE448D">
    <w:pPr>
      <w:pStyle w:val="Header"/>
    </w:pPr>
    <w:r>
      <w:rPr>
        <w:noProof/>
      </w:rPr>
      <w:pict w14:anchorId="11904A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ADA764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72"/>
    <w:rsid w:val="00032CEC"/>
    <w:rsid w:val="0004584B"/>
    <w:rsid w:val="00075DF0"/>
    <w:rsid w:val="000E36C9"/>
    <w:rsid w:val="0010335E"/>
    <w:rsid w:val="0012433A"/>
    <w:rsid w:val="00142FA4"/>
    <w:rsid w:val="001617E6"/>
    <w:rsid w:val="0020673C"/>
    <w:rsid w:val="00207E20"/>
    <w:rsid w:val="00247990"/>
    <w:rsid w:val="002A518F"/>
    <w:rsid w:val="002D22DA"/>
    <w:rsid w:val="002E1E86"/>
    <w:rsid w:val="00307FCD"/>
    <w:rsid w:val="00322545"/>
    <w:rsid w:val="00370C2D"/>
    <w:rsid w:val="003B6787"/>
    <w:rsid w:val="003D1D71"/>
    <w:rsid w:val="004836E2"/>
    <w:rsid w:val="00496165"/>
    <w:rsid w:val="00500808"/>
    <w:rsid w:val="0052158F"/>
    <w:rsid w:val="00552D81"/>
    <w:rsid w:val="005636D6"/>
    <w:rsid w:val="005B1E52"/>
    <w:rsid w:val="005D3672"/>
    <w:rsid w:val="00631EB8"/>
    <w:rsid w:val="006728D3"/>
    <w:rsid w:val="00676105"/>
    <w:rsid w:val="006A1C90"/>
    <w:rsid w:val="006D5B02"/>
    <w:rsid w:val="006F169F"/>
    <w:rsid w:val="00702D21"/>
    <w:rsid w:val="007126A9"/>
    <w:rsid w:val="00716403"/>
    <w:rsid w:val="007A2C38"/>
    <w:rsid w:val="007E2A5B"/>
    <w:rsid w:val="00864C4E"/>
    <w:rsid w:val="00866AC2"/>
    <w:rsid w:val="00895AE7"/>
    <w:rsid w:val="008B41B9"/>
    <w:rsid w:val="008C247A"/>
    <w:rsid w:val="00947373"/>
    <w:rsid w:val="00A5430B"/>
    <w:rsid w:val="00A618A9"/>
    <w:rsid w:val="00A6472B"/>
    <w:rsid w:val="00A7771B"/>
    <w:rsid w:val="00A8187B"/>
    <w:rsid w:val="00A87A82"/>
    <w:rsid w:val="00AC68A8"/>
    <w:rsid w:val="00AE5D8E"/>
    <w:rsid w:val="00AF198D"/>
    <w:rsid w:val="00AF6262"/>
    <w:rsid w:val="00B12A3D"/>
    <w:rsid w:val="00B15A5F"/>
    <w:rsid w:val="00B25CAC"/>
    <w:rsid w:val="00B57862"/>
    <w:rsid w:val="00B66981"/>
    <w:rsid w:val="00BA2677"/>
    <w:rsid w:val="00BE05F1"/>
    <w:rsid w:val="00BE448D"/>
    <w:rsid w:val="00C66130"/>
    <w:rsid w:val="00CA209D"/>
    <w:rsid w:val="00CC1CBB"/>
    <w:rsid w:val="00CD5709"/>
    <w:rsid w:val="00D15FBD"/>
    <w:rsid w:val="00D45650"/>
    <w:rsid w:val="00D60D96"/>
    <w:rsid w:val="00E11FFC"/>
    <w:rsid w:val="00E41053"/>
    <w:rsid w:val="00E43820"/>
    <w:rsid w:val="00E613B3"/>
    <w:rsid w:val="00E66105"/>
    <w:rsid w:val="00E75179"/>
    <w:rsid w:val="00E854F7"/>
    <w:rsid w:val="00F2379A"/>
    <w:rsid w:val="00F42B58"/>
    <w:rsid w:val="00F442A3"/>
    <w:rsid w:val="00FA1336"/>
    <w:rsid w:val="00FA2DDA"/>
    <w:rsid w:val="00FA2E11"/>
    <w:rsid w:val="00FC110A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F9F55D2"/>
  <w15:chartTrackingRefBased/>
  <w15:docId w15:val="{7EB193AB-77C0-44A2-9484-257E3E77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8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1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1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1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1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1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1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1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1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1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7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71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1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62"/>
    <w:pPr>
      <w:keepNext/>
      <w:keepLines/>
      <w:numPr>
        <w:ilvl w:val="1"/>
      </w:numPr>
      <w:spacing w:line="240" w:lineRule="auto"/>
      <w:ind w:left="7655"/>
      <w:jc w:val="left"/>
    </w:pPr>
    <w:rPr>
      <w:rFonts w:eastAsiaTheme="majorEastAsia" w:cstheme="majorBidi"/>
      <w:b/>
      <w:caps/>
      <w:color w:val="404040" w:themeColor="text1" w:themeTint="BF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862"/>
    <w:rPr>
      <w:rFonts w:ascii="Consolas" w:eastAsiaTheme="majorEastAsia" w:hAnsi="Consolas" w:cstheme="majorBidi"/>
      <w:b/>
      <w:caps/>
      <w:color w:val="404040" w:themeColor="text1" w:themeTint="BF"/>
      <w:sz w:val="24"/>
      <w:szCs w:val="30"/>
    </w:rPr>
  </w:style>
  <w:style w:type="character" w:styleId="Strong">
    <w:name w:val="Strong"/>
    <w:basedOn w:val="DefaultParagraphFont"/>
    <w:uiPriority w:val="22"/>
    <w:qFormat/>
    <w:rsid w:val="00A7771B"/>
    <w:rPr>
      <w:b/>
      <w:bCs/>
    </w:rPr>
  </w:style>
  <w:style w:type="character" w:styleId="Emphasis">
    <w:name w:val="Emphasis"/>
    <w:basedOn w:val="DefaultParagraphFont"/>
    <w:uiPriority w:val="20"/>
    <w:qFormat/>
    <w:rsid w:val="00A7771B"/>
    <w:rPr>
      <w:i/>
      <w:iCs/>
    </w:rPr>
  </w:style>
  <w:style w:type="paragraph" w:styleId="NoSpacing">
    <w:name w:val="No Spacing"/>
    <w:link w:val="NoSpacingChar"/>
    <w:uiPriority w:val="1"/>
    <w:qFormat/>
    <w:rsid w:val="00A777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771B"/>
  </w:style>
  <w:style w:type="paragraph" w:styleId="ListParagraph">
    <w:name w:val="List Paragraph"/>
    <w:basedOn w:val="Normal"/>
    <w:uiPriority w:val="34"/>
    <w:qFormat/>
    <w:rsid w:val="00A7771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77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771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1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7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7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71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777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77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7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7771B"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sid w:val="00B57862"/>
    <w:rPr>
      <w:rFonts w:asciiTheme="majorHAnsi" w:hAnsiTheme="majorHAnsi"/>
      <w:b/>
      <w:caps/>
      <w:smallCaps w:val="0"/>
      <w:strike w:val="0"/>
      <w:dstrike w:val="0"/>
      <w:vanish w:val="0"/>
      <w:sz w:val="24"/>
      <w:vertAlign w:val="baseline"/>
    </w:rPr>
  </w:style>
  <w:style w:type="table" w:styleId="TableGrid">
    <w:name w:val="Table Grid"/>
    <w:basedOn w:val="TableNormal"/>
    <w:uiPriority w:val="39"/>
    <w:rsid w:val="00E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Documents\SCP\Docs\Templates\Personal%20fi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4632B873B941A7A2A5D140C2A8B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77582-25F1-4C45-9215-8E8F07AB60CA}"/>
      </w:docPartPr>
      <w:docPartBody>
        <w:p w:rsidR="0071724E" w:rsidRDefault="009C490A">
          <w:pPr>
            <w:pStyle w:val="BC4632B873B941A7A2A5D140C2A8B8CE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E2B9E424EE3486686F01DF98D5CC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1498-E5EC-4B90-A9D1-AC21EED6D9BB}"/>
      </w:docPartPr>
      <w:docPartBody>
        <w:p w:rsidR="0071724E" w:rsidRDefault="009C490A">
          <w:pPr>
            <w:pStyle w:val="CE2B9E424EE3486686F01DF98D5CCE91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699F6B4BE1047CABF426968D4C38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D0662-A326-45A0-8C95-A220A77C4DC5}"/>
      </w:docPartPr>
      <w:docPartBody>
        <w:p w:rsidR="0071724E" w:rsidRDefault="009C490A">
          <w:pPr>
            <w:pStyle w:val="F699F6B4BE1047CABF426968D4C38F59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87CE1DE91334AFB9369976EF865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F828E-9EEE-4304-B565-38CDEE78768D}"/>
      </w:docPartPr>
      <w:docPartBody>
        <w:p w:rsidR="0071724E" w:rsidRDefault="009C490A">
          <w:pPr>
            <w:pStyle w:val="587CE1DE91334AFB9369976EF86578ED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AA680AC864645A88D51B753E190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A7927-7ADF-48AF-8350-B78F99DC984B}"/>
      </w:docPartPr>
      <w:docPartBody>
        <w:p w:rsidR="0071724E" w:rsidRDefault="009C490A">
          <w:pPr>
            <w:pStyle w:val="CAA680AC864645A88D51B753E1908D9B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1EF9043E94F4D34A8B43539F065C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251F-79E6-48B5-80C8-7B7B28617BBC}"/>
      </w:docPartPr>
      <w:docPartBody>
        <w:p w:rsidR="0071724E" w:rsidRDefault="009C490A">
          <w:pPr>
            <w:pStyle w:val="21EF9043E94F4D34A8B43539F065C5E2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AE8F032F2DC48608766FB75019E6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E956C-DC76-4FC1-9413-A25DEE8B8AFE}"/>
      </w:docPartPr>
      <w:docPartBody>
        <w:p w:rsidR="0071724E" w:rsidRDefault="009C490A">
          <w:pPr>
            <w:pStyle w:val="5AE8F032F2DC48608766FB75019E63B8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583467515E04CBBA97745FB11E73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ADAB-19D5-4751-9299-CCE1C47E65E7}"/>
      </w:docPartPr>
      <w:docPartBody>
        <w:p w:rsidR="0071724E" w:rsidRDefault="009C490A">
          <w:pPr>
            <w:pStyle w:val="7583467515E04CBBA97745FB11E731B2"/>
          </w:pPr>
          <w:r w:rsidRPr="00FF1D0D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B9E9CD1717DC46DC89AE1BC9D7547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C4267-4FED-4332-9543-2F8B4AC7D749}"/>
      </w:docPartPr>
      <w:docPartBody>
        <w:p w:rsidR="0071724E" w:rsidRDefault="009C490A">
          <w:pPr>
            <w:pStyle w:val="B9E9CD1717DC46DC89AE1BC9D7547EA6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EF9FF4C15637402FAD2A71530F71D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165F7-E63F-4CF9-BEEE-61F1E47B3A55}"/>
      </w:docPartPr>
      <w:docPartBody>
        <w:p w:rsidR="0071724E" w:rsidRDefault="009C490A">
          <w:pPr>
            <w:pStyle w:val="EF9FF4C15637402FAD2A71530F71D55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EBD286E0134DB9849F1CC8A2BCA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B4ACF-3F8F-4F58-AD0B-DD13DF32C1BF}"/>
      </w:docPartPr>
      <w:docPartBody>
        <w:p w:rsidR="0071724E" w:rsidRDefault="009C490A">
          <w:pPr>
            <w:pStyle w:val="21EBD286E0134DB9849F1CC8A2BCA1B3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D0DA16C5CA04962A605C9EB493E6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854C-8F6B-4B31-91EC-DF2998D6B47C}"/>
      </w:docPartPr>
      <w:docPartBody>
        <w:p w:rsidR="0071724E" w:rsidRDefault="009C490A">
          <w:pPr>
            <w:pStyle w:val="0D0DA16C5CA04962A605C9EB493E6C72"/>
          </w:pPr>
          <w:r w:rsidRPr="00E66105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43B27C9625B84EA8A1DB30A1F479E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43B24-0F13-4165-B878-7983F5B68F66}"/>
      </w:docPartPr>
      <w:docPartBody>
        <w:p w:rsidR="0071724E" w:rsidRDefault="009C490A">
          <w:pPr>
            <w:pStyle w:val="43B27C9625B84EA8A1DB30A1F479E491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A34BBB963B94A55A0B9C862D806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7AF3-72D9-43D8-A629-8CDC594E9196}"/>
      </w:docPartPr>
      <w:docPartBody>
        <w:p w:rsidR="0071724E" w:rsidRDefault="009C490A">
          <w:pPr>
            <w:pStyle w:val="1A34BBB963B94A55A0B9C862D806A7F8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32B9CFBE35834E3ABFFA7D45C2708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B14FB-BC33-41C4-94CF-E088461ED759}"/>
      </w:docPartPr>
      <w:docPartBody>
        <w:p w:rsidR="0071724E" w:rsidRDefault="009C490A">
          <w:pPr>
            <w:pStyle w:val="32B9CFBE35834E3ABFFA7D45C27081DB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0353C24BAC94A72B19CB68295DF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277CA-4234-4D69-8F5E-5B46E9224CA5}"/>
      </w:docPartPr>
      <w:docPartBody>
        <w:p w:rsidR="0071724E" w:rsidRDefault="009C490A">
          <w:pPr>
            <w:pStyle w:val="50353C24BAC94A72B19CB68295DF8908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6BEFD106250948D892E9458EA5EC4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59147-4DAF-45FD-BF7E-79A504B23070}"/>
      </w:docPartPr>
      <w:docPartBody>
        <w:p w:rsidR="0071724E" w:rsidRDefault="009C490A">
          <w:pPr>
            <w:pStyle w:val="6BEFD106250948D892E9458EA5EC483D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C46A1636BDA342B49242C66AD092A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25950-5790-4DEA-95D2-02DE4D32DC70}"/>
      </w:docPartPr>
      <w:docPartBody>
        <w:p w:rsidR="0071724E" w:rsidRDefault="009C490A">
          <w:pPr>
            <w:pStyle w:val="C46A1636BDA342B49242C66AD092A535"/>
          </w:pPr>
          <w:r w:rsidRPr="004836E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8DB4C9613B9147B8879E60C9441E0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57AAD-829C-46E2-8B9C-99ED68CA2C91}"/>
      </w:docPartPr>
      <w:docPartBody>
        <w:p w:rsidR="0071724E" w:rsidRDefault="009C490A">
          <w:pPr>
            <w:pStyle w:val="8DB4C9613B9147B8879E60C9441E0FD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9F79B1BBE14BCD93AA22D8DD5F8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C1399-9A72-461D-AD83-0BC1A955585B}"/>
      </w:docPartPr>
      <w:docPartBody>
        <w:p w:rsidR="0071724E" w:rsidRDefault="009C490A">
          <w:pPr>
            <w:pStyle w:val="329F79B1BBE14BCD93AA22D8DD5F8554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887B4726DB4BE5ABE5BBD24B3E8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C5152-49A7-4E0A-9C5A-49BD60B51089}"/>
      </w:docPartPr>
      <w:docPartBody>
        <w:p w:rsidR="0071724E" w:rsidRDefault="009C490A">
          <w:pPr>
            <w:pStyle w:val="29887B4726DB4BE5ABE5BBD24B3E8FB7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5A28AC2844984876A7034AD21359F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932A-F4F7-44D2-8152-7EC9B73A070C}"/>
      </w:docPartPr>
      <w:docPartBody>
        <w:p w:rsidR="0071724E" w:rsidRDefault="009C490A">
          <w:pPr>
            <w:pStyle w:val="5A28AC2844984876A7034AD21359FE02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E368B019581B4C74841AA98ED169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CC5F6-CD2F-4F8C-8DD4-17196C328844}"/>
      </w:docPartPr>
      <w:docPartBody>
        <w:p w:rsidR="0071724E" w:rsidRDefault="009C490A">
          <w:pPr>
            <w:pStyle w:val="E368B019581B4C74841AA98ED169061C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2635288F93A470C899B179657AD5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864A-9C06-4CE9-B057-0FC24F353128}"/>
      </w:docPartPr>
      <w:docPartBody>
        <w:p w:rsidR="0071724E" w:rsidRDefault="009C490A">
          <w:pPr>
            <w:pStyle w:val="22635288F93A470C899B179657AD5084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84F3265645D34CDDBA78C20C4AD59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5A5FD-10B6-4C2A-A33F-2A4996A40573}"/>
      </w:docPartPr>
      <w:docPartBody>
        <w:p w:rsidR="0071724E" w:rsidRDefault="009C490A">
          <w:pPr>
            <w:pStyle w:val="84F3265645D34CDDBA78C20C4AD5946F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C030AA997846DF980919D760467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E0F0A-1C71-4F13-A721-EE6079C5D230}"/>
      </w:docPartPr>
      <w:docPartBody>
        <w:p w:rsidR="0071724E" w:rsidRDefault="009C490A">
          <w:pPr>
            <w:pStyle w:val="34C030AA997846DF980919D760467540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9AE152D2E0744C8B845C5A973992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01236-7F25-4647-8AA4-2387D2221335}"/>
      </w:docPartPr>
      <w:docPartBody>
        <w:p w:rsidR="0071724E" w:rsidRDefault="009C490A">
          <w:pPr>
            <w:pStyle w:val="9AE152D2E0744C8B845C5A973992E32F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43CEF793C714F809D21D95FC6EE9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4261-24D2-4562-9985-B3147E599186}"/>
      </w:docPartPr>
      <w:docPartBody>
        <w:p w:rsidR="0071724E" w:rsidRDefault="009C490A">
          <w:pPr>
            <w:pStyle w:val="E43CEF793C714F809D21D95FC6EE996F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0999B96D8CE34EF6A3EC000259F80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D6A52-B80C-4591-9527-A3E48BC0F64E}"/>
      </w:docPartPr>
      <w:docPartBody>
        <w:p w:rsidR="0071724E" w:rsidRDefault="009C490A">
          <w:pPr>
            <w:pStyle w:val="0999B96D8CE34EF6A3EC000259F80ED1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1AAC6552C3E4BADA6E04ED50A7FE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0EA6E-8AD1-4F1F-9026-FF74A5822BE3}"/>
      </w:docPartPr>
      <w:docPartBody>
        <w:p w:rsidR="0071724E" w:rsidRDefault="009C490A">
          <w:pPr>
            <w:pStyle w:val="D1AAC6552C3E4BADA6E04ED50A7FE41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2C0466AC9C441A837DFE618054F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7228F-FF35-4478-A47A-E258747F7C22}"/>
      </w:docPartPr>
      <w:docPartBody>
        <w:p w:rsidR="0071724E" w:rsidRDefault="009C490A">
          <w:pPr>
            <w:pStyle w:val="C22C0466AC9C441A837DFE618054FA67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65104D9A4E4892ADBDB5A5D5078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054E-24C9-42A1-9695-738C484F250C}"/>
      </w:docPartPr>
      <w:docPartBody>
        <w:p w:rsidR="0071724E" w:rsidRDefault="009C490A">
          <w:pPr>
            <w:pStyle w:val="A265104D9A4E4892ADBDB5A5D5078356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E8607756C81451799C44DF86FF3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F4F44-FBAD-4047-B70B-2E4EF0A3FCD6}"/>
      </w:docPartPr>
      <w:docPartBody>
        <w:p w:rsidR="0071724E" w:rsidRDefault="009C490A">
          <w:pPr>
            <w:pStyle w:val="6E8607756C81451799C44DF86FF33317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E95030943048129E0E4BFAF346B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36C5-9E0B-4A8A-A5C3-F9BA5C622B5F}"/>
      </w:docPartPr>
      <w:docPartBody>
        <w:p w:rsidR="0071724E" w:rsidRDefault="009C490A">
          <w:pPr>
            <w:pStyle w:val="53E95030943048129E0E4BFAF346BB54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16FC660E12E4ECEAC60D5A9B013C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0F6BE-61AC-4B69-9C41-C856A80072E8}"/>
      </w:docPartPr>
      <w:docPartBody>
        <w:p w:rsidR="0071724E" w:rsidRDefault="009C490A">
          <w:pPr>
            <w:pStyle w:val="516FC660E12E4ECEAC60D5A9B013C42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0AB60876A4B4F8656E1920C349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732F1-A16B-4EF7-96F0-1994F35BAAA6}"/>
      </w:docPartPr>
      <w:docPartBody>
        <w:p w:rsidR="0071724E" w:rsidRDefault="009C490A">
          <w:pPr>
            <w:pStyle w:val="CCB0AB60876A4B4F8656E1920C349F5F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2753D96CFD04920AC3743EA234B5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33346-1E63-47C6-BC3C-E0F319E9B4BF}"/>
      </w:docPartPr>
      <w:docPartBody>
        <w:p w:rsidR="0071724E" w:rsidRDefault="009C490A">
          <w:pPr>
            <w:pStyle w:val="D2753D96CFD04920AC3743EA234B5476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FEC4507AAF9440D8A5AC96A645D26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4A31B-B21B-4A7E-94AF-171D0DEC9127}"/>
      </w:docPartPr>
      <w:docPartBody>
        <w:p w:rsidR="0071724E" w:rsidRDefault="009C490A">
          <w:pPr>
            <w:pStyle w:val="FEC4507AAF9440D8A5AC96A645D26361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9414EAD8204A2290A9A69CCDB88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43774-86A8-4BCA-9AB7-39A21C0E4F7C}"/>
      </w:docPartPr>
      <w:docPartBody>
        <w:p w:rsidR="0071724E" w:rsidRDefault="009C490A">
          <w:pPr>
            <w:pStyle w:val="5F9414EAD8204A2290A9A69CCDB88113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E9D691B3534BEC85D018576587A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111D8-91BF-484D-AF96-1C50141D5335}"/>
      </w:docPartPr>
      <w:docPartBody>
        <w:p w:rsidR="0071724E" w:rsidRDefault="009C490A">
          <w:pPr>
            <w:pStyle w:val="FFE9D691B3534BEC85D018576587ADC3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81187C06B14C05A113434423A0C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97D8F-FD38-4A74-A90F-3DC7F4E63EAF}"/>
      </w:docPartPr>
      <w:docPartBody>
        <w:p w:rsidR="0071724E" w:rsidRDefault="009C490A">
          <w:pPr>
            <w:pStyle w:val="9B81187C06B14C05A113434423A0CA6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CE50AE6B124CA9BE07569D2FB1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6B72-9D5A-41A5-BFF1-A78202BA759A}"/>
      </w:docPartPr>
      <w:docPartBody>
        <w:p w:rsidR="0071724E" w:rsidRDefault="009C490A">
          <w:pPr>
            <w:pStyle w:val="FCCE50AE6B124CA9BE07569D2FB1A7B5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FA27BF1DDD5435AA488F56957AE3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425C2-E5B2-4C0B-9401-207956EDA339}"/>
      </w:docPartPr>
      <w:docPartBody>
        <w:p w:rsidR="0071724E" w:rsidRDefault="009C490A">
          <w:pPr>
            <w:pStyle w:val="5FA27BF1DDD5435AA488F56957AE3DC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453F2F930234130AB84990CC9C3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921FE-30A1-42A5-8064-3F99B64801FD}"/>
      </w:docPartPr>
      <w:docPartBody>
        <w:p w:rsidR="0071724E" w:rsidRDefault="009C490A">
          <w:pPr>
            <w:pStyle w:val="6453F2F930234130AB84990CC9C3C7B4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76330DB2694470A94BE3900614C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1A017-6D27-4750-A2FC-A4444937806F}"/>
      </w:docPartPr>
      <w:docPartBody>
        <w:p w:rsidR="0071724E" w:rsidRDefault="009C490A">
          <w:pPr>
            <w:pStyle w:val="9676330DB2694470A94BE3900614C986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0BE5ADA9A783498AA797F43F87A09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FD362-C6FC-4F29-92D3-341260F2C086}"/>
      </w:docPartPr>
      <w:docPartBody>
        <w:p w:rsidR="0071724E" w:rsidRDefault="009C490A">
          <w:pPr>
            <w:pStyle w:val="0BE5ADA9A783498AA797F43F87A09E78"/>
          </w:pPr>
          <w:r w:rsidRPr="00A010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D6DD3177E43ECA16553ACED6E2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0E7AD-B6C1-4E44-938C-FCCA5371ADC6}"/>
      </w:docPartPr>
      <w:docPartBody>
        <w:p w:rsidR="0071724E" w:rsidRDefault="009C490A">
          <w:pPr>
            <w:pStyle w:val="DA3D6DD3177E43ECA16553ACED6E2DF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692C53CA624ABEBFDF85CC262AE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DD6FE-F61D-468D-BB34-7E9567694FEA}"/>
      </w:docPartPr>
      <w:docPartBody>
        <w:p w:rsidR="0071724E" w:rsidRDefault="009C490A">
          <w:pPr>
            <w:pStyle w:val="9B692C53CA624ABEBFDF85CC262AE506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B8B3D1E7146BF9E491DE56CE0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5C5B9-5E0A-47F4-B000-C500FA0247CC}"/>
      </w:docPartPr>
      <w:docPartBody>
        <w:p w:rsidR="0071724E" w:rsidRDefault="007A69C7" w:rsidP="007A69C7">
          <w:pPr>
            <w:pStyle w:val="B84B8B3D1E7146BF9E491DE56CE06DB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A263405E16746188F20543C281E6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65EC3-52BD-4495-86AB-91514F48A1E9}"/>
      </w:docPartPr>
      <w:docPartBody>
        <w:p w:rsidR="0071724E" w:rsidRDefault="007A69C7" w:rsidP="007A69C7">
          <w:pPr>
            <w:pStyle w:val="2A263405E16746188F20543C281E6322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E848ABB86AB4B60BBFA8FDDB43AB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E3EC-67DF-49BE-978F-6160791994F0}"/>
      </w:docPartPr>
      <w:docPartBody>
        <w:p w:rsidR="0071724E" w:rsidRDefault="007A69C7" w:rsidP="007A69C7">
          <w:pPr>
            <w:pStyle w:val="1E848ABB86AB4B60BBFA8FDDB43ABEC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4D5A7BE51E394F42A3DCA0A303A53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E5EF-CC4C-41A0-964D-37A6A2A83092}"/>
      </w:docPartPr>
      <w:docPartBody>
        <w:p w:rsidR="0071724E" w:rsidRDefault="007A69C7" w:rsidP="007A69C7">
          <w:pPr>
            <w:pStyle w:val="4D5A7BE51E394F42A3DCA0A303A53FC9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7D298094BB54D1C820AE2BEA550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AD258-EAB0-46B0-AA46-62B616452B79}"/>
      </w:docPartPr>
      <w:docPartBody>
        <w:p w:rsidR="0071724E" w:rsidRDefault="007A69C7" w:rsidP="007A69C7">
          <w:pPr>
            <w:pStyle w:val="27D298094BB54D1C820AE2BEA550DEAE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12493244B54457D9938FD71CDFA5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612EF-507E-4D96-B8B9-FF1F41653134}"/>
      </w:docPartPr>
      <w:docPartBody>
        <w:p w:rsidR="0071724E" w:rsidRDefault="007A69C7" w:rsidP="007A69C7">
          <w:pPr>
            <w:pStyle w:val="A12493244B54457D9938FD71CDFA57D9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9421B6705D04C24BC56A4DCA9405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703BE-6782-4CA1-B032-C63250EBC21F}"/>
      </w:docPartPr>
      <w:docPartBody>
        <w:p w:rsidR="0071724E" w:rsidRDefault="007A69C7" w:rsidP="007A69C7">
          <w:pPr>
            <w:pStyle w:val="69421B6705D04C24BC56A4DCA9405C63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889EB336404DCAAE63835A1E1FD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C5CD-5C62-4998-B595-7E9089B3DBDA}"/>
      </w:docPartPr>
      <w:docPartBody>
        <w:p w:rsidR="0071724E" w:rsidRDefault="007A69C7" w:rsidP="007A69C7">
          <w:pPr>
            <w:pStyle w:val="C2889EB336404DCAAE63835A1E1FD595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E1FA2B2DA344CC7873D9A8DCB291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50257-77CB-44BB-9EF9-FB4B9A1BB95F}"/>
      </w:docPartPr>
      <w:docPartBody>
        <w:p w:rsidR="0071724E" w:rsidRDefault="007A69C7" w:rsidP="007A69C7">
          <w:pPr>
            <w:pStyle w:val="0E1FA2B2DA344CC7873D9A8DCB29181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D7A061B6042DC94768FB8B8B9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0645-E610-46B0-B882-F416B2D4014D}"/>
      </w:docPartPr>
      <w:docPartBody>
        <w:p w:rsidR="0071724E" w:rsidRDefault="007A69C7" w:rsidP="007A69C7">
          <w:pPr>
            <w:pStyle w:val="7D1D7A061B6042DC94768FB8B8B9AFFB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D16642A402C14505BDA5A7F23EF28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A3EAB-F06C-4581-9B3B-8AB80AB42226}"/>
      </w:docPartPr>
      <w:docPartBody>
        <w:p w:rsidR="0071724E" w:rsidRDefault="007A69C7" w:rsidP="007A69C7">
          <w:pPr>
            <w:pStyle w:val="D16642A402C14505BDA5A7F23EF287C5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0F109A143D4CB88B05365D46E4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C2FC0-ED26-4813-B3EA-A5ED070ED9F4}"/>
      </w:docPartPr>
      <w:docPartBody>
        <w:p w:rsidR="0071724E" w:rsidRDefault="007A69C7" w:rsidP="007A69C7">
          <w:pPr>
            <w:pStyle w:val="9F0F109A143D4CB88B05365D46E48846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5C2C16559B4B8D8E1AE10BBD42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905D6-5973-4BF9-91D0-7D677EBEFCDF}"/>
      </w:docPartPr>
      <w:docPartBody>
        <w:p w:rsidR="0071724E" w:rsidRDefault="007A69C7" w:rsidP="007A69C7">
          <w:pPr>
            <w:pStyle w:val="525C2C16559B4B8D8E1AE10BBD4208F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14104F63DEA41918147C8968685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B1051-800F-403D-914B-47D28CDD3D85}"/>
      </w:docPartPr>
      <w:docPartBody>
        <w:p w:rsidR="0071724E" w:rsidRDefault="007A69C7" w:rsidP="007A69C7">
          <w:pPr>
            <w:pStyle w:val="114104F63DEA41918147C8968685B6FE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16E18029D846E6832C80A4709E2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9E02F-468C-4493-9677-421F0B14DF08}"/>
      </w:docPartPr>
      <w:docPartBody>
        <w:p w:rsidR="0071724E" w:rsidRDefault="007A69C7" w:rsidP="007A69C7">
          <w:pPr>
            <w:pStyle w:val="7016E18029D846E6832C80A4709E2553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A813A67CE4B844FC83CB239223426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03AD4-0A48-42E7-9F56-D88666C1D90D}"/>
      </w:docPartPr>
      <w:docPartBody>
        <w:p w:rsidR="0071724E" w:rsidRDefault="007A69C7" w:rsidP="007A69C7">
          <w:pPr>
            <w:pStyle w:val="A813A67CE4B844FC83CB239223426DA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5C109663FD43F18BC952FE9E2BD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633A-1503-4673-9F99-5A0BABFE7BE4}"/>
      </w:docPartPr>
      <w:docPartBody>
        <w:p w:rsidR="0071724E" w:rsidRDefault="007A69C7" w:rsidP="007A69C7">
          <w:pPr>
            <w:pStyle w:val="845C109663FD43F18BC952FE9E2BD7B0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988348781C4C5CA56FDF1FF74CE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C1DEC-A64C-47BD-8324-E15032A57422}"/>
      </w:docPartPr>
      <w:docPartBody>
        <w:p w:rsidR="0071724E" w:rsidRDefault="007A69C7" w:rsidP="007A69C7">
          <w:pPr>
            <w:pStyle w:val="BD988348781C4C5CA56FDF1FF74CE268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8B38BE9196614FD788374BEDC2A0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6D13-DA2D-46CE-8454-DD85568E86BE}"/>
      </w:docPartPr>
      <w:docPartBody>
        <w:p w:rsidR="0071724E" w:rsidRDefault="007A69C7" w:rsidP="007A69C7">
          <w:pPr>
            <w:pStyle w:val="8B38BE9196614FD788374BEDC2A006D9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12D7D14EB46188FD488840DDEA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7F6A-ED33-4050-B66E-36192E0B640B}"/>
      </w:docPartPr>
      <w:docPartBody>
        <w:p w:rsidR="0071724E" w:rsidRDefault="007A69C7" w:rsidP="007A69C7">
          <w:pPr>
            <w:pStyle w:val="D3612D7D14EB46188FD488840DDEAC43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63E9FB8280E46B99F2E30FD25C0A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496B5-0C72-44A2-B341-7E52C1CB4C8B}"/>
      </w:docPartPr>
      <w:docPartBody>
        <w:p w:rsidR="0071724E" w:rsidRDefault="007A69C7" w:rsidP="007A69C7">
          <w:pPr>
            <w:pStyle w:val="763E9FB8280E46B99F2E30FD25C0AC95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9CAA56A85944DFB36EFF43E7CF3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FB6B-733A-4A31-AFB9-0F8A4A33C975}"/>
      </w:docPartPr>
      <w:docPartBody>
        <w:p w:rsidR="0071724E" w:rsidRDefault="007A69C7" w:rsidP="007A69C7">
          <w:pPr>
            <w:pStyle w:val="969CAA56A85944DFB36EFF43E7CF3813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B06F6BE59694A12953C80D51BC66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B8DDA-E48D-4015-9D18-A3CC9FEAEF8E}"/>
      </w:docPartPr>
      <w:docPartBody>
        <w:p w:rsidR="0071724E" w:rsidRDefault="007A69C7" w:rsidP="007A69C7">
          <w:pPr>
            <w:pStyle w:val="AB06F6BE59694A12953C80D51BC66391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7A8CDBDFA9A24A11BE7D46F67EA8B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F7BC7-389E-4B49-8FE8-41D7C59AF4B6}"/>
      </w:docPartPr>
      <w:docPartBody>
        <w:p w:rsidR="0071724E" w:rsidRDefault="007A69C7" w:rsidP="007A69C7">
          <w:pPr>
            <w:pStyle w:val="7A8CDBDFA9A24A11BE7D46F67EA8B256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16AADEDD1C460599D9EC5C2CE0F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2DDF-05F0-41B7-B874-9C6AB33599D6}"/>
      </w:docPartPr>
      <w:docPartBody>
        <w:p w:rsidR="0071724E" w:rsidRDefault="007A69C7" w:rsidP="007A69C7">
          <w:pPr>
            <w:pStyle w:val="B216AADEDD1C460599D9EC5C2CE0F882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E36AC1638D0949698D1137D775C28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780D-EF6F-4C9A-96D6-91C986357E97}"/>
      </w:docPartPr>
      <w:docPartBody>
        <w:p w:rsidR="0071724E" w:rsidRDefault="007A69C7" w:rsidP="007A69C7">
          <w:pPr>
            <w:pStyle w:val="E36AC1638D0949698D1137D775C2816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B0955ADD8D47928171F0FF9C956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B995E-D600-4AD8-8166-92D0DBF62EE3}"/>
      </w:docPartPr>
      <w:docPartBody>
        <w:p w:rsidR="00000000" w:rsidRDefault="00562959" w:rsidP="00562959">
          <w:pPr>
            <w:pStyle w:val="67B0955ADD8D47928171F0FF9C956A96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605B76A128DB4D4DB7F894008A43D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1ED6-CB19-4A21-B326-7A70A65F7AE0}"/>
      </w:docPartPr>
      <w:docPartBody>
        <w:p w:rsidR="00000000" w:rsidRDefault="00562959" w:rsidP="00562959">
          <w:pPr>
            <w:pStyle w:val="605B76A128DB4D4DB7F894008A43D6ED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3FC4DD3868941289543F739386A3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07ADE-CD49-4E84-A7FC-F5A6B9E58224}"/>
      </w:docPartPr>
      <w:docPartBody>
        <w:p w:rsidR="00000000" w:rsidRDefault="00562959" w:rsidP="00562959">
          <w:pPr>
            <w:pStyle w:val="F3FC4DD3868941289543F739386A3A66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30EBBEDBC0B3476096FBA300425D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0F1E1-F9A1-44B1-BCA9-37702F9EBF44}"/>
      </w:docPartPr>
      <w:docPartBody>
        <w:p w:rsidR="00000000" w:rsidRDefault="00562959" w:rsidP="00562959">
          <w:pPr>
            <w:pStyle w:val="30EBBEDBC0B3476096FBA300425D410D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553DDFF6EA454132B56413F7A269B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849D8-5181-41AF-A5BD-71AC332A4933}"/>
      </w:docPartPr>
      <w:docPartBody>
        <w:p w:rsidR="00000000" w:rsidRDefault="00562959" w:rsidP="00562959">
          <w:pPr>
            <w:pStyle w:val="553DDFF6EA454132B56413F7A269B1A2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4EC948F980154A27A04A50C2E019F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FCB69-15B9-4379-BD90-9B495413F3BD}"/>
      </w:docPartPr>
      <w:docPartBody>
        <w:p w:rsidR="00000000" w:rsidRDefault="00562959" w:rsidP="00562959">
          <w:pPr>
            <w:pStyle w:val="4EC948F980154A27A04A50C2E019F88A"/>
          </w:pPr>
          <w:r>
            <w:rPr>
              <w:rStyle w:val="TitleChar"/>
            </w:rPr>
            <w:t>000000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C7"/>
    <w:rsid w:val="0006268E"/>
    <w:rsid w:val="002B22A2"/>
    <w:rsid w:val="00562959"/>
    <w:rsid w:val="006E4745"/>
    <w:rsid w:val="0071724E"/>
    <w:rsid w:val="007A69C7"/>
    <w:rsid w:val="009C490A"/>
    <w:rsid w:val="00F0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2A2"/>
    <w:rPr>
      <w:color w:val="808080"/>
    </w:rPr>
  </w:style>
  <w:style w:type="paragraph" w:customStyle="1" w:styleId="BC4632B873B941A7A2A5D140C2A8B8CE">
    <w:name w:val="BC4632B873B941A7A2A5D140C2A8B8CE"/>
  </w:style>
  <w:style w:type="paragraph" w:styleId="Title">
    <w:name w:val="Title"/>
    <w:basedOn w:val="Normal"/>
    <w:next w:val="Normal"/>
    <w:link w:val="TitleChar"/>
    <w:uiPriority w:val="10"/>
    <w:qFormat/>
    <w:rsid w:val="00562959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62959"/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paragraph" w:customStyle="1" w:styleId="CE2B9E424EE3486686F01DF98D5CCE91">
    <w:name w:val="CE2B9E424EE3486686F01DF98D5CCE91"/>
  </w:style>
  <w:style w:type="paragraph" w:customStyle="1" w:styleId="F699F6B4BE1047CABF426968D4C38F59">
    <w:name w:val="F699F6B4BE1047CABF426968D4C38F59"/>
  </w:style>
  <w:style w:type="paragraph" w:customStyle="1" w:styleId="587CE1DE91334AFB9369976EF86578ED">
    <w:name w:val="587CE1DE91334AFB9369976EF86578ED"/>
  </w:style>
  <w:style w:type="paragraph" w:customStyle="1" w:styleId="CAA680AC864645A88D51B753E1908D9B">
    <w:name w:val="CAA680AC864645A88D51B753E1908D9B"/>
  </w:style>
  <w:style w:type="paragraph" w:customStyle="1" w:styleId="21EF9043E94F4D34A8B43539F065C5E2">
    <w:name w:val="21EF9043E94F4D34A8B43539F065C5E2"/>
  </w:style>
  <w:style w:type="paragraph" w:customStyle="1" w:styleId="5AE8F032F2DC48608766FB75019E63B8">
    <w:name w:val="5AE8F032F2DC48608766FB75019E63B8"/>
  </w:style>
  <w:style w:type="paragraph" w:customStyle="1" w:styleId="7583467515E04CBBA97745FB11E731B2">
    <w:name w:val="7583467515E04CBBA97745FB11E731B2"/>
  </w:style>
  <w:style w:type="paragraph" w:customStyle="1" w:styleId="B9E9CD1717DC46DC89AE1BC9D7547EA6">
    <w:name w:val="B9E9CD1717DC46DC89AE1BC9D7547EA6"/>
  </w:style>
  <w:style w:type="paragraph" w:customStyle="1" w:styleId="EF9FF4C15637402FAD2A71530F71D55F">
    <w:name w:val="EF9FF4C15637402FAD2A71530F71D55F"/>
  </w:style>
  <w:style w:type="paragraph" w:customStyle="1" w:styleId="21EBD286E0134DB9849F1CC8A2BCA1B3">
    <w:name w:val="21EBD286E0134DB9849F1CC8A2BCA1B3"/>
  </w:style>
  <w:style w:type="paragraph" w:customStyle="1" w:styleId="0D0DA16C5CA04962A605C9EB493E6C72">
    <w:name w:val="0D0DA16C5CA04962A605C9EB493E6C72"/>
  </w:style>
  <w:style w:type="paragraph" w:customStyle="1" w:styleId="43B27C9625B84EA8A1DB30A1F479E491">
    <w:name w:val="43B27C9625B84EA8A1DB30A1F479E491"/>
  </w:style>
  <w:style w:type="paragraph" w:customStyle="1" w:styleId="1A34BBB963B94A55A0B9C862D806A7F8">
    <w:name w:val="1A34BBB963B94A55A0B9C862D806A7F8"/>
  </w:style>
  <w:style w:type="paragraph" w:customStyle="1" w:styleId="32B9CFBE35834E3ABFFA7D45C27081DB">
    <w:name w:val="32B9CFBE35834E3ABFFA7D45C27081DB"/>
  </w:style>
  <w:style w:type="paragraph" w:customStyle="1" w:styleId="50353C24BAC94A72B19CB68295DF8908">
    <w:name w:val="50353C24BAC94A72B19CB68295DF8908"/>
  </w:style>
  <w:style w:type="paragraph" w:customStyle="1" w:styleId="6BEFD106250948D892E9458EA5EC483D">
    <w:name w:val="6BEFD106250948D892E9458EA5EC483D"/>
  </w:style>
  <w:style w:type="paragraph" w:customStyle="1" w:styleId="C46A1636BDA342B49242C66AD092A535">
    <w:name w:val="C46A1636BDA342B49242C66AD092A535"/>
  </w:style>
  <w:style w:type="paragraph" w:customStyle="1" w:styleId="8DB4C9613B9147B8879E60C9441E0FD2">
    <w:name w:val="8DB4C9613B9147B8879E60C9441E0FD2"/>
  </w:style>
  <w:style w:type="paragraph" w:customStyle="1" w:styleId="329F79B1BBE14BCD93AA22D8DD5F8554">
    <w:name w:val="329F79B1BBE14BCD93AA22D8DD5F8554"/>
  </w:style>
  <w:style w:type="paragraph" w:customStyle="1" w:styleId="29887B4726DB4BE5ABE5BBD24B3E8FB7">
    <w:name w:val="29887B4726DB4BE5ABE5BBD24B3E8FB7"/>
  </w:style>
  <w:style w:type="paragraph" w:customStyle="1" w:styleId="5A28AC2844984876A7034AD21359FE02">
    <w:name w:val="5A28AC2844984876A7034AD21359FE02"/>
  </w:style>
  <w:style w:type="paragraph" w:customStyle="1" w:styleId="E368B019581B4C74841AA98ED169061C">
    <w:name w:val="E368B019581B4C74841AA98ED169061C"/>
  </w:style>
  <w:style w:type="paragraph" w:customStyle="1" w:styleId="22635288F93A470C899B179657AD5084">
    <w:name w:val="22635288F93A470C899B179657AD5084"/>
  </w:style>
  <w:style w:type="paragraph" w:customStyle="1" w:styleId="84F3265645D34CDDBA78C20C4AD5946F">
    <w:name w:val="84F3265645D34CDDBA78C20C4AD5946F"/>
  </w:style>
  <w:style w:type="paragraph" w:customStyle="1" w:styleId="8C348B7C3D83414A893D6509EB2B7BC1">
    <w:name w:val="8C348B7C3D83414A893D6509EB2B7BC1"/>
  </w:style>
  <w:style w:type="paragraph" w:customStyle="1" w:styleId="34C030AA997846DF980919D760467540">
    <w:name w:val="34C030AA997846DF980919D760467540"/>
  </w:style>
  <w:style w:type="paragraph" w:customStyle="1" w:styleId="9AE152D2E0744C8B845C5A973992E32F">
    <w:name w:val="9AE152D2E0744C8B845C5A973992E32F"/>
  </w:style>
  <w:style w:type="paragraph" w:customStyle="1" w:styleId="E43CEF793C714F809D21D95FC6EE996F">
    <w:name w:val="E43CEF793C714F809D21D95FC6EE996F"/>
  </w:style>
  <w:style w:type="paragraph" w:customStyle="1" w:styleId="0999B96D8CE34EF6A3EC000259F80ED1">
    <w:name w:val="0999B96D8CE34EF6A3EC000259F80ED1"/>
  </w:style>
  <w:style w:type="paragraph" w:customStyle="1" w:styleId="D1AAC6552C3E4BADA6E04ED50A7FE41C">
    <w:name w:val="D1AAC6552C3E4BADA6E04ED50A7FE41C"/>
  </w:style>
  <w:style w:type="paragraph" w:customStyle="1" w:styleId="C22C0466AC9C441A837DFE618054FA67">
    <w:name w:val="C22C0466AC9C441A837DFE618054FA67"/>
  </w:style>
  <w:style w:type="paragraph" w:customStyle="1" w:styleId="05B92C664E2646E29B6A33ED4F82FCB2">
    <w:name w:val="05B92C664E2646E29B6A33ED4F82FCB2"/>
  </w:style>
  <w:style w:type="paragraph" w:customStyle="1" w:styleId="09817772C4F548309C6AF0EECAB6F703">
    <w:name w:val="09817772C4F548309C6AF0EECAB6F703"/>
  </w:style>
  <w:style w:type="paragraph" w:customStyle="1" w:styleId="7D1BD04F4AC14B7E84500BDFD0AA7E96">
    <w:name w:val="7D1BD04F4AC14B7E84500BDFD0AA7E96"/>
  </w:style>
  <w:style w:type="paragraph" w:customStyle="1" w:styleId="2972E88EE1D14666ACE80C8B362C388F">
    <w:name w:val="2972E88EE1D14666ACE80C8B362C388F"/>
  </w:style>
  <w:style w:type="paragraph" w:customStyle="1" w:styleId="BED1C7F9B7BD44C98868380B4B817F07">
    <w:name w:val="BED1C7F9B7BD44C98868380B4B817F07"/>
  </w:style>
  <w:style w:type="paragraph" w:customStyle="1" w:styleId="C84C6822275D4852B1537156793C219E">
    <w:name w:val="C84C6822275D4852B1537156793C219E"/>
  </w:style>
  <w:style w:type="paragraph" w:customStyle="1" w:styleId="74E8D9FBDC0A4DDEAB506D1102DA3610">
    <w:name w:val="74E8D9FBDC0A4DDEAB506D1102DA3610"/>
  </w:style>
  <w:style w:type="paragraph" w:customStyle="1" w:styleId="A265104D9A4E4892ADBDB5A5D5078356">
    <w:name w:val="A265104D9A4E4892ADBDB5A5D5078356"/>
  </w:style>
  <w:style w:type="paragraph" w:customStyle="1" w:styleId="6E8607756C81451799C44DF86FF33317">
    <w:name w:val="6E8607756C81451799C44DF86FF33317"/>
  </w:style>
  <w:style w:type="paragraph" w:customStyle="1" w:styleId="53E95030943048129E0E4BFAF346BB54">
    <w:name w:val="53E95030943048129E0E4BFAF346BB54"/>
  </w:style>
  <w:style w:type="paragraph" w:customStyle="1" w:styleId="516FC660E12E4ECEAC60D5A9B013C422">
    <w:name w:val="516FC660E12E4ECEAC60D5A9B013C422"/>
  </w:style>
  <w:style w:type="paragraph" w:customStyle="1" w:styleId="A3F4C6AFBCA944ED99CB3E68EF9B676E">
    <w:name w:val="A3F4C6AFBCA944ED99CB3E68EF9B676E"/>
  </w:style>
  <w:style w:type="paragraph" w:customStyle="1" w:styleId="CCB0AB60876A4B4F8656E1920C349F5F">
    <w:name w:val="CCB0AB60876A4B4F8656E1920C349F5F"/>
  </w:style>
  <w:style w:type="paragraph" w:customStyle="1" w:styleId="126F13FCF49548D089E97608D85F8C91">
    <w:name w:val="126F13FCF49548D089E97608D85F8C91"/>
  </w:style>
  <w:style w:type="paragraph" w:customStyle="1" w:styleId="D2753D96CFD04920AC3743EA234B5476">
    <w:name w:val="D2753D96CFD04920AC3743EA234B5476"/>
  </w:style>
  <w:style w:type="paragraph" w:customStyle="1" w:styleId="FEC4507AAF9440D8A5AC96A645D26361">
    <w:name w:val="FEC4507AAF9440D8A5AC96A645D26361"/>
  </w:style>
  <w:style w:type="paragraph" w:customStyle="1" w:styleId="5F9414EAD8204A2290A9A69CCDB88113">
    <w:name w:val="5F9414EAD8204A2290A9A69CCDB88113"/>
  </w:style>
  <w:style w:type="paragraph" w:customStyle="1" w:styleId="FFE9D691B3534BEC85D018576587ADC3">
    <w:name w:val="FFE9D691B3534BEC85D018576587ADC3"/>
  </w:style>
  <w:style w:type="paragraph" w:customStyle="1" w:styleId="9B81187C06B14C05A113434423A0CA6B">
    <w:name w:val="9B81187C06B14C05A113434423A0CA6B"/>
  </w:style>
  <w:style w:type="paragraph" w:customStyle="1" w:styleId="24C981A32F6542FFA7986EEB4ACEA6CE">
    <w:name w:val="24C981A32F6542FFA7986EEB4ACEA6CE"/>
  </w:style>
  <w:style w:type="paragraph" w:customStyle="1" w:styleId="FCCE50AE6B124CA9BE07569D2FB1A7B5">
    <w:name w:val="FCCE50AE6B124CA9BE07569D2FB1A7B5"/>
  </w:style>
  <w:style w:type="paragraph" w:customStyle="1" w:styleId="8E658BA75C2C45E2AAEE39F0885933EE">
    <w:name w:val="8E658BA75C2C45E2AAEE39F0885933EE"/>
  </w:style>
  <w:style w:type="paragraph" w:customStyle="1" w:styleId="5FA27BF1DDD5435AA488F56957AE3DCB">
    <w:name w:val="5FA27BF1DDD5435AA488F56957AE3DCB"/>
  </w:style>
  <w:style w:type="paragraph" w:customStyle="1" w:styleId="6453F2F930234130AB84990CC9C3C7B4">
    <w:name w:val="6453F2F930234130AB84990CC9C3C7B4"/>
  </w:style>
  <w:style w:type="paragraph" w:customStyle="1" w:styleId="9676330DB2694470A94BE3900614C986">
    <w:name w:val="9676330DB2694470A94BE3900614C986"/>
  </w:style>
  <w:style w:type="paragraph" w:customStyle="1" w:styleId="0BE5ADA9A783498AA797F43F87A09E78">
    <w:name w:val="0BE5ADA9A783498AA797F43F87A09E78"/>
  </w:style>
  <w:style w:type="paragraph" w:customStyle="1" w:styleId="DA3D6DD3177E43ECA16553ACED6E2DF2">
    <w:name w:val="DA3D6DD3177E43ECA16553ACED6E2DF2"/>
  </w:style>
  <w:style w:type="paragraph" w:customStyle="1" w:styleId="9B692C53CA624ABEBFDF85CC262AE506">
    <w:name w:val="9B692C53CA624ABEBFDF85CC262AE506"/>
  </w:style>
  <w:style w:type="paragraph" w:customStyle="1" w:styleId="31298B4DAF9B47AFAB937CDEE3A567E3">
    <w:name w:val="31298B4DAF9B47AFAB937CDEE3A567E3"/>
    <w:rsid w:val="007A69C7"/>
  </w:style>
  <w:style w:type="paragraph" w:customStyle="1" w:styleId="FC535A10DA874C49817D30BBD99F19FA">
    <w:name w:val="FC535A10DA874C49817D30BBD99F19FA"/>
    <w:rsid w:val="007A69C7"/>
  </w:style>
  <w:style w:type="paragraph" w:customStyle="1" w:styleId="A35E631A55C14CA99E39345650A1AF0E">
    <w:name w:val="A35E631A55C14CA99E39345650A1AF0E"/>
    <w:rsid w:val="007A69C7"/>
  </w:style>
  <w:style w:type="paragraph" w:customStyle="1" w:styleId="3515C473DBC94DD1A116DEA4E4F88256">
    <w:name w:val="3515C473DBC94DD1A116DEA4E4F88256"/>
    <w:rsid w:val="007A69C7"/>
  </w:style>
  <w:style w:type="paragraph" w:customStyle="1" w:styleId="B27A3100202C413DA2FD35BC62346F6D">
    <w:name w:val="B27A3100202C413DA2FD35BC62346F6D"/>
    <w:rsid w:val="007A69C7"/>
  </w:style>
  <w:style w:type="paragraph" w:customStyle="1" w:styleId="08EC2114D0904786ADA486FD08E12121">
    <w:name w:val="08EC2114D0904786ADA486FD08E12121"/>
    <w:rsid w:val="007A69C7"/>
  </w:style>
  <w:style w:type="paragraph" w:customStyle="1" w:styleId="B84B8B3D1E7146BF9E491DE56CE06DBF">
    <w:name w:val="B84B8B3D1E7146BF9E491DE56CE06DBF"/>
    <w:rsid w:val="007A69C7"/>
  </w:style>
  <w:style w:type="paragraph" w:customStyle="1" w:styleId="2A263405E16746188F20543C281E6322">
    <w:name w:val="2A263405E16746188F20543C281E6322"/>
    <w:rsid w:val="007A69C7"/>
  </w:style>
  <w:style w:type="paragraph" w:customStyle="1" w:styleId="1E848ABB86AB4B60BBFA8FDDB43ABEC4">
    <w:name w:val="1E848ABB86AB4B60BBFA8FDDB43ABEC4"/>
    <w:rsid w:val="007A69C7"/>
  </w:style>
  <w:style w:type="paragraph" w:customStyle="1" w:styleId="4D5A7BE51E394F42A3DCA0A303A53FC9">
    <w:name w:val="4D5A7BE51E394F42A3DCA0A303A53FC9"/>
    <w:rsid w:val="007A69C7"/>
  </w:style>
  <w:style w:type="paragraph" w:customStyle="1" w:styleId="27D298094BB54D1C820AE2BEA550DEAE">
    <w:name w:val="27D298094BB54D1C820AE2BEA550DEAE"/>
    <w:rsid w:val="007A69C7"/>
  </w:style>
  <w:style w:type="paragraph" w:customStyle="1" w:styleId="A12493244B54457D9938FD71CDFA57D9">
    <w:name w:val="A12493244B54457D9938FD71CDFA57D9"/>
    <w:rsid w:val="007A69C7"/>
  </w:style>
  <w:style w:type="paragraph" w:customStyle="1" w:styleId="69421B6705D04C24BC56A4DCA9405C63">
    <w:name w:val="69421B6705D04C24BC56A4DCA9405C63"/>
    <w:rsid w:val="007A69C7"/>
  </w:style>
  <w:style w:type="paragraph" w:customStyle="1" w:styleId="C2889EB336404DCAAE63835A1E1FD595">
    <w:name w:val="C2889EB336404DCAAE63835A1E1FD595"/>
    <w:rsid w:val="007A69C7"/>
  </w:style>
  <w:style w:type="paragraph" w:customStyle="1" w:styleId="0E1FA2B2DA344CC7873D9A8DCB29181B">
    <w:name w:val="0E1FA2B2DA344CC7873D9A8DCB29181B"/>
    <w:rsid w:val="007A69C7"/>
  </w:style>
  <w:style w:type="paragraph" w:customStyle="1" w:styleId="7D1D7A061B6042DC94768FB8B8B9AFFB">
    <w:name w:val="7D1D7A061B6042DC94768FB8B8B9AFFB"/>
    <w:rsid w:val="007A69C7"/>
  </w:style>
  <w:style w:type="paragraph" w:customStyle="1" w:styleId="D16642A402C14505BDA5A7F23EF287C5">
    <w:name w:val="D16642A402C14505BDA5A7F23EF287C5"/>
    <w:rsid w:val="007A69C7"/>
  </w:style>
  <w:style w:type="paragraph" w:customStyle="1" w:styleId="9F0F109A143D4CB88B05365D46E48846">
    <w:name w:val="9F0F109A143D4CB88B05365D46E48846"/>
    <w:rsid w:val="007A69C7"/>
  </w:style>
  <w:style w:type="paragraph" w:customStyle="1" w:styleId="525C2C16559B4B8D8E1AE10BBD4208FA">
    <w:name w:val="525C2C16559B4B8D8E1AE10BBD4208FA"/>
    <w:rsid w:val="007A69C7"/>
  </w:style>
  <w:style w:type="paragraph" w:customStyle="1" w:styleId="114104F63DEA41918147C8968685B6FE">
    <w:name w:val="114104F63DEA41918147C8968685B6FE"/>
    <w:rsid w:val="007A69C7"/>
  </w:style>
  <w:style w:type="paragraph" w:customStyle="1" w:styleId="7016E18029D846E6832C80A4709E2553">
    <w:name w:val="7016E18029D846E6832C80A4709E2553"/>
    <w:rsid w:val="007A69C7"/>
  </w:style>
  <w:style w:type="paragraph" w:customStyle="1" w:styleId="A813A67CE4B844FC83CB239223426DA2">
    <w:name w:val="A813A67CE4B844FC83CB239223426DA2"/>
    <w:rsid w:val="007A69C7"/>
  </w:style>
  <w:style w:type="paragraph" w:customStyle="1" w:styleId="845C109663FD43F18BC952FE9E2BD7B0">
    <w:name w:val="845C109663FD43F18BC952FE9E2BD7B0"/>
    <w:rsid w:val="007A69C7"/>
  </w:style>
  <w:style w:type="paragraph" w:customStyle="1" w:styleId="BD988348781C4C5CA56FDF1FF74CE268">
    <w:name w:val="BD988348781C4C5CA56FDF1FF74CE268"/>
    <w:rsid w:val="007A69C7"/>
  </w:style>
  <w:style w:type="paragraph" w:customStyle="1" w:styleId="8B38BE9196614FD788374BEDC2A006D9">
    <w:name w:val="8B38BE9196614FD788374BEDC2A006D9"/>
    <w:rsid w:val="007A69C7"/>
  </w:style>
  <w:style w:type="paragraph" w:customStyle="1" w:styleId="D3612D7D14EB46188FD488840DDEAC43">
    <w:name w:val="D3612D7D14EB46188FD488840DDEAC43"/>
    <w:rsid w:val="007A69C7"/>
  </w:style>
  <w:style w:type="paragraph" w:customStyle="1" w:styleId="763E9FB8280E46B99F2E30FD25C0AC95">
    <w:name w:val="763E9FB8280E46B99F2E30FD25C0AC95"/>
    <w:rsid w:val="007A69C7"/>
  </w:style>
  <w:style w:type="paragraph" w:customStyle="1" w:styleId="969CAA56A85944DFB36EFF43E7CF3813">
    <w:name w:val="969CAA56A85944DFB36EFF43E7CF3813"/>
    <w:rsid w:val="007A69C7"/>
  </w:style>
  <w:style w:type="paragraph" w:customStyle="1" w:styleId="AB06F6BE59694A12953C80D51BC66391">
    <w:name w:val="AB06F6BE59694A12953C80D51BC66391"/>
    <w:rsid w:val="007A69C7"/>
  </w:style>
  <w:style w:type="paragraph" w:customStyle="1" w:styleId="7A8CDBDFA9A24A11BE7D46F67EA8B256">
    <w:name w:val="7A8CDBDFA9A24A11BE7D46F67EA8B256"/>
    <w:rsid w:val="007A69C7"/>
  </w:style>
  <w:style w:type="paragraph" w:customStyle="1" w:styleId="B216AADEDD1C460599D9EC5C2CE0F882">
    <w:name w:val="B216AADEDD1C460599D9EC5C2CE0F882"/>
    <w:rsid w:val="007A69C7"/>
  </w:style>
  <w:style w:type="paragraph" w:customStyle="1" w:styleId="E36AC1638D0949698D1137D775C28164">
    <w:name w:val="E36AC1638D0949698D1137D775C28164"/>
    <w:rsid w:val="007A69C7"/>
  </w:style>
  <w:style w:type="paragraph" w:customStyle="1" w:styleId="A0B57AD9CA574B4D80B60E2EE87DFE12">
    <w:name w:val="A0B57AD9CA574B4D80B60E2EE87DFE12"/>
    <w:rsid w:val="002B22A2"/>
  </w:style>
  <w:style w:type="paragraph" w:customStyle="1" w:styleId="04A7BC561C224667BF4A675AEE03C6C1">
    <w:name w:val="04A7BC561C224667BF4A675AEE03C6C1"/>
    <w:rsid w:val="002B22A2"/>
  </w:style>
  <w:style w:type="paragraph" w:customStyle="1" w:styleId="6C1F778224234CE6B804E1237C960393">
    <w:name w:val="6C1F778224234CE6B804E1237C960393"/>
    <w:rsid w:val="002B22A2"/>
  </w:style>
  <w:style w:type="paragraph" w:customStyle="1" w:styleId="F371B67D86BF45BCBC50C2D8752208DE">
    <w:name w:val="F371B67D86BF45BCBC50C2D8752208DE"/>
    <w:rsid w:val="002B22A2"/>
  </w:style>
  <w:style w:type="paragraph" w:customStyle="1" w:styleId="28EC954107AA4AA1B2512A33FEA0B796">
    <w:name w:val="28EC954107AA4AA1B2512A33FEA0B796"/>
    <w:rsid w:val="002B22A2"/>
  </w:style>
  <w:style w:type="paragraph" w:customStyle="1" w:styleId="C8C0FC6EFC7D439A8C3745EED5D1C274">
    <w:name w:val="C8C0FC6EFC7D439A8C3745EED5D1C274"/>
    <w:rsid w:val="002B22A2"/>
  </w:style>
  <w:style w:type="paragraph" w:customStyle="1" w:styleId="A1FF8925BB104D4183706CD191DDD18F">
    <w:name w:val="A1FF8925BB104D4183706CD191DDD18F"/>
    <w:rsid w:val="002B22A2"/>
  </w:style>
  <w:style w:type="paragraph" w:customStyle="1" w:styleId="A1035515B4EE4F13BB23602E39A9E0CA">
    <w:name w:val="A1035515B4EE4F13BB23602E39A9E0CA"/>
    <w:rsid w:val="002B22A2"/>
  </w:style>
  <w:style w:type="paragraph" w:customStyle="1" w:styleId="7AD54B71891441059CC066B31FFCD84F">
    <w:name w:val="7AD54B71891441059CC066B31FFCD84F"/>
    <w:rsid w:val="002B22A2"/>
  </w:style>
  <w:style w:type="paragraph" w:customStyle="1" w:styleId="F9B8F9D29EC9485A85A1B8EF5BD66C9E">
    <w:name w:val="F9B8F9D29EC9485A85A1B8EF5BD66C9E"/>
    <w:rsid w:val="002B22A2"/>
  </w:style>
  <w:style w:type="paragraph" w:customStyle="1" w:styleId="49E8CF3013EE4D9196938EF720675A59">
    <w:name w:val="49E8CF3013EE4D9196938EF720675A59"/>
    <w:rsid w:val="002B22A2"/>
  </w:style>
  <w:style w:type="paragraph" w:customStyle="1" w:styleId="67B0955ADD8D47928171F0FF9C956A96">
    <w:name w:val="67B0955ADD8D47928171F0FF9C956A96"/>
    <w:rsid w:val="00562959"/>
  </w:style>
  <w:style w:type="paragraph" w:customStyle="1" w:styleId="605B76A128DB4D4DB7F894008A43D6ED">
    <w:name w:val="605B76A128DB4D4DB7F894008A43D6ED"/>
    <w:rsid w:val="00562959"/>
  </w:style>
  <w:style w:type="paragraph" w:customStyle="1" w:styleId="F3FC4DD3868941289543F739386A3A66">
    <w:name w:val="F3FC4DD3868941289543F739386A3A66"/>
    <w:rsid w:val="00562959"/>
  </w:style>
  <w:style w:type="paragraph" w:customStyle="1" w:styleId="30EBBEDBC0B3476096FBA300425D410D">
    <w:name w:val="30EBBEDBC0B3476096FBA300425D410D"/>
    <w:rsid w:val="00562959"/>
  </w:style>
  <w:style w:type="paragraph" w:customStyle="1" w:styleId="553DDFF6EA454132B56413F7A269B1A2">
    <w:name w:val="553DDFF6EA454132B56413F7A269B1A2"/>
    <w:rsid w:val="00562959"/>
  </w:style>
  <w:style w:type="paragraph" w:customStyle="1" w:styleId="4EC948F980154A27A04A50C2E019F88A">
    <w:name w:val="4EC948F980154A27A04A50C2E019F88A"/>
    <w:rsid w:val="00562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BB5-EF6F-40D3-B631-F8CEDC00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files.dotx</Template>
  <TotalTime>227</TotalTime>
  <Pages>9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MrGG ZMR</cp:lastModifiedBy>
  <cp:revision>17</cp:revision>
  <cp:lastPrinted>2022-10-03T02:35:00Z</cp:lastPrinted>
  <dcterms:created xsi:type="dcterms:W3CDTF">2022-10-02T14:39:00Z</dcterms:created>
  <dcterms:modified xsi:type="dcterms:W3CDTF">2022-10-03T02:36:00Z</dcterms:modified>
</cp:coreProperties>
</file>